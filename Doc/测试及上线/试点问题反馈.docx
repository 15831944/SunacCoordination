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EDE7" w14:textId="05C55EED" w:rsidR="00B52E1B" w:rsidRPr="00086554" w:rsidRDefault="00086554" w:rsidP="00086554">
      <w:pPr>
        <w:jc w:val="center"/>
        <w:rPr>
          <w:b/>
          <w:bCs/>
          <w:sz w:val="28"/>
          <w:szCs w:val="32"/>
        </w:rPr>
      </w:pPr>
      <w:r w:rsidRPr="00086554">
        <w:rPr>
          <w:rFonts w:hint="eastAsia"/>
          <w:b/>
          <w:bCs/>
          <w:sz w:val="28"/>
          <w:szCs w:val="32"/>
        </w:rPr>
        <w:t>测试反馈问题</w:t>
      </w:r>
    </w:p>
    <w:p w14:paraId="7FD756D4" w14:textId="032AEDB8" w:rsidR="00086554" w:rsidRDefault="00086554" w:rsidP="00877A12"/>
    <w:p w14:paraId="20EE5222" w14:textId="1FC3A6F2" w:rsidR="00086554" w:rsidRDefault="00086554" w:rsidP="00086554">
      <w:pPr>
        <w:pStyle w:val="1"/>
      </w:pPr>
      <w:r>
        <w:rPr>
          <w:rFonts w:hint="eastAsia"/>
        </w:rPr>
        <w:t>华中区域</w:t>
      </w:r>
    </w:p>
    <w:p w14:paraId="2FE859FF" w14:textId="1E3E6B5D" w:rsidR="00086554" w:rsidRDefault="00086554" w:rsidP="00086554">
      <w:pPr>
        <w:pStyle w:val="2"/>
      </w:pPr>
      <w:r>
        <w:rPr>
          <w:rFonts w:hint="eastAsia"/>
        </w:rPr>
        <w:t>门窗</w:t>
      </w:r>
    </w:p>
    <w:p w14:paraId="498D7724" w14:textId="21678272" w:rsidR="00086554" w:rsidRDefault="00086554" w:rsidP="00086554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现有原型门窗宽度最大只有3</w:t>
      </w:r>
      <w:r>
        <w:t>800</w:t>
      </w:r>
      <w:r>
        <w:rPr>
          <w:rFonts w:hint="eastAsia"/>
        </w:rPr>
        <w:t>，设计过程中有5</w:t>
      </w:r>
      <w:r>
        <w:t>200</w:t>
      </w:r>
      <w:r>
        <w:rPr>
          <w:rFonts w:hint="eastAsia"/>
        </w:rPr>
        <w:t>宽的，如下图。</w:t>
      </w:r>
    </w:p>
    <w:p w14:paraId="7139A2B7" w14:textId="48B5A7B4" w:rsidR="00086554" w:rsidRDefault="00086554" w:rsidP="00086554">
      <w:pPr>
        <w:ind w:left="567"/>
      </w:pPr>
      <w:r>
        <w:rPr>
          <w:rFonts w:hint="eastAsia"/>
        </w:rPr>
        <w:t>反馈人：毛毛虫（微信）</w:t>
      </w:r>
    </w:p>
    <w:p w14:paraId="7BEF906F" w14:textId="77777777" w:rsidR="00086554" w:rsidRDefault="00086554" w:rsidP="00086554">
      <w:pPr>
        <w:ind w:left="567"/>
        <w:rPr>
          <w:rFonts w:hint="eastAsia"/>
        </w:rPr>
      </w:pPr>
    </w:p>
    <w:p w14:paraId="484E499E" w14:textId="45C8A331" w:rsidR="00086554" w:rsidRDefault="00086554" w:rsidP="00086554">
      <w:pPr>
        <w:pStyle w:val="af4"/>
      </w:pPr>
      <w:r w:rsidRPr="00086554">
        <w:drawing>
          <wp:inline distT="0" distB="0" distL="0" distR="0" wp14:anchorId="4B2D38AC" wp14:editId="0F009AD4">
            <wp:extent cx="3962400" cy="29562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32" cy="296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F4F" w14:textId="71B08595" w:rsidR="00086554" w:rsidRDefault="00086554" w:rsidP="00086554">
      <w:pPr>
        <w:pStyle w:val="af4"/>
      </w:pPr>
      <w:r w:rsidRPr="00086554">
        <w:drawing>
          <wp:inline distT="0" distB="0" distL="0" distR="0" wp14:anchorId="3DE1FF89" wp14:editId="3C35F2A9">
            <wp:extent cx="3939540" cy="257165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35" cy="25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9F57" w14:textId="02F09DF3" w:rsidR="00086554" w:rsidRDefault="00086554" w:rsidP="00086554">
      <w:pPr>
        <w:pStyle w:val="af4"/>
        <w:rPr>
          <w:rFonts w:hint="eastAsia"/>
        </w:rPr>
      </w:pPr>
      <w:r w:rsidRPr="00086554">
        <w:lastRenderedPageBreak/>
        <w:drawing>
          <wp:inline distT="0" distB="0" distL="0" distR="0" wp14:anchorId="75C6AEAF" wp14:editId="5C9D7279">
            <wp:extent cx="5274310" cy="3382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9C53" w14:textId="77777777" w:rsidR="00086554" w:rsidRDefault="00086554" w:rsidP="00877A12">
      <w:pPr>
        <w:rPr>
          <w:rFonts w:hint="eastAsia"/>
        </w:rPr>
      </w:pPr>
    </w:p>
    <w:p w14:paraId="15223881" w14:textId="217A7942" w:rsidR="00086554" w:rsidRDefault="00086554" w:rsidP="00877A12"/>
    <w:p w14:paraId="728AAED7" w14:textId="4379C6AA" w:rsidR="004A5DFD" w:rsidRDefault="004A5DFD" w:rsidP="004A5DFD">
      <w:pPr>
        <w:pStyle w:val="a7"/>
        <w:numPr>
          <w:ilvl w:val="0"/>
          <w:numId w:val="77"/>
        </w:numPr>
        <w:ind w:firstLineChars="0"/>
      </w:pPr>
      <w:proofErr w:type="gramStart"/>
      <w:r>
        <w:rPr>
          <w:rFonts w:hint="eastAsia"/>
        </w:rPr>
        <w:t>上下双</w:t>
      </w:r>
      <w:proofErr w:type="gramEnd"/>
      <w:r>
        <w:rPr>
          <w:rFonts w:hint="eastAsia"/>
        </w:rPr>
        <w:t>开的是否支持？</w:t>
      </w:r>
    </w:p>
    <w:p w14:paraId="31C72D38" w14:textId="77777777" w:rsidR="004A5DFD" w:rsidRDefault="004A5DFD" w:rsidP="00877A12">
      <w:pPr>
        <w:rPr>
          <w:rFonts w:hint="eastAsia"/>
        </w:rPr>
      </w:pPr>
    </w:p>
    <w:p w14:paraId="78202D26" w14:textId="4CB53F4D" w:rsidR="004A5DFD" w:rsidRDefault="004A5DFD" w:rsidP="004A5DFD">
      <w:pPr>
        <w:pStyle w:val="af4"/>
        <w:rPr>
          <w:rFonts w:hint="eastAsia"/>
        </w:rPr>
      </w:pPr>
      <w:r w:rsidRPr="004A5DFD">
        <w:drawing>
          <wp:inline distT="0" distB="0" distL="0" distR="0" wp14:anchorId="3797A389" wp14:editId="636F64C5">
            <wp:extent cx="4488180" cy="2239227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22" cy="22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0A22" w14:textId="2FEDEBD3" w:rsidR="00086554" w:rsidRDefault="00086554" w:rsidP="00877A12"/>
    <w:p w14:paraId="557CC103" w14:textId="4DFD94B8" w:rsidR="004A5DFD" w:rsidRDefault="004A5DFD" w:rsidP="004A5DFD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三开启</w:t>
      </w:r>
      <w:proofErr w:type="gramStart"/>
      <w:r>
        <w:rPr>
          <w:rFonts w:hint="eastAsia"/>
        </w:rPr>
        <w:t>扇是否</w:t>
      </w:r>
      <w:proofErr w:type="gramEnd"/>
      <w:r>
        <w:rPr>
          <w:rFonts w:hint="eastAsia"/>
        </w:rPr>
        <w:t>支持</w:t>
      </w:r>
    </w:p>
    <w:p w14:paraId="143F4537" w14:textId="32D07348" w:rsidR="004A5DFD" w:rsidRDefault="004A5DFD" w:rsidP="004A5DFD">
      <w:pPr>
        <w:pStyle w:val="af4"/>
      </w:pPr>
      <w:r w:rsidRPr="004A5DFD">
        <w:lastRenderedPageBreak/>
        <w:drawing>
          <wp:inline distT="0" distB="0" distL="0" distR="0" wp14:anchorId="0207F9AE" wp14:editId="3E71F9C1">
            <wp:extent cx="3962400" cy="252551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94" cy="25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66A7" w14:textId="756C92CA" w:rsidR="004A5DFD" w:rsidRDefault="004A5DFD" w:rsidP="00877A12"/>
    <w:p w14:paraId="61484DC9" w14:textId="6E5F304B" w:rsidR="004A5DFD" w:rsidRDefault="004A5DFD" w:rsidP="004A5DFD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相同窗洞的门窗玻璃不同 ，是否能区别编号</w:t>
      </w:r>
    </w:p>
    <w:p w14:paraId="3E80EA83" w14:textId="54CC91F3" w:rsidR="004A5DFD" w:rsidRDefault="004A5DFD" w:rsidP="004A5DFD">
      <w:pPr>
        <w:pStyle w:val="a7"/>
        <w:ind w:left="840" w:firstLineChars="0" w:firstLine="0"/>
      </w:pPr>
      <w:r>
        <w:rPr>
          <w:rFonts w:hint="eastAsia"/>
        </w:rPr>
        <w:t>答： 目前编号不考虑玻璃区分，可手动改门窗编号</w:t>
      </w:r>
    </w:p>
    <w:p w14:paraId="4707F5E9" w14:textId="0A7828B4" w:rsidR="004B5DC9" w:rsidRPr="00AA3B15" w:rsidRDefault="004B5DC9" w:rsidP="004A5DFD">
      <w:pPr>
        <w:pStyle w:val="a7"/>
        <w:ind w:left="840" w:firstLineChars="0" w:firstLine="0"/>
        <w:rPr>
          <w:rFonts w:hint="eastAsia"/>
          <w:color w:val="FF0000"/>
        </w:rPr>
      </w:pPr>
      <w:r w:rsidRPr="00AA3B15">
        <w:rPr>
          <w:rFonts w:hint="eastAsia"/>
          <w:color w:val="FF0000"/>
        </w:rPr>
        <w:t>同编号不同玻璃的情况</w:t>
      </w:r>
      <w:proofErr w:type="gramStart"/>
      <w:r w:rsidRPr="00AA3B15">
        <w:rPr>
          <w:rFonts w:hint="eastAsia"/>
          <w:color w:val="FF0000"/>
        </w:rPr>
        <w:t>对算量的</w:t>
      </w:r>
      <w:proofErr w:type="gramEnd"/>
      <w:r w:rsidRPr="00AA3B15">
        <w:rPr>
          <w:rFonts w:hint="eastAsia"/>
          <w:color w:val="FF0000"/>
        </w:rPr>
        <w:t>影响？</w:t>
      </w:r>
    </w:p>
    <w:p w14:paraId="28123BA5" w14:textId="331F82EA" w:rsidR="004A5DFD" w:rsidRDefault="004A5DFD" w:rsidP="00877A12">
      <w:r w:rsidRPr="004A5DFD">
        <w:rPr>
          <w:noProof/>
        </w:rPr>
        <w:drawing>
          <wp:inline distT="0" distB="0" distL="0" distR="0" wp14:anchorId="1D7AAE76" wp14:editId="610DA3EB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169C" w14:textId="77777777" w:rsidR="00A6483E" w:rsidRPr="00877A12" w:rsidRDefault="00A6483E" w:rsidP="00877A12">
      <w:pPr>
        <w:rPr>
          <w:rFonts w:hint="eastAsia"/>
        </w:rPr>
      </w:pPr>
    </w:p>
    <w:sectPr w:rsidR="00A6483E" w:rsidRPr="00877A12" w:rsidSect="00D822B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7914D" w14:textId="77777777" w:rsidR="000E694F" w:rsidRDefault="000E694F" w:rsidP="00D066C0">
      <w:r>
        <w:separator/>
      </w:r>
    </w:p>
    <w:p w14:paraId="171E0DEE" w14:textId="77777777" w:rsidR="000E694F" w:rsidRDefault="000E694F"/>
  </w:endnote>
  <w:endnote w:type="continuationSeparator" w:id="0">
    <w:p w14:paraId="34726366" w14:textId="77777777" w:rsidR="000E694F" w:rsidRDefault="000E694F" w:rsidP="00D066C0">
      <w:r>
        <w:continuationSeparator/>
      </w:r>
    </w:p>
    <w:p w14:paraId="235BFFF8" w14:textId="77777777" w:rsidR="000E694F" w:rsidRDefault="000E6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371527"/>
      <w:docPartObj>
        <w:docPartGallery w:val="Page Numbers (Bottom of Page)"/>
        <w:docPartUnique/>
      </w:docPartObj>
    </w:sdtPr>
    <w:sdtEndPr/>
    <w:sdtContent>
      <w:p w14:paraId="60E96EAD" w14:textId="77777777" w:rsidR="001921B9" w:rsidRDefault="001921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47D483" w14:textId="77777777" w:rsidR="001921B9" w:rsidRPr="003525AB" w:rsidRDefault="001921B9" w:rsidP="00352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A581E" w14:textId="77777777" w:rsidR="000E694F" w:rsidRDefault="000E694F" w:rsidP="00D066C0">
      <w:r>
        <w:separator/>
      </w:r>
    </w:p>
    <w:p w14:paraId="4E23547C" w14:textId="77777777" w:rsidR="000E694F" w:rsidRDefault="000E694F"/>
  </w:footnote>
  <w:footnote w:type="continuationSeparator" w:id="0">
    <w:p w14:paraId="39EE28CD" w14:textId="77777777" w:rsidR="000E694F" w:rsidRDefault="000E694F" w:rsidP="00D066C0">
      <w:r>
        <w:continuationSeparator/>
      </w:r>
    </w:p>
    <w:p w14:paraId="00A0216F" w14:textId="77777777" w:rsidR="000E694F" w:rsidRDefault="000E69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12E"/>
    <w:multiLevelType w:val="hybridMultilevel"/>
    <w:tmpl w:val="1B7A7E1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3544C"/>
    <w:multiLevelType w:val="hybridMultilevel"/>
    <w:tmpl w:val="5D0E595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787B6A"/>
    <w:multiLevelType w:val="hybridMultilevel"/>
    <w:tmpl w:val="BA944EB6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053FF"/>
    <w:multiLevelType w:val="hybridMultilevel"/>
    <w:tmpl w:val="605C3E6C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9C5A6F"/>
    <w:multiLevelType w:val="hybridMultilevel"/>
    <w:tmpl w:val="57F848A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14387D"/>
    <w:multiLevelType w:val="hybridMultilevel"/>
    <w:tmpl w:val="9BAEDC14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A0092F"/>
    <w:multiLevelType w:val="hybridMultilevel"/>
    <w:tmpl w:val="FDC86460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AA55A0"/>
    <w:multiLevelType w:val="hybridMultilevel"/>
    <w:tmpl w:val="2102C9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C74FB"/>
    <w:multiLevelType w:val="hybridMultilevel"/>
    <w:tmpl w:val="3D9ACC3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86428"/>
    <w:multiLevelType w:val="hybridMultilevel"/>
    <w:tmpl w:val="38DE0D2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156F7F"/>
    <w:multiLevelType w:val="hybridMultilevel"/>
    <w:tmpl w:val="4CEA372A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15061D"/>
    <w:multiLevelType w:val="hybridMultilevel"/>
    <w:tmpl w:val="4E267ABC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2A2E43"/>
    <w:multiLevelType w:val="hybridMultilevel"/>
    <w:tmpl w:val="0A6C554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9EC1C8B"/>
    <w:multiLevelType w:val="hybridMultilevel"/>
    <w:tmpl w:val="862CADD8"/>
    <w:lvl w:ilvl="0" w:tplc="731C736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1D0E4A6B"/>
    <w:multiLevelType w:val="hybridMultilevel"/>
    <w:tmpl w:val="6324B9A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DBB4366"/>
    <w:multiLevelType w:val="hybridMultilevel"/>
    <w:tmpl w:val="DE0AAE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7233AB"/>
    <w:multiLevelType w:val="hybridMultilevel"/>
    <w:tmpl w:val="AB1003DC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09101E"/>
    <w:multiLevelType w:val="hybridMultilevel"/>
    <w:tmpl w:val="F950137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33D18"/>
    <w:multiLevelType w:val="hybridMultilevel"/>
    <w:tmpl w:val="EE8028A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750BC2"/>
    <w:multiLevelType w:val="hybridMultilevel"/>
    <w:tmpl w:val="9F4471DE"/>
    <w:lvl w:ilvl="0" w:tplc="F57AD3DA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4837F36"/>
    <w:multiLevelType w:val="hybridMultilevel"/>
    <w:tmpl w:val="0040EAF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4E34CEE"/>
    <w:multiLevelType w:val="hybridMultilevel"/>
    <w:tmpl w:val="38DE0D2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73B454F"/>
    <w:multiLevelType w:val="hybridMultilevel"/>
    <w:tmpl w:val="6E02D7EC"/>
    <w:lvl w:ilvl="0" w:tplc="731C736E">
      <w:start w:val="1"/>
      <w:numFmt w:val="decimal"/>
      <w:lvlText w:val="(%1)"/>
      <w:lvlJc w:val="left"/>
      <w:pPr>
        <w:ind w:left="703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3" w15:restartNumberingAfterBreak="0">
    <w:nsid w:val="27791301"/>
    <w:multiLevelType w:val="hybridMultilevel"/>
    <w:tmpl w:val="7A50D3BA"/>
    <w:lvl w:ilvl="0" w:tplc="F57AD3DA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79E01EB"/>
    <w:multiLevelType w:val="hybridMultilevel"/>
    <w:tmpl w:val="6A721B6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8BA13AC"/>
    <w:multiLevelType w:val="hybridMultilevel"/>
    <w:tmpl w:val="AD74AB24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9A6022E"/>
    <w:multiLevelType w:val="hybridMultilevel"/>
    <w:tmpl w:val="BC54586A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9DD435C"/>
    <w:multiLevelType w:val="hybridMultilevel"/>
    <w:tmpl w:val="B9EAE56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566E7D"/>
    <w:multiLevelType w:val="hybridMultilevel"/>
    <w:tmpl w:val="14125A6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6620E1"/>
    <w:multiLevelType w:val="hybridMultilevel"/>
    <w:tmpl w:val="40EC18A0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941849"/>
    <w:multiLevelType w:val="hybridMultilevel"/>
    <w:tmpl w:val="D0EEF400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FA3337A"/>
    <w:multiLevelType w:val="hybridMultilevel"/>
    <w:tmpl w:val="14EAADA6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925F8E"/>
    <w:multiLevelType w:val="hybridMultilevel"/>
    <w:tmpl w:val="0E6A73EA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3" w15:restartNumberingAfterBreak="0">
    <w:nsid w:val="33D37480"/>
    <w:multiLevelType w:val="hybridMultilevel"/>
    <w:tmpl w:val="5E2E6E2C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F57AD3DA">
      <w:start w:val="1"/>
      <w:numFmt w:val="decimal"/>
      <w:lvlText w:val="(%2) 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5523945"/>
    <w:multiLevelType w:val="hybridMultilevel"/>
    <w:tmpl w:val="A9CC6CA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56118BA"/>
    <w:multiLevelType w:val="hybridMultilevel"/>
    <w:tmpl w:val="81FC3E92"/>
    <w:lvl w:ilvl="0" w:tplc="F57AD3DA">
      <w:start w:val="1"/>
      <w:numFmt w:val="decimal"/>
      <w:lvlText w:val="(%1) 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3571737C"/>
    <w:multiLevelType w:val="hybridMultilevel"/>
    <w:tmpl w:val="3E8034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38A26753"/>
    <w:multiLevelType w:val="hybridMultilevel"/>
    <w:tmpl w:val="74D8FF2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8" w15:restartNumberingAfterBreak="0">
    <w:nsid w:val="3B2F3668"/>
    <w:multiLevelType w:val="hybridMultilevel"/>
    <w:tmpl w:val="CF08F4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3BA978B4"/>
    <w:multiLevelType w:val="hybridMultilevel"/>
    <w:tmpl w:val="A1B07AF6"/>
    <w:lvl w:ilvl="0" w:tplc="04090019">
      <w:start w:val="1"/>
      <w:numFmt w:val="lowerLetter"/>
      <w:lvlText w:val="%1)"/>
      <w:lvlJc w:val="left"/>
      <w:pPr>
        <w:ind w:left="1533" w:hanging="420"/>
      </w:p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0" w15:restartNumberingAfterBreak="0">
    <w:nsid w:val="3C6D6E51"/>
    <w:multiLevelType w:val="hybridMultilevel"/>
    <w:tmpl w:val="AC40C1AC"/>
    <w:lvl w:ilvl="0" w:tplc="F57AD3DA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3C827F0C"/>
    <w:multiLevelType w:val="hybridMultilevel"/>
    <w:tmpl w:val="8E887DA0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1FA5972"/>
    <w:multiLevelType w:val="hybridMultilevel"/>
    <w:tmpl w:val="840064E4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42B736E3"/>
    <w:multiLevelType w:val="hybridMultilevel"/>
    <w:tmpl w:val="CAC8CFF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3E5633A"/>
    <w:multiLevelType w:val="hybridMultilevel"/>
    <w:tmpl w:val="DE168076"/>
    <w:lvl w:ilvl="0" w:tplc="731C736E">
      <w:start w:val="1"/>
      <w:numFmt w:val="decimal"/>
      <w:lvlText w:val="(%1)"/>
      <w:lvlJc w:val="left"/>
      <w:pPr>
        <w:ind w:left="6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6" w:hanging="420"/>
      </w:pPr>
      <w:rPr>
        <w:rFonts w:ascii="Wingdings" w:hAnsi="Wingdings" w:hint="default"/>
      </w:rPr>
    </w:lvl>
  </w:abstractNum>
  <w:abstractNum w:abstractNumId="45" w15:restartNumberingAfterBreak="0">
    <w:nsid w:val="49F91E97"/>
    <w:multiLevelType w:val="hybridMultilevel"/>
    <w:tmpl w:val="A078AEA6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4E782428"/>
    <w:multiLevelType w:val="hybridMultilevel"/>
    <w:tmpl w:val="762C1666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4ECD4D6F"/>
    <w:multiLevelType w:val="hybridMultilevel"/>
    <w:tmpl w:val="D9F0853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8" w15:restartNumberingAfterBreak="0">
    <w:nsid w:val="50516C6B"/>
    <w:multiLevelType w:val="hybridMultilevel"/>
    <w:tmpl w:val="333E555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0773153"/>
    <w:multiLevelType w:val="hybridMultilevel"/>
    <w:tmpl w:val="EB104B3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392592F"/>
    <w:multiLevelType w:val="hybridMultilevel"/>
    <w:tmpl w:val="50C404B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7E648C2"/>
    <w:multiLevelType w:val="hybridMultilevel"/>
    <w:tmpl w:val="07909990"/>
    <w:lvl w:ilvl="0" w:tplc="F57AD3DA">
      <w:start w:val="1"/>
      <w:numFmt w:val="decimal"/>
      <w:lvlText w:val="(%1) 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2" w15:restartNumberingAfterBreak="0">
    <w:nsid w:val="5BF932DE"/>
    <w:multiLevelType w:val="hybridMultilevel"/>
    <w:tmpl w:val="3A16AD9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C3826FA"/>
    <w:multiLevelType w:val="hybridMultilevel"/>
    <w:tmpl w:val="EAE8689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E6B02C5"/>
    <w:multiLevelType w:val="hybridMultilevel"/>
    <w:tmpl w:val="C86688BA"/>
    <w:lvl w:ilvl="0" w:tplc="F57AD3DA">
      <w:start w:val="1"/>
      <w:numFmt w:val="decimal"/>
      <w:lvlText w:val="(%1) 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5" w15:restartNumberingAfterBreak="0">
    <w:nsid w:val="5EFA74CC"/>
    <w:multiLevelType w:val="hybridMultilevel"/>
    <w:tmpl w:val="2AE62E4A"/>
    <w:lvl w:ilvl="0" w:tplc="F57AD3DA">
      <w:start w:val="1"/>
      <w:numFmt w:val="decimal"/>
      <w:lvlText w:val="(%1) 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608E6B4B"/>
    <w:multiLevelType w:val="hybridMultilevel"/>
    <w:tmpl w:val="F2FEB4B8"/>
    <w:lvl w:ilvl="0" w:tplc="F57AD3DA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57AD3DA">
      <w:start w:val="1"/>
      <w:numFmt w:val="decimal"/>
      <w:lvlText w:val="(%2)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1AB3074"/>
    <w:multiLevelType w:val="hybridMultilevel"/>
    <w:tmpl w:val="1EB0BDAA"/>
    <w:lvl w:ilvl="0" w:tplc="F57AD3DA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61E27701"/>
    <w:multiLevelType w:val="hybridMultilevel"/>
    <w:tmpl w:val="5254D9C2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6AC2139"/>
    <w:multiLevelType w:val="hybridMultilevel"/>
    <w:tmpl w:val="5DA28BC0"/>
    <w:lvl w:ilvl="0" w:tplc="F57AD3DA">
      <w:start w:val="1"/>
      <w:numFmt w:val="decimal"/>
      <w:lvlText w:val="(%1) 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 w15:restartNumberingAfterBreak="0">
    <w:nsid w:val="68D02F0E"/>
    <w:multiLevelType w:val="hybridMultilevel"/>
    <w:tmpl w:val="E536E96C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D022B06"/>
    <w:multiLevelType w:val="hybridMultilevel"/>
    <w:tmpl w:val="850827CE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FC6587D"/>
    <w:multiLevelType w:val="hybridMultilevel"/>
    <w:tmpl w:val="ED64DF2A"/>
    <w:lvl w:ilvl="0" w:tplc="731C736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3" w15:restartNumberingAfterBreak="0">
    <w:nsid w:val="7060757B"/>
    <w:multiLevelType w:val="hybridMultilevel"/>
    <w:tmpl w:val="9BD6E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73623E43"/>
    <w:multiLevelType w:val="hybridMultilevel"/>
    <w:tmpl w:val="ABA2DC3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4193D9D"/>
    <w:multiLevelType w:val="hybridMultilevel"/>
    <w:tmpl w:val="E19A84F0"/>
    <w:lvl w:ilvl="0" w:tplc="F57AD3DA">
      <w:start w:val="1"/>
      <w:numFmt w:val="decimal"/>
      <w:lvlText w:val="(%1) 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66" w15:restartNumberingAfterBreak="0">
    <w:nsid w:val="751E53B6"/>
    <w:multiLevelType w:val="hybridMultilevel"/>
    <w:tmpl w:val="46E66DF8"/>
    <w:lvl w:ilvl="0" w:tplc="F57AD3D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5631652"/>
    <w:multiLevelType w:val="hybridMultilevel"/>
    <w:tmpl w:val="E988BB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8" w15:restartNumberingAfterBreak="0">
    <w:nsid w:val="76143B46"/>
    <w:multiLevelType w:val="hybridMultilevel"/>
    <w:tmpl w:val="4BD0FD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9" w15:restartNumberingAfterBreak="0">
    <w:nsid w:val="765146C4"/>
    <w:multiLevelType w:val="hybridMultilevel"/>
    <w:tmpl w:val="38DE0D2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8C85270"/>
    <w:multiLevelType w:val="hybridMultilevel"/>
    <w:tmpl w:val="A5321EEE"/>
    <w:lvl w:ilvl="0" w:tplc="F57AD3DA">
      <w:start w:val="1"/>
      <w:numFmt w:val="decimal"/>
      <w:lvlText w:val="(%1) 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1" w15:restartNumberingAfterBreak="0">
    <w:nsid w:val="7AE16E89"/>
    <w:multiLevelType w:val="hybridMultilevel"/>
    <w:tmpl w:val="88105890"/>
    <w:lvl w:ilvl="0" w:tplc="F57AD3DA">
      <w:start w:val="1"/>
      <w:numFmt w:val="decimal"/>
      <w:lvlText w:val="(%1) 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2" w15:restartNumberingAfterBreak="0">
    <w:nsid w:val="7C2A1821"/>
    <w:multiLevelType w:val="hybridMultilevel"/>
    <w:tmpl w:val="B50E617A"/>
    <w:lvl w:ilvl="0" w:tplc="F57AD3DA">
      <w:start w:val="1"/>
      <w:numFmt w:val="decimal"/>
      <w:lvlText w:val="(%1) 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3" w15:restartNumberingAfterBreak="0">
    <w:nsid w:val="7DB718C5"/>
    <w:multiLevelType w:val="multilevel"/>
    <w:tmpl w:val="0278EEC6"/>
    <w:lvl w:ilvl="0">
      <w:start w:val="1"/>
      <w:numFmt w:val="chineseCountingThousand"/>
      <w:pStyle w:val="1"/>
      <w:lvlText w:val="%1、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isLgl/>
      <w:lvlText w:val="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pStyle w:val="3"/>
      <w:isLgl/>
      <w:lvlText w:val="%2.%3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74" w15:restartNumberingAfterBreak="0">
    <w:nsid w:val="7F5E110B"/>
    <w:multiLevelType w:val="hybridMultilevel"/>
    <w:tmpl w:val="1B3A09C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3"/>
  </w:num>
  <w:num w:numId="2">
    <w:abstractNumId w:val="73"/>
    <w:lvlOverride w:ilvl="0">
      <w:lvl w:ilvl="0">
        <w:start w:val="1"/>
        <w:numFmt w:val="chineseCountingThousand"/>
        <w:pStyle w:val="1"/>
        <w:lvlText w:val="%1、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lvlText w:val="%2"/>
        <w:lvlJc w:val="left"/>
        <w:pPr>
          <w:ind w:left="470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2.%3"/>
        <w:lvlJc w:val="left"/>
        <w:pPr>
          <w:ind w:left="583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isLgl/>
        <w:lvlText w:val="%2.%3.%4"/>
        <w:lvlJc w:val="left"/>
        <w:pPr>
          <w:ind w:left="696" w:hanging="35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09" w:hanging="35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922" w:hanging="35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35" w:hanging="35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148" w:hanging="35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261" w:hanging="357"/>
        </w:pPr>
        <w:rPr>
          <w:rFonts w:hint="default"/>
        </w:rPr>
      </w:lvl>
    </w:lvlOverride>
  </w:num>
  <w:num w:numId="3">
    <w:abstractNumId w:val="13"/>
  </w:num>
  <w:num w:numId="4">
    <w:abstractNumId w:val="44"/>
  </w:num>
  <w:num w:numId="5">
    <w:abstractNumId w:val="22"/>
  </w:num>
  <w:num w:numId="6">
    <w:abstractNumId w:val="52"/>
  </w:num>
  <w:num w:numId="7">
    <w:abstractNumId w:val="62"/>
  </w:num>
  <w:num w:numId="8">
    <w:abstractNumId w:val="28"/>
  </w:num>
  <w:num w:numId="9">
    <w:abstractNumId w:val="34"/>
  </w:num>
  <w:num w:numId="10">
    <w:abstractNumId w:val="18"/>
  </w:num>
  <w:num w:numId="11">
    <w:abstractNumId w:val="12"/>
  </w:num>
  <w:num w:numId="12">
    <w:abstractNumId w:val="27"/>
  </w:num>
  <w:num w:numId="13">
    <w:abstractNumId w:val="60"/>
  </w:num>
  <w:num w:numId="14">
    <w:abstractNumId w:val="29"/>
  </w:num>
  <w:num w:numId="15">
    <w:abstractNumId w:val="3"/>
  </w:num>
  <w:num w:numId="16">
    <w:abstractNumId w:val="56"/>
  </w:num>
  <w:num w:numId="17">
    <w:abstractNumId w:val="4"/>
  </w:num>
  <w:num w:numId="18">
    <w:abstractNumId w:val="50"/>
  </w:num>
  <w:num w:numId="19">
    <w:abstractNumId w:val="61"/>
  </w:num>
  <w:num w:numId="20">
    <w:abstractNumId w:val="63"/>
  </w:num>
  <w:num w:numId="21">
    <w:abstractNumId w:val="39"/>
  </w:num>
  <w:num w:numId="22">
    <w:abstractNumId w:val="67"/>
  </w:num>
  <w:num w:numId="23">
    <w:abstractNumId w:val="5"/>
  </w:num>
  <w:num w:numId="24">
    <w:abstractNumId w:val="65"/>
  </w:num>
  <w:num w:numId="25">
    <w:abstractNumId w:val="54"/>
  </w:num>
  <w:num w:numId="26">
    <w:abstractNumId w:val="41"/>
  </w:num>
  <w:num w:numId="27">
    <w:abstractNumId w:val="59"/>
  </w:num>
  <w:num w:numId="28">
    <w:abstractNumId w:val="71"/>
  </w:num>
  <w:num w:numId="29">
    <w:abstractNumId w:val="55"/>
  </w:num>
  <w:num w:numId="30">
    <w:abstractNumId w:val="21"/>
  </w:num>
  <w:num w:numId="31">
    <w:abstractNumId w:val="9"/>
  </w:num>
  <w:num w:numId="32">
    <w:abstractNumId w:val="69"/>
  </w:num>
  <w:num w:numId="33">
    <w:abstractNumId w:val="7"/>
  </w:num>
  <w:num w:numId="34">
    <w:abstractNumId w:val="15"/>
  </w:num>
  <w:num w:numId="35">
    <w:abstractNumId w:val="68"/>
  </w:num>
  <w:num w:numId="36">
    <w:abstractNumId w:val="0"/>
  </w:num>
  <w:num w:numId="37">
    <w:abstractNumId w:val="14"/>
  </w:num>
  <w:num w:numId="38">
    <w:abstractNumId w:val="74"/>
  </w:num>
  <w:num w:numId="39">
    <w:abstractNumId w:val="6"/>
  </w:num>
  <w:num w:numId="40">
    <w:abstractNumId w:val="45"/>
  </w:num>
  <w:num w:numId="41">
    <w:abstractNumId w:val="17"/>
  </w:num>
  <w:num w:numId="42">
    <w:abstractNumId w:val="30"/>
  </w:num>
  <w:num w:numId="43">
    <w:abstractNumId w:val="51"/>
  </w:num>
  <w:num w:numId="44">
    <w:abstractNumId w:val="72"/>
  </w:num>
  <w:num w:numId="45">
    <w:abstractNumId w:val="70"/>
  </w:num>
  <w:num w:numId="46">
    <w:abstractNumId w:val="53"/>
  </w:num>
  <w:num w:numId="47">
    <w:abstractNumId w:val="49"/>
  </w:num>
  <w:num w:numId="48">
    <w:abstractNumId w:val="43"/>
  </w:num>
  <w:num w:numId="49">
    <w:abstractNumId w:val="33"/>
  </w:num>
  <w:num w:numId="50">
    <w:abstractNumId w:val="25"/>
  </w:num>
  <w:num w:numId="51">
    <w:abstractNumId w:val="31"/>
  </w:num>
  <w:num w:numId="52">
    <w:abstractNumId w:val="37"/>
  </w:num>
  <w:num w:numId="53">
    <w:abstractNumId w:val="47"/>
  </w:num>
  <w:num w:numId="54">
    <w:abstractNumId w:val="66"/>
  </w:num>
  <w:num w:numId="55">
    <w:abstractNumId w:val="16"/>
  </w:num>
  <w:num w:numId="56">
    <w:abstractNumId w:val="10"/>
  </w:num>
  <w:num w:numId="57">
    <w:abstractNumId w:val="2"/>
  </w:num>
  <w:num w:numId="58">
    <w:abstractNumId w:val="20"/>
  </w:num>
  <w:num w:numId="59">
    <w:abstractNumId w:val="19"/>
  </w:num>
  <w:num w:numId="60">
    <w:abstractNumId w:val="57"/>
  </w:num>
  <w:num w:numId="61">
    <w:abstractNumId w:val="1"/>
  </w:num>
  <w:num w:numId="62">
    <w:abstractNumId w:val="24"/>
  </w:num>
  <w:num w:numId="63">
    <w:abstractNumId w:val="46"/>
  </w:num>
  <w:num w:numId="64">
    <w:abstractNumId w:val="40"/>
  </w:num>
  <w:num w:numId="65">
    <w:abstractNumId w:val="38"/>
  </w:num>
  <w:num w:numId="66">
    <w:abstractNumId w:val="23"/>
  </w:num>
  <w:num w:numId="67">
    <w:abstractNumId w:val="32"/>
  </w:num>
  <w:num w:numId="68">
    <w:abstractNumId w:val="36"/>
  </w:num>
  <w:num w:numId="69">
    <w:abstractNumId w:val="26"/>
  </w:num>
  <w:num w:numId="70">
    <w:abstractNumId w:val="11"/>
  </w:num>
  <w:num w:numId="71">
    <w:abstractNumId w:val="48"/>
  </w:num>
  <w:num w:numId="72">
    <w:abstractNumId w:val="8"/>
  </w:num>
  <w:num w:numId="73">
    <w:abstractNumId w:val="35"/>
  </w:num>
  <w:num w:numId="74">
    <w:abstractNumId w:val="64"/>
  </w:num>
  <w:num w:numId="7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2"/>
  </w:num>
  <w:num w:numId="77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54"/>
    <w:rsid w:val="00001D84"/>
    <w:rsid w:val="0000358D"/>
    <w:rsid w:val="00003BFE"/>
    <w:rsid w:val="00003F49"/>
    <w:rsid w:val="000045E6"/>
    <w:rsid w:val="00004A9B"/>
    <w:rsid w:val="000051BF"/>
    <w:rsid w:val="000058E3"/>
    <w:rsid w:val="000061B0"/>
    <w:rsid w:val="00006A29"/>
    <w:rsid w:val="00006D3F"/>
    <w:rsid w:val="000079A7"/>
    <w:rsid w:val="00007A79"/>
    <w:rsid w:val="00007B35"/>
    <w:rsid w:val="000102E3"/>
    <w:rsid w:val="00012E4E"/>
    <w:rsid w:val="00013134"/>
    <w:rsid w:val="000131AF"/>
    <w:rsid w:val="00013F78"/>
    <w:rsid w:val="00014594"/>
    <w:rsid w:val="000148C7"/>
    <w:rsid w:val="000152A9"/>
    <w:rsid w:val="0001690A"/>
    <w:rsid w:val="00020D08"/>
    <w:rsid w:val="00020D9A"/>
    <w:rsid w:val="000237FA"/>
    <w:rsid w:val="00025ED9"/>
    <w:rsid w:val="0003194F"/>
    <w:rsid w:val="00031B1A"/>
    <w:rsid w:val="00033395"/>
    <w:rsid w:val="000359B2"/>
    <w:rsid w:val="00036445"/>
    <w:rsid w:val="00036A8A"/>
    <w:rsid w:val="00036C32"/>
    <w:rsid w:val="00037112"/>
    <w:rsid w:val="00037BE3"/>
    <w:rsid w:val="00037D2D"/>
    <w:rsid w:val="00040208"/>
    <w:rsid w:val="00041B26"/>
    <w:rsid w:val="00042FC6"/>
    <w:rsid w:val="00043278"/>
    <w:rsid w:val="000434EF"/>
    <w:rsid w:val="00043899"/>
    <w:rsid w:val="0004406B"/>
    <w:rsid w:val="00044F91"/>
    <w:rsid w:val="00046758"/>
    <w:rsid w:val="00047D6B"/>
    <w:rsid w:val="000502CB"/>
    <w:rsid w:val="00050AAB"/>
    <w:rsid w:val="0005175B"/>
    <w:rsid w:val="00051CAA"/>
    <w:rsid w:val="00052102"/>
    <w:rsid w:val="00052150"/>
    <w:rsid w:val="00052D03"/>
    <w:rsid w:val="00053BCA"/>
    <w:rsid w:val="00054610"/>
    <w:rsid w:val="00056D23"/>
    <w:rsid w:val="000575A2"/>
    <w:rsid w:val="00057D9E"/>
    <w:rsid w:val="000603EB"/>
    <w:rsid w:val="00060BEF"/>
    <w:rsid w:val="00062069"/>
    <w:rsid w:val="00062BBD"/>
    <w:rsid w:val="000632C1"/>
    <w:rsid w:val="00063869"/>
    <w:rsid w:val="00063E12"/>
    <w:rsid w:val="000646E1"/>
    <w:rsid w:val="00064EA3"/>
    <w:rsid w:val="00065396"/>
    <w:rsid w:val="000704EC"/>
    <w:rsid w:val="00070F0A"/>
    <w:rsid w:val="00072046"/>
    <w:rsid w:val="00072772"/>
    <w:rsid w:val="00073B59"/>
    <w:rsid w:val="00073C04"/>
    <w:rsid w:val="000745DA"/>
    <w:rsid w:val="00076052"/>
    <w:rsid w:val="00076D88"/>
    <w:rsid w:val="0007751B"/>
    <w:rsid w:val="00077870"/>
    <w:rsid w:val="00081682"/>
    <w:rsid w:val="00083003"/>
    <w:rsid w:val="00083423"/>
    <w:rsid w:val="00085C69"/>
    <w:rsid w:val="00086554"/>
    <w:rsid w:val="000905BC"/>
    <w:rsid w:val="0009075A"/>
    <w:rsid w:val="00094040"/>
    <w:rsid w:val="000949D6"/>
    <w:rsid w:val="00094F3C"/>
    <w:rsid w:val="000952D6"/>
    <w:rsid w:val="00095994"/>
    <w:rsid w:val="00095A5D"/>
    <w:rsid w:val="000971EF"/>
    <w:rsid w:val="000A4754"/>
    <w:rsid w:val="000A48FF"/>
    <w:rsid w:val="000A66CF"/>
    <w:rsid w:val="000A685A"/>
    <w:rsid w:val="000A7403"/>
    <w:rsid w:val="000A7AB5"/>
    <w:rsid w:val="000B037F"/>
    <w:rsid w:val="000B1431"/>
    <w:rsid w:val="000B186C"/>
    <w:rsid w:val="000B1D8F"/>
    <w:rsid w:val="000B34EB"/>
    <w:rsid w:val="000B39F4"/>
    <w:rsid w:val="000B40E9"/>
    <w:rsid w:val="000B4572"/>
    <w:rsid w:val="000B47F0"/>
    <w:rsid w:val="000B5778"/>
    <w:rsid w:val="000B688C"/>
    <w:rsid w:val="000B71BC"/>
    <w:rsid w:val="000C1895"/>
    <w:rsid w:val="000C2FA6"/>
    <w:rsid w:val="000C3814"/>
    <w:rsid w:val="000C3DC7"/>
    <w:rsid w:val="000C6703"/>
    <w:rsid w:val="000C67EB"/>
    <w:rsid w:val="000C7539"/>
    <w:rsid w:val="000C7856"/>
    <w:rsid w:val="000D01E6"/>
    <w:rsid w:val="000D0E01"/>
    <w:rsid w:val="000D1273"/>
    <w:rsid w:val="000D14C6"/>
    <w:rsid w:val="000D17C9"/>
    <w:rsid w:val="000D221B"/>
    <w:rsid w:val="000D3967"/>
    <w:rsid w:val="000D3D3E"/>
    <w:rsid w:val="000D60FC"/>
    <w:rsid w:val="000D687C"/>
    <w:rsid w:val="000E4195"/>
    <w:rsid w:val="000E4F69"/>
    <w:rsid w:val="000E694F"/>
    <w:rsid w:val="000F0D74"/>
    <w:rsid w:val="000F0EC2"/>
    <w:rsid w:val="000F1C0C"/>
    <w:rsid w:val="000F268F"/>
    <w:rsid w:val="000F3165"/>
    <w:rsid w:val="000F59EF"/>
    <w:rsid w:val="000F77D0"/>
    <w:rsid w:val="00100C59"/>
    <w:rsid w:val="00101D52"/>
    <w:rsid w:val="0010219D"/>
    <w:rsid w:val="001048DF"/>
    <w:rsid w:val="001067EA"/>
    <w:rsid w:val="001079E7"/>
    <w:rsid w:val="00107C38"/>
    <w:rsid w:val="00112A14"/>
    <w:rsid w:val="0011376E"/>
    <w:rsid w:val="00114053"/>
    <w:rsid w:val="001145FE"/>
    <w:rsid w:val="0011641E"/>
    <w:rsid w:val="00117C92"/>
    <w:rsid w:val="00117D8D"/>
    <w:rsid w:val="001206F5"/>
    <w:rsid w:val="00121621"/>
    <w:rsid w:val="00121934"/>
    <w:rsid w:val="00122F02"/>
    <w:rsid w:val="00122F4E"/>
    <w:rsid w:val="00123588"/>
    <w:rsid w:val="00124CEA"/>
    <w:rsid w:val="001254FC"/>
    <w:rsid w:val="001264BC"/>
    <w:rsid w:val="001274EA"/>
    <w:rsid w:val="0013141D"/>
    <w:rsid w:val="00135F81"/>
    <w:rsid w:val="0013748E"/>
    <w:rsid w:val="001378DD"/>
    <w:rsid w:val="00137B43"/>
    <w:rsid w:val="001423F3"/>
    <w:rsid w:val="00143A04"/>
    <w:rsid w:val="001456B1"/>
    <w:rsid w:val="00146708"/>
    <w:rsid w:val="00147016"/>
    <w:rsid w:val="00150205"/>
    <w:rsid w:val="001506A1"/>
    <w:rsid w:val="00150F1C"/>
    <w:rsid w:val="00152025"/>
    <w:rsid w:val="00154051"/>
    <w:rsid w:val="001550C9"/>
    <w:rsid w:val="00155420"/>
    <w:rsid w:val="001554B3"/>
    <w:rsid w:val="00155EA0"/>
    <w:rsid w:val="00160069"/>
    <w:rsid w:val="001605CE"/>
    <w:rsid w:val="00161124"/>
    <w:rsid w:val="00162D3D"/>
    <w:rsid w:val="00163657"/>
    <w:rsid w:val="001654C2"/>
    <w:rsid w:val="001671EF"/>
    <w:rsid w:val="00167C65"/>
    <w:rsid w:val="00167E66"/>
    <w:rsid w:val="00170350"/>
    <w:rsid w:val="0017150B"/>
    <w:rsid w:val="00173F96"/>
    <w:rsid w:val="00173FA7"/>
    <w:rsid w:val="001743D8"/>
    <w:rsid w:val="0017498C"/>
    <w:rsid w:val="001760C5"/>
    <w:rsid w:val="00176C50"/>
    <w:rsid w:val="001770B7"/>
    <w:rsid w:val="00180C8F"/>
    <w:rsid w:val="00181824"/>
    <w:rsid w:val="001822E7"/>
    <w:rsid w:val="001826F7"/>
    <w:rsid w:val="00182B79"/>
    <w:rsid w:val="00182FDF"/>
    <w:rsid w:val="001835E0"/>
    <w:rsid w:val="00184C32"/>
    <w:rsid w:val="001857B0"/>
    <w:rsid w:val="00190F68"/>
    <w:rsid w:val="0019180A"/>
    <w:rsid w:val="001920CC"/>
    <w:rsid w:val="001921B9"/>
    <w:rsid w:val="0019231B"/>
    <w:rsid w:val="001928AB"/>
    <w:rsid w:val="00192D93"/>
    <w:rsid w:val="00193863"/>
    <w:rsid w:val="00194E44"/>
    <w:rsid w:val="00195C2D"/>
    <w:rsid w:val="001971CF"/>
    <w:rsid w:val="00197E20"/>
    <w:rsid w:val="001A2202"/>
    <w:rsid w:val="001A51F0"/>
    <w:rsid w:val="001A77FB"/>
    <w:rsid w:val="001B1D9B"/>
    <w:rsid w:val="001B28B9"/>
    <w:rsid w:val="001B306D"/>
    <w:rsid w:val="001B33AF"/>
    <w:rsid w:val="001B4877"/>
    <w:rsid w:val="001B4C0D"/>
    <w:rsid w:val="001B5C3D"/>
    <w:rsid w:val="001B6380"/>
    <w:rsid w:val="001C1319"/>
    <w:rsid w:val="001C1C0E"/>
    <w:rsid w:val="001C218D"/>
    <w:rsid w:val="001C6D55"/>
    <w:rsid w:val="001C7312"/>
    <w:rsid w:val="001C7C2A"/>
    <w:rsid w:val="001C7E1E"/>
    <w:rsid w:val="001D4B3A"/>
    <w:rsid w:val="001D4E2B"/>
    <w:rsid w:val="001D63D5"/>
    <w:rsid w:val="001D73F7"/>
    <w:rsid w:val="001D7915"/>
    <w:rsid w:val="001E101C"/>
    <w:rsid w:val="001E1ED7"/>
    <w:rsid w:val="001E2913"/>
    <w:rsid w:val="001E3065"/>
    <w:rsid w:val="001E3FF4"/>
    <w:rsid w:val="001E4693"/>
    <w:rsid w:val="001E5907"/>
    <w:rsid w:val="001E75F2"/>
    <w:rsid w:val="001F057B"/>
    <w:rsid w:val="001F0679"/>
    <w:rsid w:val="001F0C13"/>
    <w:rsid w:val="001F2405"/>
    <w:rsid w:val="001F5288"/>
    <w:rsid w:val="001F6A5D"/>
    <w:rsid w:val="001F76B8"/>
    <w:rsid w:val="001F7C47"/>
    <w:rsid w:val="00200045"/>
    <w:rsid w:val="00202A89"/>
    <w:rsid w:val="002032E6"/>
    <w:rsid w:val="0020409D"/>
    <w:rsid w:val="00204866"/>
    <w:rsid w:val="0020653A"/>
    <w:rsid w:val="002076B4"/>
    <w:rsid w:val="00207E00"/>
    <w:rsid w:val="002112CF"/>
    <w:rsid w:val="0021150C"/>
    <w:rsid w:val="00213652"/>
    <w:rsid w:val="0021398A"/>
    <w:rsid w:val="00214549"/>
    <w:rsid w:val="00215BA3"/>
    <w:rsid w:val="00216C9C"/>
    <w:rsid w:val="00217078"/>
    <w:rsid w:val="002172A3"/>
    <w:rsid w:val="002178C1"/>
    <w:rsid w:val="00217984"/>
    <w:rsid w:val="00220065"/>
    <w:rsid w:val="0022157F"/>
    <w:rsid w:val="00222D46"/>
    <w:rsid w:val="00223177"/>
    <w:rsid w:val="0022407F"/>
    <w:rsid w:val="0022471C"/>
    <w:rsid w:val="00224814"/>
    <w:rsid w:val="00224BAF"/>
    <w:rsid w:val="00225B49"/>
    <w:rsid w:val="0023005E"/>
    <w:rsid w:val="002313FB"/>
    <w:rsid w:val="00231850"/>
    <w:rsid w:val="0023239F"/>
    <w:rsid w:val="002329C0"/>
    <w:rsid w:val="00233537"/>
    <w:rsid w:val="00233E2A"/>
    <w:rsid w:val="00234641"/>
    <w:rsid w:val="00234A6B"/>
    <w:rsid w:val="002356F1"/>
    <w:rsid w:val="0023714A"/>
    <w:rsid w:val="00242E8D"/>
    <w:rsid w:val="00243224"/>
    <w:rsid w:val="00243FBA"/>
    <w:rsid w:val="002452AB"/>
    <w:rsid w:val="00245437"/>
    <w:rsid w:val="002456D8"/>
    <w:rsid w:val="00245D43"/>
    <w:rsid w:val="002469DE"/>
    <w:rsid w:val="00247111"/>
    <w:rsid w:val="00247A0F"/>
    <w:rsid w:val="002522E8"/>
    <w:rsid w:val="00253475"/>
    <w:rsid w:val="0025663A"/>
    <w:rsid w:val="00261CB2"/>
    <w:rsid w:val="00264406"/>
    <w:rsid w:val="0026451E"/>
    <w:rsid w:val="00264C03"/>
    <w:rsid w:val="00265103"/>
    <w:rsid w:val="002666AB"/>
    <w:rsid w:val="00266A55"/>
    <w:rsid w:val="00270351"/>
    <w:rsid w:val="00271232"/>
    <w:rsid w:val="002735B0"/>
    <w:rsid w:val="002735FC"/>
    <w:rsid w:val="00273BF4"/>
    <w:rsid w:val="00274889"/>
    <w:rsid w:val="0027546B"/>
    <w:rsid w:val="002767F5"/>
    <w:rsid w:val="00277AB7"/>
    <w:rsid w:val="00277EC0"/>
    <w:rsid w:val="0028009A"/>
    <w:rsid w:val="00282216"/>
    <w:rsid w:val="00282B8F"/>
    <w:rsid w:val="00282B99"/>
    <w:rsid w:val="00283013"/>
    <w:rsid w:val="002832AC"/>
    <w:rsid w:val="00283305"/>
    <w:rsid w:val="002833DF"/>
    <w:rsid w:val="0028364C"/>
    <w:rsid w:val="002841F6"/>
    <w:rsid w:val="0028436B"/>
    <w:rsid w:val="00285B64"/>
    <w:rsid w:val="002876E1"/>
    <w:rsid w:val="00287ECB"/>
    <w:rsid w:val="00290250"/>
    <w:rsid w:val="002904FF"/>
    <w:rsid w:val="0029140D"/>
    <w:rsid w:val="002933B6"/>
    <w:rsid w:val="002948B2"/>
    <w:rsid w:val="002A063C"/>
    <w:rsid w:val="002A0A5B"/>
    <w:rsid w:val="002A105B"/>
    <w:rsid w:val="002A1C92"/>
    <w:rsid w:val="002A1D36"/>
    <w:rsid w:val="002A35CA"/>
    <w:rsid w:val="002A3D18"/>
    <w:rsid w:val="002A51E5"/>
    <w:rsid w:val="002A5515"/>
    <w:rsid w:val="002A57FD"/>
    <w:rsid w:val="002A6AFB"/>
    <w:rsid w:val="002A6C1E"/>
    <w:rsid w:val="002A781A"/>
    <w:rsid w:val="002B0695"/>
    <w:rsid w:val="002B0AAB"/>
    <w:rsid w:val="002B0F74"/>
    <w:rsid w:val="002B35FB"/>
    <w:rsid w:val="002B43E2"/>
    <w:rsid w:val="002B47E1"/>
    <w:rsid w:val="002B5E03"/>
    <w:rsid w:val="002B6EAD"/>
    <w:rsid w:val="002B7812"/>
    <w:rsid w:val="002B7955"/>
    <w:rsid w:val="002C01F3"/>
    <w:rsid w:val="002C28A9"/>
    <w:rsid w:val="002C33A5"/>
    <w:rsid w:val="002C48B0"/>
    <w:rsid w:val="002C58CC"/>
    <w:rsid w:val="002C598D"/>
    <w:rsid w:val="002C6892"/>
    <w:rsid w:val="002D0E48"/>
    <w:rsid w:val="002D0E50"/>
    <w:rsid w:val="002D209E"/>
    <w:rsid w:val="002D284B"/>
    <w:rsid w:val="002D2D7A"/>
    <w:rsid w:val="002D4005"/>
    <w:rsid w:val="002D5518"/>
    <w:rsid w:val="002D59F9"/>
    <w:rsid w:val="002D5C94"/>
    <w:rsid w:val="002D613C"/>
    <w:rsid w:val="002D6BA6"/>
    <w:rsid w:val="002D7262"/>
    <w:rsid w:val="002E06F9"/>
    <w:rsid w:val="002E1AC1"/>
    <w:rsid w:val="002E1F7C"/>
    <w:rsid w:val="002E2756"/>
    <w:rsid w:val="002E2A4C"/>
    <w:rsid w:val="002E2B1D"/>
    <w:rsid w:val="002E31F2"/>
    <w:rsid w:val="002E49E5"/>
    <w:rsid w:val="002E581D"/>
    <w:rsid w:val="002E5B7E"/>
    <w:rsid w:val="002E5BDD"/>
    <w:rsid w:val="002E5BDE"/>
    <w:rsid w:val="002E659A"/>
    <w:rsid w:val="002F0A1E"/>
    <w:rsid w:val="002F0A74"/>
    <w:rsid w:val="002F13E5"/>
    <w:rsid w:val="002F2318"/>
    <w:rsid w:val="002F24C6"/>
    <w:rsid w:val="002F3D57"/>
    <w:rsid w:val="002F44F1"/>
    <w:rsid w:val="002F64D6"/>
    <w:rsid w:val="002F64FF"/>
    <w:rsid w:val="002F6AA5"/>
    <w:rsid w:val="002F7E54"/>
    <w:rsid w:val="00302108"/>
    <w:rsid w:val="0030211C"/>
    <w:rsid w:val="00306260"/>
    <w:rsid w:val="00310925"/>
    <w:rsid w:val="0031172F"/>
    <w:rsid w:val="00312CB9"/>
    <w:rsid w:val="0031417B"/>
    <w:rsid w:val="003152E4"/>
    <w:rsid w:val="003156A9"/>
    <w:rsid w:val="00315E58"/>
    <w:rsid w:val="003176FB"/>
    <w:rsid w:val="00320598"/>
    <w:rsid w:val="00323CEA"/>
    <w:rsid w:val="0032517B"/>
    <w:rsid w:val="00325ADC"/>
    <w:rsid w:val="003269EA"/>
    <w:rsid w:val="00326D47"/>
    <w:rsid w:val="003272B4"/>
    <w:rsid w:val="00330BA3"/>
    <w:rsid w:val="003321AA"/>
    <w:rsid w:val="003323E1"/>
    <w:rsid w:val="003325B9"/>
    <w:rsid w:val="00332886"/>
    <w:rsid w:val="00333C50"/>
    <w:rsid w:val="00336095"/>
    <w:rsid w:val="00337F10"/>
    <w:rsid w:val="003401FC"/>
    <w:rsid w:val="00343CCB"/>
    <w:rsid w:val="0034435F"/>
    <w:rsid w:val="003459D4"/>
    <w:rsid w:val="0035012A"/>
    <w:rsid w:val="00350A72"/>
    <w:rsid w:val="00350B8B"/>
    <w:rsid w:val="00350DF8"/>
    <w:rsid w:val="003525AB"/>
    <w:rsid w:val="003526BF"/>
    <w:rsid w:val="00353946"/>
    <w:rsid w:val="00353BE7"/>
    <w:rsid w:val="00354668"/>
    <w:rsid w:val="00355E43"/>
    <w:rsid w:val="00356B97"/>
    <w:rsid w:val="003601DA"/>
    <w:rsid w:val="00361BDF"/>
    <w:rsid w:val="00362999"/>
    <w:rsid w:val="0036552F"/>
    <w:rsid w:val="00366A22"/>
    <w:rsid w:val="00366B24"/>
    <w:rsid w:val="00367695"/>
    <w:rsid w:val="00367B44"/>
    <w:rsid w:val="0037016E"/>
    <w:rsid w:val="003716F6"/>
    <w:rsid w:val="00371BFC"/>
    <w:rsid w:val="003735EC"/>
    <w:rsid w:val="00375127"/>
    <w:rsid w:val="003763DC"/>
    <w:rsid w:val="0037651B"/>
    <w:rsid w:val="00376711"/>
    <w:rsid w:val="0038092D"/>
    <w:rsid w:val="00380D47"/>
    <w:rsid w:val="00383642"/>
    <w:rsid w:val="00385E11"/>
    <w:rsid w:val="0038684E"/>
    <w:rsid w:val="003868AF"/>
    <w:rsid w:val="00387611"/>
    <w:rsid w:val="00387E8E"/>
    <w:rsid w:val="00387EC9"/>
    <w:rsid w:val="003919C4"/>
    <w:rsid w:val="003939FE"/>
    <w:rsid w:val="00393BC1"/>
    <w:rsid w:val="0039537D"/>
    <w:rsid w:val="0039562D"/>
    <w:rsid w:val="00396118"/>
    <w:rsid w:val="00396925"/>
    <w:rsid w:val="00397EFE"/>
    <w:rsid w:val="003A1CB1"/>
    <w:rsid w:val="003A431E"/>
    <w:rsid w:val="003A76D0"/>
    <w:rsid w:val="003B0626"/>
    <w:rsid w:val="003B35DE"/>
    <w:rsid w:val="003B44C5"/>
    <w:rsid w:val="003B596D"/>
    <w:rsid w:val="003B679E"/>
    <w:rsid w:val="003B68FA"/>
    <w:rsid w:val="003B7B20"/>
    <w:rsid w:val="003B7F48"/>
    <w:rsid w:val="003C0E0A"/>
    <w:rsid w:val="003C1481"/>
    <w:rsid w:val="003C3A5F"/>
    <w:rsid w:val="003C506D"/>
    <w:rsid w:val="003D1598"/>
    <w:rsid w:val="003D2377"/>
    <w:rsid w:val="003D2818"/>
    <w:rsid w:val="003D2FD8"/>
    <w:rsid w:val="003D30DF"/>
    <w:rsid w:val="003D4DF2"/>
    <w:rsid w:val="003D607B"/>
    <w:rsid w:val="003E044F"/>
    <w:rsid w:val="003E20AF"/>
    <w:rsid w:val="003E2D97"/>
    <w:rsid w:val="003E32BE"/>
    <w:rsid w:val="003E3680"/>
    <w:rsid w:val="003E3A3D"/>
    <w:rsid w:val="003E4A36"/>
    <w:rsid w:val="003E7139"/>
    <w:rsid w:val="003F1F0E"/>
    <w:rsid w:val="003F20CA"/>
    <w:rsid w:val="003F2521"/>
    <w:rsid w:val="003F2E6F"/>
    <w:rsid w:val="003F3420"/>
    <w:rsid w:val="003F4510"/>
    <w:rsid w:val="003F4CA8"/>
    <w:rsid w:val="003F5ADA"/>
    <w:rsid w:val="003F798D"/>
    <w:rsid w:val="0040093A"/>
    <w:rsid w:val="00403DF9"/>
    <w:rsid w:val="00403EAE"/>
    <w:rsid w:val="00404C30"/>
    <w:rsid w:val="00405453"/>
    <w:rsid w:val="0040589C"/>
    <w:rsid w:val="00405A14"/>
    <w:rsid w:val="00406592"/>
    <w:rsid w:val="004068A5"/>
    <w:rsid w:val="004069E0"/>
    <w:rsid w:val="00406A33"/>
    <w:rsid w:val="00406B03"/>
    <w:rsid w:val="00407760"/>
    <w:rsid w:val="004077C9"/>
    <w:rsid w:val="00410452"/>
    <w:rsid w:val="0041117D"/>
    <w:rsid w:val="00413608"/>
    <w:rsid w:val="00413668"/>
    <w:rsid w:val="0041375B"/>
    <w:rsid w:val="004163EF"/>
    <w:rsid w:val="00416597"/>
    <w:rsid w:val="00416D5A"/>
    <w:rsid w:val="00416F66"/>
    <w:rsid w:val="00417371"/>
    <w:rsid w:val="00420835"/>
    <w:rsid w:val="004209FF"/>
    <w:rsid w:val="004210A3"/>
    <w:rsid w:val="00421949"/>
    <w:rsid w:val="00421E21"/>
    <w:rsid w:val="00422090"/>
    <w:rsid w:val="004227E4"/>
    <w:rsid w:val="0042324F"/>
    <w:rsid w:val="00423FC4"/>
    <w:rsid w:val="0042453B"/>
    <w:rsid w:val="00426E59"/>
    <w:rsid w:val="00427325"/>
    <w:rsid w:val="00427CB9"/>
    <w:rsid w:val="00430F79"/>
    <w:rsid w:val="00431302"/>
    <w:rsid w:val="004327DB"/>
    <w:rsid w:val="00433233"/>
    <w:rsid w:val="00434A23"/>
    <w:rsid w:val="00434BC2"/>
    <w:rsid w:val="004406CE"/>
    <w:rsid w:val="00441192"/>
    <w:rsid w:val="00444F43"/>
    <w:rsid w:val="00444F47"/>
    <w:rsid w:val="004467C6"/>
    <w:rsid w:val="004517E5"/>
    <w:rsid w:val="004522DA"/>
    <w:rsid w:val="00453E06"/>
    <w:rsid w:val="004555D4"/>
    <w:rsid w:val="004557D1"/>
    <w:rsid w:val="00455DE4"/>
    <w:rsid w:val="004564BC"/>
    <w:rsid w:val="00457CF2"/>
    <w:rsid w:val="00461674"/>
    <w:rsid w:val="00462189"/>
    <w:rsid w:val="0046341A"/>
    <w:rsid w:val="00464040"/>
    <w:rsid w:val="00464AE6"/>
    <w:rsid w:val="0046669D"/>
    <w:rsid w:val="0046693D"/>
    <w:rsid w:val="00466E2B"/>
    <w:rsid w:val="00466F92"/>
    <w:rsid w:val="004678CC"/>
    <w:rsid w:val="00467CBD"/>
    <w:rsid w:val="00467F45"/>
    <w:rsid w:val="0047072C"/>
    <w:rsid w:val="004731BD"/>
    <w:rsid w:val="0047336D"/>
    <w:rsid w:val="004736A3"/>
    <w:rsid w:val="00475361"/>
    <w:rsid w:val="0047641A"/>
    <w:rsid w:val="00480B60"/>
    <w:rsid w:val="00487B1B"/>
    <w:rsid w:val="00487F07"/>
    <w:rsid w:val="00490127"/>
    <w:rsid w:val="00490797"/>
    <w:rsid w:val="00490B89"/>
    <w:rsid w:val="00490ED0"/>
    <w:rsid w:val="0049143F"/>
    <w:rsid w:val="004927C4"/>
    <w:rsid w:val="004948A6"/>
    <w:rsid w:val="004953B9"/>
    <w:rsid w:val="004956E6"/>
    <w:rsid w:val="004960BD"/>
    <w:rsid w:val="004963A1"/>
    <w:rsid w:val="00496662"/>
    <w:rsid w:val="004A00A1"/>
    <w:rsid w:val="004A0474"/>
    <w:rsid w:val="004A15D5"/>
    <w:rsid w:val="004A17E2"/>
    <w:rsid w:val="004A2093"/>
    <w:rsid w:val="004A2C2B"/>
    <w:rsid w:val="004A2F54"/>
    <w:rsid w:val="004A34DB"/>
    <w:rsid w:val="004A40C4"/>
    <w:rsid w:val="004A538F"/>
    <w:rsid w:val="004A5DFD"/>
    <w:rsid w:val="004B0AFA"/>
    <w:rsid w:val="004B140B"/>
    <w:rsid w:val="004B2DAD"/>
    <w:rsid w:val="004B37C4"/>
    <w:rsid w:val="004B3808"/>
    <w:rsid w:val="004B3E82"/>
    <w:rsid w:val="004B3FED"/>
    <w:rsid w:val="004B4902"/>
    <w:rsid w:val="004B4D79"/>
    <w:rsid w:val="004B5A3C"/>
    <w:rsid w:val="004B5C08"/>
    <w:rsid w:val="004B5DC9"/>
    <w:rsid w:val="004B662C"/>
    <w:rsid w:val="004B7050"/>
    <w:rsid w:val="004B7738"/>
    <w:rsid w:val="004B77B2"/>
    <w:rsid w:val="004C2479"/>
    <w:rsid w:val="004C3151"/>
    <w:rsid w:val="004C3905"/>
    <w:rsid w:val="004C5E17"/>
    <w:rsid w:val="004C68E3"/>
    <w:rsid w:val="004D012B"/>
    <w:rsid w:val="004D1D90"/>
    <w:rsid w:val="004D26AE"/>
    <w:rsid w:val="004D4E15"/>
    <w:rsid w:val="004D5E4C"/>
    <w:rsid w:val="004D668D"/>
    <w:rsid w:val="004E1357"/>
    <w:rsid w:val="004E2854"/>
    <w:rsid w:val="004E29D2"/>
    <w:rsid w:val="004E5509"/>
    <w:rsid w:val="004E5606"/>
    <w:rsid w:val="004E59E4"/>
    <w:rsid w:val="004E5FC9"/>
    <w:rsid w:val="004E6A4A"/>
    <w:rsid w:val="004E7546"/>
    <w:rsid w:val="004F082F"/>
    <w:rsid w:val="004F0C30"/>
    <w:rsid w:val="004F14D2"/>
    <w:rsid w:val="004F1578"/>
    <w:rsid w:val="004F24A7"/>
    <w:rsid w:val="004F271B"/>
    <w:rsid w:val="004F283B"/>
    <w:rsid w:val="004F2968"/>
    <w:rsid w:val="004F2DED"/>
    <w:rsid w:val="004F3ABD"/>
    <w:rsid w:val="004F5319"/>
    <w:rsid w:val="004F54BA"/>
    <w:rsid w:val="004F6966"/>
    <w:rsid w:val="004F6A42"/>
    <w:rsid w:val="0050091A"/>
    <w:rsid w:val="005012E6"/>
    <w:rsid w:val="0050180F"/>
    <w:rsid w:val="00502A9F"/>
    <w:rsid w:val="00504F43"/>
    <w:rsid w:val="00505747"/>
    <w:rsid w:val="00505FFD"/>
    <w:rsid w:val="005063AA"/>
    <w:rsid w:val="00507846"/>
    <w:rsid w:val="005108F6"/>
    <w:rsid w:val="005109F3"/>
    <w:rsid w:val="00512425"/>
    <w:rsid w:val="0051473A"/>
    <w:rsid w:val="00515D42"/>
    <w:rsid w:val="00516AAE"/>
    <w:rsid w:val="005208DF"/>
    <w:rsid w:val="005211F0"/>
    <w:rsid w:val="005217B8"/>
    <w:rsid w:val="00521D6E"/>
    <w:rsid w:val="00522EF1"/>
    <w:rsid w:val="0052304B"/>
    <w:rsid w:val="00523B37"/>
    <w:rsid w:val="0052461C"/>
    <w:rsid w:val="00524E60"/>
    <w:rsid w:val="00524F9D"/>
    <w:rsid w:val="0052599F"/>
    <w:rsid w:val="00525A05"/>
    <w:rsid w:val="00525F53"/>
    <w:rsid w:val="00526182"/>
    <w:rsid w:val="00526904"/>
    <w:rsid w:val="00526CC4"/>
    <w:rsid w:val="00526F02"/>
    <w:rsid w:val="005273A3"/>
    <w:rsid w:val="00530A77"/>
    <w:rsid w:val="00530D8F"/>
    <w:rsid w:val="00531EFD"/>
    <w:rsid w:val="00533AF8"/>
    <w:rsid w:val="0053523C"/>
    <w:rsid w:val="00535844"/>
    <w:rsid w:val="00535E31"/>
    <w:rsid w:val="005361DE"/>
    <w:rsid w:val="005417FE"/>
    <w:rsid w:val="00544024"/>
    <w:rsid w:val="005453B2"/>
    <w:rsid w:val="00545A13"/>
    <w:rsid w:val="005502B4"/>
    <w:rsid w:val="005507EB"/>
    <w:rsid w:val="00551359"/>
    <w:rsid w:val="0055193B"/>
    <w:rsid w:val="0055320E"/>
    <w:rsid w:val="00553E90"/>
    <w:rsid w:val="00554661"/>
    <w:rsid w:val="005600A1"/>
    <w:rsid w:val="00560A17"/>
    <w:rsid w:val="00561037"/>
    <w:rsid w:val="00562C16"/>
    <w:rsid w:val="005637B2"/>
    <w:rsid w:val="00563B0D"/>
    <w:rsid w:val="00564105"/>
    <w:rsid w:val="005653F8"/>
    <w:rsid w:val="0056608C"/>
    <w:rsid w:val="0056626A"/>
    <w:rsid w:val="00566A3E"/>
    <w:rsid w:val="00566DF7"/>
    <w:rsid w:val="00567314"/>
    <w:rsid w:val="00570436"/>
    <w:rsid w:val="00570B06"/>
    <w:rsid w:val="0057197F"/>
    <w:rsid w:val="00571A36"/>
    <w:rsid w:val="00571EE4"/>
    <w:rsid w:val="00572179"/>
    <w:rsid w:val="005727C5"/>
    <w:rsid w:val="00573EB0"/>
    <w:rsid w:val="00573F45"/>
    <w:rsid w:val="00574AE6"/>
    <w:rsid w:val="00575A20"/>
    <w:rsid w:val="00576163"/>
    <w:rsid w:val="00577669"/>
    <w:rsid w:val="00583DE0"/>
    <w:rsid w:val="0058733C"/>
    <w:rsid w:val="005875EE"/>
    <w:rsid w:val="0059450E"/>
    <w:rsid w:val="00596545"/>
    <w:rsid w:val="005970D4"/>
    <w:rsid w:val="005972E7"/>
    <w:rsid w:val="005A04D2"/>
    <w:rsid w:val="005A1D0F"/>
    <w:rsid w:val="005A2423"/>
    <w:rsid w:val="005A280A"/>
    <w:rsid w:val="005A2B0B"/>
    <w:rsid w:val="005A2F19"/>
    <w:rsid w:val="005A3B3A"/>
    <w:rsid w:val="005A4521"/>
    <w:rsid w:val="005A467D"/>
    <w:rsid w:val="005A4C99"/>
    <w:rsid w:val="005A5D49"/>
    <w:rsid w:val="005A7D79"/>
    <w:rsid w:val="005B0F74"/>
    <w:rsid w:val="005B18E7"/>
    <w:rsid w:val="005B1B38"/>
    <w:rsid w:val="005B2DF3"/>
    <w:rsid w:val="005B3388"/>
    <w:rsid w:val="005B4652"/>
    <w:rsid w:val="005B4AE6"/>
    <w:rsid w:val="005B584F"/>
    <w:rsid w:val="005C1680"/>
    <w:rsid w:val="005C1AFB"/>
    <w:rsid w:val="005C29C4"/>
    <w:rsid w:val="005C2DC6"/>
    <w:rsid w:val="005C53D2"/>
    <w:rsid w:val="005C644F"/>
    <w:rsid w:val="005D0D9A"/>
    <w:rsid w:val="005D0F4F"/>
    <w:rsid w:val="005D2956"/>
    <w:rsid w:val="005D318A"/>
    <w:rsid w:val="005D3BA6"/>
    <w:rsid w:val="005D443B"/>
    <w:rsid w:val="005D66A5"/>
    <w:rsid w:val="005D6D69"/>
    <w:rsid w:val="005E0C67"/>
    <w:rsid w:val="005E1C42"/>
    <w:rsid w:val="005E2008"/>
    <w:rsid w:val="005E6FA3"/>
    <w:rsid w:val="005E79EE"/>
    <w:rsid w:val="005E7AF2"/>
    <w:rsid w:val="005F083F"/>
    <w:rsid w:val="005F1A42"/>
    <w:rsid w:val="005F24EF"/>
    <w:rsid w:val="005F57CB"/>
    <w:rsid w:val="005F670E"/>
    <w:rsid w:val="005F6C0E"/>
    <w:rsid w:val="005F7A65"/>
    <w:rsid w:val="005F7C06"/>
    <w:rsid w:val="00600EBF"/>
    <w:rsid w:val="00601C3A"/>
    <w:rsid w:val="00601FAD"/>
    <w:rsid w:val="00602EAC"/>
    <w:rsid w:val="00603A1C"/>
    <w:rsid w:val="0060451D"/>
    <w:rsid w:val="00604573"/>
    <w:rsid w:val="00605FD3"/>
    <w:rsid w:val="00606146"/>
    <w:rsid w:val="006065B1"/>
    <w:rsid w:val="00607992"/>
    <w:rsid w:val="006112C3"/>
    <w:rsid w:val="006113BE"/>
    <w:rsid w:val="00612E61"/>
    <w:rsid w:val="00614467"/>
    <w:rsid w:val="006155A1"/>
    <w:rsid w:val="00615654"/>
    <w:rsid w:val="00616E00"/>
    <w:rsid w:val="006174C1"/>
    <w:rsid w:val="00617DF7"/>
    <w:rsid w:val="00620F5D"/>
    <w:rsid w:val="006214EC"/>
    <w:rsid w:val="00622806"/>
    <w:rsid w:val="00626265"/>
    <w:rsid w:val="00626279"/>
    <w:rsid w:val="00626308"/>
    <w:rsid w:val="00626AC8"/>
    <w:rsid w:val="006277CD"/>
    <w:rsid w:val="00627A0E"/>
    <w:rsid w:val="00627F2B"/>
    <w:rsid w:val="00631DCC"/>
    <w:rsid w:val="006329FA"/>
    <w:rsid w:val="0063308A"/>
    <w:rsid w:val="00633A5E"/>
    <w:rsid w:val="00636178"/>
    <w:rsid w:val="006377FB"/>
    <w:rsid w:val="006403E7"/>
    <w:rsid w:val="006413BE"/>
    <w:rsid w:val="006417D2"/>
    <w:rsid w:val="006430B0"/>
    <w:rsid w:val="00644DF1"/>
    <w:rsid w:val="00645AF0"/>
    <w:rsid w:val="0064657F"/>
    <w:rsid w:val="00646AA8"/>
    <w:rsid w:val="00647592"/>
    <w:rsid w:val="006478A8"/>
    <w:rsid w:val="0065177D"/>
    <w:rsid w:val="00651B2D"/>
    <w:rsid w:val="00653819"/>
    <w:rsid w:val="00653CD6"/>
    <w:rsid w:val="006540BB"/>
    <w:rsid w:val="00660226"/>
    <w:rsid w:val="00661490"/>
    <w:rsid w:val="00661D36"/>
    <w:rsid w:val="00663E5F"/>
    <w:rsid w:val="00663FE0"/>
    <w:rsid w:val="0066482E"/>
    <w:rsid w:val="00664AA7"/>
    <w:rsid w:val="00665281"/>
    <w:rsid w:val="00666E0B"/>
    <w:rsid w:val="00670766"/>
    <w:rsid w:val="00670794"/>
    <w:rsid w:val="00670DC1"/>
    <w:rsid w:val="00671402"/>
    <w:rsid w:val="00671FA1"/>
    <w:rsid w:val="006720C1"/>
    <w:rsid w:val="006721EE"/>
    <w:rsid w:val="00673208"/>
    <w:rsid w:val="00674B72"/>
    <w:rsid w:val="00675F91"/>
    <w:rsid w:val="0067677C"/>
    <w:rsid w:val="00676B38"/>
    <w:rsid w:val="006800ED"/>
    <w:rsid w:val="00681BD7"/>
    <w:rsid w:val="0068251F"/>
    <w:rsid w:val="006832D0"/>
    <w:rsid w:val="00685787"/>
    <w:rsid w:val="0069038B"/>
    <w:rsid w:val="006929A8"/>
    <w:rsid w:val="0069374A"/>
    <w:rsid w:val="006949A9"/>
    <w:rsid w:val="00694CD0"/>
    <w:rsid w:val="00696583"/>
    <w:rsid w:val="00696780"/>
    <w:rsid w:val="006971F2"/>
    <w:rsid w:val="006A06F1"/>
    <w:rsid w:val="006A095E"/>
    <w:rsid w:val="006A11B5"/>
    <w:rsid w:val="006A1C69"/>
    <w:rsid w:val="006A1EFC"/>
    <w:rsid w:val="006A27B7"/>
    <w:rsid w:val="006A3266"/>
    <w:rsid w:val="006A36ED"/>
    <w:rsid w:val="006A3C04"/>
    <w:rsid w:val="006A6A2A"/>
    <w:rsid w:val="006A6F9D"/>
    <w:rsid w:val="006B0B1F"/>
    <w:rsid w:val="006B2429"/>
    <w:rsid w:val="006B2DC1"/>
    <w:rsid w:val="006B32FD"/>
    <w:rsid w:val="006B399C"/>
    <w:rsid w:val="006B68B6"/>
    <w:rsid w:val="006B6A0D"/>
    <w:rsid w:val="006B6D9D"/>
    <w:rsid w:val="006B6F73"/>
    <w:rsid w:val="006B6FCB"/>
    <w:rsid w:val="006B7A96"/>
    <w:rsid w:val="006C08B4"/>
    <w:rsid w:val="006C18B9"/>
    <w:rsid w:val="006C22B7"/>
    <w:rsid w:val="006C2899"/>
    <w:rsid w:val="006C46D9"/>
    <w:rsid w:val="006C6C7C"/>
    <w:rsid w:val="006D0A38"/>
    <w:rsid w:val="006D0A86"/>
    <w:rsid w:val="006D0DE5"/>
    <w:rsid w:val="006D16FB"/>
    <w:rsid w:val="006D2637"/>
    <w:rsid w:val="006D44A5"/>
    <w:rsid w:val="006D482B"/>
    <w:rsid w:val="006D5765"/>
    <w:rsid w:val="006D5940"/>
    <w:rsid w:val="006E03BA"/>
    <w:rsid w:val="006E0971"/>
    <w:rsid w:val="006E09E7"/>
    <w:rsid w:val="006E12A7"/>
    <w:rsid w:val="006E159F"/>
    <w:rsid w:val="006E19C2"/>
    <w:rsid w:val="006E26D3"/>
    <w:rsid w:val="006E29F3"/>
    <w:rsid w:val="006E2F0A"/>
    <w:rsid w:val="006E4900"/>
    <w:rsid w:val="006E60A7"/>
    <w:rsid w:val="006E60CC"/>
    <w:rsid w:val="006E6BFD"/>
    <w:rsid w:val="006E7DAF"/>
    <w:rsid w:val="006F084D"/>
    <w:rsid w:val="006F0877"/>
    <w:rsid w:val="006F1D5D"/>
    <w:rsid w:val="006F287E"/>
    <w:rsid w:val="006F2DD2"/>
    <w:rsid w:val="006F37BB"/>
    <w:rsid w:val="006F3868"/>
    <w:rsid w:val="006F3948"/>
    <w:rsid w:val="006F4D66"/>
    <w:rsid w:val="006F51A3"/>
    <w:rsid w:val="006F68BA"/>
    <w:rsid w:val="007002D4"/>
    <w:rsid w:val="00701F5E"/>
    <w:rsid w:val="0070210F"/>
    <w:rsid w:val="0070272E"/>
    <w:rsid w:val="007027AF"/>
    <w:rsid w:val="00703FEA"/>
    <w:rsid w:val="00704ADC"/>
    <w:rsid w:val="007051AF"/>
    <w:rsid w:val="00705B96"/>
    <w:rsid w:val="00706E44"/>
    <w:rsid w:val="00706F08"/>
    <w:rsid w:val="00707600"/>
    <w:rsid w:val="00707E12"/>
    <w:rsid w:val="0071153B"/>
    <w:rsid w:val="0071273D"/>
    <w:rsid w:val="00712C32"/>
    <w:rsid w:val="007137F0"/>
    <w:rsid w:val="00713E6D"/>
    <w:rsid w:val="007148A1"/>
    <w:rsid w:val="00714B0B"/>
    <w:rsid w:val="00715D7A"/>
    <w:rsid w:val="00715EF2"/>
    <w:rsid w:val="007179CF"/>
    <w:rsid w:val="00720CB6"/>
    <w:rsid w:val="00720D84"/>
    <w:rsid w:val="00720F77"/>
    <w:rsid w:val="00721BEA"/>
    <w:rsid w:val="00722287"/>
    <w:rsid w:val="007236AB"/>
    <w:rsid w:val="0072413A"/>
    <w:rsid w:val="007244CB"/>
    <w:rsid w:val="00726BBE"/>
    <w:rsid w:val="00727622"/>
    <w:rsid w:val="00730505"/>
    <w:rsid w:val="007325C4"/>
    <w:rsid w:val="007325D3"/>
    <w:rsid w:val="00732F13"/>
    <w:rsid w:val="00733152"/>
    <w:rsid w:val="00733353"/>
    <w:rsid w:val="007349DF"/>
    <w:rsid w:val="00736413"/>
    <w:rsid w:val="00736A93"/>
    <w:rsid w:val="00736B2B"/>
    <w:rsid w:val="00737291"/>
    <w:rsid w:val="00737BDD"/>
    <w:rsid w:val="00737F2E"/>
    <w:rsid w:val="0074235F"/>
    <w:rsid w:val="0074438B"/>
    <w:rsid w:val="00744A1D"/>
    <w:rsid w:val="00744DAC"/>
    <w:rsid w:val="00750F6F"/>
    <w:rsid w:val="00753D9A"/>
    <w:rsid w:val="00754E57"/>
    <w:rsid w:val="00755D13"/>
    <w:rsid w:val="007568B6"/>
    <w:rsid w:val="0075705E"/>
    <w:rsid w:val="00757211"/>
    <w:rsid w:val="00757B47"/>
    <w:rsid w:val="00757DF4"/>
    <w:rsid w:val="00762D32"/>
    <w:rsid w:val="00763628"/>
    <w:rsid w:val="00763C20"/>
    <w:rsid w:val="00765DC8"/>
    <w:rsid w:val="00767F7A"/>
    <w:rsid w:val="007703C8"/>
    <w:rsid w:val="00770754"/>
    <w:rsid w:val="007714AD"/>
    <w:rsid w:val="00772555"/>
    <w:rsid w:val="007730BC"/>
    <w:rsid w:val="0077373E"/>
    <w:rsid w:val="00775018"/>
    <w:rsid w:val="007757DE"/>
    <w:rsid w:val="00776383"/>
    <w:rsid w:val="007767FA"/>
    <w:rsid w:val="007803A5"/>
    <w:rsid w:val="007804A4"/>
    <w:rsid w:val="00780E9C"/>
    <w:rsid w:val="00781332"/>
    <w:rsid w:val="00781951"/>
    <w:rsid w:val="00781F9E"/>
    <w:rsid w:val="0078257B"/>
    <w:rsid w:val="00783CFD"/>
    <w:rsid w:val="00785E7D"/>
    <w:rsid w:val="007860D2"/>
    <w:rsid w:val="007869A8"/>
    <w:rsid w:val="007871C1"/>
    <w:rsid w:val="00787339"/>
    <w:rsid w:val="00787DFF"/>
    <w:rsid w:val="00790ABF"/>
    <w:rsid w:val="007935E7"/>
    <w:rsid w:val="00796501"/>
    <w:rsid w:val="007965A3"/>
    <w:rsid w:val="00796677"/>
    <w:rsid w:val="00796E28"/>
    <w:rsid w:val="00797843"/>
    <w:rsid w:val="00797E67"/>
    <w:rsid w:val="007A1C48"/>
    <w:rsid w:val="007A1D0F"/>
    <w:rsid w:val="007A494B"/>
    <w:rsid w:val="007A6EE9"/>
    <w:rsid w:val="007A7869"/>
    <w:rsid w:val="007B0095"/>
    <w:rsid w:val="007B0F26"/>
    <w:rsid w:val="007B184F"/>
    <w:rsid w:val="007B1AC8"/>
    <w:rsid w:val="007B1CF7"/>
    <w:rsid w:val="007B26D9"/>
    <w:rsid w:val="007B2FC5"/>
    <w:rsid w:val="007B3CB5"/>
    <w:rsid w:val="007B564F"/>
    <w:rsid w:val="007B5682"/>
    <w:rsid w:val="007B5D3D"/>
    <w:rsid w:val="007B672C"/>
    <w:rsid w:val="007C0C8B"/>
    <w:rsid w:val="007C1D16"/>
    <w:rsid w:val="007C2065"/>
    <w:rsid w:val="007C2A7C"/>
    <w:rsid w:val="007C3B87"/>
    <w:rsid w:val="007C5217"/>
    <w:rsid w:val="007C6B69"/>
    <w:rsid w:val="007C7ED8"/>
    <w:rsid w:val="007D0FF8"/>
    <w:rsid w:val="007D14BC"/>
    <w:rsid w:val="007D1D68"/>
    <w:rsid w:val="007D2218"/>
    <w:rsid w:val="007D3086"/>
    <w:rsid w:val="007D34B0"/>
    <w:rsid w:val="007D3B86"/>
    <w:rsid w:val="007D46E6"/>
    <w:rsid w:val="007D50D1"/>
    <w:rsid w:val="007E037C"/>
    <w:rsid w:val="007E094A"/>
    <w:rsid w:val="007E15C4"/>
    <w:rsid w:val="007E20FA"/>
    <w:rsid w:val="007E32AA"/>
    <w:rsid w:val="007E3896"/>
    <w:rsid w:val="007E3923"/>
    <w:rsid w:val="007E594B"/>
    <w:rsid w:val="007E5A02"/>
    <w:rsid w:val="007E6B4D"/>
    <w:rsid w:val="007E700F"/>
    <w:rsid w:val="007E7ABF"/>
    <w:rsid w:val="007E7C95"/>
    <w:rsid w:val="007F0A0F"/>
    <w:rsid w:val="007F1634"/>
    <w:rsid w:val="007F24C6"/>
    <w:rsid w:val="007F281A"/>
    <w:rsid w:val="007F359E"/>
    <w:rsid w:val="007F3826"/>
    <w:rsid w:val="007F64A8"/>
    <w:rsid w:val="007F7CDA"/>
    <w:rsid w:val="00800CBD"/>
    <w:rsid w:val="00801907"/>
    <w:rsid w:val="00801BDA"/>
    <w:rsid w:val="008103E0"/>
    <w:rsid w:val="00812971"/>
    <w:rsid w:val="00812A28"/>
    <w:rsid w:val="00813254"/>
    <w:rsid w:val="00813330"/>
    <w:rsid w:val="00813793"/>
    <w:rsid w:val="008137DD"/>
    <w:rsid w:val="00814116"/>
    <w:rsid w:val="00814C79"/>
    <w:rsid w:val="008153C8"/>
    <w:rsid w:val="00816046"/>
    <w:rsid w:val="00817FDB"/>
    <w:rsid w:val="0082009C"/>
    <w:rsid w:val="008209C0"/>
    <w:rsid w:val="008224B3"/>
    <w:rsid w:val="00823E53"/>
    <w:rsid w:val="008253B2"/>
    <w:rsid w:val="008305E3"/>
    <w:rsid w:val="00831159"/>
    <w:rsid w:val="00831D57"/>
    <w:rsid w:val="00832883"/>
    <w:rsid w:val="008344B2"/>
    <w:rsid w:val="008361ED"/>
    <w:rsid w:val="008364FC"/>
    <w:rsid w:val="008404D8"/>
    <w:rsid w:val="00840611"/>
    <w:rsid w:val="00842DEE"/>
    <w:rsid w:val="008434FB"/>
    <w:rsid w:val="00845776"/>
    <w:rsid w:val="00847EE2"/>
    <w:rsid w:val="00850227"/>
    <w:rsid w:val="0085041E"/>
    <w:rsid w:val="0085170D"/>
    <w:rsid w:val="0085195D"/>
    <w:rsid w:val="00852CD7"/>
    <w:rsid w:val="00852D1B"/>
    <w:rsid w:val="00854DD6"/>
    <w:rsid w:val="00855DDF"/>
    <w:rsid w:val="0086484C"/>
    <w:rsid w:val="00875939"/>
    <w:rsid w:val="00875E08"/>
    <w:rsid w:val="00876521"/>
    <w:rsid w:val="0087718F"/>
    <w:rsid w:val="00877A12"/>
    <w:rsid w:val="0088166C"/>
    <w:rsid w:val="0088354A"/>
    <w:rsid w:val="00883A02"/>
    <w:rsid w:val="008852EB"/>
    <w:rsid w:val="00885DB3"/>
    <w:rsid w:val="00887C12"/>
    <w:rsid w:val="00887C76"/>
    <w:rsid w:val="00890612"/>
    <w:rsid w:val="008911DE"/>
    <w:rsid w:val="00893E2F"/>
    <w:rsid w:val="00894006"/>
    <w:rsid w:val="008942B9"/>
    <w:rsid w:val="00896EAA"/>
    <w:rsid w:val="008A047B"/>
    <w:rsid w:val="008A0F9D"/>
    <w:rsid w:val="008A0FF7"/>
    <w:rsid w:val="008A1303"/>
    <w:rsid w:val="008A22A0"/>
    <w:rsid w:val="008A2938"/>
    <w:rsid w:val="008A2CA3"/>
    <w:rsid w:val="008A2E26"/>
    <w:rsid w:val="008A3483"/>
    <w:rsid w:val="008A55C7"/>
    <w:rsid w:val="008A5826"/>
    <w:rsid w:val="008B01A5"/>
    <w:rsid w:val="008B3A8B"/>
    <w:rsid w:val="008B587C"/>
    <w:rsid w:val="008B6309"/>
    <w:rsid w:val="008B664C"/>
    <w:rsid w:val="008B77CC"/>
    <w:rsid w:val="008B7BC7"/>
    <w:rsid w:val="008B7D87"/>
    <w:rsid w:val="008C32B0"/>
    <w:rsid w:val="008C3310"/>
    <w:rsid w:val="008C3F28"/>
    <w:rsid w:val="008C4C0F"/>
    <w:rsid w:val="008C5605"/>
    <w:rsid w:val="008C5921"/>
    <w:rsid w:val="008C5DD0"/>
    <w:rsid w:val="008C65CB"/>
    <w:rsid w:val="008C6844"/>
    <w:rsid w:val="008D05D3"/>
    <w:rsid w:val="008D1D9A"/>
    <w:rsid w:val="008D2733"/>
    <w:rsid w:val="008D4C21"/>
    <w:rsid w:val="008D4FC4"/>
    <w:rsid w:val="008D59A2"/>
    <w:rsid w:val="008D772C"/>
    <w:rsid w:val="008D796E"/>
    <w:rsid w:val="008E00CA"/>
    <w:rsid w:val="008E19EA"/>
    <w:rsid w:val="008E23A3"/>
    <w:rsid w:val="008E2E4C"/>
    <w:rsid w:val="008E32BC"/>
    <w:rsid w:val="008E48A8"/>
    <w:rsid w:val="008E57D1"/>
    <w:rsid w:val="008E6466"/>
    <w:rsid w:val="008E66B5"/>
    <w:rsid w:val="008E7B57"/>
    <w:rsid w:val="008F11E1"/>
    <w:rsid w:val="008F1DC2"/>
    <w:rsid w:val="008F2196"/>
    <w:rsid w:val="008F3733"/>
    <w:rsid w:val="008F3DBA"/>
    <w:rsid w:val="008F4D23"/>
    <w:rsid w:val="008F4E0C"/>
    <w:rsid w:val="008F5491"/>
    <w:rsid w:val="008F6580"/>
    <w:rsid w:val="008F6DE1"/>
    <w:rsid w:val="009004DD"/>
    <w:rsid w:val="00900861"/>
    <w:rsid w:val="00901026"/>
    <w:rsid w:val="009018A1"/>
    <w:rsid w:val="00902BE3"/>
    <w:rsid w:val="00903E35"/>
    <w:rsid w:val="00905EE3"/>
    <w:rsid w:val="009064B2"/>
    <w:rsid w:val="00907799"/>
    <w:rsid w:val="0091081B"/>
    <w:rsid w:val="00910E41"/>
    <w:rsid w:val="00910ED2"/>
    <w:rsid w:val="0091133C"/>
    <w:rsid w:val="009116EE"/>
    <w:rsid w:val="009122A3"/>
    <w:rsid w:val="00912472"/>
    <w:rsid w:val="00913A1E"/>
    <w:rsid w:val="009159B6"/>
    <w:rsid w:val="00915D18"/>
    <w:rsid w:val="009164D4"/>
    <w:rsid w:val="00916F7F"/>
    <w:rsid w:val="009203D6"/>
    <w:rsid w:val="009203D7"/>
    <w:rsid w:val="00921638"/>
    <w:rsid w:val="00922EA9"/>
    <w:rsid w:val="00923B1A"/>
    <w:rsid w:val="00923B8A"/>
    <w:rsid w:val="00923CF7"/>
    <w:rsid w:val="0092634A"/>
    <w:rsid w:val="0092785C"/>
    <w:rsid w:val="00932BDB"/>
    <w:rsid w:val="00934287"/>
    <w:rsid w:val="00936F98"/>
    <w:rsid w:val="00937510"/>
    <w:rsid w:val="009377BE"/>
    <w:rsid w:val="00937FD7"/>
    <w:rsid w:val="00940751"/>
    <w:rsid w:val="00942B97"/>
    <w:rsid w:val="00942E9C"/>
    <w:rsid w:val="00944C05"/>
    <w:rsid w:val="00944EA0"/>
    <w:rsid w:val="00945A02"/>
    <w:rsid w:val="00945C32"/>
    <w:rsid w:val="009472FD"/>
    <w:rsid w:val="00947F1E"/>
    <w:rsid w:val="00947F22"/>
    <w:rsid w:val="00950BE5"/>
    <w:rsid w:val="009513F1"/>
    <w:rsid w:val="0095199B"/>
    <w:rsid w:val="009545D8"/>
    <w:rsid w:val="00954C80"/>
    <w:rsid w:val="0095681F"/>
    <w:rsid w:val="0095743D"/>
    <w:rsid w:val="00963C59"/>
    <w:rsid w:val="0096418A"/>
    <w:rsid w:val="0096489F"/>
    <w:rsid w:val="00965645"/>
    <w:rsid w:val="00965A6C"/>
    <w:rsid w:val="00965FEA"/>
    <w:rsid w:val="0096704E"/>
    <w:rsid w:val="00967A75"/>
    <w:rsid w:val="0097065F"/>
    <w:rsid w:val="009732CE"/>
    <w:rsid w:val="00974501"/>
    <w:rsid w:val="00975AD6"/>
    <w:rsid w:val="00976743"/>
    <w:rsid w:val="0097676F"/>
    <w:rsid w:val="00977B83"/>
    <w:rsid w:val="00980F7A"/>
    <w:rsid w:val="009817FC"/>
    <w:rsid w:val="00983754"/>
    <w:rsid w:val="0098566A"/>
    <w:rsid w:val="00986C64"/>
    <w:rsid w:val="009875B7"/>
    <w:rsid w:val="00990350"/>
    <w:rsid w:val="00990DC3"/>
    <w:rsid w:val="0099152B"/>
    <w:rsid w:val="00993E78"/>
    <w:rsid w:val="00994C5E"/>
    <w:rsid w:val="00994E52"/>
    <w:rsid w:val="0099756F"/>
    <w:rsid w:val="009A1123"/>
    <w:rsid w:val="009A1888"/>
    <w:rsid w:val="009A43B8"/>
    <w:rsid w:val="009A7CEC"/>
    <w:rsid w:val="009A7F39"/>
    <w:rsid w:val="009A7FA0"/>
    <w:rsid w:val="009B0155"/>
    <w:rsid w:val="009B0A13"/>
    <w:rsid w:val="009B0E51"/>
    <w:rsid w:val="009B146C"/>
    <w:rsid w:val="009B30A8"/>
    <w:rsid w:val="009B3CFA"/>
    <w:rsid w:val="009B52DE"/>
    <w:rsid w:val="009B55CA"/>
    <w:rsid w:val="009B58EA"/>
    <w:rsid w:val="009B5B78"/>
    <w:rsid w:val="009B6269"/>
    <w:rsid w:val="009B65A8"/>
    <w:rsid w:val="009C0D37"/>
    <w:rsid w:val="009C11BF"/>
    <w:rsid w:val="009C13D9"/>
    <w:rsid w:val="009C20B7"/>
    <w:rsid w:val="009C5998"/>
    <w:rsid w:val="009C6181"/>
    <w:rsid w:val="009C6448"/>
    <w:rsid w:val="009C7DC2"/>
    <w:rsid w:val="009D0AFC"/>
    <w:rsid w:val="009D1E45"/>
    <w:rsid w:val="009D2BDA"/>
    <w:rsid w:val="009D3261"/>
    <w:rsid w:val="009D4045"/>
    <w:rsid w:val="009D4F0F"/>
    <w:rsid w:val="009D7156"/>
    <w:rsid w:val="009D78A8"/>
    <w:rsid w:val="009E07C3"/>
    <w:rsid w:val="009E09CF"/>
    <w:rsid w:val="009E287F"/>
    <w:rsid w:val="009E379D"/>
    <w:rsid w:val="009E50CB"/>
    <w:rsid w:val="009E6DB2"/>
    <w:rsid w:val="009E7423"/>
    <w:rsid w:val="009E7DC4"/>
    <w:rsid w:val="009F08C5"/>
    <w:rsid w:val="009F1ADE"/>
    <w:rsid w:val="009F2480"/>
    <w:rsid w:val="009F3D7C"/>
    <w:rsid w:val="009F46EE"/>
    <w:rsid w:val="009F5765"/>
    <w:rsid w:val="00A00A7B"/>
    <w:rsid w:val="00A00A87"/>
    <w:rsid w:val="00A01D14"/>
    <w:rsid w:val="00A0216E"/>
    <w:rsid w:val="00A02D54"/>
    <w:rsid w:val="00A0434F"/>
    <w:rsid w:val="00A1058B"/>
    <w:rsid w:val="00A1148D"/>
    <w:rsid w:val="00A11A4E"/>
    <w:rsid w:val="00A12C3D"/>
    <w:rsid w:val="00A139A8"/>
    <w:rsid w:val="00A15385"/>
    <w:rsid w:val="00A155A4"/>
    <w:rsid w:val="00A15D2C"/>
    <w:rsid w:val="00A160AF"/>
    <w:rsid w:val="00A16D93"/>
    <w:rsid w:val="00A17898"/>
    <w:rsid w:val="00A21553"/>
    <w:rsid w:val="00A22709"/>
    <w:rsid w:val="00A22F76"/>
    <w:rsid w:val="00A230A3"/>
    <w:rsid w:val="00A24021"/>
    <w:rsid w:val="00A25796"/>
    <w:rsid w:val="00A25E1C"/>
    <w:rsid w:val="00A26028"/>
    <w:rsid w:val="00A31B23"/>
    <w:rsid w:val="00A35203"/>
    <w:rsid w:val="00A36F85"/>
    <w:rsid w:val="00A37086"/>
    <w:rsid w:val="00A3762C"/>
    <w:rsid w:val="00A37EA8"/>
    <w:rsid w:val="00A43595"/>
    <w:rsid w:val="00A45157"/>
    <w:rsid w:val="00A45C14"/>
    <w:rsid w:val="00A4635D"/>
    <w:rsid w:val="00A4638B"/>
    <w:rsid w:val="00A5028C"/>
    <w:rsid w:val="00A51F78"/>
    <w:rsid w:val="00A5419D"/>
    <w:rsid w:val="00A54988"/>
    <w:rsid w:val="00A55E78"/>
    <w:rsid w:val="00A56666"/>
    <w:rsid w:val="00A56F95"/>
    <w:rsid w:val="00A60187"/>
    <w:rsid w:val="00A60427"/>
    <w:rsid w:val="00A62AC4"/>
    <w:rsid w:val="00A635BA"/>
    <w:rsid w:val="00A64525"/>
    <w:rsid w:val="00A646A7"/>
    <w:rsid w:val="00A6483E"/>
    <w:rsid w:val="00A66A95"/>
    <w:rsid w:val="00A674F5"/>
    <w:rsid w:val="00A710A9"/>
    <w:rsid w:val="00A71819"/>
    <w:rsid w:val="00A71EB7"/>
    <w:rsid w:val="00A73F88"/>
    <w:rsid w:val="00A74285"/>
    <w:rsid w:val="00A746B6"/>
    <w:rsid w:val="00A747EB"/>
    <w:rsid w:val="00A7536F"/>
    <w:rsid w:val="00A76FBC"/>
    <w:rsid w:val="00A77A7B"/>
    <w:rsid w:val="00A77B18"/>
    <w:rsid w:val="00A82019"/>
    <w:rsid w:val="00A85B2A"/>
    <w:rsid w:val="00A86902"/>
    <w:rsid w:val="00A86B25"/>
    <w:rsid w:val="00A90B89"/>
    <w:rsid w:val="00A94C08"/>
    <w:rsid w:val="00A96163"/>
    <w:rsid w:val="00A96F60"/>
    <w:rsid w:val="00AA1ADC"/>
    <w:rsid w:val="00AA1C40"/>
    <w:rsid w:val="00AA1E66"/>
    <w:rsid w:val="00AA2D2E"/>
    <w:rsid w:val="00AA35F6"/>
    <w:rsid w:val="00AA3B15"/>
    <w:rsid w:val="00AA3D7D"/>
    <w:rsid w:val="00AA3EA5"/>
    <w:rsid w:val="00AA46F7"/>
    <w:rsid w:val="00AA6E2A"/>
    <w:rsid w:val="00AA6E99"/>
    <w:rsid w:val="00AB2553"/>
    <w:rsid w:val="00AB2572"/>
    <w:rsid w:val="00AB3CAC"/>
    <w:rsid w:val="00AB498D"/>
    <w:rsid w:val="00AC02B3"/>
    <w:rsid w:val="00AC2B28"/>
    <w:rsid w:val="00AC3565"/>
    <w:rsid w:val="00AC39B2"/>
    <w:rsid w:val="00AC3DF6"/>
    <w:rsid w:val="00AC443B"/>
    <w:rsid w:val="00AC4833"/>
    <w:rsid w:val="00AC499E"/>
    <w:rsid w:val="00AC4E92"/>
    <w:rsid w:val="00AC5020"/>
    <w:rsid w:val="00AC7249"/>
    <w:rsid w:val="00AD1F5B"/>
    <w:rsid w:val="00AD2949"/>
    <w:rsid w:val="00AD298D"/>
    <w:rsid w:val="00AD3ED8"/>
    <w:rsid w:val="00AD457D"/>
    <w:rsid w:val="00AD5439"/>
    <w:rsid w:val="00AD5D06"/>
    <w:rsid w:val="00AD74D0"/>
    <w:rsid w:val="00AD778E"/>
    <w:rsid w:val="00AD79CF"/>
    <w:rsid w:val="00AE01C2"/>
    <w:rsid w:val="00AE156F"/>
    <w:rsid w:val="00AE1A6D"/>
    <w:rsid w:val="00AE313B"/>
    <w:rsid w:val="00AE7329"/>
    <w:rsid w:val="00AE7B4B"/>
    <w:rsid w:val="00AF0074"/>
    <w:rsid w:val="00AF0133"/>
    <w:rsid w:val="00AF066A"/>
    <w:rsid w:val="00AF14CF"/>
    <w:rsid w:val="00AF289B"/>
    <w:rsid w:val="00AF3381"/>
    <w:rsid w:val="00AF33D6"/>
    <w:rsid w:val="00AF3BC9"/>
    <w:rsid w:val="00AF5037"/>
    <w:rsid w:val="00AF5626"/>
    <w:rsid w:val="00AF5F22"/>
    <w:rsid w:val="00AF7C09"/>
    <w:rsid w:val="00B010C4"/>
    <w:rsid w:val="00B011A0"/>
    <w:rsid w:val="00B0262B"/>
    <w:rsid w:val="00B0291E"/>
    <w:rsid w:val="00B02BBF"/>
    <w:rsid w:val="00B03C26"/>
    <w:rsid w:val="00B04219"/>
    <w:rsid w:val="00B04BF4"/>
    <w:rsid w:val="00B05C99"/>
    <w:rsid w:val="00B0747B"/>
    <w:rsid w:val="00B07E10"/>
    <w:rsid w:val="00B10603"/>
    <w:rsid w:val="00B123FC"/>
    <w:rsid w:val="00B12E2A"/>
    <w:rsid w:val="00B136EC"/>
    <w:rsid w:val="00B14270"/>
    <w:rsid w:val="00B1596A"/>
    <w:rsid w:val="00B15E60"/>
    <w:rsid w:val="00B166BA"/>
    <w:rsid w:val="00B169F8"/>
    <w:rsid w:val="00B16A43"/>
    <w:rsid w:val="00B16EFA"/>
    <w:rsid w:val="00B1725A"/>
    <w:rsid w:val="00B1743A"/>
    <w:rsid w:val="00B179DA"/>
    <w:rsid w:val="00B2061A"/>
    <w:rsid w:val="00B2110B"/>
    <w:rsid w:val="00B212BF"/>
    <w:rsid w:val="00B24068"/>
    <w:rsid w:val="00B24574"/>
    <w:rsid w:val="00B24CB9"/>
    <w:rsid w:val="00B25ADE"/>
    <w:rsid w:val="00B27E38"/>
    <w:rsid w:val="00B30A39"/>
    <w:rsid w:val="00B30F06"/>
    <w:rsid w:val="00B3446A"/>
    <w:rsid w:val="00B3596B"/>
    <w:rsid w:val="00B363BE"/>
    <w:rsid w:val="00B3654C"/>
    <w:rsid w:val="00B415B1"/>
    <w:rsid w:val="00B425E3"/>
    <w:rsid w:val="00B4287C"/>
    <w:rsid w:val="00B43717"/>
    <w:rsid w:val="00B4555B"/>
    <w:rsid w:val="00B4657E"/>
    <w:rsid w:val="00B501FA"/>
    <w:rsid w:val="00B516A9"/>
    <w:rsid w:val="00B51C08"/>
    <w:rsid w:val="00B51E42"/>
    <w:rsid w:val="00B52195"/>
    <w:rsid w:val="00B52E1B"/>
    <w:rsid w:val="00B54A6D"/>
    <w:rsid w:val="00B54B45"/>
    <w:rsid w:val="00B5527E"/>
    <w:rsid w:val="00B56BFC"/>
    <w:rsid w:val="00B578AE"/>
    <w:rsid w:val="00B57EFC"/>
    <w:rsid w:val="00B61572"/>
    <w:rsid w:val="00B63B69"/>
    <w:rsid w:val="00B6557E"/>
    <w:rsid w:val="00B66CE5"/>
    <w:rsid w:val="00B672D7"/>
    <w:rsid w:val="00B70006"/>
    <w:rsid w:val="00B705A0"/>
    <w:rsid w:val="00B706B5"/>
    <w:rsid w:val="00B71109"/>
    <w:rsid w:val="00B719C5"/>
    <w:rsid w:val="00B73C25"/>
    <w:rsid w:val="00B73CF2"/>
    <w:rsid w:val="00B73D30"/>
    <w:rsid w:val="00B73FFE"/>
    <w:rsid w:val="00B80218"/>
    <w:rsid w:val="00B8071D"/>
    <w:rsid w:val="00B80761"/>
    <w:rsid w:val="00B81041"/>
    <w:rsid w:val="00B82DEA"/>
    <w:rsid w:val="00B82E9D"/>
    <w:rsid w:val="00B83E70"/>
    <w:rsid w:val="00B85403"/>
    <w:rsid w:val="00B85B28"/>
    <w:rsid w:val="00B860A8"/>
    <w:rsid w:val="00B91A5D"/>
    <w:rsid w:val="00B92579"/>
    <w:rsid w:val="00B94674"/>
    <w:rsid w:val="00B97124"/>
    <w:rsid w:val="00B97700"/>
    <w:rsid w:val="00BA1883"/>
    <w:rsid w:val="00BA18B8"/>
    <w:rsid w:val="00BA1A6A"/>
    <w:rsid w:val="00BA2C1A"/>
    <w:rsid w:val="00BA3DDF"/>
    <w:rsid w:val="00BA4704"/>
    <w:rsid w:val="00BA4C6D"/>
    <w:rsid w:val="00BA5984"/>
    <w:rsid w:val="00BA6C7D"/>
    <w:rsid w:val="00BA7B98"/>
    <w:rsid w:val="00BB1C93"/>
    <w:rsid w:val="00BB2AF6"/>
    <w:rsid w:val="00BB2CF7"/>
    <w:rsid w:val="00BB4774"/>
    <w:rsid w:val="00BB4BB9"/>
    <w:rsid w:val="00BB555B"/>
    <w:rsid w:val="00BC0008"/>
    <w:rsid w:val="00BC0866"/>
    <w:rsid w:val="00BC0E2C"/>
    <w:rsid w:val="00BC0F22"/>
    <w:rsid w:val="00BC1240"/>
    <w:rsid w:val="00BC2C05"/>
    <w:rsid w:val="00BC2CF3"/>
    <w:rsid w:val="00BC3929"/>
    <w:rsid w:val="00BC4286"/>
    <w:rsid w:val="00BC4D5C"/>
    <w:rsid w:val="00BD0061"/>
    <w:rsid w:val="00BD0A68"/>
    <w:rsid w:val="00BD1C8A"/>
    <w:rsid w:val="00BD3E1D"/>
    <w:rsid w:val="00BD4FA8"/>
    <w:rsid w:val="00BD5007"/>
    <w:rsid w:val="00BD5CB2"/>
    <w:rsid w:val="00BD6B55"/>
    <w:rsid w:val="00BE1063"/>
    <w:rsid w:val="00BE38A7"/>
    <w:rsid w:val="00BE4D4B"/>
    <w:rsid w:val="00BE51F3"/>
    <w:rsid w:val="00BE56C8"/>
    <w:rsid w:val="00BE725C"/>
    <w:rsid w:val="00BE7F33"/>
    <w:rsid w:val="00BF066B"/>
    <w:rsid w:val="00BF0B21"/>
    <w:rsid w:val="00BF28E6"/>
    <w:rsid w:val="00BF35BE"/>
    <w:rsid w:val="00BF3A6C"/>
    <w:rsid w:val="00BF3E2A"/>
    <w:rsid w:val="00BF49D6"/>
    <w:rsid w:val="00BF4B05"/>
    <w:rsid w:val="00BF4DC0"/>
    <w:rsid w:val="00BF6AF4"/>
    <w:rsid w:val="00BF79CE"/>
    <w:rsid w:val="00BF7A0D"/>
    <w:rsid w:val="00C00DC0"/>
    <w:rsid w:val="00C010D8"/>
    <w:rsid w:val="00C01ABB"/>
    <w:rsid w:val="00C02907"/>
    <w:rsid w:val="00C02BF8"/>
    <w:rsid w:val="00C0302B"/>
    <w:rsid w:val="00C030E8"/>
    <w:rsid w:val="00C045E0"/>
    <w:rsid w:val="00C04B8A"/>
    <w:rsid w:val="00C0609C"/>
    <w:rsid w:val="00C06F54"/>
    <w:rsid w:val="00C07382"/>
    <w:rsid w:val="00C10191"/>
    <w:rsid w:val="00C10FA0"/>
    <w:rsid w:val="00C145B1"/>
    <w:rsid w:val="00C16609"/>
    <w:rsid w:val="00C201E8"/>
    <w:rsid w:val="00C228DC"/>
    <w:rsid w:val="00C253B8"/>
    <w:rsid w:val="00C26C2C"/>
    <w:rsid w:val="00C27A6D"/>
    <w:rsid w:val="00C3114D"/>
    <w:rsid w:val="00C31AC1"/>
    <w:rsid w:val="00C33B7B"/>
    <w:rsid w:val="00C3431F"/>
    <w:rsid w:val="00C356E5"/>
    <w:rsid w:val="00C357D5"/>
    <w:rsid w:val="00C36E35"/>
    <w:rsid w:val="00C36EA9"/>
    <w:rsid w:val="00C371B4"/>
    <w:rsid w:val="00C40198"/>
    <w:rsid w:val="00C422AB"/>
    <w:rsid w:val="00C43D99"/>
    <w:rsid w:val="00C44741"/>
    <w:rsid w:val="00C44AB0"/>
    <w:rsid w:val="00C44FBE"/>
    <w:rsid w:val="00C510D1"/>
    <w:rsid w:val="00C526C6"/>
    <w:rsid w:val="00C54196"/>
    <w:rsid w:val="00C571E1"/>
    <w:rsid w:val="00C607FC"/>
    <w:rsid w:val="00C609BD"/>
    <w:rsid w:val="00C61FB0"/>
    <w:rsid w:val="00C62D5C"/>
    <w:rsid w:val="00C641A8"/>
    <w:rsid w:val="00C64E26"/>
    <w:rsid w:val="00C6560E"/>
    <w:rsid w:val="00C71637"/>
    <w:rsid w:val="00C71C07"/>
    <w:rsid w:val="00C7605A"/>
    <w:rsid w:val="00C76659"/>
    <w:rsid w:val="00C7665E"/>
    <w:rsid w:val="00C7694F"/>
    <w:rsid w:val="00C80841"/>
    <w:rsid w:val="00C8243F"/>
    <w:rsid w:val="00C83347"/>
    <w:rsid w:val="00C8417F"/>
    <w:rsid w:val="00C84314"/>
    <w:rsid w:val="00C84B78"/>
    <w:rsid w:val="00C84BB2"/>
    <w:rsid w:val="00C87EEE"/>
    <w:rsid w:val="00C90770"/>
    <w:rsid w:val="00C914AD"/>
    <w:rsid w:val="00C91911"/>
    <w:rsid w:val="00C91F1A"/>
    <w:rsid w:val="00C9277C"/>
    <w:rsid w:val="00C92EBC"/>
    <w:rsid w:val="00C931F1"/>
    <w:rsid w:val="00C9372C"/>
    <w:rsid w:val="00C93FF1"/>
    <w:rsid w:val="00C94A6C"/>
    <w:rsid w:val="00C94F1D"/>
    <w:rsid w:val="00C95357"/>
    <w:rsid w:val="00C95469"/>
    <w:rsid w:val="00C959A6"/>
    <w:rsid w:val="00C967AE"/>
    <w:rsid w:val="00CA1B3F"/>
    <w:rsid w:val="00CA1D32"/>
    <w:rsid w:val="00CA2B62"/>
    <w:rsid w:val="00CA3322"/>
    <w:rsid w:val="00CA542C"/>
    <w:rsid w:val="00CA55D8"/>
    <w:rsid w:val="00CA5EE0"/>
    <w:rsid w:val="00CA6026"/>
    <w:rsid w:val="00CA60B5"/>
    <w:rsid w:val="00CA61F3"/>
    <w:rsid w:val="00CB0C83"/>
    <w:rsid w:val="00CB16BF"/>
    <w:rsid w:val="00CB4AC6"/>
    <w:rsid w:val="00CB535E"/>
    <w:rsid w:val="00CB55D0"/>
    <w:rsid w:val="00CB669D"/>
    <w:rsid w:val="00CB6FE4"/>
    <w:rsid w:val="00CC07F0"/>
    <w:rsid w:val="00CC0B78"/>
    <w:rsid w:val="00CC1602"/>
    <w:rsid w:val="00CC1801"/>
    <w:rsid w:val="00CC33D5"/>
    <w:rsid w:val="00CC36DE"/>
    <w:rsid w:val="00CC48AE"/>
    <w:rsid w:val="00CC4A62"/>
    <w:rsid w:val="00CC4E11"/>
    <w:rsid w:val="00CC53C5"/>
    <w:rsid w:val="00CC57BE"/>
    <w:rsid w:val="00CD020C"/>
    <w:rsid w:val="00CD0EE3"/>
    <w:rsid w:val="00CD10E6"/>
    <w:rsid w:val="00CD217F"/>
    <w:rsid w:val="00CD471E"/>
    <w:rsid w:val="00CD5AA2"/>
    <w:rsid w:val="00CD62A3"/>
    <w:rsid w:val="00CE0430"/>
    <w:rsid w:val="00CE0974"/>
    <w:rsid w:val="00CE0F07"/>
    <w:rsid w:val="00CE1438"/>
    <w:rsid w:val="00CE19A4"/>
    <w:rsid w:val="00CE4171"/>
    <w:rsid w:val="00CE724B"/>
    <w:rsid w:val="00CE7DE5"/>
    <w:rsid w:val="00CF0B0C"/>
    <w:rsid w:val="00CF1A4F"/>
    <w:rsid w:val="00CF2563"/>
    <w:rsid w:val="00CF33AC"/>
    <w:rsid w:val="00CF44F3"/>
    <w:rsid w:val="00CF4E6E"/>
    <w:rsid w:val="00CF5598"/>
    <w:rsid w:val="00CF5B16"/>
    <w:rsid w:val="00CF61CF"/>
    <w:rsid w:val="00CF75F9"/>
    <w:rsid w:val="00D0033E"/>
    <w:rsid w:val="00D00DA7"/>
    <w:rsid w:val="00D026AA"/>
    <w:rsid w:val="00D04493"/>
    <w:rsid w:val="00D052E9"/>
    <w:rsid w:val="00D05966"/>
    <w:rsid w:val="00D066C0"/>
    <w:rsid w:val="00D079DA"/>
    <w:rsid w:val="00D07AAB"/>
    <w:rsid w:val="00D10C47"/>
    <w:rsid w:val="00D118BC"/>
    <w:rsid w:val="00D11C3E"/>
    <w:rsid w:val="00D14732"/>
    <w:rsid w:val="00D14A93"/>
    <w:rsid w:val="00D14D6B"/>
    <w:rsid w:val="00D15C20"/>
    <w:rsid w:val="00D16047"/>
    <w:rsid w:val="00D16154"/>
    <w:rsid w:val="00D17617"/>
    <w:rsid w:val="00D1761C"/>
    <w:rsid w:val="00D17784"/>
    <w:rsid w:val="00D17CAC"/>
    <w:rsid w:val="00D20609"/>
    <w:rsid w:val="00D20A33"/>
    <w:rsid w:val="00D2173A"/>
    <w:rsid w:val="00D230F1"/>
    <w:rsid w:val="00D24790"/>
    <w:rsid w:val="00D25B39"/>
    <w:rsid w:val="00D30E96"/>
    <w:rsid w:val="00D3282D"/>
    <w:rsid w:val="00D3387E"/>
    <w:rsid w:val="00D346D1"/>
    <w:rsid w:val="00D34E0F"/>
    <w:rsid w:val="00D35BB8"/>
    <w:rsid w:val="00D36498"/>
    <w:rsid w:val="00D366D9"/>
    <w:rsid w:val="00D37693"/>
    <w:rsid w:val="00D41273"/>
    <w:rsid w:val="00D41466"/>
    <w:rsid w:val="00D415F9"/>
    <w:rsid w:val="00D42412"/>
    <w:rsid w:val="00D42427"/>
    <w:rsid w:val="00D4526A"/>
    <w:rsid w:val="00D45296"/>
    <w:rsid w:val="00D45629"/>
    <w:rsid w:val="00D50BDA"/>
    <w:rsid w:val="00D50C87"/>
    <w:rsid w:val="00D529C7"/>
    <w:rsid w:val="00D529E0"/>
    <w:rsid w:val="00D53266"/>
    <w:rsid w:val="00D532D5"/>
    <w:rsid w:val="00D53A0A"/>
    <w:rsid w:val="00D53A0F"/>
    <w:rsid w:val="00D53ECA"/>
    <w:rsid w:val="00D54A56"/>
    <w:rsid w:val="00D56764"/>
    <w:rsid w:val="00D569CD"/>
    <w:rsid w:val="00D574B8"/>
    <w:rsid w:val="00D57DBC"/>
    <w:rsid w:val="00D57EC7"/>
    <w:rsid w:val="00D6011E"/>
    <w:rsid w:val="00D60A06"/>
    <w:rsid w:val="00D62CA3"/>
    <w:rsid w:val="00D63240"/>
    <w:rsid w:val="00D634F6"/>
    <w:rsid w:val="00D6395E"/>
    <w:rsid w:val="00D6518A"/>
    <w:rsid w:val="00D6579A"/>
    <w:rsid w:val="00D7294C"/>
    <w:rsid w:val="00D73566"/>
    <w:rsid w:val="00D743AA"/>
    <w:rsid w:val="00D7531E"/>
    <w:rsid w:val="00D756F9"/>
    <w:rsid w:val="00D759FA"/>
    <w:rsid w:val="00D770F0"/>
    <w:rsid w:val="00D771BF"/>
    <w:rsid w:val="00D772B5"/>
    <w:rsid w:val="00D822BA"/>
    <w:rsid w:val="00D8255C"/>
    <w:rsid w:val="00D82AE1"/>
    <w:rsid w:val="00D83F78"/>
    <w:rsid w:val="00D8413A"/>
    <w:rsid w:val="00D84C7B"/>
    <w:rsid w:val="00D87690"/>
    <w:rsid w:val="00D90319"/>
    <w:rsid w:val="00D906AD"/>
    <w:rsid w:val="00D906DB"/>
    <w:rsid w:val="00D91043"/>
    <w:rsid w:val="00D92F45"/>
    <w:rsid w:val="00D959D8"/>
    <w:rsid w:val="00D96A87"/>
    <w:rsid w:val="00D97CF2"/>
    <w:rsid w:val="00DA0274"/>
    <w:rsid w:val="00DA30E2"/>
    <w:rsid w:val="00DA350F"/>
    <w:rsid w:val="00DA41A9"/>
    <w:rsid w:val="00DA4FE0"/>
    <w:rsid w:val="00DA51E3"/>
    <w:rsid w:val="00DA5D4D"/>
    <w:rsid w:val="00DA5F0F"/>
    <w:rsid w:val="00DA615E"/>
    <w:rsid w:val="00DB032F"/>
    <w:rsid w:val="00DB1E35"/>
    <w:rsid w:val="00DB1F95"/>
    <w:rsid w:val="00DB364E"/>
    <w:rsid w:val="00DB39D0"/>
    <w:rsid w:val="00DB4A32"/>
    <w:rsid w:val="00DB5467"/>
    <w:rsid w:val="00DB59AF"/>
    <w:rsid w:val="00DB5DE8"/>
    <w:rsid w:val="00DB7C7F"/>
    <w:rsid w:val="00DC072F"/>
    <w:rsid w:val="00DC0FDD"/>
    <w:rsid w:val="00DC17B3"/>
    <w:rsid w:val="00DC19BA"/>
    <w:rsid w:val="00DC1D85"/>
    <w:rsid w:val="00DC4ACD"/>
    <w:rsid w:val="00DC4D57"/>
    <w:rsid w:val="00DC548B"/>
    <w:rsid w:val="00DC55D3"/>
    <w:rsid w:val="00DC653D"/>
    <w:rsid w:val="00DC7870"/>
    <w:rsid w:val="00DD05A3"/>
    <w:rsid w:val="00DD187C"/>
    <w:rsid w:val="00DD2151"/>
    <w:rsid w:val="00DD3035"/>
    <w:rsid w:val="00DD3083"/>
    <w:rsid w:val="00DD3594"/>
    <w:rsid w:val="00DD42C2"/>
    <w:rsid w:val="00DD4BBE"/>
    <w:rsid w:val="00DD4D61"/>
    <w:rsid w:val="00DD62B3"/>
    <w:rsid w:val="00DD6CD0"/>
    <w:rsid w:val="00DD7982"/>
    <w:rsid w:val="00DE3349"/>
    <w:rsid w:val="00DE4749"/>
    <w:rsid w:val="00DE4764"/>
    <w:rsid w:val="00DE506B"/>
    <w:rsid w:val="00DE5AF0"/>
    <w:rsid w:val="00DF02B9"/>
    <w:rsid w:val="00DF07BA"/>
    <w:rsid w:val="00DF0903"/>
    <w:rsid w:val="00DF33E5"/>
    <w:rsid w:val="00DF3409"/>
    <w:rsid w:val="00DF42A1"/>
    <w:rsid w:val="00DF48A8"/>
    <w:rsid w:val="00DF5703"/>
    <w:rsid w:val="00DF6B89"/>
    <w:rsid w:val="00DF6E1A"/>
    <w:rsid w:val="00DF748D"/>
    <w:rsid w:val="00DF765C"/>
    <w:rsid w:val="00DF7E24"/>
    <w:rsid w:val="00E0050A"/>
    <w:rsid w:val="00E006EB"/>
    <w:rsid w:val="00E01CF9"/>
    <w:rsid w:val="00E01FF6"/>
    <w:rsid w:val="00E025B8"/>
    <w:rsid w:val="00E027E0"/>
    <w:rsid w:val="00E029F0"/>
    <w:rsid w:val="00E05974"/>
    <w:rsid w:val="00E07DEE"/>
    <w:rsid w:val="00E07E62"/>
    <w:rsid w:val="00E10906"/>
    <w:rsid w:val="00E110D5"/>
    <w:rsid w:val="00E1151A"/>
    <w:rsid w:val="00E1196A"/>
    <w:rsid w:val="00E127BB"/>
    <w:rsid w:val="00E13EBB"/>
    <w:rsid w:val="00E14209"/>
    <w:rsid w:val="00E146D9"/>
    <w:rsid w:val="00E14A26"/>
    <w:rsid w:val="00E14C4C"/>
    <w:rsid w:val="00E15022"/>
    <w:rsid w:val="00E152CD"/>
    <w:rsid w:val="00E1558B"/>
    <w:rsid w:val="00E158DE"/>
    <w:rsid w:val="00E223A9"/>
    <w:rsid w:val="00E232BF"/>
    <w:rsid w:val="00E23E72"/>
    <w:rsid w:val="00E261CA"/>
    <w:rsid w:val="00E26A27"/>
    <w:rsid w:val="00E308CA"/>
    <w:rsid w:val="00E3225A"/>
    <w:rsid w:val="00E33881"/>
    <w:rsid w:val="00E33DB7"/>
    <w:rsid w:val="00E33F16"/>
    <w:rsid w:val="00E35008"/>
    <w:rsid w:val="00E351ED"/>
    <w:rsid w:val="00E35D00"/>
    <w:rsid w:val="00E35E5C"/>
    <w:rsid w:val="00E3767F"/>
    <w:rsid w:val="00E408DD"/>
    <w:rsid w:val="00E41352"/>
    <w:rsid w:val="00E43573"/>
    <w:rsid w:val="00E437A9"/>
    <w:rsid w:val="00E444CE"/>
    <w:rsid w:val="00E447DF"/>
    <w:rsid w:val="00E45070"/>
    <w:rsid w:val="00E452E4"/>
    <w:rsid w:val="00E4631D"/>
    <w:rsid w:val="00E46A64"/>
    <w:rsid w:val="00E50DCC"/>
    <w:rsid w:val="00E51403"/>
    <w:rsid w:val="00E52346"/>
    <w:rsid w:val="00E536BF"/>
    <w:rsid w:val="00E53750"/>
    <w:rsid w:val="00E53C8C"/>
    <w:rsid w:val="00E5504C"/>
    <w:rsid w:val="00E55B3A"/>
    <w:rsid w:val="00E560ED"/>
    <w:rsid w:val="00E560F6"/>
    <w:rsid w:val="00E56D7B"/>
    <w:rsid w:val="00E6068B"/>
    <w:rsid w:val="00E60810"/>
    <w:rsid w:val="00E6164B"/>
    <w:rsid w:val="00E61B85"/>
    <w:rsid w:val="00E61BFC"/>
    <w:rsid w:val="00E6274B"/>
    <w:rsid w:val="00E63ADA"/>
    <w:rsid w:val="00E652F5"/>
    <w:rsid w:val="00E70CA4"/>
    <w:rsid w:val="00E710FD"/>
    <w:rsid w:val="00E72638"/>
    <w:rsid w:val="00E7264E"/>
    <w:rsid w:val="00E72D3B"/>
    <w:rsid w:val="00E73714"/>
    <w:rsid w:val="00E752A1"/>
    <w:rsid w:val="00E75BA9"/>
    <w:rsid w:val="00E765D6"/>
    <w:rsid w:val="00E76DCD"/>
    <w:rsid w:val="00E77AEF"/>
    <w:rsid w:val="00E81545"/>
    <w:rsid w:val="00E823C1"/>
    <w:rsid w:val="00E82DF6"/>
    <w:rsid w:val="00E835A7"/>
    <w:rsid w:val="00E85464"/>
    <w:rsid w:val="00E86920"/>
    <w:rsid w:val="00E8740A"/>
    <w:rsid w:val="00E87A82"/>
    <w:rsid w:val="00E921ED"/>
    <w:rsid w:val="00E93448"/>
    <w:rsid w:val="00E9354F"/>
    <w:rsid w:val="00E961AE"/>
    <w:rsid w:val="00E96958"/>
    <w:rsid w:val="00E96E3F"/>
    <w:rsid w:val="00E97064"/>
    <w:rsid w:val="00E976EA"/>
    <w:rsid w:val="00EA041A"/>
    <w:rsid w:val="00EA0D21"/>
    <w:rsid w:val="00EA0D76"/>
    <w:rsid w:val="00EA1795"/>
    <w:rsid w:val="00EA2334"/>
    <w:rsid w:val="00EA23F3"/>
    <w:rsid w:val="00EA248A"/>
    <w:rsid w:val="00EA2E60"/>
    <w:rsid w:val="00EA37D8"/>
    <w:rsid w:val="00EA5278"/>
    <w:rsid w:val="00EA5B59"/>
    <w:rsid w:val="00EA7FAD"/>
    <w:rsid w:val="00EB0030"/>
    <w:rsid w:val="00EB29B9"/>
    <w:rsid w:val="00EB343C"/>
    <w:rsid w:val="00EB3731"/>
    <w:rsid w:val="00EB3F07"/>
    <w:rsid w:val="00EB4B44"/>
    <w:rsid w:val="00EB5145"/>
    <w:rsid w:val="00EB53D6"/>
    <w:rsid w:val="00EB607D"/>
    <w:rsid w:val="00EC023A"/>
    <w:rsid w:val="00EC03B2"/>
    <w:rsid w:val="00EC2F8A"/>
    <w:rsid w:val="00EC3497"/>
    <w:rsid w:val="00EC3853"/>
    <w:rsid w:val="00EC4CA6"/>
    <w:rsid w:val="00EC60CA"/>
    <w:rsid w:val="00EC6BE0"/>
    <w:rsid w:val="00EC752A"/>
    <w:rsid w:val="00ED11B5"/>
    <w:rsid w:val="00ED1A2D"/>
    <w:rsid w:val="00ED1AA7"/>
    <w:rsid w:val="00ED2C64"/>
    <w:rsid w:val="00ED76BE"/>
    <w:rsid w:val="00EE06A2"/>
    <w:rsid w:val="00EE0775"/>
    <w:rsid w:val="00EE11AB"/>
    <w:rsid w:val="00EE1990"/>
    <w:rsid w:val="00EE22C0"/>
    <w:rsid w:val="00EE24F4"/>
    <w:rsid w:val="00EE26C5"/>
    <w:rsid w:val="00EE32AB"/>
    <w:rsid w:val="00EE3DE7"/>
    <w:rsid w:val="00EE46B6"/>
    <w:rsid w:val="00EE4D32"/>
    <w:rsid w:val="00EE57B6"/>
    <w:rsid w:val="00EE5AAF"/>
    <w:rsid w:val="00EE64F3"/>
    <w:rsid w:val="00EE7265"/>
    <w:rsid w:val="00EE787C"/>
    <w:rsid w:val="00EF067B"/>
    <w:rsid w:val="00EF2D71"/>
    <w:rsid w:val="00EF307B"/>
    <w:rsid w:val="00EF41A8"/>
    <w:rsid w:val="00EF4F48"/>
    <w:rsid w:val="00F00561"/>
    <w:rsid w:val="00F00E03"/>
    <w:rsid w:val="00F01A7A"/>
    <w:rsid w:val="00F023B5"/>
    <w:rsid w:val="00F039B3"/>
    <w:rsid w:val="00F03EBD"/>
    <w:rsid w:val="00F04041"/>
    <w:rsid w:val="00F05C12"/>
    <w:rsid w:val="00F05C44"/>
    <w:rsid w:val="00F07E87"/>
    <w:rsid w:val="00F11D85"/>
    <w:rsid w:val="00F12EB8"/>
    <w:rsid w:val="00F13683"/>
    <w:rsid w:val="00F138B5"/>
    <w:rsid w:val="00F14968"/>
    <w:rsid w:val="00F15E92"/>
    <w:rsid w:val="00F161D5"/>
    <w:rsid w:val="00F17339"/>
    <w:rsid w:val="00F20A5C"/>
    <w:rsid w:val="00F212CB"/>
    <w:rsid w:val="00F222EC"/>
    <w:rsid w:val="00F24E06"/>
    <w:rsid w:val="00F27121"/>
    <w:rsid w:val="00F276EF"/>
    <w:rsid w:val="00F27D84"/>
    <w:rsid w:val="00F30230"/>
    <w:rsid w:val="00F30733"/>
    <w:rsid w:val="00F30B1F"/>
    <w:rsid w:val="00F31736"/>
    <w:rsid w:val="00F34827"/>
    <w:rsid w:val="00F35F80"/>
    <w:rsid w:val="00F377F6"/>
    <w:rsid w:val="00F4111A"/>
    <w:rsid w:val="00F412D2"/>
    <w:rsid w:val="00F41BDC"/>
    <w:rsid w:val="00F4310C"/>
    <w:rsid w:val="00F44C0B"/>
    <w:rsid w:val="00F45FB1"/>
    <w:rsid w:val="00F46095"/>
    <w:rsid w:val="00F47190"/>
    <w:rsid w:val="00F505B0"/>
    <w:rsid w:val="00F5123A"/>
    <w:rsid w:val="00F527F3"/>
    <w:rsid w:val="00F5299D"/>
    <w:rsid w:val="00F56F91"/>
    <w:rsid w:val="00F578A0"/>
    <w:rsid w:val="00F60834"/>
    <w:rsid w:val="00F6178F"/>
    <w:rsid w:val="00F61CEE"/>
    <w:rsid w:val="00F62807"/>
    <w:rsid w:val="00F6778D"/>
    <w:rsid w:val="00F70B39"/>
    <w:rsid w:val="00F70BDB"/>
    <w:rsid w:val="00F7571B"/>
    <w:rsid w:val="00F76D24"/>
    <w:rsid w:val="00F76F14"/>
    <w:rsid w:val="00F7713D"/>
    <w:rsid w:val="00F81206"/>
    <w:rsid w:val="00F824C6"/>
    <w:rsid w:val="00F8544E"/>
    <w:rsid w:val="00F857F8"/>
    <w:rsid w:val="00F85DF4"/>
    <w:rsid w:val="00F872FD"/>
    <w:rsid w:val="00F87A7C"/>
    <w:rsid w:val="00F90031"/>
    <w:rsid w:val="00F919BE"/>
    <w:rsid w:val="00F9232E"/>
    <w:rsid w:val="00F930DC"/>
    <w:rsid w:val="00F9325D"/>
    <w:rsid w:val="00F93CC6"/>
    <w:rsid w:val="00F93EEC"/>
    <w:rsid w:val="00F95706"/>
    <w:rsid w:val="00F95DEC"/>
    <w:rsid w:val="00F95F08"/>
    <w:rsid w:val="00FA0211"/>
    <w:rsid w:val="00FA21D5"/>
    <w:rsid w:val="00FA2448"/>
    <w:rsid w:val="00FA298F"/>
    <w:rsid w:val="00FA4861"/>
    <w:rsid w:val="00FA5C0D"/>
    <w:rsid w:val="00FA6C1D"/>
    <w:rsid w:val="00FA6D30"/>
    <w:rsid w:val="00FA6D41"/>
    <w:rsid w:val="00FB0A74"/>
    <w:rsid w:val="00FB20C8"/>
    <w:rsid w:val="00FB2360"/>
    <w:rsid w:val="00FB325D"/>
    <w:rsid w:val="00FB5FC5"/>
    <w:rsid w:val="00FB609B"/>
    <w:rsid w:val="00FB6ACE"/>
    <w:rsid w:val="00FB6E5E"/>
    <w:rsid w:val="00FB7917"/>
    <w:rsid w:val="00FC0DC1"/>
    <w:rsid w:val="00FC1A5D"/>
    <w:rsid w:val="00FC2137"/>
    <w:rsid w:val="00FC21DD"/>
    <w:rsid w:val="00FC282A"/>
    <w:rsid w:val="00FC5806"/>
    <w:rsid w:val="00FC6954"/>
    <w:rsid w:val="00FC6B07"/>
    <w:rsid w:val="00FD1110"/>
    <w:rsid w:val="00FD11E5"/>
    <w:rsid w:val="00FD5540"/>
    <w:rsid w:val="00FE0B86"/>
    <w:rsid w:val="00FE109F"/>
    <w:rsid w:val="00FE17BB"/>
    <w:rsid w:val="00FE3BCA"/>
    <w:rsid w:val="00FE3E05"/>
    <w:rsid w:val="00FE457A"/>
    <w:rsid w:val="00FE4946"/>
    <w:rsid w:val="00FE5094"/>
    <w:rsid w:val="00FE5102"/>
    <w:rsid w:val="00FE51E3"/>
    <w:rsid w:val="00FE656D"/>
    <w:rsid w:val="00FE68ED"/>
    <w:rsid w:val="00FE7B30"/>
    <w:rsid w:val="00FE7C01"/>
    <w:rsid w:val="00FF002C"/>
    <w:rsid w:val="00FF0C1C"/>
    <w:rsid w:val="00FF1CD3"/>
    <w:rsid w:val="00FF609D"/>
    <w:rsid w:val="00FF614A"/>
    <w:rsid w:val="00FF63D7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B1BA"/>
  <w15:chartTrackingRefBased/>
  <w15:docId w15:val="{C6B4D93D-3921-46E1-893E-E60347D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C0"/>
    <w:pPr>
      <w:widowControl w:val="0"/>
      <w:ind w:left="147" w:firstLine="273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756"/>
    <w:pPr>
      <w:keepNext/>
      <w:keepLines/>
      <w:numPr>
        <w:numId w:val="1"/>
      </w:numPr>
      <w:tabs>
        <w:tab w:val="left" w:pos="567"/>
      </w:tabs>
      <w:spacing w:before="120" w:after="12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E28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ascii="等线" w:eastAsia="等线" w:hAnsi="等线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127"/>
    <w:pPr>
      <w:keepNext/>
      <w:keepLines/>
      <w:numPr>
        <w:ilvl w:val="2"/>
        <w:numId w:val="1"/>
      </w:numPr>
      <w:spacing w:before="12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1F3"/>
    <w:pPr>
      <w:keepNext/>
      <w:keepLines/>
      <w:numPr>
        <w:ilvl w:val="3"/>
        <w:numId w:val="2"/>
      </w:numPr>
      <w:spacing w:before="120" w:line="360" w:lineRule="auto"/>
      <w:outlineLvl w:val="3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1C2"/>
    <w:rPr>
      <w:sz w:val="18"/>
      <w:szCs w:val="18"/>
    </w:rPr>
  </w:style>
  <w:style w:type="paragraph" w:styleId="a7">
    <w:name w:val="List Paragraph"/>
    <w:basedOn w:val="a"/>
    <w:uiPriority w:val="34"/>
    <w:qFormat/>
    <w:rsid w:val="0005215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176C5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76C50"/>
  </w:style>
  <w:style w:type="character" w:customStyle="1" w:styleId="10">
    <w:name w:val="标题 1 字符"/>
    <w:basedOn w:val="a0"/>
    <w:link w:val="1"/>
    <w:uiPriority w:val="9"/>
    <w:rsid w:val="002E2756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96E28"/>
    <w:rPr>
      <w:rFonts w:ascii="等线" w:eastAsia="等线" w:hAnsi="等线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738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382"/>
  </w:style>
  <w:style w:type="paragraph" w:styleId="TOC2">
    <w:name w:val="toc 2"/>
    <w:basedOn w:val="a"/>
    <w:next w:val="a"/>
    <w:autoRedefine/>
    <w:uiPriority w:val="39"/>
    <w:unhideWhenUsed/>
    <w:rsid w:val="005D3BA6"/>
    <w:pPr>
      <w:tabs>
        <w:tab w:val="left" w:pos="1050"/>
        <w:tab w:val="right" w:leader="dot" w:pos="9746"/>
      </w:tabs>
      <w:ind w:leftChars="200" w:left="420"/>
    </w:pPr>
  </w:style>
  <w:style w:type="character" w:styleId="aa">
    <w:name w:val="Hyperlink"/>
    <w:basedOn w:val="a0"/>
    <w:uiPriority w:val="99"/>
    <w:unhideWhenUsed/>
    <w:rsid w:val="00C07382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2329C0"/>
    <w:pPr>
      <w:spacing w:before="120" w:line="36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44"/>
    </w:rPr>
  </w:style>
  <w:style w:type="character" w:customStyle="1" w:styleId="ac">
    <w:name w:val="标题 字符"/>
    <w:basedOn w:val="a0"/>
    <w:link w:val="ab"/>
    <w:uiPriority w:val="10"/>
    <w:rsid w:val="002329C0"/>
    <w:rPr>
      <w:rFonts w:asciiTheme="majorHAnsi" w:eastAsiaTheme="majorEastAsia" w:hAnsiTheme="majorHAnsi" w:cstheme="majorBidi"/>
      <w:b/>
      <w:sz w:val="28"/>
      <w:szCs w:val="44"/>
    </w:rPr>
  </w:style>
  <w:style w:type="paragraph" w:styleId="TOC3">
    <w:name w:val="toc 3"/>
    <w:basedOn w:val="a"/>
    <w:next w:val="a"/>
    <w:autoRedefine/>
    <w:uiPriority w:val="39"/>
    <w:unhideWhenUsed/>
    <w:rsid w:val="00D6579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490127"/>
    <w:rPr>
      <w:b/>
      <w:bCs/>
      <w:szCs w:val="32"/>
    </w:rPr>
  </w:style>
  <w:style w:type="paragraph" w:styleId="ad">
    <w:name w:val="Normal Indent"/>
    <w:basedOn w:val="a"/>
    <w:rsid w:val="0021398A"/>
    <w:pPr>
      <w:adjustRightInd w:val="0"/>
      <w:spacing w:line="360" w:lineRule="atLeast"/>
      <w:ind w:firstLine="42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ae">
    <w:name w:val="Body Text Indent"/>
    <w:basedOn w:val="a"/>
    <w:link w:val="af"/>
    <w:semiHidden/>
    <w:rsid w:val="0021398A"/>
    <w:pPr>
      <w:wordWrap w:val="0"/>
      <w:overflowPunct w:val="0"/>
      <w:autoSpaceDE w:val="0"/>
      <w:autoSpaceDN w:val="0"/>
      <w:adjustRightInd w:val="0"/>
      <w:ind w:left="1320"/>
      <w:jc w:val="left"/>
      <w:textAlignment w:val="baseline"/>
    </w:pPr>
    <w:rPr>
      <w:rFonts w:ascii="宋体" w:eastAsia="宋体" w:hAnsi="MS Sans Serif" w:cs="Times New Roman"/>
      <w:kern w:val="0"/>
      <w:sz w:val="18"/>
      <w:szCs w:val="20"/>
    </w:rPr>
  </w:style>
  <w:style w:type="character" w:customStyle="1" w:styleId="af">
    <w:name w:val="正文文本缩进 字符"/>
    <w:basedOn w:val="a0"/>
    <w:link w:val="ae"/>
    <w:semiHidden/>
    <w:rsid w:val="0021398A"/>
    <w:rPr>
      <w:rFonts w:ascii="宋体" w:eastAsia="宋体" w:hAnsi="MS Sans Serif" w:cs="Times New Roman"/>
      <w:kern w:val="0"/>
      <w:sz w:val="18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D3E1D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D3E1D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CC48AE"/>
    <w:pPr>
      <w:snapToGrid w:val="0"/>
      <w:spacing w:line="360" w:lineRule="auto"/>
      <w:ind w:firstLine="420"/>
      <w:jc w:val="left"/>
    </w:pPr>
    <w:rPr>
      <w:rFonts w:eastAsia="宋体"/>
    </w:rPr>
  </w:style>
  <w:style w:type="character" w:customStyle="1" w:styleId="af3">
    <w:name w:val="批注文字 字符"/>
    <w:basedOn w:val="a0"/>
    <w:link w:val="af2"/>
    <w:uiPriority w:val="99"/>
    <w:rsid w:val="00CC48AE"/>
    <w:rPr>
      <w:rFonts w:eastAsia="宋体"/>
    </w:rPr>
  </w:style>
  <w:style w:type="paragraph" w:customStyle="1" w:styleId="af4">
    <w:name w:val="图表"/>
    <w:basedOn w:val="a"/>
    <w:link w:val="af5"/>
    <w:qFormat/>
    <w:rsid w:val="000A48FF"/>
    <w:pPr>
      <w:ind w:left="0" w:firstLine="0"/>
      <w:jc w:val="center"/>
    </w:pPr>
    <w:rPr>
      <w:rFonts w:eastAsia="楷体"/>
      <w:noProof/>
      <w:sz w:val="18"/>
    </w:rPr>
  </w:style>
  <w:style w:type="character" w:customStyle="1" w:styleId="af5">
    <w:name w:val="图表 字符"/>
    <w:basedOn w:val="a0"/>
    <w:link w:val="af4"/>
    <w:rsid w:val="000A48FF"/>
    <w:rPr>
      <w:rFonts w:eastAsia="楷体"/>
      <w:noProof/>
      <w:sz w:val="18"/>
    </w:rPr>
  </w:style>
  <w:style w:type="character" w:customStyle="1" w:styleId="40">
    <w:name w:val="标题 4 字符"/>
    <w:basedOn w:val="a0"/>
    <w:link w:val="4"/>
    <w:uiPriority w:val="9"/>
    <w:rsid w:val="002C01F3"/>
    <w:rPr>
      <w:rFonts w:asciiTheme="majorHAnsi" w:eastAsiaTheme="majorEastAsia" w:hAnsiTheme="majorHAnsi" w:cstheme="majorBidi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zyua\Documents\&#33258;&#23450;&#20041;%20Office%20&#27169;&#26495;\yu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089C2-D1F8-4E99-961E-2FC22DBE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yuan.dotm</Template>
  <TotalTime>7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7</cp:revision>
  <cp:lastPrinted>2020-01-09T07:11:00Z</cp:lastPrinted>
  <dcterms:created xsi:type="dcterms:W3CDTF">2020-05-09T08:17:00Z</dcterms:created>
  <dcterms:modified xsi:type="dcterms:W3CDTF">2020-05-09T08:24:00Z</dcterms:modified>
</cp:coreProperties>
</file>