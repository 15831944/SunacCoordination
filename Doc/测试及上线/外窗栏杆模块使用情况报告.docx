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DAA0" w14:textId="56B7A215" w:rsidR="00445CB4" w:rsidRPr="00445CB4" w:rsidRDefault="00445CB4" w:rsidP="00445CB4">
      <w:pPr>
        <w:ind w:leftChars="-70" w:left="-147" w:firstLine="0"/>
        <w:jc w:val="center"/>
        <w:rPr>
          <w:b/>
          <w:bCs/>
          <w:sz w:val="32"/>
          <w:szCs w:val="36"/>
        </w:rPr>
      </w:pPr>
      <w:r w:rsidRPr="00445CB4">
        <w:rPr>
          <w:rFonts w:hint="eastAsia"/>
          <w:b/>
          <w:bCs/>
          <w:sz w:val="32"/>
          <w:szCs w:val="36"/>
        </w:rPr>
        <w:t>融创设计协同办公平台</w:t>
      </w:r>
      <w:r w:rsidRPr="00445CB4">
        <w:rPr>
          <w:rFonts w:hint="eastAsia"/>
          <w:b/>
          <w:bCs/>
          <w:sz w:val="32"/>
          <w:szCs w:val="36"/>
        </w:rPr>
        <w:t>项目</w:t>
      </w:r>
    </w:p>
    <w:p w14:paraId="3C441815" w14:textId="5DD1EBE6" w:rsidR="00B52E1B" w:rsidRPr="00445CB4" w:rsidRDefault="00445CB4" w:rsidP="00445CB4">
      <w:pPr>
        <w:ind w:leftChars="-70" w:left="-147" w:firstLine="0"/>
        <w:jc w:val="center"/>
        <w:rPr>
          <w:b/>
          <w:bCs/>
          <w:sz w:val="32"/>
          <w:szCs w:val="36"/>
        </w:rPr>
      </w:pPr>
      <w:r w:rsidRPr="00445CB4">
        <w:rPr>
          <w:rFonts w:hint="eastAsia"/>
          <w:b/>
          <w:bCs/>
          <w:sz w:val="32"/>
          <w:szCs w:val="36"/>
        </w:rPr>
        <w:t>外窗栏杆</w:t>
      </w:r>
      <w:r>
        <w:rPr>
          <w:rFonts w:hint="eastAsia"/>
          <w:b/>
          <w:bCs/>
          <w:sz w:val="32"/>
          <w:szCs w:val="36"/>
        </w:rPr>
        <w:t>模块</w:t>
      </w:r>
      <w:r w:rsidRPr="00445CB4">
        <w:rPr>
          <w:rFonts w:hint="eastAsia"/>
          <w:b/>
          <w:bCs/>
          <w:sz w:val="32"/>
          <w:szCs w:val="36"/>
        </w:rPr>
        <w:t>使用情况报告</w:t>
      </w:r>
    </w:p>
    <w:p w14:paraId="0AB340BB" w14:textId="06A6A93B" w:rsidR="00445CB4" w:rsidRDefault="00AF671E" w:rsidP="00057B91">
      <w:pPr>
        <w:ind w:left="0" w:firstLine="0"/>
        <w:jc w:val="center"/>
      </w:pPr>
      <w:r>
        <w:rPr>
          <w:rFonts w:hint="eastAsia"/>
        </w:rPr>
        <w:t>2</w:t>
      </w:r>
      <w:r>
        <w:t>020.3.19</w:t>
      </w:r>
    </w:p>
    <w:p w14:paraId="15E640E6" w14:textId="447B1EDF" w:rsidR="00CD51DD" w:rsidRDefault="00CD51DD" w:rsidP="00900EC1">
      <w:pPr>
        <w:pStyle w:val="2"/>
        <w:rPr>
          <w:rFonts w:hint="eastAsia"/>
        </w:rPr>
      </w:pPr>
      <w:r>
        <w:rPr>
          <w:rFonts w:hint="eastAsia"/>
        </w:rPr>
        <w:t>功能模块</w:t>
      </w:r>
    </w:p>
    <w:p w14:paraId="35D2A59E" w14:textId="1E62E249" w:rsidR="00B01238" w:rsidRDefault="00900EC1" w:rsidP="00877A12">
      <w:pPr>
        <w:rPr>
          <w:rFonts w:hint="eastAsia"/>
        </w:rPr>
      </w:pPr>
      <w:r>
        <w:rPr>
          <w:rFonts w:hint="eastAsia"/>
        </w:rPr>
        <w:t>融创设计协同办公平台外窗、栏杆模块功能项如下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268"/>
        <w:gridCol w:w="5040"/>
        <w:gridCol w:w="8"/>
      </w:tblGrid>
      <w:tr w:rsidR="00900EC1" w:rsidRPr="00E7315C" w14:paraId="4DB00944" w14:textId="39E1C10A" w:rsidTr="001F1EE4">
        <w:trPr>
          <w:gridAfter w:val="1"/>
          <w:wAfter w:w="8" w:type="dxa"/>
          <w:trHeight w:hRule="exact" w:val="335"/>
          <w:jc w:val="center"/>
        </w:trPr>
        <w:tc>
          <w:tcPr>
            <w:tcW w:w="846" w:type="dxa"/>
            <w:shd w:val="clear" w:color="auto" w:fill="E7E6E6" w:themeFill="background2"/>
          </w:tcPr>
          <w:p w14:paraId="7B03659C" w14:textId="01C37E3F" w:rsidR="00900EC1" w:rsidRPr="001F1EE4" w:rsidRDefault="001F1EE4" w:rsidP="0081790E">
            <w:pPr>
              <w:pStyle w:val="af7"/>
              <w:spacing w:line="276" w:lineRule="auto"/>
              <w:rPr>
                <w:rFonts w:ascii="宋体" w:eastAsia="宋体" w:hAnsi="宋体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Cs w:val="24"/>
                <w:lang w:eastAsia="zh-CN"/>
              </w:rPr>
              <w:t>模块</w:t>
            </w:r>
          </w:p>
        </w:tc>
        <w:tc>
          <w:tcPr>
            <w:tcW w:w="2268" w:type="dxa"/>
            <w:shd w:val="clear" w:color="auto" w:fill="E7E6E6" w:themeFill="background2"/>
          </w:tcPr>
          <w:p w14:paraId="4C5E0343" w14:textId="77777777" w:rsidR="00900EC1" w:rsidRPr="001F1EE4" w:rsidRDefault="00900EC1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Cs w:val="24"/>
                <w:lang w:eastAsia="zh-CN"/>
              </w:rPr>
            </w:pPr>
            <w:r w:rsidRPr="001F1EE4">
              <w:rPr>
                <w:rFonts w:ascii="宋体" w:eastAsia="宋体" w:hAnsi="宋体" w:hint="eastAsia"/>
                <w:szCs w:val="24"/>
                <w:lang w:eastAsia="zh-CN"/>
              </w:rPr>
              <w:t>功能项</w:t>
            </w:r>
          </w:p>
        </w:tc>
        <w:tc>
          <w:tcPr>
            <w:tcW w:w="5040" w:type="dxa"/>
            <w:shd w:val="clear" w:color="auto" w:fill="E7E6E6" w:themeFill="background2"/>
          </w:tcPr>
          <w:p w14:paraId="24B76085" w14:textId="0555FC23" w:rsidR="00900EC1" w:rsidRPr="001F1EE4" w:rsidRDefault="00900EC1" w:rsidP="00900EC1">
            <w:pPr>
              <w:pStyle w:val="af7"/>
              <w:spacing w:line="276" w:lineRule="auto"/>
              <w:rPr>
                <w:rFonts w:ascii="宋体" w:eastAsia="宋体" w:hAnsi="宋体"/>
                <w:szCs w:val="24"/>
                <w:lang w:eastAsia="zh-CN"/>
              </w:rPr>
            </w:pPr>
            <w:r w:rsidRPr="001F1EE4">
              <w:rPr>
                <w:rFonts w:ascii="宋体" w:eastAsia="宋体" w:hAnsi="宋体" w:hint="eastAsia"/>
                <w:szCs w:val="24"/>
                <w:lang w:eastAsia="zh-CN"/>
              </w:rPr>
              <w:t>操作步骤</w:t>
            </w:r>
          </w:p>
        </w:tc>
      </w:tr>
      <w:tr w:rsidR="00B01238" w:rsidRPr="00E7315C" w14:paraId="2176EEDE" w14:textId="77777777" w:rsidTr="002B63EF">
        <w:trPr>
          <w:trHeight w:hRule="exact" w:val="3789"/>
          <w:tblHeader/>
          <w:jc w:val="center"/>
        </w:trPr>
        <w:tc>
          <w:tcPr>
            <w:tcW w:w="846" w:type="dxa"/>
            <w:vMerge w:val="restart"/>
            <w:vAlign w:val="center"/>
          </w:tcPr>
          <w:p w14:paraId="0A797D70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  <w:p w14:paraId="71CDF9B1" w14:textId="77777777" w:rsidR="00B01238" w:rsidRPr="00D80E77" w:rsidRDefault="00B01238" w:rsidP="00900EC1">
            <w:pPr>
              <w:pStyle w:val="CNParagraph"/>
              <w:ind w:left="0"/>
              <w:rPr>
                <w:rFonts w:ascii="宋体" w:hAnsi="宋体"/>
                <w:sz w:val="21"/>
                <w:szCs w:val="21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门窗</w:t>
            </w:r>
          </w:p>
          <w:p w14:paraId="57439140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562833AB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门窗设计</w:t>
            </w:r>
          </w:p>
        </w:tc>
        <w:tc>
          <w:tcPr>
            <w:tcW w:w="5048" w:type="dxa"/>
            <w:gridSpan w:val="2"/>
          </w:tcPr>
          <w:p w14:paraId="45F120EC" w14:textId="77777777" w:rsidR="002B63EF" w:rsidRDefault="002B63EF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边栏选择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门窗设计菜单</w:t>
            </w:r>
          </w:p>
          <w:p w14:paraId="5F5304C8" w14:textId="3EE0823D" w:rsidR="00B01238" w:rsidRPr="007124B8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输入或者选择门窗洞口尺寸</w:t>
            </w:r>
          </w:p>
          <w:p w14:paraId="0EEB4872" w14:textId="52A957E0" w:rsidR="00B01238" w:rsidRPr="007124B8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选择开启类型、开启数量</w:t>
            </w:r>
            <w:r w:rsidR="004222E8">
              <w:rPr>
                <w:rFonts w:ascii="宋体" w:hAnsi="宋体" w:hint="eastAsia"/>
                <w:sz w:val="21"/>
                <w:szCs w:val="21"/>
                <w:lang w:eastAsia="zh-CN"/>
              </w:rPr>
              <w:t>等</w:t>
            </w: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筛选项</w:t>
            </w:r>
          </w:p>
          <w:p w14:paraId="73470471" w14:textId="15D83C40" w:rsidR="00B01238" w:rsidRPr="007124B8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点击搜索按钮，搜索</w:t>
            </w:r>
            <w:r w:rsidR="004222E8">
              <w:rPr>
                <w:rFonts w:ascii="宋体" w:hAnsi="宋体" w:hint="eastAsia"/>
                <w:sz w:val="21"/>
                <w:szCs w:val="21"/>
                <w:lang w:eastAsia="zh-CN"/>
              </w:rPr>
              <w:t>符合条件的</w:t>
            </w: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门窗原型</w:t>
            </w:r>
          </w:p>
          <w:p w14:paraId="06826AC0" w14:textId="77777777" w:rsidR="00B01238" w:rsidRPr="007124B8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选择原型</w:t>
            </w:r>
          </w:p>
          <w:p w14:paraId="5445F96D" w14:textId="77777777" w:rsidR="00B01238" w:rsidRPr="00D80E77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设置开启扇宽度、下固定值（若存在下固定）、窗下墙高、通风量要求</w:t>
            </w:r>
          </w:p>
          <w:p w14:paraId="1B7EB4D9" w14:textId="424099CE" w:rsidR="00B01238" w:rsidRPr="00D80E77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设置视图（立面、平面、侧面）</w:t>
            </w:r>
            <w:r w:rsidR="004222E8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是否镜像</w:t>
            </w:r>
          </w:p>
          <w:p w14:paraId="66ECB209" w14:textId="64F8D96F" w:rsidR="00B01238" w:rsidRPr="00D80E77" w:rsidRDefault="00B01238" w:rsidP="00EC799D">
            <w:pPr>
              <w:pStyle w:val="CNParagraph"/>
              <w:numPr>
                <w:ilvl w:val="0"/>
                <w:numId w:val="3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点击插入按钮在C</w:t>
            </w:r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AD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图上选择插入点，</w:t>
            </w:r>
            <w:r w:rsidR="003D6DD7">
              <w:rPr>
                <w:rFonts w:ascii="宋体" w:hAnsi="宋体" w:hint="eastAsia"/>
                <w:sz w:val="21"/>
                <w:szCs w:val="21"/>
                <w:lang w:eastAsia="zh-CN"/>
              </w:rPr>
              <w:t>根据设置的参数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动态生成门窗</w:t>
            </w:r>
          </w:p>
        </w:tc>
      </w:tr>
      <w:tr w:rsidR="00B01238" w:rsidRPr="00E7315C" w14:paraId="2B28524C" w14:textId="77777777" w:rsidTr="002B63EF">
        <w:trPr>
          <w:trHeight w:hRule="exact" w:val="2419"/>
          <w:tblHeader/>
          <w:jc w:val="center"/>
        </w:trPr>
        <w:tc>
          <w:tcPr>
            <w:tcW w:w="846" w:type="dxa"/>
            <w:vMerge/>
            <w:vAlign w:val="center"/>
          </w:tcPr>
          <w:p w14:paraId="6AB68E31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7879DBF1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门窗深化设计</w:t>
            </w:r>
          </w:p>
        </w:tc>
        <w:tc>
          <w:tcPr>
            <w:tcW w:w="5048" w:type="dxa"/>
            <w:gridSpan w:val="2"/>
          </w:tcPr>
          <w:p w14:paraId="13F27B6C" w14:textId="77777777" w:rsidR="002B63EF" w:rsidRDefault="002B63EF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边栏选择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门窗深化设计菜单</w:t>
            </w:r>
          </w:p>
          <w:p w14:paraId="75F7AD33" w14:textId="5F6A8162" w:rsidR="00B01238" w:rsidRPr="00D80E77" w:rsidRDefault="00B01238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框选或</w:t>
            </w:r>
            <w:proofErr w:type="gramEnd"/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单选门窗</w:t>
            </w:r>
          </w:p>
          <w:p w14:paraId="39BC7916" w14:textId="77777777" w:rsidR="00B01238" w:rsidRPr="007124B8" w:rsidRDefault="00B01238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设置节能系数</w:t>
            </w:r>
          </w:p>
          <w:p w14:paraId="0E7E08B4" w14:textId="77777777" w:rsidR="00B01238" w:rsidRPr="007124B8" w:rsidRDefault="00B01238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设置门窗型材及玻璃</w:t>
            </w:r>
          </w:p>
          <w:p w14:paraId="14208E5A" w14:textId="77777777" w:rsidR="00B01238" w:rsidRPr="007124B8" w:rsidRDefault="00B01238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设置塞缝尺寸</w:t>
            </w:r>
          </w:p>
          <w:p w14:paraId="1F0558B1" w14:textId="71EBBA62" w:rsidR="00B01238" w:rsidRPr="002A4D5D" w:rsidRDefault="00B01238" w:rsidP="00EC799D">
            <w:pPr>
              <w:pStyle w:val="CNParagraph"/>
              <w:numPr>
                <w:ilvl w:val="0"/>
                <w:numId w:val="4"/>
              </w:num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设置</w:t>
            </w:r>
            <w:proofErr w:type="gramStart"/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是否有附框</w:t>
            </w:r>
            <w:proofErr w:type="gramEnd"/>
            <w:r w:rsidRPr="007124B8">
              <w:rPr>
                <w:rFonts w:ascii="宋体" w:hAnsi="宋体" w:hint="eastAsia"/>
                <w:sz w:val="21"/>
                <w:szCs w:val="21"/>
                <w:lang w:eastAsia="zh-CN"/>
              </w:rPr>
              <w:t>及附框信息</w:t>
            </w:r>
          </w:p>
        </w:tc>
      </w:tr>
      <w:tr w:rsidR="00B01238" w:rsidRPr="00E7315C" w14:paraId="4EABD46E" w14:textId="77777777" w:rsidTr="00F31934">
        <w:trPr>
          <w:trHeight w:hRule="exact" w:val="1995"/>
          <w:tblHeader/>
          <w:jc w:val="center"/>
        </w:trPr>
        <w:tc>
          <w:tcPr>
            <w:tcW w:w="846" w:type="dxa"/>
            <w:vMerge/>
            <w:vAlign w:val="center"/>
          </w:tcPr>
          <w:p w14:paraId="44E9F8D6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5EFC11AB" w14:textId="46AF97BF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</w:t>
            </w:r>
            <w:r w:rsidR="0094232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平面图</w:t>
            </w: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楼层设置</w:t>
            </w:r>
          </w:p>
        </w:tc>
        <w:tc>
          <w:tcPr>
            <w:tcW w:w="5048" w:type="dxa"/>
            <w:gridSpan w:val="2"/>
          </w:tcPr>
          <w:p w14:paraId="073EA47E" w14:textId="2337A2A4" w:rsidR="00B01238" w:rsidRPr="001F4231" w:rsidRDefault="00B01238" w:rsidP="00EC799D">
            <w:pPr>
              <w:pStyle w:val="CNParagraph"/>
              <w:numPr>
                <w:ilvl w:val="0"/>
                <w:numId w:val="5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边栏选择</w:t>
            </w:r>
            <w:proofErr w:type="gramEnd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门窗楼层设置</w:t>
            </w:r>
            <w:r w:rsidR="002A4D5D">
              <w:rPr>
                <w:rFonts w:ascii="宋体" w:hAnsi="宋体" w:hint="eastAsia"/>
                <w:sz w:val="21"/>
                <w:szCs w:val="21"/>
                <w:lang w:eastAsia="zh-CN"/>
              </w:rPr>
              <w:t>菜单</w:t>
            </w:r>
          </w:p>
          <w:p w14:paraId="0939214F" w14:textId="0A5B282C" w:rsidR="00B01238" w:rsidRPr="001F4231" w:rsidRDefault="00B01238" w:rsidP="00EC799D">
            <w:pPr>
              <w:pStyle w:val="CNParagraph"/>
              <w:numPr>
                <w:ilvl w:val="0"/>
                <w:numId w:val="5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框选平面图</w:t>
            </w:r>
            <w:proofErr w:type="gramEnd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上门窗</w:t>
            </w:r>
          </w:p>
          <w:p w14:paraId="6FBF9BA1" w14:textId="1704F8F5" w:rsidR="00B01238" w:rsidRPr="001F4231" w:rsidRDefault="00B01238" w:rsidP="00EC799D">
            <w:pPr>
              <w:pStyle w:val="CNParagraph"/>
              <w:numPr>
                <w:ilvl w:val="0"/>
                <w:numId w:val="5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按提示在输入楼层区间，英文逗号分隔，示例:1-10,14-18</w:t>
            </w:r>
          </w:p>
          <w:p w14:paraId="24C257B7" w14:textId="34CF85B4" w:rsidR="00B01238" w:rsidRPr="00D80E77" w:rsidRDefault="00B01238" w:rsidP="00EC799D">
            <w:pPr>
              <w:pStyle w:val="CNParagraph"/>
              <w:numPr>
                <w:ilvl w:val="0"/>
                <w:numId w:val="5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按提示在输入楼层高度</w:t>
            </w:r>
          </w:p>
        </w:tc>
      </w:tr>
      <w:tr w:rsidR="00B01238" w:rsidRPr="00E7315C" w14:paraId="56A493F8" w14:textId="77777777" w:rsidTr="0086356C">
        <w:trPr>
          <w:trHeight w:hRule="exact" w:val="2634"/>
          <w:tblHeader/>
          <w:jc w:val="center"/>
        </w:trPr>
        <w:tc>
          <w:tcPr>
            <w:tcW w:w="846" w:type="dxa"/>
            <w:vMerge/>
            <w:vAlign w:val="center"/>
          </w:tcPr>
          <w:p w14:paraId="31016EB5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F00DB11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门窗平面生成立面</w:t>
            </w:r>
          </w:p>
        </w:tc>
        <w:tc>
          <w:tcPr>
            <w:tcW w:w="5048" w:type="dxa"/>
            <w:gridSpan w:val="2"/>
          </w:tcPr>
          <w:p w14:paraId="7EE0CF53" w14:textId="3FEAC524" w:rsidR="00B01238" w:rsidRPr="001F4231" w:rsidRDefault="00B01238" w:rsidP="00EC799D">
            <w:pPr>
              <w:pStyle w:val="CNParagraph"/>
              <w:numPr>
                <w:ilvl w:val="0"/>
                <w:numId w:val="6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侧</w:t>
            </w:r>
            <w:proofErr w:type="gramStart"/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边栏选择</w:t>
            </w:r>
            <w:proofErr w:type="gramEnd"/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门窗平面生成立面</w:t>
            </w:r>
            <w:r w:rsidR="002A4D5D">
              <w:rPr>
                <w:rFonts w:ascii="宋体" w:hAnsi="宋体" w:hint="eastAsia"/>
                <w:sz w:val="21"/>
                <w:szCs w:val="21"/>
                <w:lang w:eastAsia="zh-CN"/>
              </w:rPr>
              <w:t>菜单</w:t>
            </w:r>
          </w:p>
          <w:p w14:paraId="117E8D2E" w14:textId="2790F369" w:rsidR="00B01238" w:rsidRPr="001F4231" w:rsidRDefault="00B01238" w:rsidP="00EC799D">
            <w:pPr>
              <w:pStyle w:val="CNParagraph"/>
              <w:numPr>
                <w:ilvl w:val="0"/>
                <w:numId w:val="6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在平面图上框选一侧的门窗</w:t>
            </w:r>
            <w:r w:rsidR="00E458CF">
              <w:rPr>
                <w:rFonts w:ascii="宋体" w:hAnsi="宋体" w:hint="eastAsia"/>
                <w:sz w:val="21"/>
                <w:szCs w:val="21"/>
                <w:lang w:eastAsia="zh-CN"/>
              </w:rPr>
              <w:t>（如南侧）</w:t>
            </w:r>
          </w:p>
          <w:p w14:paraId="3EFAD216" w14:textId="77777777" w:rsidR="00B01238" w:rsidRPr="001F4231" w:rsidRDefault="00B01238" w:rsidP="00EC799D">
            <w:pPr>
              <w:pStyle w:val="CNParagraph"/>
              <w:numPr>
                <w:ilvl w:val="0"/>
                <w:numId w:val="6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按提示在CAD底部输入所选门窗的方向东(E) 西(W) 南(S) 北(N)</w:t>
            </w:r>
          </w:p>
          <w:p w14:paraId="2156BAFC" w14:textId="7B99D63A" w:rsidR="00262E20" w:rsidRPr="0086356C" w:rsidRDefault="00B01238" w:rsidP="00EC799D">
            <w:pPr>
              <w:pStyle w:val="CNParagraph"/>
              <w:numPr>
                <w:ilvl w:val="0"/>
                <w:numId w:val="6"/>
              </w:num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/>
                <w:sz w:val="21"/>
                <w:szCs w:val="21"/>
                <w:lang w:eastAsia="zh-CN"/>
              </w:rPr>
              <w:t>在立面图上选择最左侧的门窗在立面图上的插入点</w:t>
            </w:r>
          </w:p>
          <w:p w14:paraId="23503240" w14:textId="55EEB25D" w:rsidR="00B01238" w:rsidRPr="00D80E77" w:rsidRDefault="00B01238" w:rsidP="00EC799D">
            <w:pPr>
              <w:pStyle w:val="CNParagraph"/>
              <w:numPr>
                <w:ilvl w:val="0"/>
                <w:numId w:val="6"/>
              </w:numPr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自动</w:t>
            </w:r>
            <w:r w:rsidR="0086356C">
              <w:rPr>
                <w:rFonts w:ascii="宋体" w:hAnsi="宋体" w:hint="eastAsia"/>
                <w:sz w:val="21"/>
                <w:szCs w:val="21"/>
                <w:lang w:eastAsia="zh-CN"/>
              </w:rPr>
              <w:t>根据门窗平面图楼层信息</w:t>
            </w:r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生成立面图</w:t>
            </w:r>
          </w:p>
        </w:tc>
      </w:tr>
      <w:tr w:rsidR="00B01238" w:rsidRPr="00E7315C" w14:paraId="158001DA" w14:textId="77777777" w:rsidTr="00F31934">
        <w:trPr>
          <w:trHeight w:hRule="exact" w:val="2344"/>
          <w:tblHeader/>
          <w:jc w:val="center"/>
        </w:trPr>
        <w:tc>
          <w:tcPr>
            <w:tcW w:w="846" w:type="dxa"/>
            <w:vMerge/>
            <w:vAlign w:val="center"/>
          </w:tcPr>
          <w:p w14:paraId="02CD7F51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09A0152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门窗详图</w:t>
            </w:r>
          </w:p>
        </w:tc>
        <w:tc>
          <w:tcPr>
            <w:tcW w:w="5048" w:type="dxa"/>
            <w:gridSpan w:val="2"/>
          </w:tcPr>
          <w:p w14:paraId="1D7AF868" w14:textId="77777777" w:rsidR="00F31934" w:rsidRDefault="00F31934" w:rsidP="00EC799D">
            <w:pPr>
              <w:pStyle w:val="CNParagraph"/>
              <w:numPr>
                <w:ilvl w:val="0"/>
                <w:numId w:val="7"/>
              </w:numPr>
              <w:spacing w:before="0"/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边栏选择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门窗详图菜单</w:t>
            </w:r>
          </w:p>
          <w:p w14:paraId="4F3177CA" w14:textId="17331360" w:rsidR="00B01238" w:rsidRPr="001F4231" w:rsidRDefault="00B01238" w:rsidP="00EC799D">
            <w:pPr>
              <w:pStyle w:val="CNParagraph"/>
              <w:numPr>
                <w:ilvl w:val="0"/>
                <w:numId w:val="7"/>
              </w:numPr>
              <w:spacing w:before="0"/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按提示在CAD底部输入选择门窗</w:t>
            </w:r>
            <w:r w:rsidR="00945E2C">
              <w:rPr>
                <w:rFonts w:ascii="宋体" w:hAnsi="宋体" w:hint="eastAsia"/>
                <w:sz w:val="21"/>
                <w:szCs w:val="21"/>
                <w:lang w:eastAsia="zh-CN"/>
              </w:rPr>
              <w:t>模数</w:t>
            </w:r>
            <w:r w:rsidR="00F00289">
              <w:rPr>
                <w:rFonts w:ascii="宋体" w:hAnsi="宋体" w:hint="eastAsia"/>
                <w:sz w:val="21"/>
                <w:szCs w:val="21"/>
                <w:lang w:eastAsia="zh-CN"/>
              </w:rPr>
              <w:t>(</w:t>
            </w: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平面图(T) 立面图(F)</w:t>
            </w:r>
            <w:r w:rsidR="00945E2C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F00289">
              <w:rPr>
                <w:rFonts w:ascii="宋体" w:hAnsi="宋体"/>
                <w:sz w:val="21"/>
                <w:szCs w:val="21"/>
                <w:lang w:eastAsia="zh-CN"/>
              </w:rPr>
              <w:t>)</w:t>
            </w:r>
          </w:p>
          <w:p w14:paraId="37CD586D" w14:textId="77777777" w:rsidR="00B01238" w:rsidRPr="001F4231" w:rsidRDefault="00B01238" w:rsidP="00EC799D">
            <w:pPr>
              <w:pStyle w:val="CNParagraph"/>
              <w:numPr>
                <w:ilvl w:val="0"/>
                <w:numId w:val="7"/>
              </w:numPr>
              <w:spacing w:before="0"/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框选需要</w:t>
            </w:r>
            <w:proofErr w:type="gramEnd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生成门窗详图的门窗</w:t>
            </w:r>
          </w:p>
          <w:p w14:paraId="5BC6117B" w14:textId="77777777" w:rsidR="00B01238" w:rsidRPr="001F4231" w:rsidRDefault="00B01238" w:rsidP="00EC799D">
            <w:pPr>
              <w:pStyle w:val="CNParagraph"/>
              <w:numPr>
                <w:ilvl w:val="0"/>
                <w:numId w:val="7"/>
              </w:numPr>
              <w:spacing w:before="0"/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选择门窗详图的插入点</w:t>
            </w:r>
          </w:p>
          <w:p w14:paraId="58998B40" w14:textId="537BF8EA" w:rsidR="00B01238" w:rsidRPr="00D80E77" w:rsidRDefault="00C409F1" w:rsidP="00EC799D">
            <w:pPr>
              <w:pStyle w:val="CNParagraph"/>
              <w:numPr>
                <w:ilvl w:val="0"/>
                <w:numId w:val="7"/>
              </w:numPr>
              <w:spacing w:before="0"/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在插入点依次排列</w:t>
            </w:r>
            <w:r w:rsidR="00B01238"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生成门窗详图</w:t>
            </w:r>
          </w:p>
        </w:tc>
      </w:tr>
      <w:tr w:rsidR="00F9027E" w:rsidRPr="00E7315C" w14:paraId="2980F318" w14:textId="77777777" w:rsidTr="00F31934">
        <w:trPr>
          <w:trHeight w:hRule="exact" w:val="2471"/>
          <w:tblHeader/>
          <w:jc w:val="center"/>
        </w:trPr>
        <w:tc>
          <w:tcPr>
            <w:tcW w:w="846" w:type="dxa"/>
            <w:vMerge/>
            <w:vAlign w:val="center"/>
          </w:tcPr>
          <w:p w14:paraId="282727D4" w14:textId="77777777" w:rsidR="00F9027E" w:rsidRPr="00D80E77" w:rsidRDefault="00F9027E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12FAFA2" w14:textId="7542007D" w:rsidR="00F9027E" w:rsidRPr="00D80E77" w:rsidRDefault="00F9027E" w:rsidP="00900EC1">
            <w:pPr>
              <w:pStyle w:val="af7"/>
              <w:spacing w:line="276" w:lineRule="auto"/>
              <w:jc w:val="left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门窗表</w:t>
            </w:r>
          </w:p>
        </w:tc>
        <w:tc>
          <w:tcPr>
            <w:tcW w:w="5048" w:type="dxa"/>
            <w:gridSpan w:val="2"/>
          </w:tcPr>
          <w:p w14:paraId="79834158" w14:textId="35C39AF9" w:rsidR="00F31934" w:rsidRPr="00F31934" w:rsidRDefault="00F31934" w:rsidP="00EC799D">
            <w:pPr>
              <w:pStyle w:val="CNParagraph"/>
              <w:numPr>
                <w:ilvl w:val="0"/>
                <w:numId w:val="10"/>
              </w:numPr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31934"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 w:rsidRPr="00F31934">
              <w:rPr>
                <w:rFonts w:ascii="宋体" w:hAnsi="宋体" w:hint="eastAsia"/>
                <w:sz w:val="21"/>
                <w:szCs w:val="21"/>
                <w:lang w:eastAsia="zh-CN"/>
              </w:rPr>
              <w:t>边栏选择</w:t>
            </w:r>
            <w:proofErr w:type="gramEnd"/>
            <w:r w:rsidRPr="00F31934">
              <w:rPr>
                <w:rFonts w:ascii="宋体" w:hAnsi="宋体" w:hint="eastAsia"/>
                <w:sz w:val="21"/>
                <w:szCs w:val="21"/>
                <w:lang w:eastAsia="zh-CN"/>
              </w:rPr>
              <w:t>门窗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表</w:t>
            </w:r>
            <w:r w:rsidRPr="00F31934">
              <w:rPr>
                <w:rFonts w:ascii="宋体" w:hAnsi="宋体" w:hint="eastAsia"/>
                <w:sz w:val="21"/>
                <w:szCs w:val="21"/>
                <w:lang w:eastAsia="zh-CN"/>
              </w:rPr>
              <w:t>菜单</w:t>
            </w:r>
          </w:p>
          <w:p w14:paraId="6956DEC7" w14:textId="77777777" w:rsidR="001443FA" w:rsidRPr="001F4231" w:rsidRDefault="001443FA" w:rsidP="00EC799D">
            <w:pPr>
              <w:pStyle w:val="CNParagraph"/>
              <w:numPr>
                <w:ilvl w:val="0"/>
                <w:numId w:val="10"/>
              </w:numPr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按提示在CAD底部输入选择门窗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模数(</w:t>
            </w: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平面图(T) 立面图(F)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)</w:t>
            </w:r>
          </w:p>
          <w:p w14:paraId="44AD5BDF" w14:textId="60184C4C" w:rsidR="001443FA" w:rsidRPr="001F4231" w:rsidRDefault="001443FA" w:rsidP="00EC799D">
            <w:pPr>
              <w:pStyle w:val="CNParagraph"/>
              <w:numPr>
                <w:ilvl w:val="0"/>
                <w:numId w:val="10"/>
              </w:numPr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框选需要</w:t>
            </w:r>
            <w:proofErr w:type="gramEnd"/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生成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门窗表</w:t>
            </w: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的门窗</w:t>
            </w:r>
          </w:p>
          <w:p w14:paraId="7E275C16" w14:textId="77777777" w:rsidR="001443FA" w:rsidRDefault="001443FA" w:rsidP="00EC799D">
            <w:pPr>
              <w:pStyle w:val="CNParagraph"/>
              <w:numPr>
                <w:ilvl w:val="0"/>
                <w:numId w:val="10"/>
              </w:numPr>
              <w:ind w:left="606" w:hanging="42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选择门窗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表</w:t>
            </w:r>
            <w:r w:rsidRPr="001F4231">
              <w:rPr>
                <w:rFonts w:ascii="宋体" w:hAnsi="宋体" w:hint="eastAsia"/>
                <w:sz w:val="21"/>
                <w:szCs w:val="21"/>
                <w:lang w:eastAsia="zh-CN"/>
              </w:rPr>
              <w:t>的插入点</w:t>
            </w:r>
          </w:p>
          <w:p w14:paraId="1D71957F" w14:textId="6C974D96" w:rsidR="00F9027E" w:rsidRPr="001443FA" w:rsidRDefault="001443FA" w:rsidP="00EC799D">
            <w:pPr>
              <w:pStyle w:val="CNParagraph"/>
              <w:numPr>
                <w:ilvl w:val="0"/>
                <w:numId w:val="10"/>
              </w:numPr>
              <w:ind w:left="606" w:hanging="426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1443FA">
              <w:rPr>
                <w:rFonts w:ascii="宋体" w:hAnsi="宋体" w:hint="eastAsia"/>
                <w:sz w:val="21"/>
                <w:szCs w:val="21"/>
                <w:lang w:eastAsia="zh-CN"/>
              </w:rPr>
              <w:t>在插入点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自动</w:t>
            </w:r>
            <w:r w:rsidRPr="001443FA">
              <w:rPr>
                <w:rFonts w:ascii="宋体" w:hAnsi="宋体" w:hint="eastAsia"/>
                <w:sz w:val="21"/>
                <w:szCs w:val="21"/>
                <w:lang w:eastAsia="zh-CN"/>
              </w:rPr>
              <w:t>生成门窗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表</w:t>
            </w:r>
          </w:p>
        </w:tc>
      </w:tr>
      <w:tr w:rsidR="00B01238" w:rsidRPr="00E7315C" w14:paraId="4799AAF9" w14:textId="77777777" w:rsidTr="00F31934">
        <w:trPr>
          <w:trHeight w:hRule="exact" w:val="2341"/>
          <w:tblHeader/>
          <w:jc w:val="center"/>
        </w:trPr>
        <w:tc>
          <w:tcPr>
            <w:tcW w:w="846" w:type="dxa"/>
            <w:vMerge/>
            <w:vAlign w:val="center"/>
          </w:tcPr>
          <w:p w14:paraId="6AD3B560" w14:textId="77777777" w:rsidR="00B01238" w:rsidRPr="00D80E77" w:rsidRDefault="00B01238" w:rsidP="0081790E">
            <w:pPr>
              <w:pStyle w:val="af7"/>
              <w:spacing w:line="276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56E21205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proofErr w:type="gramStart"/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门窗算量</w:t>
            </w:r>
            <w:proofErr w:type="gramEnd"/>
          </w:p>
        </w:tc>
        <w:tc>
          <w:tcPr>
            <w:tcW w:w="5048" w:type="dxa"/>
            <w:gridSpan w:val="2"/>
          </w:tcPr>
          <w:p w14:paraId="39DA2441" w14:textId="1321F173" w:rsidR="00B01238" w:rsidRPr="005A3189" w:rsidRDefault="00B01238" w:rsidP="00EC799D">
            <w:pPr>
              <w:pStyle w:val="CNParagraph"/>
              <w:numPr>
                <w:ilvl w:val="0"/>
                <w:numId w:val="8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侧</w:t>
            </w:r>
            <w:proofErr w:type="gramStart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边栏选择门窗算量</w:t>
            </w:r>
            <w:proofErr w:type="gramEnd"/>
            <w:r w:rsidR="00F31934">
              <w:rPr>
                <w:rFonts w:ascii="宋体" w:hAnsi="宋体" w:hint="eastAsia"/>
                <w:sz w:val="21"/>
                <w:szCs w:val="21"/>
                <w:lang w:eastAsia="zh-CN"/>
              </w:rPr>
              <w:t>菜单</w:t>
            </w:r>
          </w:p>
          <w:p w14:paraId="00ADB4AC" w14:textId="77777777" w:rsidR="00B01238" w:rsidRPr="005A3189" w:rsidRDefault="00B01238" w:rsidP="00EC799D">
            <w:pPr>
              <w:pStyle w:val="CNParagraph"/>
              <w:numPr>
                <w:ilvl w:val="0"/>
                <w:numId w:val="8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按提示在CAD底部输入选择门窗的方式：平面图(T) 立面图(F)</w:t>
            </w:r>
          </w:p>
          <w:p w14:paraId="22F8E2E8" w14:textId="77777777" w:rsidR="00B01238" w:rsidRPr="005A3189" w:rsidRDefault="00B01238" w:rsidP="00EC799D">
            <w:pPr>
              <w:pStyle w:val="CNParagraph"/>
              <w:numPr>
                <w:ilvl w:val="0"/>
                <w:numId w:val="8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框选需要</w:t>
            </w:r>
            <w:proofErr w:type="gramEnd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生成</w:t>
            </w:r>
            <w:proofErr w:type="gramStart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门窗算量的</w:t>
            </w:r>
            <w:proofErr w:type="gramEnd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门窗</w:t>
            </w:r>
          </w:p>
          <w:p w14:paraId="4125AF81" w14:textId="77777777" w:rsidR="00B01238" w:rsidRPr="005A3189" w:rsidRDefault="00B01238" w:rsidP="00EC799D">
            <w:pPr>
              <w:pStyle w:val="CNParagraph"/>
              <w:numPr>
                <w:ilvl w:val="0"/>
                <w:numId w:val="8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选择</w:t>
            </w:r>
            <w:proofErr w:type="gramStart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门窗算量</w:t>
            </w:r>
            <w:proofErr w:type="gramEnd"/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excel文件的名称和保存路径</w:t>
            </w:r>
          </w:p>
          <w:p w14:paraId="5DCAC94E" w14:textId="77777777" w:rsidR="00B01238" w:rsidRPr="00D80E77" w:rsidRDefault="00B01238" w:rsidP="00EC799D">
            <w:pPr>
              <w:pStyle w:val="CNParagraph"/>
              <w:numPr>
                <w:ilvl w:val="0"/>
                <w:numId w:val="8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生成</w:t>
            </w:r>
            <w:proofErr w:type="gramStart"/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门窗算量报表</w:t>
            </w:r>
            <w:proofErr w:type="gramEnd"/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文件</w:t>
            </w:r>
          </w:p>
        </w:tc>
      </w:tr>
      <w:tr w:rsidR="00B01238" w:rsidRPr="00E7315C" w14:paraId="333BB9C6" w14:textId="77777777" w:rsidTr="00853289">
        <w:trPr>
          <w:trHeight w:hRule="exact" w:val="1926"/>
          <w:tblHeader/>
          <w:jc w:val="center"/>
        </w:trPr>
        <w:tc>
          <w:tcPr>
            <w:tcW w:w="846" w:type="dxa"/>
            <w:vAlign w:val="center"/>
          </w:tcPr>
          <w:p w14:paraId="6D40F30A" w14:textId="77777777" w:rsidR="00B01238" w:rsidRPr="00D80E77" w:rsidRDefault="00B01238" w:rsidP="0081790E">
            <w:pPr>
              <w:pStyle w:val="af7"/>
              <w:spacing w:line="276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栏杆</w:t>
            </w:r>
          </w:p>
        </w:tc>
        <w:tc>
          <w:tcPr>
            <w:tcW w:w="2268" w:type="dxa"/>
            <w:vAlign w:val="center"/>
          </w:tcPr>
          <w:p w14:paraId="6FB8A5A4" w14:textId="77777777" w:rsidR="00B01238" w:rsidRPr="00D80E77" w:rsidRDefault="00B01238" w:rsidP="00900EC1">
            <w:pPr>
              <w:pStyle w:val="af7"/>
              <w:spacing w:line="276" w:lineRule="auto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栏杆设计</w:t>
            </w:r>
          </w:p>
        </w:tc>
        <w:tc>
          <w:tcPr>
            <w:tcW w:w="5048" w:type="dxa"/>
            <w:gridSpan w:val="2"/>
          </w:tcPr>
          <w:p w14:paraId="19B76AB5" w14:textId="77777777" w:rsidR="00B01238" w:rsidRPr="00D80E77" w:rsidRDefault="00B01238" w:rsidP="00EC799D">
            <w:pPr>
              <w:pStyle w:val="CNParagraph"/>
              <w:numPr>
                <w:ilvl w:val="0"/>
                <w:numId w:val="9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侧</w:t>
            </w:r>
            <w:proofErr w:type="gramStart"/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边栏选择</w:t>
            </w:r>
            <w:proofErr w:type="gramEnd"/>
            <w:r w:rsidRPr="00D80E77">
              <w:rPr>
                <w:rFonts w:ascii="宋体" w:hAnsi="宋体"/>
                <w:sz w:val="21"/>
                <w:szCs w:val="21"/>
                <w:lang w:eastAsia="zh-CN"/>
              </w:rPr>
              <w:t>栏杆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菜单</w:t>
            </w:r>
          </w:p>
          <w:p w14:paraId="2C856B69" w14:textId="77777777" w:rsidR="00B01238" w:rsidRPr="005A3189" w:rsidRDefault="00B01238" w:rsidP="00EC799D">
            <w:pPr>
              <w:pStyle w:val="CNParagraph"/>
              <w:numPr>
                <w:ilvl w:val="0"/>
                <w:numId w:val="9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设置栏杆高度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选择或输入栏杆长度</w:t>
            </w:r>
          </w:p>
          <w:p w14:paraId="157663D4" w14:textId="3E35C4DF" w:rsidR="00B01238" w:rsidRPr="00D80E77" w:rsidRDefault="00B01238" w:rsidP="00EC799D">
            <w:pPr>
              <w:pStyle w:val="CNParagraph"/>
              <w:numPr>
                <w:ilvl w:val="0"/>
                <w:numId w:val="9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选择栏杆类型</w:t>
            </w:r>
            <w:r w:rsidR="00853289">
              <w:rPr>
                <w:rFonts w:ascii="宋体" w:hAnsi="宋体" w:hint="eastAsia"/>
                <w:sz w:val="21"/>
                <w:szCs w:val="21"/>
                <w:lang w:eastAsia="zh-CN"/>
              </w:rPr>
              <w:t>（玻璃</w:t>
            </w:r>
            <w:r w:rsidR="0044458B">
              <w:rPr>
                <w:rFonts w:ascii="宋体" w:hAnsi="宋体" w:hint="eastAsia"/>
                <w:sz w:val="21"/>
                <w:szCs w:val="21"/>
                <w:lang w:eastAsia="zh-CN"/>
              </w:rPr>
              <w:t>、</w:t>
            </w:r>
            <w:proofErr w:type="gramStart"/>
            <w:r w:rsidR="0044458B">
              <w:rPr>
                <w:rFonts w:ascii="宋体" w:hAnsi="宋体" w:hint="eastAsia"/>
                <w:sz w:val="21"/>
                <w:szCs w:val="21"/>
                <w:lang w:eastAsia="zh-CN"/>
              </w:rPr>
              <w:t>铁艺各</w:t>
            </w:r>
            <w:r w:rsidR="00853289">
              <w:rPr>
                <w:rFonts w:ascii="宋体" w:hAnsi="宋体" w:hint="eastAsia"/>
                <w:sz w:val="21"/>
                <w:szCs w:val="21"/>
                <w:lang w:eastAsia="zh-CN"/>
              </w:rPr>
              <w:t>7种</w:t>
            </w:r>
            <w:proofErr w:type="gramEnd"/>
            <w:r w:rsidR="0044458B">
              <w:rPr>
                <w:rFonts w:ascii="宋体" w:hAnsi="宋体" w:hint="eastAsia"/>
                <w:sz w:val="21"/>
                <w:szCs w:val="21"/>
                <w:lang w:eastAsia="zh-CN"/>
              </w:rPr>
              <w:t>类型</w:t>
            </w:r>
            <w:r w:rsidR="00853289">
              <w:rPr>
                <w:rFonts w:ascii="宋体" w:hAnsi="宋体" w:hint="eastAsia"/>
                <w:sz w:val="21"/>
                <w:szCs w:val="21"/>
                <w:lang w:eastAsia="zh-CN"/>
              </w:rPr>
              <w:t>）</w:t>
            </w:r>
          </w:p>
          <w:p w14:paraId="79E076D5" w14:textId="18525283" w:rsidR="00B01238" w:rsidRPr="00D80E77" w:rsidRDefault="00B01238" w:rsidP="00EC799D">
            <w:pPr>
              <w:pStyle w:val="CNParagraph"/>
              <w:numPr>
                <w:ilvl w:val="0"/>
                <w:numId w:val="9"/>
              </w:numPr>
              <w:ind w:left="606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A3189">
              <w:rPr>
                <w:rFonts w:ascii="宋体" w:hAnsi="宋体" w:hint="eastAsia"/>
                <w:sz w:val="21"/>
                <w:szCs w:val="21"/>
                <w:lang w:eastAsia="zh-CN"/>
              </w:rPr>
              <w:t>点击插入按钮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，在CAD图上选择插入点</w:t>
            </w:r>
            <w:r w:rsidR="00853289">
              <w:rPr>
                <w:rFonts w:ascii="宋体" w:hAnsi="宋体" w:hint="eastAsia"/>
                <w:sz w:val="21"/>
                <w:szCs w:val="21"/>
                <w:lang w:eastAsia="zh-CN"/>
              </w:rPr>
              <w:t>自动</w:t>
            </w:r>
            <w:r w:rsidRPr="00D80E77">
              <w:rPr>
                <w:rFonts w:ascii="宋体" w:hAnsi="宋体" w:hint="eastAsia"/>
                <w:sz w:val="21"/>
                <w:szCs w:val="21"/>
                <w:lang w:eastAsia="zh-CN"/>
              </w:rPr>
              <w:t>生成栏杆</w:t>
            </w:r>
            <w:r w:rsidR="00853289">
              <w:rPr>
                <w:rFonts w:ascii="宋体" w:hAnsi="宋体" w:hint="eastAsia"/>
                <w:sz w:val="21"/>
                <w:szCs w:val="21"/>
                <w:lang w:eastAsia="zh-CN"/>
              </w:rPr>
              <w:t>建筑图</w:t>
            </w:r>
          </w:p>
        </w:tc>
      </w:tr>
    </w:tbl>
    <w:p w14:paraId="6B7DF95C" w14:textId="7938FAF0" w:rsidR="00CD51DD" w:rsidRDefault="00CD51DD" w:rsidP="00877A12"/>
    <w:p w14:paraId="19FFC353" w14:textId="77777777" w:rsidR="001B173F" w:rsidRDefault="001B173F" w:rsidP="00877A12">
      <w:pPr>
        <w:rPr>
          <w:rFonts w:hint="eastAsia"/>
        </w:rPr>
      </w:pPr>
      <w:bookmarkStart w:id="0" w:name="_GoBack"/>
      <w:bookmarkEnd w:id="0"/>
    </w:p>
    <w:p w14:paraId="189652C7" w14:textId="037440AF" w:rsidR="00CD51DD" w:rsidRDefault="00CD51DD" w:rsidP="0006277C">
      <w:pPr>
        <w:pStyle w:val="2"/>
      </w:pPr>
      <w:r>
        <w:rPr>
          <w:rFonts w:hint="eastAsia"/>
        </w:rPr>
        <w:lastRenderedPageBreak/>
        <w:t>试点推广情况</w:t>
      </w:r>
    </w:p>
    <w:p w14:paraId="1DE21B85" w14:textId="733C055D" w:rsidR="00CD51DD" w:rsidRDefault="00900EC1" w:rsidP="00727A74">
      <w:pPr>
        <w:ind w:firstLine="279"/>
      </w:pPr>
      <w:r w:rsidRPr="00664EC9">
        <w:rPr>
          <w:rFonts w:asciiTheme="minorEastAsia" w:hAnsiTheme="minorEastAsia" w:hint="eastAsia"/>
        </w:rPr>
        <w:t>融创设计协同办公平台</w:t>
      </w:r>
      <w:r w:rsidR="00656B19">
        <w:rPr>
          <w:rFonts w:asciiTheme="minorEastAsia" w:hAnsiTheme="minorEastAsia" w:hint="eastAsia"/>
        </w:rPr>
        <w:t>2</w:t>
      </w:r>
      <w:r w:rsidR="00656B19">
        <w:rPr>
          <w:rFonts w:asciiTheme="minorEastAsia" w:hAnsiTheme="minorEastAsia"/>
        </w:rPr>
        <w:t>019</w:t>
      </w:r>
      <w:r w:rsidR="00656B19">
        <w:rPr>
          <w:rFonts w:asciiTheme="minorEastAsia" w:hAnsiTheme="minorEastAsia" w:hint="eastAsia"/>
        </w:rPr>
        <w:t>年1</w:t>
      </w:r>
      <w:r w:rsidR="00656B19">
        <w:rPr>
          <w:rFonts w:asciiTheme="minorEastAsia" w:hAnsiTheme="minorEastAsia"/>
        </w:rPr>
        <w:t>2</w:t>
      </w:r>
      <w:r w:rsidR="00656B19">
        <w:rPr>
          <w:rFonts w:asciiTheme="minorEastAsia" w:hAnsiTheme="minorEastAsia" w:hint="eastAsia"/>
        </w:rPr>
        <w:t>月以来，</w:t>
      </w:r>
      <w:r w:rsidRPr="00664EC9">
        <w:rPr>
          <w:rFonts w:asciiTheme="minorEastAsia" w:hAnsiTheme="minorEastAsia" w:hint="eastAsia"/>
        </w:rPr>
        <w:t>经过2个月的试点，在集团各部门、集团信息管理部、东南区域、华北区域、</w:t>
      </w:r>
      <w:proofErr w:type="gramStart"/>
      <w:r w:rsidRPr="00664EC9">
        <w:rPr>
          <w:rFonts w:asciiTheme="minorEastAsia" w:hAnsiTheme="minorEastAsia" w:hint="eastAsia"/>
        </w:rPr>
        <w:t>郑州天友</w:t>
      </w:r>
      <w:proofErr w:type="gramEnd"/>
      <w:r w:rsidRPr="00664EC9">
        <w:rPr>
          <w:rFonts w:asciiTheme="minorEastAsia" w:hAnsiTheme="minorEastAsia" w:hint="eastAsia"/>
        </w:rPr>
        <w:t>设计院、浙江工业设计院、</w:t>
      </w:r>
      <w:r>
        <w:rPr>
          <w:rFonts w:asciiTheme="minorEastAsia" w:hAnsiTheme="minorEastAsia" w:hint="eastAsia"/>
        </w:rPr>
        <w:t>河北拓为</w:t>
      </w:r>
      <w:r w:rsidRPr="00B30BD7">
        <w:rPr>
          <w:rFonts w:asciiTheme="minorEastAsia" w:hAnsiTheme="minorEastAsia" w:hint="eastAsia"/>
        </w:rPr>
        <w:t>工程设计有限公司</w:t>
      </w:r>
      <w:r>
        <w:rPr>
          <w:rFonts w:asciiTheme="minorEastAsia" w:hAnsiTheme="minorEastAsia" w:hint="eastAsia"/>
        </w:rPr>
        <w:t>、</w:t>
      </w:r>
      <w:r w:rsidRPr="00664EC9">
        <w:rPr>
          <w:rFonts w:asciiTheme="minorEastAsia" w:hAnsiTheme="minorEastAsia" w:hint="eastAsia"/>
        </w:rPr>
        <w:t>融创设计协同办公平台项目</w:t>
      </w:r>
      <w:proofErr w:type="gramStart"/>
      <w:r w:rsidRPr="00664EC9">
        <w:rPr>
          <w:rFonts w:asciiTheme="minorEastAsia" w:hAnsiTheme="minorEastAsia" w:hint="eastAsia"/>
        </w:rPr>
        <w:t>组各方</w:t>
      </w:r>
      <w:proofErr w:type="gramEnd"/>
      <w:r w:rsidRPr="00664EC9">
        <w:rPr>
          <w:rFonts w:asciiTheme="minorEastAsia" w:hAnsiTheme="minorEastAsia" w:hint="eastAsia"/>
        </w:rPr>
        <w:t>的通力合作下，完成了融创设计协同办公平台系统的功能开发，并已上线</w:t>
      </w:r>
      <w:r w:rsidR="001F11AB">
        <w:rPr>
          <w:rFonts w:asciiTheme="minorEastAsia" w:hAnsiTheme="minorEastAsia" w:hint="eastAsia"/>
        </w:rPr>
        <w:t>试</w:t>
      </w:r>
      <w:r w:rsidRPr="00664EC9">
        <w:rPr>
          <w:rFonts w:asciiTheme="minorEastAsia" w:hAnsiTheme="minorEastAsia" w:hint="eastAsia"/>
        </w:rPr>
        <w:t>运行</w:t>
      </w:r>
      <w:r w:rsidR="001F11AB">
        <w:rPr>
          <w:rFonts w:asciiTheme="minorEastAsia" w:hAnsiTheme="minorEastAsia" w:hint="eastAsia"/>
        </w:rPr>
        <w:t>，并组织试点应用</w:t>
      </w:r>
      <w:r w:rsidRPr="00664EC9">
        <w:rPr>
          <w:rFonts w:asciiTheme="minorEastAsia" w:hAnsiTheme="minorEastAsia" w:hint="eastAsia"/>
        </w:rPr>
        <w:t>。</w:t>
      </w:r>
    </w:p>
    <w:p w14:paraId="3471A356" w14:textId="63690C80" w:rsidR="003E4AD0" w:rsidRDefault="003E4AD0" w:rsidP="003E4AD0">
      <w:pPr>
        <w:pStyle w:val="3"/>
      </w:pPr>
      <w:r>
        <w:rPr>
          <w:rFonts w:hint="eastAsia"/>
        </w:rPr>
        <w:t>试点</w:t>
      </w:r>
      <w:r w:rsidR="005247C7">
        <w:rPr>
          <w:rFonts w:hint="eastAsia"/>
        </w:rPr>
        <w:t>组织</w:t>
      </w:r>
      <w:r>
        <w:rPr>
          <w:rFonts w:hint="eastAsia"/>
        </w:rPr>
        <w:t>范围</w:t>
      </w:r>
    </w:p>
    <w:p w14:paraId="2C8B3F92" w14:textId="1E1100BE" w:rsidR="003E4AD0" w:rsidRDefault="00900EC1" w:rsidP="00877A12">
      <w:pPr>
        <w:rPr>
          <w:rFonts w:asciiTheme="minorEastAsia" w:hAnsiTheme="minorEastAsia"/>
          <w:spacing w:val="10"/>
          <w:szCs w:val="20"/>
        </w:rPr>
      </w:pPr>
      <w:r w:rsidRPr="00572678">
        <w:rPr>
          <w:rFonts w:asciiTheme="minorEastAsia" w:hAnsiTheme="minorEastAsia" w:hint="eastAsia"/>
          <w:spacing w:val="10"/>
          <w:szCs w:val="20"/>
        </w:rPr>
        <w:t>地产集团-华北区域、地产集团-东南区域、</w:t>
      </w:r>
      <w:proofErr w:type="gramStart"/>
      <w:r w:rsidRPr="00572678">
        <w:rPr>
          <w:rFonts w:asciiTheme="minorEastAsia" w:hAnsiTheme="minorEastAsia" w:hint="eastAsia"/>
          <w:spacing w:val="10"/>
          <w:szCs w:val="20"/>
        </w:rPr>
        <w:t>郑州天友</w:t>
      </w:r>
      <w:proofErr w:type="gramEnd"/>
      <w:r w:rsidRPr="00572678">
        <w:rPr>
          <w:rFonts w:asciiTheme="minorEastAsia" w:hAnsiTheme="minorEastAsia" w:hint="eastAsia"/>
          <w:spacing w:val="10"/>
          <w:szCs w:val="20"/>
        </w:rPr>
        <w:t>设计院、浙江工业设计院</w:t>
      </w:r>
      <w:r>
        <w:rPr>
          <w:rFonts w:asciiTheme="minorEastAsia" w:hAnsiTheme="minorEastAsia" w:hint="eastAsia"/>
          <w:spacing w:val="10"/>
          <w:szCs w:val="20"/>
        </w:rPr>
        <w:t>、</w:t>
      </w:r>
      <w:r w:rsidRPr="00B30BD7">
        <w:rPr>
          <w:rFonts w:asciiTheme="minorEastAsia" w:hAnsiTheme="minorEastAsia" w:hint="eastAsia"/>
          <w:spacing w:val="10"/>
          <w:szCs w:val="20"/>
        </w:rPr>
        <w:t>河北拓为工程设计有限公司</w:t>
      </w:r>
      <w:r w:rsidR="00C164F6">
        <w:rPr>
          <w:rFonts w:asciiTheme="minorEastAsia" w:hAnsiTheme="minorEastAsia" w:hint="eastAsia"/>
          <w:spacing w:val="10"/>
          <w:szCs w:val="20"/>
        </w:rPr>
        <w:t>。</w:t>
      </w:r>
    </w:p>
    <w:p w14:paraId="49036F98" w14:textId="34345821" w:rsidR="005247C7" w:rsidRDefault="005247C7" w:rsidP="005247C7">
      <w:pPr>
        <w:pStyle w:val="3"/>
        <w:rPr>
          <w:rFonts w:hint="eastAsia"/>
        </w:rPr>
      </w:pPr>
      <w:r w:rsidRPr="005247C7">
        <w:rPr>
          <w:rFonts w:hint="eastAsia"/>
        </w:rPr>
        <w:t>试点业务范围</w:t>
      </w:r>
    </w:p>
    <w:p w14:paraId="3466F566" w14:textId="3209159D" w:rsidR="005247C7" w:rsidRDefault="00900EC1" w:rsidP="0097444D">
      <w:r w:rsidRPr="00900EC1">
        <w:rPr>
          <w:rFonts w:hint="eastAsia"/>
        </w:rPr>
        <w:t>本次融创设计协同办公平台主要针对项目建筑施工图设计中的门窗、厨卫、栏杆、空调的设计和统计算量，基于</w:t>
      </w:r>
      <w:proofErr w:type="gramStart"/>
      <w:r w:rsidRPr="00900EC1">
        <w:rPr>
          <w:rFonts w:hint="eastAsia"/>
        </w:rPr>
        <w:t>融创标准库</w:t>
      </w:r>
      <w:proofErr w:type="gramEnd"/>
      <w:r w:rsidRPr="00900EC1">
        <w:rPr>
          <w:rFonts w:hint="eastAsia"/>
        </w:rPr>
        <w:t>进行设计。其余类型模块仍按原设计方法设计。</w:t>
      </w:r>
    </w:p>
    <w:p w14:paraId="218EF0CB" w14:textId="77777777" w:rsidR="0097444D" w:rsidRPr="00900EC1" w:rsidRDefault="0097444D" w:rsidP="0097444D">
      <w:pPr>
        <w:rPr>
          <w:rFonts w:hint="eastAsia"/>
        </w:rPr>
      </w:pPr>
    </w:p>
    <w:p w14:paraId="06E704E9" w14:textId="749CE01C" w:rsidR="00CD51DD" w:rsidRDefault="00C164F6" w:rsidP="005247C7">
      <w:pPr>
        <w:pStyle w:val="2"/>
      </w:pPr>
      <w:r>
        <w:rPr>
          <w:rFonts w:hint="eastAsia"/>
        </w:rPr>
        <w:t>外窗、栏杆</w:t>
      </w:r>
      <w:r w:rsidR="005247C7">
        <w:rPr>
          <w:rFonts w:hint="eastAsia"/>
        </w:rPr>
        <w:t>模块应用</w:t>
      </w:r>
      <w:r w:rsidR="00CD51DD">
        <w:rPr>
          <w:rFonts w:hint="eastAsia"/>
        </w:rPr>
        <w:t>问题及建议</w:t>
      </w:r>
    </w:p>
    <w:p w14:paraId="37E89369" w14:textId="50B10B56" w:rsidR="00CD51DD" w:rsidRDefault="00C164F6" w:rsidP="00877A12">
      <w:pPr>
        <w:rPr>
          <w:rFonts w:hint="eastAsia"/>
        </w:rPr>
      </w:pPr>
      <w:r>
        <w:rPr>
          <w:rFonts w:hint="eastAsia"/>
        </w:rPr>
        <w:t>外窗、栏杆</w:t>
      </w:r>
      <w:r w:rsidR="006E0EB6">
        <w:rPr>
          <w:rFonts w:hint="eastAsia"/>
        </w:rPr>
        <w:t>模块</w:t>
      </w:r>
      <w:r>
        <w:rPr>
          <w:rFonts w:hint="eastAsia"/>
        </w:rPr>
        <w:t>在设计院使用中提出以下问题</w:t>
      </w:r>
      <w:r w:rsidR="006E0EB6">
        <w:rPr>
          <w:rFonts w:hint="eastAsia"/>
        </w:rPr>
        <w:t>，其中包括2</w:t>
      </w:r>
      <w:r w:rsidR="006E0EB6">
        <w:t>8</w:t>
      </w:r>
      <w:r w:rsidR="006E0EB6">
        <w:rPr>
          <w:rFonts w:hint="eastAsia"/>
        </w:rPr>
        <w:t>个门窗、3个栏杆修改意见和问题反馈，目前已全部修改完毕。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540"/>
        <w:gridCol w:w="800"/>
        <w:gridCol w:w="3758"/>
        <w:gridCol w:w="1418"/>
        <w:gridCol w:w="1000"/>
        <w:gridCol w:w="2200"/>
      </w:tblGrid>
      <w:tr w:rsidR="00CE778D" w:rsidRPr="00CE778D" w14:paraId="7C8EE44D" w14:textId="77777777" w:rsidTr="00D1734E">
        <w:trPr>
          <w:trHeight w:val="4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C553A13" w14:textId="77777777" w:rsidR="00CE778D" w:rsidRPr="00CE778D" w:rsidRDefault="00CE778D" w:rsidP="00D1734E">
            <w:pPr>
              <w:pStyle w:val="af9"/>
              <w:ind w:leftChars="-53" w:left="-111" w:rightChars="-61" w:right="-128"/>
              <w:rPr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序号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7CA1C257" w14:textId="77777777" w:rsidR="00CE778D" w:rsidRPr="00CE778D" w:rsidRDefault="00CE778D" w:rsidP="00CE778D">
            <w:pPr>
              <w:pStyle w:val="af9"/>
              <w:rPr>
                <w:rFonts w:hint="eastAsia"/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模块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4A982D5" w14:textId="77777777" w:rsidR="00CE778D" w:rsidRPr="00CE778D" w:rsidRDefault="00CE778D" w:rsidP="00CE778D">
            <w:pPr>
              <w:pStyle w:val="af9"/>
              <w:rPr>
                <w:rFonts w:hint="eastAsia"/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问题内容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60D0FB3" w14:textId="76D64EB6" w:rsidR="00CE778D" w:rsidRPr="00CE778D" w:rsidRDefault="00CE778D" w:rsidP="00CE778D">
            <w:pPr>
              <w:pStyle w:val="af9"/>
              <w:rPr>
                <w:rFonts w:hint="eastAsia"/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4E203C90" w14:textId="27F93779" w:rsidR="00CE778D" w:rsidRPr="00CE778D" w:rsidRDefault="00CE778D" w:rsidP="00CE778D">
            <w:pPr>
              <w:pStyle w:val="af9"/>
              <w:rPr>
                <w:rFonts w:hint="eastAsia"/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进度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5C047CA" w14:textId="77777777" w:rsidR="00CE778D" w:rsidRPr="00CE778D" w:rsidRDefault="00CE778D" w:rsidP="00CE778D">
            <w:pPr>
              <w:pStyle w:val="af9"/>
              <w:rPr>
                <w:rFonts w:hint="eastAsia"/>
                <w:b/>
                <w:color w:val="auto"/>
              </w:rPr>
            </w:pPr>
            <w:r w:rsidRPr="00CE778D">
              <w:rPr>
                <w:rFonts w:hint="eastAsia"/>
                <w:b/>
                <w:color w:val="auto"/>
              </w:rPr>
              <w:t>备注</w:t>
            </w:r>
          </w:p>
        </w:tc>
      </w:tr>
      <w:tr w:rsidR="00CE778D" w:rsidRPr="00CE778D" w14:paraId="0E9F414A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4899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DB56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769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平面图门窗需显示编号，且编号为可打印图层；立面图最好也显示编号，编号设置为不可打印图层。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A1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92E121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96E8" w14:textId="33E74FC9" w:rsidR="00CE778D" w:rsidRPr="00CE778D" w:rsidRDefault="009427F6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门窗</w:t>
            </w:r>
            <w:proofErr w:type="gramStart"/>
            <w:r>
              <w:rPr>
                <w:rFonts w:hint="eastAsia"/>
                <w:color w:val="auto"/>
              </w:rPr>
              <w:t>编号图层及</w:t>
            </w:r>
            <w:proofErr w:type="gramEnd"/>
            <w:r>
              <w:rPr>
                <w:rFonts w:hint="eastAsia"/>
                <w:color w:val="auto"/>
              </w:rPr>
              <w:t>显示可设置</w:t>
            </w:r>
          </w:p>
        </w:tc>
      </w:tr>
      <w:tr w:rsidR="00CE778D" w:rsidRPr="00CE778D" w14:paraId="16A1B6D6" w14:textId="77777777" w:rsidTr="00CE778D">
        <w:trPr>
          <w:trHeight w:val="124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62DE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8DDB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CEA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门窗编号文字可设置文字大小（参照1:100比例设置），文字在不同比例时保持文字大小不变（如1:100设置的文字高度为10，则1:50的文字高度自动调整为5）。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543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08243AA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86DD" w14:textId="14A99D1F" w:rsidR="00CE778D" w:rsidRPr="00CE778D" w:rsidRDefault="009427F6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门窗编号文字大小可设置</w:t>
            </w:r>
          </w:p>
        </w:tc>
      </w:tr>
      <w:tr w:rsidR="00CE778D" w:rsidRPr="00CE778D" w14:paraId="2047D032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EE9B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995C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2B3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门窗开启扇用虚线表示，建议改为半开启状态，门窗开启部分用不同</w:t>
            </w:r>
            <w:proofErr w:type="gramStart"/>
            <w:r w:rsidRPr="00CE778D">
              <w:rPr>
                <w:rFonts w:hint="eastAsia"/>
                <w:color w:val="auto"/>
              </w:rPr>
              <w:t>的图层以便</w:t>
            </w:r>
            <w:proofErr w:type="gramEnd"/>
            <w:r w:rsidRPr="00CE778D">
              <w:rPr>
                <w:rFonts w:hint="eastAsia"/>
                <w:color w:val="auto"/>
              </w:rPr>
              <w:t>能够进行控制。可以参考天</w:t>
            </w:r>
            <w:proofErr w:type="gramStart"/>
            <w:r w:rsidRPr="00CE778D">
              <w:rPr>
                <w:rFonts w:hint="eastAsia"/>
                <w:color w:val="auto"/>
              </w:rPr>
              <w:t>正修改</w:t>
            </w:r>
            <w:proofErr w:type="gramEnd"/>
            <w:r w:rsidRPr="00CE778D">
              <w:rPr>
                <w:rFonts w:hint="eastAsia"/>
                <w:color w:val="auto"/>
              </w:rPr>
              <w:t>成同样的颜色。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0A84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设计院/浙江工业设计研究院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378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29A0" w14:textId="22061C40" w:rsidR="00CE778D" w:rsidRPr="00CE778D" w:rsidRDefault="009427F6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门窗虚线表示开启样式</w:t>
            </w:r>
          </w:p>
        </w:tc>
      </w:tr>
      <w:tr w:rsidR="00CE778D" w:rsidRPr="00CE778D" w14:paraId="1B4F207B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C54F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5BE9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EF5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增加是否为防火窗属性，防火窗时编号和非防火窗不同。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5DB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E46D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325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43C24481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BF3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lastRenderedPageBreak/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6C9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9AA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门窗双击修改点击确定时，提示用户相同的编号的门窗以及镜像编号的门窗是否一同修改。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D2E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1B008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E5E4" w14:textId="11A00083" w:rsidR="00CE778D" w:rsidRPr="00CE778D" w:rsidRDefault="009427F6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门窗属性修改时，自动修改相同编号门窗</w:t>
            </w:r>
          </w:p>
        </w:tc>
      </w:tr>
      <w:tr w:rsidR="00CE778D" w:rsidRPr="00CE778D" w14:paraId="1922D85D" w14:textId="77777777" w:rsidTr="00CE778D">
        <w:trPr>
          <w:trHeight w:val="124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944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B55C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51F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新增门窗自动编号菜单及命令，可选择范围内门窗</w:t>
            </w:r>
            <w:proofErr w:type="gramStart"/>
            <w:r w:rsidRPr="00CE778D">
              <w:rPr>
                <w:rFonts w:hint="eastAsia"/>
                <w:color w:val="auto"/>
              </w:rPr>
              <w:t>或者全选门窗</w:t>
            </w:r>
            <w:proofErr w:type="gramEnd"/>
            <w:r w:rsidRPr="00CE778D">
              <w:rPr>
                <w:rFonts w:hint="eastAsia"/>
                <w:color w:val="auto"/>
              </w:rPr>
              <w:t>进行编号校验和编号自动生成。编号自动生成时自动判断门窗是否镜像及所在</w:t>
            </w:r>
            <w:proofErr w:type="gramStart"/>
            <w:r w:rsidRPr="00CE778D">
              <w:rPr>
                <w:rFonts w:hint="eastAsia"/>
                <w:color w:val="auto"/>
              </w:rPr>
              <w:t>块是否</w:t>
            </w:r>
            <w:proofErr w:type="gramEnd"/>
            <w:r w:rsidRPr="00CE778D">
              <w:rPr>
                <w:rFonts w:hint="eastAsia"/>
                <w:color w:val="auto"/>
              </w:rPr>
              <w:t>镜像。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CF9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CF2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F176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支持门窗组块、阵列、镜像等操作后</w:t>
            </w:r>
          </w:p>
        </w:tc>
      </w:tr>
      <w:tr w:rsidR="00CE778D" w:rsidRPr="00CE778D" w14:paraId="2A32585D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35DC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1D1B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42A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门窗表生成、门窗详图、</w:t>
            </w:r>
            <w:proofErr w:type="gramStart"/>
            <w:r w:rsidRPr="00CE778D">
              <w:rPr>
                <w:rFonts w:hint="eastAsia"/>
                <w:color w:val="auto"/>
              </w:rPr>
              <w:t>门窗算量前</w:t>
            </w:r>
            <w:proofErr w:type="gramEnd"/>
            <w:r w:rsidRPr="00CE778D">
              <w:rPr>
                <w:rFonts w:hint="eastAsia"/>
                <w:color w:val="auto"/>
              </w:rPr>
              <w:t>自动检验选中的门窗编号是否有冲突（编号相同的各参数必须相同），若有则提示是否要进行自动编号。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53E3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2D64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A2DF7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368359B5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B662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C32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A7E7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进一步支持陈列、</w:t>
            </w:r>
            <w:proofErr w:type="gramStart"/>
            <w:r w:rsidRPr="00CE778D">
              <w:rPr>
                <w:rFonts w:hint="eastAsia"/>
                <w:color w:val="auto"/>
              </w:rPr>
              <w:t>块中块下的</w:t>
            </w:r>
            <w:proofErr w:type="gramEnd"/>
            <w:r w:rsidRPr="00CE778D">
              <w:rPr>
                <w:rFonts w:hint="eastAsia"/>
                <w:color w:val="auto"/>
              </w:rPr>
              <w:t>门窗统计。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054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90FA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822A" w14:textId="72D48FDB" w:rsidR="00CE778D" w:rsidRPr="00CE778D" w:rsidRDefault="009427F6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支持门窗组块、阵列、镜像操作后</w:t>
            </w:r>
            <w:r>
              <w:rPr>
                <w:rFonts w:hint="eastAsia"/>
                <w:color w:val="auto"/>
              </w:rPr>
              <w:t>统计</w:t>
            </w:r>
          </w:p>
        </w:tc>
      </w:tr>
      <w:tr w:rsidR="00CE778D" w:rsidRPr="00CE778D" w14:paraId="68097E69" w14:textId="77777777" w:rsidTr="00605D4E">
        <w:trPr>
          <w:trHeight w:val="181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341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5CA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0CEC" w14:textId="18B581AD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在平面图设计时通常对门窗、墙体组块，然后对块进行复制或镜像，镜像。对镜像后的门窗重新生成门窗编号（此功能可大幅加快现在的设计效率和避免错误）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9CCA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D02A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D2D8" w14:textId="791AF79A" w:rsidR="00CE778D" w:rsidRPr="00CE778D" w:rsidRDefault="00605D4E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门窗和门窗编号分离，只对门窗组块，镜像后通过自动生成门窗编号的方式自动生成编号。</w:t>
            </w:r>
          </w:p>
        </w:tc>
      </w:tr>
      <w:tr w:rsidR="00CE778D" w:rsidRPr="00CE778D" w14:paraId="613F1EE2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6918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D96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349A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生成门窗表和门窗详图、门窗</w:t>
            </w:r>
            <w:proofErr w:type="gramStart"/>
            <w:r w:rsidRPr="00CE778D">
              <w:rPr>
                <w:rFonts w:hint="eastAsia"/>
                <w:color w:val="auto"/>
              </w:rPr>
              <w:t>算量操作</w:t>
            </w:r>
            <w:proofErr w:type="gramEnd"/>
            <w:r w:rsidRPr="00CE778D">
              <w:rPr>
                <w:rFonts w:hint="eastAsia"/>
                <w:color w:val="auto"/>
              </w:rPr>
              <w:t>时对选择后的门窗高亮，并能够通过菜单和命令</w:t>
            </w:r>
            <w:proofErr w:type="gramStart"/>
            <w:r w:rsidRPr="00CE778D">
              <w:rPr>
                <w:rFonts w:hint="eastAsia"/>
                <w:color w:val="auto"/>
              </w:rPr>
              <w:t>取消高</w:t>
            </w:r>
            <w:proofErr w:type="gramEnd"/>
            <w:r w:rsidRPr="00CE778D">
              <w:rPr>
                <w:rFonts w:hint="eastAsia"/>
                <w:color w:val="auto"/>
              </w:rPr>
              <w:t>亮（常涵雅）。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BB0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050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E9E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0BDA6F6A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B29F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548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A5EB" w14:textId="6603F0E3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开启</w:t>
            </w:r>
            <w:proofErr w:type="gramStart"/>
            <w:r w:rsidRPr="00CE778D">
              <w:rPr>
                <w:rFonts w:hint="eastAsia"/>
                <w:color w:val="auto"/>
              </w:rPr>
              <w:t>扇用户</w:t>
            </w:r>
            <w:proofErr w:type="gramEnd"/>
            <w:r w:rsidRPr="00CE778D">
              <w:rPr>
                <w:rFonts w:hint="eastAsia"/>
                <w:color w:val="auto"/>
              </w:rPr>
              <w:t>设置时按50倍数设置，按公式计算的开启宽度不按此规则校验。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114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694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4B4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A31175F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F00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111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6874" w14:textId="263440F3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增加设置菜单，可对</w:t>
            </w:r>
            <w:proofErr w:type="gramStart"/>
            <w:r w:rsidRPr="00CE778D">
              <w:rPr>
                <w:rFonts w:hint="eastAsia"/>
                <w:color w:val="auto"/>
              </w:rPr>
              <w:t>门窗图层在</w:t>
            </w:r>
            <w:proofErr w:type="gramEnd"/>
            <w:r w:rsidRPr="00CE778D">
              <w:rPr>
                <w:rFonts w:hint="eastAsia"/>
                <w:color w:val="auto"/>
              </w:rPr>
              <w:t>插入时</w:t>
            </w:r>
            <w:proofErr w:type="gramStart"/>
            <w:r w:rsidRPr="00CE778D">
              <w:rPr>
                <w:rFonts w:hint="eastAsia"/>
                <w:color w:val="auto"/>
              </w:rPr>
              <w:t>按设置</w:t>
            </w:r>
            <w:proofErr w:type="gramEnd"/>
            <w:r w:rsidRPr="00CE778D">
              <w:rPr>
                <w:rFonts w:hint="eastAsia"/>
                <w:color w:val="auto"/>
              </w:rPr>
              <w:t>值调整为对应的图层。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1B9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D1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4782" w14:textId="52651B04" w:rsidR="00CE778D" w:rsidRPr="00CE778D" w:rsidRDefault="00605D4E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门窗图层可</w:t>
            </w:r>
            <w:proofErr w:type="gramEnd"/>
            <w:r>
              <w:rPr>
                <w:rFonts w:hint="eastAsia"/>
                <w:color w:val="auto"/>
              </w:rPr>
              <w:t>设置</w:t>
            </w:r>
          </w:p>
        </w:tc>
      </w:tr>
      <w:tr w:rsidR="00CE778D" w:rsidRPr="00CE778D" w14:paraId="2742B2B9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CDA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4BE8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CC6A" w14:textId="5F33146D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门窗塞缝默认值可设置。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BCC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CF9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E7FD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0949014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269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6DD4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D4018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门窗详图标注样式参照天正（默认1:50，线文字</w:t>
            </w:r>
            <w:proofErr w:type="gramStart"/>
            <w:r w:rsidRPr="00CE778D">
              <w:rPr>
                <w:rFonts w:hint="eastAsia"/>
                <w:color w:val="auto"/>
              </w:rPr>
              <w:t>距建议</w:t>
            </w:r>
            <w:proofErr w:type="gramEnd"/>
            <w:r w:rsidRPr="00CE778D">
              <w:rPr>
                <w:rFonts w:hint="eastAsia"/>
                <w:color w:val="auto"/>
              </w:rPr>
              <w:t>350）。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D00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96C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E12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759AA80E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3E88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DD7F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50ECD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门窗详图和门窗表生成的</w:t>
            </w:r>
            <w:proofErr w:type="gramStart"/>
            <w:r w:rsidRPr="00CE778D">
              <w:rPr>
                <w:rFonts w:hint="eastAsia"/>
                <w:color w:val="auto"/>
              </w:rPr>
              <w:t>图层不要</w:t>
            </w:r>
            <w:proofErr w:type="gramEnd"/>
            <w:r w:rsidRPr="00CE778D">
              <w:rPr>
                <w:rFonts w:hint="eastAsia"/>
                <w:color w:val="auto"/>
              </w:rPr>
              <w:t>放在0层。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B1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564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963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24AE0E01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11A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20B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9E9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平面图门窗插入统一左下角点。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0B7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0E6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2DC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412BEA5E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11DB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E21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620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UCS坐标下的门窗插入。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1ED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8FC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8A93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7C385105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DE22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lastRenderedPageBreak/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8ADB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B87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门窗在平面图通常和墙体厚度平齐，建议在平面图选择门窗范围时以高度为墙体厚度，自动调整窗户厚度为墙体厚度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7C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B878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860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7BCDE1C0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98A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8C3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EB1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门窗详图的塞缝为25，但标注为50的问题。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F9D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B28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FE8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AD8C358" w14:textId="77777777" w:rsidTr="00CE778D">
        <w:trPr>
          <w:trHeight w:val="124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78F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DAA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3EBC" w14:textId="37572580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把手在设计院是不需要的，可以考虑单独放在固定的图层，默认关闭，同时给用户一个选择项。建筑图不显示门把手，详图才显示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932E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203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4D13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3FFACC5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E0F5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F69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B62E" w14:textId="254667A8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门窗把手的高度需要实现动态化。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F80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ACF6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9E7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0A3630ED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D93C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A34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9AB3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门窗大样图窗下墙的高度需要在门窗详图中添加一个标注。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AEC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0E7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DFF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65BF3EDC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AE2A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78B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0CA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平面图的刷新自动反应到对应的立面图上，如果平面图进行了拷贝，可能存在一个立面图对应多个平面图的情况。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EB6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设计院/浙江工业设计研究院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2B0D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不是问题点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75C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拷贝后的平面图和立面图不再关联</w:t>
            </w:r>
          </w:p>
        </w:tc>
      </w:tr>
      <w:tr w:rsidR="00CE778D" w:rsidRPr="00CE778D" w14:paraId="238A2F19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5E4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BA43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688B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门窗后期考虑支持塑钢型材。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6BE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04E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不是问题点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7598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本期门窗只处理铝型材</w:t>
            </w:r>
          </w:p>
        </w:tc>
      </w:tr>
      <w:tr w:rsidR="00CE778D" w:rsidRPr="00CE778D" w14:paraId="46358C26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949F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56A0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212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开启扇改为虚钱（目前系统外开窗是实线、内开窗</w:t>
            </w:r>
            <w:proofErr w:type="gramStart"/>
            <w:r w:rsidRPr="00CE778D">
              <w:rPr>
                <w:rFonts w:hint="eastAsia"/>
                <w:color w:val="auto"/>
              </w:rPr>
              <w:t>开启扇是虚线</w:t>
            </w:r>
            <w:proofErr w:type="gramEnd"/>
            <w:r w:rsidRPr="00CE778D">
              <w:rPr>
                <w:rFonts w:hint="eastAsia"/>
                <w:color w:val="auto"/>
              </w:rPr>
              <w:t>）。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8826" w14:textId="19036ECD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河北拓为工程设计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FAA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067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6AB8D9D2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58E3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B01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41F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内门窗如何添加和体现到门窗表。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71E2" w14:textId="33BE6EFD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河北拓为工程设计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93C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不是问题点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781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可通过平面图统计</w:t>
            </w:r>
          </w:p>
        </w:tc>
      </w:tr>
      <w:tr w:rsidR="00CE778D" w:rsidRPr="00CE778D" w14:paraId="38ECFDE0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4F9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28D3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DFFBE" w14:textId="4BC8D4A4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外窗镜像相关问题，特别是编号正反的问题。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F4BD" w14:textId="2BB4A273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河北拓为工程设计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D2E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8C08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2A245DB1" w14:textId="77777777" w:rsidTr="00CE778D">
        <w:trPr>
          <w:trHeight w:val="93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5496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F301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门窗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589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使用PKPM进行节能计算时如何识别门窗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499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CF7C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不是问题点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AE65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可使用快捷功能键将门窗门洞变天正门窗的方式实现。</w:t>
            </w:r>
          </w:p>
        </w:tc>
      </w:tr>
      <w:tr w:rsidR="00CE778D" w:rsidRPr="00CE778D" w14:paraId="64DA1E6C" w14:textId="77777777" w:rsidTr="00CE778D">
        <w:trPr>
          <w:trHeight w:val="44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12A9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C28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F56F1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栏杆双击修改长度时原来的栏杆未能删除的问题。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2C79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proofErr w:type="gramStart"/>
            <w:r w:rsidRPr="00CE778D">
              <w:rPr>
                <w:rFonts w:hint="eastAsia"/>
                <w:color w:val="auto"/>
              </w:rPr>
              <w:t>郑州天友</w:t>
            </w:r>
            <w:proofErr w:type="gramEnd"/>
            <w:r w:rsidRPr="00CE778D">
              <w:rPr>
                <w:rFonts w:hint="eastAsia"/>
                <w:color w:val="auto"/>
              </w:rPr>
              <w:t>设计院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FE64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1367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F27BD1F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046E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B8B7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2CA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栏杆平面图绘制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08C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E660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B9EF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  <w:tr w:rsidR="00CE778D" w:rsidRPr="00CE778D" w14:paraId="5A0096CD" w14:textId="77777777" w:rsidTr="00CE778D">
        <w:trPr>
          <w:trHeight w:val="62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2A0D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FBC2" w14:textId="77777777" w:rsidR="00CE778D" w:rsidRPr="00CE778D" w:rsidRDefault="00CE778D" w:rsidP="00CE778D">
            <w:pPr>
              <w:pStyle w:val="af9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FC7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栏杆大样图打印和非</w:t>
            </w:r>
            <w:proofErr w:type="gramStart"/>
            <w:r w:rsidRPr="00CE778D">
              <w:rPr>
                <w:rFonts w:hint="eastAsia"/>
                <w:color w:val="auto"/>
              </w:rPr>
              <w:t>打印图层需要</w:t>
            </w:r>
            <w:proofErr w:type="gramEnd"/>
            <w:r w:rsidRPr="00CE778D">
              <w:rPr>
                <w:rFonts w:hint="eastAsia"/>
                <w:color w:val="auto"/>
              </w:rPr>
              <w:t>区分。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7962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浙江工业设计研究院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6186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>已解决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F8A4" w14:textId="77777777" w:rsidR="00CE778D" w:rsidRPr="00CE778D" w:rsidRDefault="00CE778D" w:rsidP="00CE778D">
            <w:pPr>
              <w:pStyle w:val="af9"/>
              <w:jc w:val="left"/>
              <w:rPr>
                <w:rFonts w:hint="eastAsia"/>
                <w:color w:val="auto"/>
              </w:rPr>
            </w:pPr>
            <w:r w:rsidRPr="00CE778D">
              <w:rPr>
                <w:rFonts w:hint="eastAsia"/>
                <w:color w:val="auto"/>
              </w:rPr>
              <w:t xml:space="preserve">　</w:t>
            </w:r>
          </w:p>
        </w:tc>
      </w:tr>
    </w:tbl>
    <w:p w14:paraId="6A955263" w14:textId="77777777" w:rsidR="00900EC1" w:rsidRDefault="00900EC1" w:rsidP="00605D4E">
      <w:pPr>
        <w:ind w:left="0" w:firstLine="0"/>
        <w:rPr>
          <w:rFonts w:hint="eastAsia"/>
        </w:rPr>
      </w:pPr>
    </w:p>
    <w:p w14:paraId="7D869B12" w14:textId="77777777" w:rsidR="00900EC1" w:rsidRDefault="00900EC1" w:rsidP="005247C7">
      <w:pPr>
        <w:pStyle w:val="2"/>
      </w:pPr>
      <w:r>
        <w:rPr>
          <w:rFonts w:hint="eastAsia"/>
        </w:rPr>
        <w:lastRenderedPageBreak/>
        <w:t>使用效果评价</w:t>
      </w:r>
    </w:p>
    <w:p w14:paraId="1E4D5A60" w14:textId="76A206DC" w:rsidR="00CD51DD" w:rsidRDefault="00900EC1" w:rsidP="003433B5">
      <w:pPr>
        <w:rPr>
          <w:rFonts w:hint="eastAsia"/>
        </w:rPr>
      </w:pPr>
      <w:r w:rsidRPr="00900EC1">
        <w:rPr>
          <w:rFonts w:hint="eastAsia"/>
        </w:rPr>
        <w:t>在三个设计院试点应用的过程中，各设计院普遍反馈本系统能有效的加快设计效率，避免设计规范错误，特别是门窗设计、门窗自动编号、门窗大样图、门窗立面生成平面、门窗表统计等方面能很是有效的帮助设计人员提高效率</w:t>
      </w:r>
      <w:r w:rsidR="001300F4">
        <w:rPr>
          <w:rFonts w:hint="eastAsia"/>
        </w:rPr>
        <w:t>。门窗自动编号使设计人员从繁琐的门窗编号修改中解脱出来，且有效避免人工修改带来的错误和一楼。门窗设计基于协同设计平台进行设计</w:t>
      </w:r>
      <w:r w:rsidRPr="00900EC1">
        <w:rPr>
          <w:rFonts w:hint="eastAsia"/>
        </w:rPr>
        <w:t>从程序上控制符合</w:t>
      </w:r>
      <w:proofErr w:type="gramStart"/>
      <w:r w:rsidRPr="00900EC1">
        <w:rPr>
          <w:rFonts w:hint="eastAsia"/>
        </w:rPr>
        <w:t>融创标准</w:t>
      </w:r>
      <w:proofErr w:type="gramEnd"/>
      <w:r w:rsidRPr="00900EC1">
        <w:rPr>
          <w:rFonts w:hint="eastAsia"/>
        </w:rPr>
        <w:t>规范，避免出现设计错误和图纸变更的情况。</w:t>
      </w:r>
    </w:p>
    <w:p w14:paraId="26EEFFDF" w14:textId="77777777" w:rsidR="00445CB4" w:rsidRPr="00877A12" w:rsidRDefault="00445CB4" w:rsidP="00877A12">
      <w:pPr>
        <w:rPr>
          <w:rFonts w:hint="eastAsia"/>
        </w:rPr>
      </w:pPr>
    </w:p>
    <w:sectPr w:rsidR="00445CB4" w:rsidRPr="00877A12" w:rsidSect="00CE778D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F8E5B" w14:textId="77777777" w:rsidR="00EC799D" w:rsidRDefault="00EC799D" w:rsidP="00D066C0">
      <w:r>
        <w:separator/>
      </w:r>
    </w:p>
    <w:p w14:paraId="6E84F214" w14:textId="77777777" w:rsidR="00EC799D" w:rsidRDefault="00EC799D"/>
  </w:endnote>
  <w:endnote w:type="continuationSeparator" w:id="0">
    <w:p w14:paraId="46650559" w14:textId="77777777" w:rsidR="00EC799D" w:rsidRDefault="00EC799D" w:rsidP="00D066C0">
      <w:r>
        <w:continuationSeparator/>
      </w:r>
    </w:p>
    <w:p w14:paraId="2C8B115B" w14:textId="77777777" w:rsidR="00EC799D" w:rsidRDefault="00EC7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微软雅黑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371527"/>
      <w:docPartObj>
        <w:docPartGallery w:val="Page Numbers (Bottom of Page)"/>
        <w:docPartUnique/>
      </w:docPartObj>
    </w:sdtPr>
    <w:sdtEndPr/>
    <w:sdtContent>
      <w:p w14:paraId="6A06C43E" w14:textId="77777777" w:rsidR="001921B9" w:rsidRDefault="001921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A37B0E" w14:textId="77777777" w:rsidR="001921B9" w:rsidRPr="003525AB" w:rsidRDefault="001921B9" w:rsidP="00352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83804" w14:textId="77777777" w:rsidR="00EC799D" w:rsidRDefault="00EC799D" w:rsidP="00D066C0">
      <w:r>
        <w:separator/>
      </w:r>
    </w:p>
    <w:p w14:paraId="0899DA95" w14:textId="77777777" w:rsidR="00EC799D" w:rsidRDefault="00EC799D"/>
  </w:footnote>
  <w:footnote w:type="continuationSeparator" w:id="0">
    <w:p w14:paraId="25BCEB75" w14:textId="77777777" w:rsidR="00EC799D" w:rsidRDefault="00EC799D" w:rsidP="00D066C0">
      <w:r>
        <w:continuationSeparator/>
      </w:r>
    </w:p>
    <w:p w14:paraId="5BA1B56E" w14:textId="77777777" w:rsidR="00EC799D" w:rsidRDefault="00EC79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81"/>
    <w:multiLevelType w:val="hybridMultilevel"/>
    <w:tmpl w:val="FEEEBB62"/>
    <w:lvl w:ilvl="0" w:tplc="0409000F">
      <w:start w:val="1"/>
      <w:numFmt w:val="decimal"/>
      <w:lvlText w:val="%1."/>
      <w:lvlJc w:val="left"/>
      <w:pPr>
        <w:ind w:left="593" w:hanging="420"/>
      </w:pPr>
    </w:lvl>
    <w:lvl w:ilvl="1" w:tplc="04090019" w:tentative="1">
      <w:start w:val="1"/>
      <w:numFmt w:val="lowerLetter"/>
      <w:lvlText w:val="%2)"/>
      <w:lvlJc w:val="left"/>
      <w:pPr>
        <w:ind w:left="1013" w:hanging="420"/>
      </w:pPr>
    </w:lvl>
    <w:lvl w:ilvl="2" w:tplc="0409001B" w:tentative="1">
      <w:start w:val="1"/>
      <w:numFmt w:val="lowerRoman"/>
      <w:lvlText w:val="%3."/>
      <w:lvlJc w:val="right"/>
      <w:pPr>
        <w:ind w:left="1433" w:hanging="420"/>
      </w:pPr>
    </w:lvl>
    <w:lvl w:ilvl="3" w:tplc="0409000F" w:tentative="1">
      <w:start w:val="1"/>
      <w:numFmt w:val="decimal"/>
      <w:lvlText w:val="%4."/>
      <w:lvlJc w:val="left"/>
      <w:pPr>
        <w:ind w:left="1853" w:hanging="420"/>
      </w:pPr>
    </w:lvl>
    <w:lvl w:ilvl="4" w:tplc="04090019" w:tentative="1">
      <w:start w:val="1"/>
      <w:numFmt w:val="lowerLetter"/>
      <w:lvlText w:val="%5)"/>
      <w:lvlJc w:val="left"/>
      <w:pPr>
        <w:ind w:left="2273" w:hanging="420"/>
      </w:pPr>
    </w:lvl>
    <w:lvl w:ilvl="5" w:tplc="0409001B" w:tentative="1">
      <w:start w:val="1"/>
      <w:numFmt w:val="lowerRoman"/>
      <w:lvlText w:val="%6."/>
      <w:lvlJc w:val="right"/>
      <w:pPr>
        <w:ind w:left="2693" w:hanging="420"/>
      </w:pPr>
    </w:lvl>
    <w:lvl w:ilvl="6" w:tplc="0409000F" w:tentative="1">
      <w:start w:val="1"/>
      <w:numFmt w:val="decimal"/>
      <w:lvlText w:val="%7."/>
      <w:lvlJc w:val="left"/>
      <w:pPr>
        <w:ind w:left="3113" w:hanging="420"/>
      </w:pPr>
    </w:lvl>
    <w:lvl w:ilvl="7" w:tplc="04090019" w:tentative="1">
      <w:start w:val="1"/>
      <w:numFmt w:val="lowerLetter"/>
      <w:lvlText w:val="%8)"/>
      <w:lvlJc w:val="left"/>
      <w:pPr>
        <w:ind w:left="3533" w:hanging="420"/>
      </w:pPr>
    </w:lvl>
    <w:lvl w:ilvl="8" w:tplc="0409001B" w:tentative="1">
      <w:start w:val="1"/>
      <w:numFmt w:val="lowerRoman"/>
      <w:lvlText w:val="%9."/>
      <w:lvlJc w:val="right"/>
      <w:pPr>
        <w:ind w:left="3953" w:hanging="420"/>
      </w:pPr>
    </w:lvl>
  </w:abstractNum>
  <w:abstractNum w:abstractNumId="1" w15:restartNumberingAfterBreak="0">
    <w:nsid w:val="0C8150CC"/>
    <w:multiLevelType w:val="hybridMultilevel"/>
    <w:tmpl w:val="C00E731E"/>
    <w:lvl w:ilvl="0" w:tplc="0409000F">
      <w:start w:val="1"/>
      <w:numFmt w:val="decimal"/>
      <w:lvlText w:val="%1."/>
      <w:lvlJc w:val="left"/>
      <w:pPr>
        <w:ind w:left="456" w:hanging="420"/>
      </w:p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2" w15:restartNumberingAfterBreak="0">
    <w:nsid w:val="332601EB"/>
    <w:multiLevelType w:val="hybridMultilevel"/>
    <w:tmpl w:val="9250A80A"/>
    <w:lvl w:ilvl="0" w:tplc="0409000F">
      <w:start w:val="1"/>
      <w:numFmt w:val="decimal"/>
      <w:lvlText w:val="%1."/>
      <w:lvlJc w:val="left"/>
      <w:pPr>
        <w:ind w:left="593" w:hanging="420"/>
      </w:pPr>
    </w:lvl>
    <w:lvl w:ilvl="1" w:tplc="04090019" w:tentative="1">
      <w:start w:val="1"/>
      <w:numFmt w:val="lowerLetter"/>
      <w:lvlText w:val="%2)"/>
      <w:lvlJc w:val="left"/>
      <w:pPr>
        <w:ind w:left="1013" w:hanging="420"/>
      </w:pPr>
    </w:lvl>
    <w:lvl w:ilvl="2" w:tplc="0409001B" w:tentative="1">
      <w:start w:val="1"/>
      <w:numFmt w:val="lowerRoman"/>
      <w:lvlText w:val="%3."/>
      <w:lvlJc w:val="right"/>
      <w:pPr>
        <w:ind w:left="1433" w:hanging="420"/>
      </w:pPr>
    </w:lvl>
    <w:lvl w:ilvl="3" w:tplc="0409000F" w:tentative="1">
      <w:start w:val="1"/>
      <w:numFmt w:val="decimal"/>
      <w:lvlText w:val="%4."/>
      <w:lvlJc w:val="left"/>
      <w:pPr>
        <w:ind w:left="1853" w:hanging="420"/>
      </w:pPr>
    </w:lvl>
    <w:lvl w:ilvl="4" w:tplc="04090019" w:tentative="1">
      <w:start w:val="1"/>
      <w:numFmt w:val="lowerLetter"/>
      <w:lvlText w:val="%5)"/>
      <w:lvlJc w:val="left"/>
      <w:pPr>
        <w:ind w:left="2273" w:hanging="420"/>
      </w:pPr>
    </w:lvl>
    <w:lvl w:ilvl="5" w:tplc="0409001B" w:tentative="1">
      <w:start w:val="1"/>
      <w:numFmt w:val="lowerRoman"/>
      <w:lvlText w:val="%6."/>
      <w:lvlJc w:val="right"/>
      <w:pPr>
        <w:ind w:left="2693" w:hanging="420"/>
      </w:pPr>
    </w:lvl>
    <w:lvl w:ilvl="6" w:tplc="0409000F" w:tentative="1">
      <w:start w:val="1"/>
      <w:numFmt w:val="decimal"/>
      <w:lvlText w:val="%7."/>
      <w:lvlJc w:val="left"/>
      <w:pPr>
        <w:ind w:left="3113" w:hanging="420"/>
      </w:pPr>
    </w:lvl>
    <w:lvl w:ilvl="7" w:tplc="04090019" w:tentative="1">
      <w:start w:val="1"/>
      <w:numFmt w:val="lowerLetter"/>
      <w:lvlText w:val="%8)"/>
      <w:lvlJc w:val="left"/>
      <w:pPr>
        <w:ind w:left="3533" w:hanging="420"/>
      </w:pPr>
    </w:lvl>
    <w:lvl w:ilvl="8" w:tplc="0409001B" w:tentative="1">
      <w:start w:val="1"/>
      <w:numFmt w:val="lowerRoman"/>
      <w:lvlText w:val="%9."/>
      <w:lvlJc w:val="right"/>
      <w:pPr>
        <w:ind w:left="3953" w:hanging="420"/>
      </w:pPr>
    </w:lvl>
  </w:abstractNum>
  <w:abstractNum w:abstractNumId="3" w15:restartNumberingAfterBreak="0">
    <w:nsid w:val="375448D7"/>
    <w:multiLevelType w:val="hybridMultilevel"/>
    <w:tmpl w:val="3B767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8778D"/>
    <w:multiLevelType w:val="hybridMultilevel"/>
    <w:tmpl w:val="65C82AC8"/>
    <w:lvl w:ilvl="0" w:tplc="0409000F">
      <w:start w:val="1"/>
      <w:numFmt w:val="decimal"/>
      <w:lvlText w:val="%1."/>
      <w:lvlJc w:val="left"/>
      <w:pPr>
        <w:ind w:left="458" w:hanging="420"/>
      </w:pPr>
    </w:lvl>
    <w:lvl w:ilvl="1" w:tplc="04090019" w:tentative="1">
      <w:start w:val="1"/>
      <w:numFmt w:val="lowerLetter"/>
      <w:lvlText w:val="%2)"/>
      <w:lvlJc w:val="left"/>
      <w:pPr>
        <w:ind w:left="878" w:hanging="420"/>
      </w:pPr>
    </w:lvl>
    <w:lvl w:ilvl="2" w:tplc="0409001B" w:tentative="1">
      <w:start w:val="1"/>
      <w:numFmt w:val="lowerRoman"/>
      <w:lvlText w:val="%3."/>
      <w:lvlJc w:val="right"/>
      <w:pPr>
        <w:ind w:left="1298" w:hanging="420"/>
      </w:pPr>
    </w:lvl>
    <w:lvl w:ilvl="3" w:tplc="0409000F" w:tentative="1">
      <w:start w:val="1"/>
      <w:numFmt w:val="decimal"/>
      <w:lvlText w:val="%4."/>
      <w:lvlJc w:val="left"/>
      <w:pPr>
        <w:ind w:left="1718" w:hanging="420"/>
      </w:pPr>
    </w:lvl>
    <w:lvl w:ilvl="4" w:tplc="04090019" w:tentative="1">
      <w:start w:val="1"/>
      <w:numFmt w:val="lowerLetter"/>
      <w:lvlText w:val="%5)"/>
      <w:lvlJc w:val="left"/>
      <w:pPr>
        <w:ind w:left="2138" w:hanging="420"/>
      </w:pPr>
    </w:lvl>
    <w:lvl w:ilvl="5" w:tplc="0409001B" w:tentative="1">
      <w:start w:val="1"/>
      <w:numFmt w:val="lowerRoman"/>
      <w:lvlText w:val="%6."/>
      <w:lvlJc w:val="right"/>
      <w:pPr>
        <w:ind w:left="2558" w:hanging="420"/>
      </w:pPr>
    </w:lvl>
    <w:lvl w:ilvl="6" w:tplc="0409000F" w:tentative="1">
      <w:start w:val="1"/>
      <w:numFmt w:val="decimal"/>
      <w:lvlText w:val="%7."/>
      <w:lvlJc w:val="left"/>
      <w:pPr>
        <w:ind w:left="2978" w:hanging="420"/>
      </w:pPr>
    </w:lvl>
    <w:lvl w:ilvl="7" w:tplc="04090019" w:tentative="1">
      <w:start w:val="1"/>
      <w:numFmt w:val="lowerLetter"/>
      <w:lvlText w:val="%8)"/>
      <w:lvlJc w:val="left"/>
      <w:pPr>
        <w:ind w:left="3398" w:hanging="420"/>
      </w:pPr>
    </w:lvl>
    <w:lvl w:ilvl="8" w:tplc="0409001B" w:tentative="1">
      <w:start w:val="1"/>
      <w:numFmt w:val="lowerRoman"/>
      <w:lvlText w:val="%9."/>
      <w:lvlJc w:val="right"/>
      <w:pPr>
        <w:ind w:left="3818" w:hanging="420"/>
      </w:pPr>
    </w:lvl>
  </w:abstractNum>
  <w:abstractNum w:abstractNumId="5" w15:restartNumberingAfterBreak="0">
    <w:nsid w:val="3E8A0815"/>
    <w:multiLevelType w:val="hybridMultilevel"/>
    <w:tmpl w:val="7D64E06E"/>
    <w:lvl w:ilvl="0" w:tplc="0409000F">
      <w:start w:val="1"/>
      <w:numFmt w:val="decimal"/>
      <w:lvlText w:val="%1."/>
      <w:lvlJc w:val="left"/>
      <w:pPr>
        <w:ind w:left="593" w:hanging="420"/>
      </w:pPr>
    </w:lvl>
    <w:lvl w:ilvl="1" w:tplc="04090019" w:tentative="1">
      <w:start w:val="1"/>
      <w:numFmt w:val="lowerLetter"/>
      <w:lvlText w:val="%2)"/>
      <w:lvlJc w:val="left"/>
      <w:pPr>
        <w:ind w:left="1013" w:hanging="420"/>
      </w:pPr>
    </w:lvl>
    <w:lvl w:ilvl="2" w:tplc="0409001B" w:tentative="1">
      <w:start w:val="1"/>
      <w:numFmt w:val="lowerRoman"/>
      <w:lvlText w:val="%3."/>
      <w:lvlJc w:val="right"/>
      <w:pPr>
        <w:ind w:left="1433" w:hanging="420"/>
      </w:pPr>
    </w:lvl>
    <w:lvl w:ilvl="3" w:tplc="0409000F" w:tentative="1">
      <w:start w:val="1"/>
      <w:numFmt w:val="decimal"/>
      <w:lvlText w:val="%4."/>
      <w:lvlJc w:val="left"/>
      <w:pPr>
        <w:ind w:left="1853" w:hanging="420"/>
      </w:pPr>
    </w:lvl>
    <w:lvl w:ilvl="4" w:tplc="04090019" w:tentative="1">
      <w:start w:val="1"/>
      <w:numFmt w:val="lowerLetter"/>
      <w:lvlText w:val="%5)"/>
      <w:lvlJc w:val="left"/>
      <w:pPr>
        <w:ind w:left="2273" w:hanging="420"/>
      </w:pPr>
    </w:lvl>
    <w:lvl w:ilvl="5" w:tplc="0409001B" w:tentative="1">
      <w:start w:val="1"/>
      <w:numFmt w:val="lowerRoman"/>
      <w:lvlText w:val="%6."/>
      <w:lvlJc w:val="right"/>
      <w:pPr>
        <w:ind w:left="2693" w:hanging="420"/>
      </w:pPr>
    </w:lvl>
    <w:lvl w:ilvl="6" w:tplc="0409000F" w:tentative="1">
      <w:start w:val="1"/>
      <w:numFmt w:val="decimal"/>
      <w:lvlText w:val="%7."/>
      <w:lvlJc w:val="left"/>
      <w:pPr>
        <w:ind w:left="3113" w:hanging="420"/>
      </w:pPr>
    </w:lvl>
    <w:lvl w:ilvl="7" w:tplc="04090019" w:tentative="1">
      <w:start w:val="1"/>
      <w:numFmt w:val="lowerLetter"/>
      <w:lvlText w:val="%8)"/>
      <w:lvlJc w:val="left"/>
      <w:pPr>
        <w:ind w:left="3533" w:hanging="420"/>
      </w:pPr>
    </w:lvl>
    <w:lvl w:ilvl="8" w:tplc="0409001B" w:tentative="1">
      <w:start w:val="1"/>
      <w:numFmt w:val="lowerRoman"/>
      <w:lvlText w:val="%9."/>
      <w:lvlJc w:val="right"/>
      <w:pPr>
        <w:ind w:left="3953" w:hanging="420"/>
      </w:pPr>
    </w:lvl>
  </w:abstractNum>
  <w:abstractNum w:abstractNumId="6" w15:restartNumberingAfterBreak="0">
    <w:nsid w:val="503D04A8"/>
    <w:multiLevelType w:val="hybridMultilevel"/>
    <w:tmpl w:val="C00E731E"/>
    <w:lvl w:ilvl="0" w:tplc="0409000F">
      <w:start w:val="1"/>
      <w:numFmt w:val="decimal"/>
      <w:lvlText w:val="%1."/>
      <w:lvlJc w:val="left"/>
      <w:pPr>
        <w:ind w:left="456" w:hanging="420"/>
      </w:p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7" w15:restartNumberingAfterBreak="0">
    <w:nsid w:val="53302658"/>
    <w:multiLevelType w:val="hybridMultilevel"/>
    <w:tmpl w:val="6DE67926"/>
    <w:lvl w:ilvl="0" w:tplc="0409000F">
      <w:start w:val="1"/>
      <w:numFmt w:val="decimal"/>
      <w:lvlText w:val="%1."/>
      <w:lvlJc w:val="left"/>
      <w:pPr>
        <w:ind w:left="593" w:hanging="420"/>
      </w:pPr>
    </w:lvl>
    <w:lvl w:ilvl="1" w:tplc="04090019" w:tentative="1">
      <w:start w:val="1"/>
      <w:numFmt w:val="lowerLetter"/>
      <w:lvlText w:val="%2)"/>
      <w:lvlJc w:val="left"/>
      <w:pPr>
        <w:ind w:left="1013" w:hanging="420"/>
      </w:pPr>
    </w:lvl>
    <w:lvl w:ilvl="2" w:tplc="0409001B" w:tentative="1">
      <w:start w:val="1"/>
      <w:numFmt w:val="lowerRoman"/>
      <w:lvlText w:val="%3."/>
      <w:lvlJc w:val="right"/>
      <w:pPr>
        <w:ind w:left="1433" w:hanging="420"/>
      </w:pPr>
    </w:lvl>
    <w:lvl w:ilvl="3" w:tplc="0409000F" w:tentative="1">
      <w:start w:val="1"/>
      <w:numFmt w:val="decimal"/>
      <w:lvlText w:val="%4."/>
      <w:lvlJc w:val="left"/>
      <w:pPr>
        <w:ind w:left="1853" w:hanging="420"/>
      </w:pPr>
    </w:lvl>
    <w:lvl w:ilvl="4" w:tplc="04090019" w:tentative="1">
      <w:start w:val="1"/>
      <w:numFmt w:val="lowerLetter"/>
      <w:lvlText w:val="%5)"/>
      <w:lvlJc w:val="left"/>
      <w:pPr>
        <w:ind w:left="2273" w:hanging="420"/>
      </w:pPr>
    </w:lvl>
    <w:lvl w:ilvl="5" w:tplc="0409001B" w:tentative="1">
      <w:start w:val="1"/>
      <w:numFmt w:val="lowerRoman"/>
      <w:lvlText w:val="%6."/>
      <w:lvlJc w:val="right"/>
      <w:pPr>
        <w:ind w:left="2693" w:hanging="420"/>
      </w:pPr>
    </w:lvl>
    <w:lvl w:ilvl="6" w:tplc="0409000F" w:tentative="1">
      <w:start w:val="1"/>
      <w:numFmt w:val="decimal"/>
      <w:lvlText w:val="%7."/>
      <w:lvlJc w:val="left"/>
      <w:pPr>
        <w:ind w:left="3113" w:hanging="420"/>
      </w:pPr>
    </w:lvl>
    <w:lvl w:ilvl="7" w:tplc="04090019" w:tentative="1">
      <w:start w:val="1"/>
      <w:numFmt w:val="lowerLetter"/>
      <w:lvlText w:val="%8)"/>
      <w:lvlJc w:val="left"/>
      <w:pPr>
        <w:ind w:left="3533" w:hanging="420"/>
      </w:pPr>
    </w:lvl>
    <w:lvl w:ilvl="8" w:tplc="0409001B" w:tentative="1">
      <w:start w:val="1"/>
      <w:numFmt w:val="lowerRoman"/>
      <w:lvlText w:val="%9."/>
      <w:lvlJc w:val="right"/>
      <w:pPr>
        <w:ind w:left="3953" w:hanging="420"/>
      </w:pPr>
    </w:lvl>
  </w:abstractNum>
  <w:abstractNum w:abstractNumId="8" w15:restartNumberingAfterBreak="0">
    <w:nsid w:val="7DB718C5"/>
    <w:multiLevelType w:val="multilevel"/>
    <w:tmpl w:val="0278EEC6"/>
    <w:lvl w:ilvl="0">
      <w:start w:val="1"/>
      <w:numFmt w:val="chineseCountingThousand"/>
      <w:pStyle w:val="1"/>
      <w:lvlText w:val="%1、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isLgl/>
      <w:lvlText w:val="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pStyle w:val="3"/>
      <w:isLgl/>
      <w:lvlText w:val="%2.%3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1" w:hanging="357"/>
      </w:pPr>
      <w:rPr>
        <w:rFonts w:hint="default"/>
      </w:rPr>
    </w:lvl>
  </w:abstractNum>
  <w:num w:numId="1">
    <w:abstractNumId w:val="8"/>
  </w:num>
  <w:num w:numId="2">
    <w:abstractNumId w:val="8"/>
    <w:lvlOverride w:ilvl="0">
      <w:lvl w:ilvl="0">
        <w:start w:val="1"/>
        <w:numFmt w:val="chineseCountingThousand"/>
        <w:pStyle w:val="1"/>
        <w:lvlText w:val="%1、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lvlText w:val="%2"/>
        <w:lvlJc w:val="left"/>
        <w:pPr>
          <w:ind w:left="470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2.%3"/>
        <w:lvlJc w:val="left"/>
        <w:pPr>
          <w:ind w:left="583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isLgl/>
        <w:lvlText w:val="%2.%3.%4"/>
        <w:lvlJc w:val="left"/>
        <w:pPr>
          <w:ind w:left="696" w:hanging="35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09" w:hanging="35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922" w:hanging="35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35" w:hanging="35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148" w:hanging="35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261" w:hanging="357"/>
        </w:pPr>
        <w:rPr>
          <w:rFonts w:hint="default"/>
        </w:rPr>
      </w:lvl>
    </w:lvlOverride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B4"/>
    <w:rsid w:val="00001D84"/>
    <w:rsid w:val="0000358D"/>
    <w:rsid w:val="00003BFE"/>
    <w:rsid w:val="00003F49"/>
    <w:rsid w:val="000045E6"/>
    <w:rsid w:val="00004A9B"/>
    <w:rsid w:val="000051BF"/>
    <w:rsid w:val="000058E3"/>
    <w:rsid w:val="000061B0"/>
    <w:rsid w:val="00006A29"/>
    <w:rsid w:val="00006D3F"/>
    <w:rsid w:val="000079A7"/>
    <w:rsid w:val="00007A79"/>
    <w:rsid w:val="00007B35"/>
    <w:rsid w:val="000102E3"/>
    <w:rsid w:val="00012E4E"/>
    <w:rsid w:val="00013134"/>
    <w:rsid w:val="000131AF"/>
    <w:rsid w:val="00013F78"/>
    <w:rsid w:val="00014594"/>
    <w:rsid w:val="000148C7"/>
    <w:rsid w:val="000152A9"/>
    <w:rsid w:val="0001690A"/>
    <w:rsid w:val="00020D08"/>
    <w:rsid w:val="00020D9A"/>
    <w:rsid w:val="000237FA"/>
    <w:rsid w:val="00025ED9"/>
    <w:rsid w:val="0003194F"/>
    <w:rsid w:val="00031B1A"/>
    <w:rsid w:val="00033395"/>
    <w:rsid w:val="000359B2"/>
    <w:rsid w:val="00036445"/>
    <w:rsid w:val="00036A8A"/>
    <w:rsid w:val="00036C32"/>
    <w:rsid w:val="00037112"/>
    <w:rsid w:val="00037BE3"/>
    <w:rsid w:val="00037D2D"/>
    <w:rsid w:val="00040208"/>
    <w:rsid w:val="00041B26"/>
    <w:rsid w:val="00042FC6"/>
    <w:rsid w:val="00043278"/>
    <w:rsid w:val="000434EF"/>
    <w:rsid w:val="00043899"/>
    <w:rsid w:val="0004406B"/>
    <w:rsid w:val="00044F91"/>
    <w:rsid w:val="00046758"/>
    <w:rsid w:val="00047D6B"/>
    <w:rsid w:val="000502CB"/>
    <w:rsid w:val="00050AAB"/>
    <w:rsid w:val="0005175B"/>
    <w:rsid w:val="00051CAA"/>
    <w:rsid w:val="00052102"/>
    <w:rsid w:val="00052150"/>
    <w:rsid w:val="00052D03"/>
    <w:rsid w:val="00053BCA"/>
    <w:rsid w:val="00054610"/>
    <w:rsid w:val="00056D23"/>
    <w:rsid w:val="000575A2"/>
    <w:rsid w:val="00057B91"/>
    <w:rsid w:val="00057D9E"/>
    <w:rsid w:val="000603EB"/>
    <w:rsid w:val="00060BEF"/>
    <w:rsid w:val="00062069"/>
    <w:rsid w:val="0006277C"/>
    <w:rsid w:val="00062BBD"/>
    <w:rsid w:val="000632C1"/>
    <w:rsid w:val="00063869"/>
    <w:rsid w:val="00063E12"/>
    <w:rsid w:val="000646E1"/>
    <w:rsid w:val="00064EA3"/>
    <w:rsid w:val="00065396"/>
    <w:rsid w:val="000704EC"/>
    <w:rsid w:val="00070F0A"/>
    <w:rsid w:val="00072046"/>
    <w:rsid w:val="00072772"/>
    <w:rsid w:val="00073B59"/>
    <w:rsid w:val="00073C04"/>
    <w:rsid w:val="000745DA"/>
    <w:rsid w:val="00076052"/>
    <w:rsid w:val="00076D88"/>
    <w:rsid w:val="0007751B"/>
    <w:rsid w:val="00077870"/>
    <w:rsid w:val="00081682"/>
    <w:rsid w:val="00083003"/>
    <w:rsid w:val="00083423"/>
    <w:rsid w:val="00085C69"/>
    <w:rsid w:val="000905BC"/>
    <w:rsid w:val="0009075A"/>
    <w:rsid w:val="00094040"/>
    <w:rsid w:val="000949D6"/>
    <w:rsid w:val="00094F3C"/>
    <w:rsid w:val="000952D6"/>
    <w:rsid w:val="00095994"/>
    <w:rsid w:val="00095A5D"/>
    <w:rsid w:val="000971EF"/>
    <w:rsid w:val="000A4754"/>
    <w:rsid w:val="000A48FF"/>
    <w:rsid w:val="000A66CF"/>
    <w:rsid w:val="000A685A"/>
    <w:rsid w:val="000A7403"/>
    <w:rsid w:val="000A7AB5"/>
    <w:rsid w:val="000B037F"/>
    <w:rsid w:val="000B1431"/>
    <w:rsid w:val="000B186C"/>
    <w:rsid w:val="000B1D8F"/>
    <w:rsid w:val="000B34EB"/>
    <w:rsid w:val="000B39F4"/>
    <w:rsid w:val="000B40E9"/>
    <w:rsid w:val="000B4572"/>
    <w:rsid w:val="000B47F0"/>
    <w:rsid w:val="000B5778"/>
    <w:rsid w:val="000B688C"/>
    <w:rsid w:val="000B71BC"/>
    <w:rsid w:val="000C1895"/>
    <w:rsid w:val="000C2FA6"/>
    <w:rsid w:val="000C3814"/>
    <w:rsid w:val="000C3DC7"/>
    <w:rsid w:val="000C6703"/>
    <w:rsid w:val="000C67EB"/>
    <w:rsid w:val="000C7539"/>
    <w:rsid w:val="000C7856"/>
    <w:rsid w:val="000D01E6"/>
    <w:rsid w:val="000D0E01"/>
    <w:rsid w:val="000D1273"/>
    <w:rsid w:val="000D14C6"/>
    <w:rsid w:val="000D17C9"/>
    <w:rsid w:val="000D221B"/>
    <w:rsid w:val="000D3967"/>
    <w:rsid w:val="000D3D3E"/>
    <w:rsid w:val="000D60FC"/>
    <w:rsid w:val="000D687C"/>
    <w:rsid w:val="000E4195"/>
    <w:rsid w:val="000E4F69"/>
    <w:rsid w:val="000F0D74"/>
    <w:rsid w:val="000F0EC2"/>
    <w:rsid w:val="000F1C0C"/>
    <w:rsid w:val="000F268F"/>
    <w:rsid w:val="000F3165"/>
    <w:rsid w:val="000F59EF"/>
    <w:rsid w:val="000F77D0"/>
    <w:rsid w:val="00100C59"/>
    <w:rsid w:val="00101D52"/>
    <w:rsid w:val="0010219D"/>
    <w:rsid w:val="001048DF"/>
    <w:rsid w:val="001067EA"/>
    <w:rsid w:val="001079E7"/>
    <w:rsid w:val="00107C38"/>
    <w:rsid w:val="00112A14"/>
    <w:rsid w:val="0011376E"/>
    <w:rsid w:val="00114053"/>
    <w:rsid w:val="001145FE"/>
    <w:rsid w:val="0011641E"/>
    <w:rsid w:val="00117C92"/>
    <w:rsid w:val="00117D8D"/>
    <w:rsid w:val="001206F5"/>
    <w:rsid w:val="00121621"/>
    <w:rsid w:val="00121934"/>
    <w:rsid w:val="00122F02"/>
    <w:rsid w:val="00122F4E"/>
    <w:rsid w:val="00123588"/>
    <w:rsid w:val="00124CEA"/>
    <w:rsid w:val="001254FC"/>
    <w:rsid w:val="001264BC"/>
    <w:rsid w:val="001274EA"/>
    <w:rsid w:val="001300F4"/>
    <w:rsid w:val="0013141D"/>
    <w:rsid w:val="00135F81"/>
    <w:rsid w:val="0013748E"/>
    <w:rsid w:val="001378DD"/>
    <w:rsid w:val="00137B43"/>
    <w:rsid w:val="001423F3"/>
    <w:rsid w:val="00143A04"/>
    <w:rsid w:val="001443FA"/>
    <w:rsid w:val="001456B1"/>
    <w:rsid w:val="00146708"/>
    <w:rsid w:val="00147016"/>
    <w:rsid w:val="00150205"/>
    <w:rsid w:val="001506A1"/>
    <w:rsid w:val="00150F1C"/>
    <w:rsid w:val="00152025"/>
    <w:rsid w:val="00154051"/>
    <w:rsid w:val="001550C9"/>
    <w:rsid w:val="00155420"/>
    <w:rsid w:val="001554B3"/>
    <w:rsid w:val="00155EA0"/>
    <w:rsid w:val="00160069"/>
    <w:rsid w:val="001605CE"/>
    <w:rsid w:val="00161124"/>
    <w:rsid w:val="00162D3D"/>
    <w:rsid w:val="00163657"/>
    <w:rsid w:val="001654C2"/>
    <w:rsid w:val="001671EF"/>
    <w:rsid w:val="00167C65"/>
    <w:rsid w:val="00167E66"/>
    <w:rsid w:val="00170350"/>
    <w:rsid w:val="0017150B"/>
    <w:rsid w:val="00173F96"/>
    <w:rsid w:val="00173FA7"/>
    <w:rsid w:val="001743D8"/>
    <w:rsid w:val="0017498C"/>
    <w:rsid w:val="001760C5"/>
    <w:rsid w:val="00176C50"/>
    <w:rsid w:val="001770B7"/>
    <w:rsid w:val="00180C8F"/>
    <w:rsid w:val="00181824"/>
    <w:rsid w:val="001822E7"/>
    <w:rsid w:val="001826F7"/>
    <w:rsid w:val="00182B79"/>
    <w:rsid w:val="00182FDF"/>
    <w:rsid w:val="001835E0"/>
    <w:rsid w:val="00184C32"/>
    <w:rsid w:val="001857B0"/>
    <w:rsid w:val="00190F68"/>
    <w:rsid w:val="0019180A"/>
    <w:rsid w:val="001920CC"/>
    <w:rsid w:val="001921B9"/>
    <w:rsid w:val="0019231B"/>
    <w:rsid w:val="001928AB"/>
    <w:rsid w:val="00192D93"/>
    <w:rsid w:val="00193863"/>
    <w:rsid w:val="00194E44"/>
    <w:rsid w:val="00195C2D"/>
    <w:rsid w:val="001971CF"/>
    <w:rsid w:val="00197E20"/>
    <w:rsid w:val="001A2202"/>
    <w:rsid w:val="001A51F0"/>
    <w:rsid w:val="001A77FB"/>
    <w:rsid w:val="001B173F"/>
    <w:rsid w:val="001B1D9B"/>
    <w:rsid w:val="001B28B9"/>
    <w:rsid w:val="001B306D"/>
    <w:rsid w:val="001B33AF"/>
    <w:rsid w:val="001B4877"/>
    <w:rsid w:val="001B4C0D"/>
    <w:rsid w:val="001B5C3D"/>
    <w:rsid w:val="001B6380"/>
    <w:rsid w:val="001C1319"/>
    <w:rsid w:val="001C1C0E"/>
    <w:rsid w:val="001C218D"/>
    <w:rsid w:val="001C6D55"/>
    <w:rsid w:val="001C7312"/>
    <w:rsid w:val="001C7C2A"/>
    <w:rsid w:val="001C7E1E"/>
    <w:rsid w:val="001D4B3A"/>
    <w:rsid w:val="001D4E2B"/>
    <w:rsid w:val="001D63D5"/>
    <w:rsid w:val="001D73F7"/>
    <w:rsid w:val="001D7915"/>
    <w:rsid w:val="001E101C"/>
    <w:rsid w:val="001E1ED7"/>
    <w:rsid w:val="001E2913"/>
    <w:rsid w:val="001E3065"/>
    <w:rsid w:val="001E3FF4"/>
    <w:rsid w:val="001E4693"/>
    <w:rsid w:val="001E5907"/>
    <w:rsid w:val="001E75F2"/>
    <w:rsid w:val="001F057B"/>
    <w:rsid w:val="001F0679"/>
    <w:rsid w:val="001F0C13"/>
    <w:rsid w:val="001F11AB"/>
    <w:rsid w:val="001F1EE4"/>
    <w:rsid w:val="001F2405"/>
    <w:rsid w:val="001F5288"/>
    <w:rsid w:val="001F6A5D"/>
    <w:rsid w:val="001F76B8"/>
    <w:rsid w:val="001F7C47"/>
    <w:rsid w:val="00200045"/>
    <w:rsid w:val="00202A89"/>
    <w:rsid w:val="002032E6"/>
    <w:rsid w:val="0020409D"/>
    <w:rsid w:val="00204866"/>
    <w:rsid w:val="0020653A"/>
    <w:rsid w:val="002076B4"/>
    <w:rsid w:val="00207E00"/>
    <w:rsid w:val="002112CF"/>
    <w:rsid w:val="0021150C"/>
    <w:rsid w:val="00213652"/>
    <w:rsid w:val="0021398A"/>
    <w:rsid w:val="00214549"/>
    <w:rsid w:val="00215BA3"/>
    <w:rsid w:val="00216C9C"/>
    <w:rsid w:val="00217078"/>
    <w:rsid w:val="002172A3"/>
    <w:rsid w:val="002178C1"/>
    <w:rsid w:val="00217984"/>
    <w:rsid w:val="00220065"/>
    <w:rsid w:val="0022157F"/>
    <w:rsid w:val="00222D46"/>
    <w:rsid w:val="00223177"/>
    <w:rsid w:val="0022407F"/>
    <w:rsid w:val="0022471C"/>
    <w:rsid w:val="00224814"/>
    <w:rsid w:val="00224BAF"/>
    <w:rsid w:val="00225B49"/>
    <w:rsid w:val="0023005E"/>
    <w:rsid w:val="002313FB"/>
    <w:rsid w:val="00231850"/>
    <w:rsid w:val="0023239F"/>
    <w:rsid w:val="002329C0"/>
    <w:rsid w:val="00233537"/>
    <w:rsid w:val="00233E2A"/>
    <w:rsid w:val="00234641"/>
    <w:rsid w:val="00234A6B"/>
    <w:rsid w:val="002356F1"/>
    <w:rsid w:val="0023714A"/>
    <w:rsid w:val="00242E8D"/>
    <w:rsid w:val="00243224"/>
    <w:rsid w:val="00243FBA"/>
    <w:rsid w:val="002452AB"/>
    <w:rsid w:val="00245437"/>
    <w:rsid w:val="002456D8"/>
    <w:rsid w:val="00245D43"/>
    <w:rsid w:val="002469DE"/>
    <w:rsid w:val="00247111"/>
    <w:rsid w:val="00247A0F"/>
    <w:rsid w:val="002522E8"/>
    <w:rsid w:val="00253475"/>
    <w:rsid w:val="0025663A"/>
    <w:rsid w:val="00261CB2"/>
    <w:rsid w:val="00262E20"/>
    <w:rsid w:val="00264406"/>
    <w:rsid w:val="0026451E"/>
    <w:rsid w:val="00264C03"/>
    <w:rsid w:val="00265103"/>
    <w:rsid w:val="002666AB"/>
    <w:rsid w:val="00266A55"/>
    <w:rsid w:val="00270351"/>
    <w:rsid w:val="002705F1"/>
    <w:rsid w:val="00271232"/>
    <w:rsid w:val="002735B0"/>
    <w:rsid w:val="002735FC"/>
    <w:rsid w:val="00273BF4"/>
    <w:rsid w:val="00274889"/>
    <w:rsid w:val="0027546B"/>
    <w:rsid w:val="002767F5"/>
    <w:rsid w:val="00277AB7"/>
    <w:rsid w:val="00277EC0"/>
    <w:rsid w:val="0028009A"/>
    <w:rsid w:val="00282216"/>
    <w:rsid w:val="00282B8F"/>
    <w:rsid w:val="00282B99"/>
    <w:rsid w:val="00283013"/>
    <w:rsid w:val="002832AC"/>
    <w:rsid w:val="00283305"/>
    <w:rsid w:val="002833DF"/>
    <w:rsid w:val="0028364C"/>
    <w:rsid w:val="002841F6"/>
    <w:rsid w:val="0028436B"/>
    <w:rsid w:val="00285B64"/>
    <w:rsid w:val="002876E1"/>
    <w:rsid w:val="00287ECB"/>
    <w:rsid w:val="00290250"/>
    <w:rsid w:val="002904FF"/>
    <w:rsid w:val="0029140D"/>
    <w:rsid w:val="002933B6"/>
    <w:rsid w:val="002948B2"/>
    <w:rsid w:val="002A063C"/>
    <w:rsid w:val="002A0A5B"/>
    <w:rsid w:val="002A105B"/>
    <w:rsid w:val="002A1C92"/>
    <w:rsid w:val="002A1D36"/>
    <w:rsid w:val="002A35CA"/>
    <w:rsid w:val="002A3D18"/>
    <w:rsid w:val="002A4D5D"/>
    <w:rsid w:val="002A51E5"/>
    <w:rsid w:val="002A5515"/>
    <w:rsid w:val="002A57FD"/>
    <w:rsid w:val="002A6AFB"/>
    <w:rsid w:val="002A6C1E"/>
    <w:rsid w:val="002A781A"/>
    <w:rsid w:val="002B0695"/>
    <w:rsid w:val="002B0AAB"/>
    <w:rsid w:val="002B0F74"/>
    <w:rsid w:val="002B35FB"/>
    <w:rsid w:val="002B43E2"/>
    <w:rsid w:val="002B47E1"/>
    <w:rsid w:val="002B5E03"/>
    <w:rsid w:val="002B63EF"/>
    <w:rsid w:val="002B6EAD"/>
    <w:rsid w:val="002B7812"/>
    <w:rsid w:val="002B7955"/>
    <w:rsid w:val="002C01F3"/>
    <w:rsid w:val="002C28A9"/>
    <w:rsid w:val="002C33A5"/>
    <w:rsid w:val="002C48B0"/>
    <w:rsid w:val="002C58CC"/>
    <w:rsid w:val="002C598D"/>
    <w:rsid w:val="002C6892"/>
    <w:rsid w:val="002D0E48"/>
    <w:rsid w:val="002D0E50"/>
    <w:rsid w:val="002D209E"/>
    <w:rsid w:val="002D284B"/>
    <w:rsid w:val="002D2D7A"/>
    <w:rsid w:val="002D4005"/>
    <w:rsid w:val="002D5518"/>
    <w:rsid w:val="002D59F9"/>
    <w:rsid w:val="002D5C94"/>
    <w:rsid w:val="002D613C"/>
    <w:rsid w:val="002D6BA6"/>
    <w:rsid w:val="002D7262"/>
    <w:rsid w:val="002E06F9"/>
    <w:rsid w:val="002E1AC1"/>
    <w:rsid w:val="002E1F7C"/>
    <w:rsid w:val="002E2756"/>
    <w:rsid w:val="002E2A4C"/>
    <w:rsid w:val="002E2B1D"/>
    <w:rsid w:val="002E31F2"/>
    <w:rsid w:val="002E49E5"/>
    <w:rsid w:val="002E581D"/>
    <w:rsid w:val="002E5B7E"/>
    <w:rsid w:val="002E5BDD"/>
    <w:rsid w:val="002E5BDE"/>
    <w:rsid w:val="002E659A"/>
    <w:rsid w:val="002F0A1E"/>
    <w:rsid w:val="002F0A74"/>
    <w:rsid w:val="002F13E5"/>
    <w:rsid w:val="002F2318"/>
    <w:rsid w:val="002F24C6"/>
    <w:rsid w:val="002F3D57"/>
    <w:rsid w:val="002F44F1"/>
    <w:rsid w:val="002F64D6"/>
    <w:rsid w:val="002F64FF"/>
    <w:rsid w:val="002F6AA5"/>
    <w:rsid w:val="002F7E54"/>
    <w:rsid w:val="00302108"/>
    <w:rsid w:val="0030211C"/>
    <w:rsid w:val="00306260"/>
    <w:rsid w:val="00310925"/>
    <w:rsid w:val="0031172F"/>
    <w:rsid w:val="00312CB9"/>
    <w:rsid w:val="0031417B"/>
    <w:rsid w:val="003152E4"/>
    <w:rsid w:val="003156A9"/>
    <w:rsid w:val="00315E58"/>
    <w:rsid w:val="003176FB"/>
    <w:rsid w:val="00320598"/>
    <w:rsid w:val="00323CEA"/>
    <w:rsid w:val="0032517B"/>
    <w:rsid w:val="00325ADC"/>
    <w:rsid w:val="003269EA"/>
    <w:rsid w:val="00326D47"/>
    <w:rsid w:val="003272B4"/>
    <w:rsid w:val="00330BA3"/>
    <w:rsid w:val="003321AA"/>
    <w:rsid w:val="003323E1"/>
    <w:rsid w:val="003325B9"/>
    <w:rsid w:val="00332886"/>
    <w:rsid w:val="00333C50"/>
    <w:rsid w:val="00336095"/>
    <w:rsid w:val="00337F10"/>
    <w:rsid w:val="003401FC"/>
    <w:rsid w:val="003433B5"/>
    <w:rsid w:val="00343CCB"/>
    <w:rsid w:val="0034435F"/>
    <w:rsid w:val="003459D4"/>
    <w:rsid w:val="0035012A"/>
    <w:rsid w:val="00350A72"/>
    <w:rsid w:val="00350B8B"/>
    <w:rsid w:val="00350DF8"/>
    <w:rsid w:val="003525AB"/>
    <w:rsid w:val="003526BF"/>
    <w:rsid w:val="00353946"/>
    <w:rsid w:val="00353BE7"/>
    <w:rsid w:val="00354668"/>
    <w:rsid w:val="00355E43"/>
    <w:rsid w:val="00356B97"/>
    <w:rsid w:val="003601DA"/>
    <w:rsid w:val="00361BDF"/>
    <w:rsid w:val="00362999"/>
    <w:rsid w:val="0036552F"/>
    <w:rsid w:val="00366A22"/>
    <w:rsid w:val="00366B24"/>
    <w:rsid w:val="00367695"/>
    <w:rsid w:val="00367B44"/>
    <w:rsid w:val="0037016E"/>
    <w:rsid w:val="003716F6"/>
    <w:rsid w:val="00371BFC"/>
    <w:rsid w:val="003735EC"/>
    <w:rsid w:val="00375127"/>
    <w:rsid w:val="003763DC"/>
    <w:rsid w:val="0037651B"/>
    <w:rsid w:val="00376711"/>
    <w:rsid w:val="0038092D"/>
    <w:rsid w:val="00380D47"/>
    <w:rsid w:val="00383642"/>
    <w:rsid w:val="00385E11"/>
    <w:rsid w:val="0038684E"/>
    <w:rsid w:val="003868AF"/>
    <w:rsid w:val="00387611"/>
    <w:rsid w:val="00387E8E"/>
    <w:rsid w:val="00387EC9"/>
    <w:rsid w:val="003919C4"/>
    <w:rsid w:val="003939FE"/>
    <w:rsid w:val="00393BC1"/>
    <w:rsid w:val="0039537D"/>
    <w:rsid w:val="0039562D"/>
    <w:rsid w:val="00396118"/>
    <w:rsid w:val="00396925"/>
    <w:rsid w:val="00397EFE"/>
    <w:rsid w:val="003A1CB1"/>
    <w:rsid w:val="003A431E"/>
    <w:rsid w:val="003A76D0"/>
    <w:rsid w:val="003B0626"/>
    <w:rsid w:val="003B35DE"/>
    <w:rsid w:val="003B44C5"/>
    <w:rsid w:val="003B596D"/>
    <w:rsid w:val="003B679E"/>
    <w:rsid w:val="003B68FA"/>
    <w:rsid w:val="003B7B20"/>
    <w:rsid w:val="003B7F48"/>
    <w:rsid w:val="003C0E0A"/>
    <w:rsid w:val="003C1481"/>
    <w:rsid w:val="003C3A5F"/>
    <w:rsid w:val="003C506D"/>
    <w:rsid w:val="003D1598"/>
    <w:rsid w:val="003D2377"/>
    <w:rsid w:val="003D2818"/>
    <w:rsid w:val="003D2FD8"/>
    <w:rsid w:val="003D30DF"/>
    <w:rsid w:val="003D4DF2"/>
    <w:rsid w:val="003D607B"/>
    <w:rsid w:val="003D6DD7"/>
    <w:rsid w:val="003E044F"/>
    <w:rsid w:val="003E20AF"/>
    <w:rsid w:val="003E2D97"/>
    <w:rsid w:val="003E32BE"/>
    <w:rsid w:val="003E3680"/>
    <w:rsid w:val="003E3A3D"/>
    <w:rsid w:val="003E4A36"/>
    <w:rsid w:val="003E4AD0"/>
    <w:rsid w:val="003E7139"/>
    <w:rsid w:val="003F1F0E"/>
    <w:rsid w:val="003F20CA"/>
    <w:rsid w:val="003F2521"/>
    <w:rsid w:val="003F2E6F"/>
    <w:rsid w:val="003F3420"/>
    <w:rsid w:val="003F4510"/>
    <w:rsid w:val="003F4CA8"/>
    <w:rsid w:val="003F5ADA"/>
    <w:rsid w:val="003F798D"/>
    <w:rsid w:val="0040093A"/>
    <w:rsid w:val="00403DF9"/>
    <w:rsid w:val="00403EAE"/>
    <w:rsid w:val="00404C30"/>
    <w:rsid w:val="00405453"/>
    <w:rsid w:val="0040589C"/>
    <w:rsid w:val="00405A14"/>
    <w:rsid w:val="00406592"/>
    <w:rsid w:val="004068A5"/>
    <w:rsid w:val="004069E0"/>
    <w:rsid w:val="00406A33"/>
    <w:rsid w:val="00406B03"/>
    <w:rsid w:val="00407760"/>
    <w:rsid w:val="004077C9"/>
    <w:rsid w:val="00410452"/>
    <w:rsid w:val="0041117D"/>
    <w:rsid w:val="00413608"/>
    <w:rsid w:val="00413668"/>
    <w:rsid w:val="0041375B"/>
    <w:rsid w:val="004163EF"/>
    <w:rsid w:val="00416597"/>
    <w:rsid w:val="00416D5A"/>
    <w:rsid w:val="00416F66"/>
    <w:rsid w:val="00417371"/>
    <w:rsid w:val="00420835"/>
    <w:rsid w:val="004209FF"/>
    <w:rsid w:val="004210A3"/>
    <w:rsid w:val="00421949"/>
    <w:rsid w:val="00421E21"/>
    <w:rsid w:val="00422090"/>
    <w:rsid w:val="004222E8"/>
    <w:rsid w:val="004227E4"/>
    <w:rsid w:val="0042324F"/>
    <w:rsid w:val="00423FC4"/>
    <w:rsid w:val="0042453B"/>
    <w:rsid w:val="00426E59"/>
    <w:rsid w:val="00427325"/>
    <w:rsid w:val="00427CB9"/>
    <w:rsid w:val="00430F79"/>
    <w:rsid w:val="00431302"/>
    <w:rsid w:val="004327DB"/>
    <w:rsid w:val="00433233"/>
    <w:rsid w:val="00434A23"/>
    <w:rsid w:val="00434BC2"/>
    <w:rsid w:val="004406CE"/>
    <w:rsid w:val="00441192"/>
    <w:rsid w:val="0044458B"/>
    <w:rsid w:val="00444F43"/>
    <w:rsid w:val="00444F47"/>
    <w:rsid w:val="00445CB4"/>
    <w:rsid w:val="004467C6"/>
    <w:rsid w:val="004517E5"/>
    <w:rsid w:val="004522DA"/>
    <w:rsid w:val="00453E06"/>
    <w:rsid w:val="004555D4"/>
    <w:rsid w:val="004557D1"/>
    <w:rsid w:val="00455DE4"/>
    <w:rsid w:val="004564BC"/>
    <w:rsid w:val="00457CF2"/>
    <w:rsid w:val="00461674"/>
    <w:rsid w:val="00462189"/>
    <w:rsid w:val="0046341A"/>
    <w:rsid w:val="00464040"/>
    <w:rsid w:val="00464AE6"/>
    <w:rsid w:val="0046669D"/>
    <w:rsid w:val="0046693D"/>
    <w:rsid w:val="00466E2B"/>
    <w:rsid w:val="00466F92"/>
    <w:rsid w:val="004678CC"/>
    <w:rsid w:val="00467CBD"/>
    <w:rsid w:val="00467F45"/>
    <w:rsid w:val="0047072C"/>
    <w:rsid w:val="004731BD"/>
    <w:rsid w:val="0047336D"/>
    <w:rsid w:val="004736A3"/>
    <w:rsid w:val="00475361"/>
    <w:rsid w:val="0047641A"/>
    <w:rsid w:val="00480B60"/>
    <w:rsid w:val="00487B1B"/>
    <w:rsid w:val="00487F07"/>
    <w:rsid w:val="00490127"/>
    <w:rsid w:val="00490797"/>
    <w:rsid w:val="00490B89"/>
    <w:rsid w:val="00490ED0"/>
    <w:rsid w:val="0049143F"/>
    <w:rsid w:val="004927C4"/>
    <w:rsid w:val="004948A6"/>
    <w:rsid w:val="004953B9"/>
    <w:rsid w:val="004956E6"/>
    <w:rsid w:val="004960BD"/>
    <w:rsid w:val="004963A1"/>
    <w:rsid w:val="00496662"/>
    <w:rsid w:val="004A00A1"/>
    <w:rsid w:val="004A0474"/>
    <w:rsid w:val="004A15D5"/>
    <w:rsid w:val="004A17E2"/>
    <w:rsid w:val="004A2093"/>
    <w:rsid w:val="004A2C2B"/>
    <w:rsid w:val="004A2F54"/>
    <w:rsid w:val="004A34DB"/>
    <w:rsid w:val="004A40C4"/>
    <w:rsid w:val="004A538F"/>
    <w:rsid w:val="004B0AFA"/>
    <w:rsid w:val="004B140B"/>
    <w:rsid w:val="004B2DAD"/>
    <w:rsid w:val="004B37C4"/>
    <w:rsid w:val="004B3808"/>
    <w:rsid w:val="004B3E82"/>
    <w:rsid w:val="004B3FED"/>
    <w:rsid w:val="004B4902"/>
    <w:rsid w:val="004B4D79"/>
    <w:rsid w:val="004B5A3C"/>
    <w:rsid w:val="004B5C08"/>
    <w:rsid w:val="004B662C"/>
    <w:rsid w:val="004B7050"/>
    <w:rsid w:val="004B7738"/>
    <w:rsid w:val="004B77B2"/>
    <w:rsid w:val="004C2479"/>
    <w:rsid w:val="004C3151"/>
    <w:rsid w:val="004C3905"/>
    <w:rsid w:val="004C5E17"/>
    <w:rsid w:val="004C68E3"/>
    <w:rsid w:val="004D012B"/>
    <w:rsid w:val="004D1D90"/>
    <w:rsid w:val="004D26AE"/>
    <w:rsid w:val="004D4E15"/>
    <w:rsid w:val="004D5E4C"/>
    <w:rsid w:val="004D668D"/>
    <w:rsid w:val="004E1357"/>
    <w:rsid w:val="004E2854"/>
    <w:rsid w:val="004E29D2"/>
    <w:rsid w:val="004E5509"/>
    <w:rsid w:val="004E5606"/>
    <w:rsid w:val="004E59E4"/>
    <w:rsid w:val="004E5FC9"/>
    <w:rsid w:val="004E6A4A"/>
    <w:rsid w:val="004E7546"/>
    <w:rsid w:val="004F082F"/>
    <w:rsid w:val="004F0C30"/>
    <w:rsid w:val="004F14D2"/>
    <w:rsid w:val="004F1578"/>
    <w:rsid w:val="004F24A7"/>
    <w:rsid w:val="004F271B"/>
    <w:rsid w:val="004F283B"/>
    <w:rsid w:val="004F2968"/>
    <w:rsid w:val="004F2DED"/>
    <w:rsid w:val="004F3ABD"/>
    <w:rsid w:val="004F5319"/>
    <w:rsid w:val="004F54BA"/>
    <w:rsid w:val="004F6966"/>
    <w:rsid w:val="004F6A42"/>
    <w:rsid w:val="0050091A"/>
    <w:rsid w:val="005012E6"/>
    <w:rsid w:val="0050180F"/>
    <w:rsid w:val="00502A9F"/>
    <w:rsid w:val="00504F43"/>
    <w:rsid w:val="00505747"/>
    <w:rsid w:val="00505FFD"/>
    <w:rsid w:val="005063AA"/>
    <w:rsid w:val="00507846"/>
    <w:rsid w:val="005108F6"/>
    <w:rsid w:val="005109F3"/>
    <w:rsid w:val="00512425"/>
    <w:rsid w:val="0051473A"/>
    <w:rsid w:val="00515D42"/>
    <w:rsid w:val="00516AAE"/>
    <w:rsid w:val="005208DF"/>
    <w:rsid w:val="005211F0"/>
    <w:rsid w:val="005217B8"/>
    <w:rsid w:val="00521D6E"/>
    <w:rsid w:val="00522EF1"/>
    <w:rsid w:val="0052304B"/>
    <w:rsid w:val="00523B37"/>
    <w:rsid w:val="0052461C"/>
    <w:rsid w:val="005247C7"/>
    <w:rsid w:val="00524E60"/>
    <w:rsid w:val="00524F9D"/>
    <w:rsid w:val="0052599F"/>
    <w:rsid w:val="00525A05"/>
    <w:rsid w:val="00525F53"/>
    <w:rsid w:val="00526182"/>
    <w:rsid w:val="00526904"/>
    <w:rsid w:val="00526CC4"/>
    <w:rsid w:val="00526F02"/>
    <w:rsid w:val="005273A3"/>
    <w:rsid w:val="00530A77"/>
    <w:rsid w:val="00530D8F"/>
    <w:rsid w:val="00531EFD"/>
    <w:rsid w:val="00533AF8"/>
    <w:rsid w:val="0053523C"/>
    <w:rsid w:val="00535844"/>
    <w:rsid w:val="00535E31"/>
    <w:rsid w:val="005361DE"/>
    <w:rsid w:val="005417FE"/>
    <w:rsid w:val="00544024"/>
    <w:rsid w:val="005453B2"/>
    <w:rsid w:val="00545A13"/>
    <w:rsid w:val="005502B4"/>
    <w:rsid w:val="005507EB"/>
    <w:rsid w:val="00551359"/>
    <w:rsid w:val="0055193B"/>
    <w:rsid w:val="0055320E"/>
    <w:rsid w:val="00553E90"/>
    <w:rsid w:val="00554661"/>
    <w:rsid w:val="005600A1"/>
    <w:rsid w:val="00560A17"/>
    <w:rsid w:val="00561037"/>
    <w:rsid w:val="00562C16"/>
    <w:rsid w:val="005637B2"/>
    <w:rsid w:val="00563B0D"/>
    <w:rsid w:val="00564105"/>
    <w:rsid w:val="005653F8"/>
    <w:rsid w:val="0056608C"/>
    <w:rsid w:val="0056626A"/>
    <w:rsid w:val="00566A3E"/>
    <w:rsid w:val="00566DF7"/>
    <w:rsid w:val="00567314"/>
    <w:rsid w:val="00570436"/>
    <w:rsid w:val="00570B06"/>
    <w:rsid w:val="0057197F"/>
    <w:rsid w:val="00571A36"/>
    <w:rsid w:val="00571EE4"/>
    <w:rsid w:val="00572179"/>
    <w:rsid w:val="005727C5"/>
    <w:rsid w:val="00573EB0"/>
    <w:rsid w:val="00573F45"/>
    <w:rsid w:val="00574AE6"/>
    <w:rsid w:val="00575A20"/>
    <w:rsid w:val="00576163"/>
    <w:rsid w:val="00577669"/>
    <w:rsid w:val="00583DE0"/>
    <w:rsid w:val="0058733C"/>
    <w:rsid w:val="005875EE"/>
    <w:rsid w:val="0059450E"/>
    <w:rsid w:val="00596545"/>
    <w:rsid w:val="005970D4"/>
    <w:rsid w:val="005972E7"/>
    <w:rsid w:val="005A04D2"/>
    <w:rsid w:val="005A1D0F"/>
    <w:rsid w:val="005A2423"/>
    <w:rsid w:val="005A280A"/>
    <w:rsid w:val="005A2B0B"/>
    <w:rsid w:val="005A2F19"/>
    <w:rsid w:val="005A3B3A"/>
    <w:rsid w:val="005A4521"/>
    <w:rsid w:val="005A467D"/>
    <w:rsid w:val="005A4C99"/>
    <w:rsid w:val="005A5D49"/>
    <w:rsid w:val="005A7D79"/>
    <w:rsid w:val="005B0F74"/>
    <w:rsid w:val="005B18E7"/>
    <w:rsid w:val="005B1B38"/>
    <w:rsid w:val="005B2DF3"/>
    <w:rsid w:val="005B3388"/>
    <w:rsid w:val="005B4652"/>
    <w:rsid w:val="005B4AE6"/>
    <w:rsid w:val="005B584F"/>
    <w:rsid w:val="005C1680"/>
    <w:rsid w:val="005C1AFB"/>
    <w:rsid w:val="005C29C4"/>
    <w:rsid w:val="005C2DC6"/>
    <w:rsid w:val="005C53D2"/>
    <w:rsid w:val="005C5DB3"/>
    <w:rsid w:val="005C644F"/>
    <w:rsid w:val="005D0D9A"/>
    <w:rsid w:val="005D0F4F"/>
    <w:rsid w:val="005D2956"/>
    <w:rsid w:val="005D318A"/>
    <w:rsid w:val="005D3BA6"/>
    <w:rsid w:val="005D443B"/>
    <w:rsid w:val="005D66A5"/>
    <w:rsid w:val="005D6D69"/>
    <w:rsid w:val="005E0C67"/>
    <w:rsid w:val="005E1C42"/>
    <w:rsid w:val="005E2008"/>
    <w:rsid w:val="005E6FA3"/>
    <w:rsid w:val="005E79EE"/>
    <w:rsid w:val="005E7AF2"/>
    <w:rsid w:val="005F083F"/>
    <w:rsid w:val="005F1A42"/>
    <w:rsid w:val="005F24EF"/>
    <w:rsid w:val="005F57CB"/>
    <w:rsid w:val="005F670E"/>
    <w:rsid w:val="005F6C0E"/>
    <w:rsid w:val="005F7A65"/>
    <w:rsid w:val="005F7C06"/>
    <w:rsid w:val="00600EBF"/>
    <w:rsid w:val="00601C3A"/>
    <w:rsid w:val="00601FAD"/>
    <w:rsid w:val="00602EAC"/>
    <w:rsid w:val="00603A1C"/>
    <w:rsid w:val="0060451D"/>
    <w:rsid w:val="00604573"/>
    <w:rsid w:val="00605D4E"/>
    <w:rsid w:val="00605FD3"/>
    <w:rsid w:val="00606146"/>
    <w:rsid w:val="006065B1"/>
    <w:rsid w:val="00607992"/>
    <w:rsid w:val="006112C3"/>
    <w:rsid w:val="006113BE"/>
    <w:rsid w:val="00612E61"/>
    <w:rsid w:val="00614467"/>
    <w:rsid w:val="006155A1"/>
    <w:rsid w:val="00615654"/>
    <w:rsid w:val="00616E00"/>
    <w:rsid w:val="006174C1"/>
    <w:rsid w:val="00617DF7"/>
    <w:rsid w:val="00620F5D"/>
    <w:rsid w:val="006214EC"/>
    <w:rsid w:val="00622806"/>
    <w:rsid w:val="00626265"/>
    <w:rsid w:val="00626279"/>
    <w:rsid w:val="00626308"/>
    <w:rsid w:val="00626AC8"/>
    <w:rsid w:val="006277CD"/>
    <w:rsid w:val="00627A0E"/>
    <w:rsid w:val="00627F2B"/>
    <w:rsid w:val="00631DCC"/>
    <w:rsid w:val="006329FA"/>
    <w:rsid w:val="0063308A"/>
    <w:rsid w:val="00633A5E"/>
    <w:rsid w:val="00636178"/>
    <w:rsid w:val="006377FB"/>
    <w:rsid w:val="006403E7"/>
    <w:rsid w:val="006413BE"/>
    <w:rsid w:val="006417D2"/>
    <w:rsid w:val="006430B0"/>
    <w:rsid w:val="00644DF1"/>
    <w:rsid w:val="00645AF0"/>
    <w:rsid w:val="0064657F"/>
    <w:rsid w:val="00646AA8"/>
    <w:rsid w:val="00647592"/>
    <w:rsid w:val="006478A8"/>
    <w:rsid w:val="0065177D"/>
    <w:rsid w:val="00651B2D"/>
    <w:rsid w:val="00653819"/>
    <w:rsid w:val="00653CD6"/>
    <w:rsid w:val="006540BB"/>
    <w:rsid w:val="00656B19"/>
    <w:rsid w:val="00660226"/>
    <w:rsid w:val="00661490"/>
    <w:rsid w:val="00661D36"/>
    <w:rsid w:val="00663E5F"/>
    <w:rsid w:val="00663FE0"/>
    <w:rsid w:val="0066482E"/>
    <w:rsid w:val="00664AA7"/>
    <w:rsid w:val="00665281"/>
    <w:rsid w:val="00666E0B"/>
    <w:rsid w:val="00670766"/>
    <w:rsid w:val="00670794"/>
    <w:rsid w:val="00670DC1"/>
    <w:rsid w:val="00671402"/>
    <w:rsid w:val="00671FA1"/>
    <w:rsid w:val="006720C1"/>
    <w:rsid w:val="006721EE"/>
    <w:rsid w:val="00673208"/>
    <w:rsid w:val="00674B72"/>
    <w:rsid w:val="00675F91"/>
    <w:rsid w:val="0067677C"/>
    <w:rsid w:val="00676B38"/>
    <w:rsid w:val="006800ED"/>
    <w:rsid w:val="00681BD7"/>
    <w:rsid w:val="0068251F"/>
    <w:rsid w:val="006832D0"/>
    <w:rsid w:val="00685787"/>
    <w:rsid w:val="0069038B"/>
    <w:rsid w:val="006929A8"/>
    <w:rsid w:val="0069374A"/>
    <w:rsid w:val="006949A9"/>
    <w:rsid w:val="00694CD0"/>
    <w:rsid w:val="00696583"/>
    <w:rsid w:val="00696780"/>
    <w:rsid w:val="006971F2"/>
    <w:rsid w:val="006A06F1"/>
    <w:rsid w:val="006A095E"/>
    <w:rsid w:val="006A11B5"/>
    <w:rsid w:val="006A1C69"/>
    <w:rsid w:val="006A1EFC"/>
    <w:rsid w:val="006A27B7"/>
    <w:rsid w:val="006A3266"/>
    <w:rsid w:val="006A36ED"/>
    <w:rsid w:val="006A3C04"/>
    <w:rsid w:val="006A6A2A"/>
    <w:rsid w:val="006A6F9D"/>
    <w:rsid w:val="006B0B1F"/>
    <w:rsid w:val="006B2429"/>
    <w:rsid w:val="006B2DC1"/>
    <w:rsid w:val="006B32FD"/>
    <w:rsid w:val="006B399C"/>
    <w:rsid w:val="006B68B6"/>
    <w:rsid w:val="006B6A0D"/>
    <w:rsid w:val="006B6D9D"/>
    <w:rsid w:val="006B6F73"/>
    <w:rsid w:val="006B6FCB"/>
    <w:rsid w:val="006B7A96"/>
    <w:rsid w:val="006C08B4"/>
    <w:rsid w:val="006C18B9"/>
    <w:rsid w:val="006C22B7"/>
    <w:rsid w:val="006C2899"/>
    <w:rsid w:val="006C46D9"/>
    <w:rsid w:val="006C6C7C"/>
    <w:rsid w:val="006D0A38"/>
    <w:rsid w:val="006D0A86"/>
    <w:rsid w:val="006D0DE5"/>
    <w:rsid w:val="006D16FB"/>
    <w:rsid w:val="006D2637"/>
    <w:rsid w:val="006D44A5"/>
    <w:rsid w:val="006D482B"/>
    <w:rsid w:val="006D5765"/>
    <w:rsid w:val="006D5940"/>
    <w:rsid w:val="006E03BA"/>
    <w:rsid w:val="006E0971"/>
    <w:rsid w:val="006E09E7"/>
    <w:rsid w:val="006E0EB6"/>
    <w:rsid w:val="006E12A7"/>
    <w:rsid w:val="006E159F"/>
    <w:rsid w:val="006E19C2"/>
    <w:rsid w:val="006E26D3"/>
    <w:rsid w:val="006E29F3"/>
    <w:rsid w:val="006E2F0A"/>
    <w:rsid w:val="006E4900"/>
    <w:rsid w:val="006E60A7"/>
    <w:rsid w:val="006E60CC"/>
    <w:rsid w:val="006E6BFD"/>
    <w:rsid w:val="006E7DAF"/>
    <w:rsid w:val="006F084D"/>
    <w:rsid w:val="006F0877"/>
    <w:rsid w:val="006F1D5D"/>
    <w:rsid w:val="006F287E"/>
    <w:rsid w:val="006F2DD2"/>
    <w:rsid w:val="006F37BB"/>
    <w:rsid w:val="006F3868"/>
    <w:rsid w:val="006F3948"/>
    <w:rsid w:val="006F4D66"/>
    <w:rsid w:val="006F51A3"/>
    <w:rsid w:val="006F68BA"/>
    <w:rsid w:val="007002D4"/>
    <w:rsid w:val="00701F5E"/>
    <w:rsid w:val="0070210F"/>
    <w:rsid w:val="0070272E"/>
    <w:rsid w:val="007027AF"/>
    <w:rsid w:val="00703FEA"/>
    <w:rsid w:val="00704ADC"/>
    <w:rsid w:val="007051AF"/>
    <w:rsid w:val="00705B96"/>
    <w:rsid w:val="00706E44"/>
    <w:rsid w:val="00706F08"/>
    <w:rsid w:val="00707600"/>
    <w:rsid w:val="00707E12"/>
    <w:rsid w:val="0071153B"/>
    <w:rsid w:val="0071273D"/>
    <w:rsid w:val="00712C32"/>
    <w:rsid w:val="007137F0"/>
    <w:rsid w:val="00713E6D"/>
    <w:rsid w:val="007148A1"/>
    <w:rsid w:val="00714B0B"/>
    <w:rsid w:val="00715D7A"/>
    <w:rsid w:val="00715EF2"/>
    <w:rsid w:val="007179CF"/>
    <w:rsid w:val="00720CB6"/>
    <w:rsid w:val="00720D84"/>
    <w:rsid w:val="00720F77"/>
    <w:rsid w:val="00721BEA"/>
    <w:rsid w:val="00722287"/>
    <w:rsid w:val="007236AB"/>
    <w:rsid w:val="0072413A"/>
    <w:rsid w:val="007244CB"/>
    <w:rsid w:val="00726BBE"/>
    <w:rsid w:val="00727622"/>
    <w:rsid w:val="00727A74"/>
    <w:rsid w:val="00730505"/>
    <w:rsid w:val="007325C4"/>
    <w:rsid w:val="007325D3"/>
    <w:rsid w:val="00732F13"/>
    <w:rsid w:val="00733152"/>
    <w:rsid w:val="00733353"/>
    <w:rsid w:val="007349DF"/>
    <w:rsid w:val="00736413"/>
    <w:rsid w:val="00736A93"/>
    <w:rsid w:val="00736B2B"/>
    <w:rsid w:val="00737291"/>
    <w:rsid w:val="00737BDD"/>
    <w:rsid w:val="00737F2E"/>
    <w:rsid w:val="0074235F"/>
    <w:rsid w:val="0074438B"/>
    <w:rsid w:val="00744A1D"/>
    <w:rsid w:val="00744DAC"/>
    <w:rsid w:val="00750F6F"/>
    <w:rsid w:val="00753D9A"/>
    <w:rsid w:val="00754E57"/>
    <w:rsid w:val="00755D13"/>
    <w:rsid w:val="007568B6"/>
    <w:rsid w:val="0075705E"/>
    <w:rsid w:val="00757211"/>
    <w:rsid w:val="00757B47"/>
    <w:rsid w:val="00757DF4"/>
    <w:rsid w:val="00762D32"/>
    <w:rsid w:val="00763628"/>
    <w:rsid w:val="00763C20"/>
    <w:rsid w:val="00765DC8"/>
    <w:rsid w:val="00767F7A"/>
    <w:rsid w:val="007703C8"/>
    <w:rsid w:val="00770754"/>
    <w:rsid w:val="007714AD"/>
    <w:rsid w:val="00772555"/>
    <w:rsid w:val="007730BC"/>
    <w:rsid w:val="0077373E"/>
    <w:rsid w:val="00775018"/>
    <w:rsid w:val="007757DE"/>
    <w:rsid w:val="00776383"/>
    <w:rsid w:val="007767FA"/>
    <w:rsid w:val="007803A5"/>
    <w:rsid w:val="007804A4"/>
    <w:rsid w:val="00780E9C"/>
    <w:rsid w:val="00781332"/>
    <w:rsid w:val="00781951"/>
    <w:rsid w:val="00781F9E"/>
    <w:rsid w:val="0078257B"/>
    <w:rsid w:val="00783CFD"/>
    <w:rsid w:val="00785E7D"/>
    <w:rsid w:val="007860D2"/>
    <w:rsid w:val="007869A8"/>
    <w:rsid w:val="007871C1"/>
    <w:rsid w:val="00787339"/>
    <w:rsid w:val="00787DFF"/>
    <w:rsid w:val="00790ABF"/>
    <w:rsid w:val="007935E7"/>
    <w:rsid w:val="00796501"/>
    <w:rsid w:val="007965A3"/>
    <w:rsid w:val="00796677"/>
    <w:rsid w:val="00796E28"/>
    <w:rsid w:val="00797843"/>
    <w:rsid w:val="00797E67"/>
    <w:rsid w:val="007A1C48"/>
    <w:rsid w:val="007A1D0F"/>
    <w:rsid w:val="007A494B"/>
    <w:rsid w:val="007A6EE9"/>
    <w:rsid w:val="007A7869"/>
    <w:rsid w:val="007B0095"/>
    <w:rsid w:val="007B0F26"/>
    <w:rsid w:val="007B184F"/>
    <w:rsid w:val="007B1AC8"/>
    <w:rsid w:val="007B1CF7"/>
    <w:rsid w:val="007B26D9"/>
    <w:rsid w:val="007B2FC5"/>
    <w:rsid w:val="007B3CB5"/>
    <w:rsid w:val="007B564F"/>
    <w:rsid w:val="007B5682"/>
    <w:rsid w:val="007B5D3D"/>
    <w:rsid w:val="007B672C"/>
    <w:rsid w:val="007C0C8B"/>
    <w:rsid w:val="007C1D16"/>
    <w:rsid w:val="007C2065"/>
    <w:rsid w:val="007C2A7C"/>
    <w:rsid w:val="007C3B87"/>
    <w:rsid w:val="007C5217"/>
    <w:rsid w:val="007C6B69"/>
    <w:rsid w:val="007C7ED8"/>
    <w:rsid w:val="007D0FF8"/>
    <w:rsid w:val="007D14BC"/>
    <w:rsid w:val="007D1D68"/>
    <w:rsid w:val="007D2218"/>
    <w:rsid w:val="007D3086"/>
    <w:rsid w:val="007D34B0"/>
    <w:rsid w:val="007D3B86"/>
    <w:rsid w:val="007D46E6"/>
    <w:rsid w:val="007D50D1"/>
    <w:rsid w:val="007E037C"/>
    <w:rsid w:val="007E094A"/>
    <w:rsid w:val="007E15C4"/>
    <w:rsid w:val="007E20FA"/>
    <w:rsid w:val="007E32AA"/>
    <w:rsid w:val="007E3896"/>
    <w:rsid w:val="007E3923"/>
    <w:rsid w:val="007E594B"/>
    <w:rsid w:val="007E5A02"/>
    <w:rsid w:val="007E6B4D"/>
    <w:rsid w:val="007E700F"/>
    <w:rsid w:val="007E7ABF"/>
    <w:rsid w:val="007E7C95"/>
    <w:rsid w:val="007F0A0F"/>
    <w:rsid w:val="007F1634"/>
    <w:rsid w:val="007F24C6"/>
    <w:rsid w:val="007F281A"/>
    <w:rsid w:val="007F359E"/>
    <w:rsid w:val="007F3826"/>
    <w:rsid w:val="007F64A8"/>
    <w:rsid w:val="007F7CDA"/>
    <w:rsid w:val="00800CBD"/>
    <w:rsid w:val="00801907"/>
    <w:rsid w:val="00801BDA"/>
    <w:rsid w:val="008103E0"/>
    <w:rsid w:val="00812971"/>
    <w:rsid w:val="00812A28"/>
    <w:rsid w:val="00813254"/>
    <w:rsid w:val="00813330"/>
    <w:rsid w:val="00813793"/>
    <w:rsid w:val="008137DD"/>
    <w:rsid w:val="00814116"/>
    <w:rsid w:val="00814C79"/>
    <w:rsid w:val="008153C8"/>
    <w:rsid w:val="00816046"/>
    <w:rsid w:val="00817FDB"/>
    <w:rsid w:val="0082009C"/>
    <w:rsid w:val="008209C0"/>
    <w:rsid w:val="008224B3"/>
    <w:rsid w:val="00823E53"/>
    <w:rsid w:val="008253B2"/>
    <w:rsid w:val="008305E3"/>
    <w:rsid w:val="00831159"/>
    <w:rsid w:val="00831D57"/>
    <w:rsid w:val="00832883"/>
    <w:rsid w:val="008344B2"/>
    <w:rsid w:val="008361ED"/>
    <w:rsid w:val="008364FC"/>
    <w:rsid w:val="008404D8"/>
    <w:rsid w:val="00840611"/>
    <w:rsid w:val="00842DEE"/>
    <w:rsid w:val="008434FB"/>
    <w:rsid w:val="00845776"/>
    <w:rsid w:val="00847EE2"/>
    <w:rsid w:val="00850227"/>
    <w:rsid w:val="0085041E"/>
    <w:rsid w:val="0085170D"/>
    <w:rsid w:val="0085195D"/>
    <w:rsid w:val="00852CD7"/>
    <w:rsid w:val="00852D1B"/>
    <w:rsid w:val="00853289"/>
    <w:rsid w:val="00854DD6"/>
    <w:rsid w:val="00855DDF"/>
    <w:rsid w:val="008561E2"/>
    <w:rsid w:val="0086356C"/>
    <w:rsid w:val="0086484C"/>
    <w:rsid w:val="00875939"/>
    <w:rsid w:val="00875E08"/>
    <w:rsid w:val="00876521"/>
    <w:rsid w:val="0087718F"/>
    <w:rsid w:val="00877A12"/>
    <w:rsid w:val="0088166C"/>
    <w:rsid w:val="0088354A"/>
    <w:rsid w:val="00883A02"/>
    <w:rsid w:val="008852EB"/>
    <w:rsid w:val="00885DB3"/>
    <w:rsid w:val="00887C12"/>
    <w:rsid w:val="00887C76"/>
    <w:rsid w:val="00890612"/>
    <w:rsid w:val="008911DE"/>
    <w:rsid w:val="00893E2F"/>
    <w:rsid w:val="00894006"/>
    <w:rsid w:val="008942B9"/>
    <w:rsid w:val="00896EAA"/>
    <w:rsid w:val="008A047B"/>
    <w:rsid w:val="008A0F9D"/>
    <w:rsid w:val="008A0FF7"/>
    <w:rsid w:val="008A1303"/>
    <w:rsid w:val="008A22A0"/>
    <w:rsid w:val="008A2938"/>
    <w:rsid w:val="008A2CA3"/>
    <w:rsid w:val="008A2E26"/>
    <w:rsid w:val="008A3483"/>
    <w:rsid w:val="008A55C7"/>
    <w:rsid w:val="008A5826"/>
    <w:rsid w:val="008B01A5"/>
    <w:rsid w:val="008B3A8B"/>
    <w:rsid w:val="008B587C"/>
    <w:rsid w:val="008B6309"/>
    <w:rsid w:val="008B664C"/>
    <w:rsid w:val="008B77CC"/>
    <w:rsid w:val="008B7BC7"/>
    <w:rsid w:val="008B7D87"/>
    <w:rsid w:val="008C32B0"/>
    <w:rsid w:val="008C3310"/>
    <w:rsid w:val="008C3F28"/>
    <w:rsid w:val="008C5605"/>
    <w:rsid w:val="008C5921"/>
    <w:rsid w:val="008C5DD0"/>
    <w:rsid w:val="008C65CB"/>
    <w:rsid w:val="008C6844"/>
    <w:rsid w:val="008D05D3"/>
    <w:rsid w:val="008D1D9A"/>
    <w:rsid w:val="008D2733"/>
    <w:rsid w:val="008D4C21"/>
    <w:rsid w:val="008D4FC4"/>
    <w:rsid w:val="008D59A2"/>
    <w:rsid w:val="008D772C"/>
    <w:rsid w:val="008D796E"/>
    <w:rsid w:val="008E00CA"/>
    <w:rsid w:val="008E19EA"/>
    <w:rsid w:val="008E23A3"/>
    <w:rsid w:val="008E2E4C"/>
    <w:rsid w:val="008E32BC"/>
    <w:rsid w:val="008E48A8"/>
    <w:rsid w:val="008E57D1"/>
    <w:rsid w:val="008E6466"/>
    <w:rsid w:val="008E66B5"/>
    <w:rsid w:val="008E7B57"/>
    <w:rsid w:val="008F11E1"/>
    <w:rsid w:val="008F1DC2"/>
    <w:rsid w:val="008F2196"/>
    <w:rsid w:val="008F3733"/>
    <w:rsid w:val="008F3DBA"/>
    <w:rsid w:val="008F4D23"/>
    <w:rsid w:val="008F4E0C"/>
    <w:rsid w:val="008F5491"/>
    <w:rsid w:val="008F6580"/>
    <w:rsid w:val="008F6DE1"/>
    <w:rsid w:val="009004DD"/>
    <w:rsid w:val="00900861"/>
    <w:rsid w:val="00900EC1"/>
    <w:rsid w:val="00901026"/>
    <w:rsid w:val="009018A1"/>
    <w:rsid w:val="00902BE3"/>
    <w:rsid w:val="00902CA9"/>
    <w:rsid w:val="00903E35"/>
    <w:rsid w:val="00905EE3"/>
    <w:rsid w:val="009064B2"/>
    <w:rsid w:val="00907799"/>
    <w:rsid w:val="0091081B"/>
    <w:rsid w:val="00910E41"/>
    <w:rsid w:val="00910ED2"/>
    <w:rsid w:val="0091133C"/>
    <w:rsid w:val="009116EE"/>
    <w:rsid w:val="009122A3"/>
    <w:rsid w:val="00912472"/>
    <w:rsid w:val="00913A1E"/>
    <w:rsid w:val="009159B6"/>
    <w:rsid w:val="00915D18"/>
    <w:rsid w:val="009164D4"/>
    <w:rsid w:val="00916F7F"/>
    <w:rsid w:val="009203D6"/>
    <w:rsid w:val="009203D7"/>
    <w:rsid w:val="00921638"/>
    <w:rsid w:val="00922EA9"/>
    <w:rsid w:val="00923B1A"/>
    <w:rsid w:val="00923B8A"/>
    <w:rsid w:val="00923CF7"/>
    <w:rsid w:val="0092634A"/>
    <w:rsid w:val="0092785C"/>
    <w:rsid w:val="00932BDB"/>
    <w:rsid w:val="00934287"/>
    <w:rsid w:val="00936F98"/>
    <w:rsid w:val="00937510"/>
    <w:rsid w:val="009377BE"/>
    <w:rsid w:val="00937FD7"/>
    <w:rsid w:val="00940751"/>
    <w:rsid w:val="00942322"/>
    <w:rsid w:val="009427F6"/>
    <w:rsid w:val="00942B97"/>
    <w:rsid w:val="00942E9C"/>
    <w:rsid w:val="00944C05"/>
    <w:rsid w:val="00944EA0"/>
    <w:rsid w:val="00945A02"/>
    <w:rsid w:val="00945C32"/>
    <w:rsid w:val="00945E2C"/>
    <w:rsid w:val="009472FD"/>
    <w:rsid w:val="00947F1E"/>
    <w:rsid w:val="00947F22"/>
    <w:rsid w:val="00950BE5"/>
    <w:rsid w:val="009513F1"/>
    <w:rsid w:val="0095199B"/>
    <w:rsid w:val="009545D8"/>
    <w:rsid w:val="00954C80"/>
    <w:rsid w:val="0095681F"/>
    <w:rsid w:val="0095743D"/>
    <w:rsid w:val="00963C59"/>
    <w:rsid w:val="0096418A"/>
    <w:rsid w:val="0096489F"/>
    <w:rsid w:val="00965645"/>
    <w:rsid w:val="00965A6C"/>
    <w:rsid w:val="00965FEA"/>
    <w:rsid w:val="0096704E"/>
    <w:rsid w:val="00967A75"/>
    <w:rsid w:val="0097065F"/>
    <w:rsid w:val="009732CE"/>
    <w:rsid w:val="0097444D"/>
    <w:rsid w:val="00974501"/>
    <w:rsid w:val="00975AD6"/>
    <w:rsid w:val="00976743"/>
    <w:rsid w:val="0097676F"/>
    <w:rsid w:val="00977B83"/>
    <w:rsid w:val="00980F7A"/>
    <w:rsid w:val="009817FC"/>
    <w:rsid w:val="00983754"/>
    <w:rsid w:val="0098566A"/>
    <w:rsid w:val="00986C64"/>
    <w:rsid w:val="009875B7"/>
    <w:rsid w:val="00990350"/>
    <w:rsid w:val="00990DC3"/>
    <w:rsid w:val="0099152B"/>
    <w:rsid w:val="00993E78"/>
    <w:rsid w:val="00994C5E"/>
    <w:rsid w:val="00994E52"/>
    <w:rsid w:val="0099756F"/>
    <w:rsid w:val="009A1123"/>
    <w:rsid w:val="009A1888"/>
    <w:rsid w:val="009A43B8"/>
    <w:rsid w:val="009A7CEC"/>
    <w:rsid w:val="009A7F39"/>
    <w:rsid w:val="009A7FA0"/>
    <w:rsid w:val="009B0155"/>
    <w:rsid w:val="009B0A13"/>
    <w:rsid w:val="009B0E51"/>
    <w:rsid w:val="009B146C"/>
    <w:rsid w:val="009B30A8"/>
    <w:rsid w:val="009B3CFA"/>
    <w:rsid w:val="009B52DE"/>
    <w:rsid w:val="009B55CA"/>
    <w:rsid w:val="009B58EA"/>
    <w:rsid w:val="009B5B78"/>
    <w:rsid w:val="009B6269"/>
    <w:rsid w:val="009B65A8"/>
    <w:rsid w:val="009C0D37"/>
    <w:rsid w:val="009C11BF"/>
    <w:rsid w:val="009C13D9"/>
    <w:rsid w:val="009C20B7"/>
    <w:rsid w:val="009C5998"/>
    <w:rsid w:val="009C6181"/>
    <w:rsid w:val="009C6448"/>
    <w:rsid w:val="009C7DC2"/>
    <w:rsid w:val="009D0AFC"/>
    <w:rsid w:val="009D1E45"/>
    <w:rsid w:val="009D2BDA"/>
    <w:rsid w:val="009D3261"/>
    <w:rsid w:val="009D4045"/>
    <w:rsid w:val="009D4F0F"/>
    <w:rsid w:val="009D7156"/>
    <w:rsid w:val="009D78A8"/>
    <w:rsid w:val="009E07C3"/>
    <w:rsid w:val="009E09CF"/>
    <w:rsid w:val="009E287F"/>
    <w:rsid w:val="009E379D"/>
    <w:rsid w:val="009E50CB"/>
    <w:rsid w:val="009E6DB2"/>
    <w:rsid w:val="009E7423"/>
    <w:rsid w:val="009E7DC4"/>
    <w:rsid w:val="009F08C5"/>
    <w:rsid w:val="009F1ADE"/>
    <w:rsid w:val="009F2480"/>
    <w:rsid w:val="009F3D7C"/>
    <w:rsid w:val="009F46EE"/>
    <w:rsid w:val="009F5765"/>
    <w:rsid w:val="00A00A7B"/>
    <w:rsid w:val="00A00A87"/>
    <w:rsid w:val="00A01D14"/>
    <w:rsid w:val="00A0216E"/>
    <w:rsid w:val="00A02D54"/>
    <w:rsid w:val="00A0434F"/>
    <w:rsid w:val="00A1058B"/>
    <w:rsid w:val="00A1148D"/>
    <w:rsid w:val="00A11A4E"/>
    <w:rsid w:val="00A12C3D"/>
    <w:rsid w:val="00A139A8"/>
    <w:rsid w:val="00A15385"/>
    <w:rsid w:val="00A155A4"/>
    <w:rsid w:val="00A15D2C"/>
    <w:rsid w:val="00A160AF"/>
    <w:rsid w:val="00A16D93"/>
    <w:rsid w:val="00A17898"/>
    <w:rsid w:val="00A21553"/>
    <w:rsid w:val="00A22709"/>
    <w:rsid w:val="00A22F76"/>
    <w:rsid w:val="00A230A3"/>
    <w:rsid w:val="00A24021"/>
    <w:rsid w:val="00A25796"/>
    <w:rsid w:val="00A25E1C"/>
    <w:rsid w:val="00A26028"/>
    <w:rsid w:val="00A31B23"/>
    <w:rsid w:val="00A35203"/>
    <w:rsid w:val="00A36F85"/>
    <w:rsid w:val="00A37086"/>
    <w:rsid w:val="00A3762C"/>
    <w:rsid w:val="00A37EA8"/>
    <w:rsid w:val="00A43595"/>
    <w:rsid w:val="00A45157"/>
    <w:rsid w:val="00A45C14"/>
    <w:rsid w:val="00A4635D"/>
    <w:rsid w:val="00A4638B"/>
    <w:rsid w:val="00A5028C"/>
    <w:rsid w:val="00A51F78"/>
    <w:rsid w:val="00A5419D"/>
    <w:rsid w:val="00A54988"/>
    <w:rsid w:val="00A55E78"/>
    <w:rsid w:val="00A56666"/>
    <w:rsid w:val="00A56F95"/>
    <w:rsid w:val="00A60187"/>
    <w:rsid w:val="00A60427"/>
    <w:rsid w:val="00A62AC4"/>
    <w:rsid w:val="00A635BA"/>
    <w:rsid w:val="00A64525"/>
    <w:rsid w:val="00A646A7"/>
    <w:rsid w:val="00A66A95"/>
    <w:rsid w:val="00A674F5"/>
    <w:rsid w:val="00A710A9"/>
    <w:rsid w:val="00A71819"/>
    <w:rsid w:val="00A71EB7"/>
    <w:rsid w:val="00A73F88"/>
    <w:rsid w:val="00A74285"/>
    <w:rsid w:val="00A746B6"/>
    <w:rsid w:val="00A747EB"/>
    <w:rsid w:val="00A7536F"/>
    <w:rsid w:val="00A76FBC"/>
    <w:rsid w:val="00A77A7B"/>
    <w:rsid w:val="00A77B18"/>
    <w:rsid w:val="00A82019"/>
    <w:rsid w:val="00A85B2A"/>
    <w:rsid w:val="00A86902"/>
    <w:rsid w:val="00A86B25"/>
    <w:rsid w:val="00A90B89"/>
    <w:rsid w:val="00A94C08"/>
    <w:rsid w:val="00A96163"/>
    <w:rsid w:val="00A96F60"/>
    <w:rsid w:val="00AA1ADC"/>
    <w:rsid w:val="00AA1C40"/>
    <w:rsid w:val="00AA1E66"/>
    <w:rsid w:val="00AA2D2E"/>
    <w:rsid w:val="00AA35F6"/>
    <w:rsid w:val="00AA3D7D"/>
    <w:rsid w:val="00AA3EA5"/>
    <w:rsid w:val="00AA46F7"/>
    <w:rsid w:val="00AA6E2A"/>
    <w:rsid w:val="00AA6E99"/>
    <w:rsid w:val="00AB2553"/>
    <w:rsid w:val="00AB2572"/>
    <w:rsid w:val="00AB3CAC"/>
    <w:rsid w:val="00AB498D"/>
    <w:rsid w:val="00AC02B3"/>
    <w:rsid w:val="00AC2B28"/>
    <w:rsid w:val="00AC3565"/>
    <w:rsid w:val="00AC39B2"/>
    <w:rsid w:val="00AC3DF6"/>
    <w:rsid w:val="00AC443B"/>
    <w:rsid w:val="00AC4833"/>
    <w:rsid w:val="00AC499E"/>
    <w:rsid w:val="00AC4E92"/>
    <w:rsid w:val="00AC5020"/>
    <w:rsid w:val="00AC7249"/>
    <w:rsid w:val="00AD1F5B"/>
    <w:rsid w:val="00AD2949"/>
    <w:rsid w:val="00AD298D"/>
    <w:rsid w:val="00AD3ED8"/>
    <w:rsid w:val="00AD457D"/>
    <w:rsid w:val="00AD5439"/>
    <w:rsid w:val="00AD5D06"/>
    <w:rsid w:val="00AD74D0"/>
    <w:rsid w:val="00AD778E"/>
    <w:rsid w:val="00AD79CF"/>
    <w:rsid w:val="00AE01C2"/>
    <w:rsid w:val="00AE156F"/>
    <w:rsid w:val="00AE1A6D"/>
    <w:rsid w:val="00AE313B"/>
    <w:rsid w:val="00AE7329"/>
    <w:rsid w:val="00AE7B4B"/>
    <w:rsid w:val="00AF0074"/>
    <w:rsid w:val="00AF0133"/>
    <w:rsid w:val="00AF066A"/>
    <w:rsid w:val="00AF14CF"/>
    <w:rsid w:val="00AF289B"/>
    <w:rsid w:val="00AF3381"/>
    <w:rsid w:val="00AF33D6"/>
    <w:rsid w:val="00AF3BC9"/>
    <w:rsid w:val="00AF5037"/>
    <w:rsid w:val="00AF5626"/>
    <w:rsid w:val="00AF5F22"/>
    <w:rsid w:val="00AF671E"/>
    <w:rsid w:val="00AF7C09"/>
    <w:rsid w:val="00B010C4"/>
    <w:rsid w:val="00B011A0"/>
    <w:rsid w:val="00B01238"/>
    <w:rsid w:val="00B0262B"/>
    <w:rsid w:val="00B0291E"/>
    <w:rsid w:val="00B02BBF"/>
    <w:rsid w:val="00B03C26"/>
    <w:rsid w:val="00B04219"/>
    <w:rsid w:val="00B04BF4"/>
    <w:rsid w:val="00B05C99"/>
    <w:rsid w:val="00B0747B"/>
    <w:rsid w:val="00B07E10"/>
    <w:rsid w:val="00B10603"/>
    <w:rsid w:val="00B123FC"/>
    <w:rsid w:val="00B12E2A"/>
    <w:rsid w:val="00B136EC"/>
    <w:rsid w:val="00B14270"/>
    <w:rsid w:val="00B1596A"/>
    <w:rsid w:val="00B15E60"/>
    <w:rsid w:val="00B166BA"/>
    <w:rsid w:val="00B169F8"/>
    <w:rsid w:val="00B16A43"/>
    <w:rsid w:val="00B16EFA"/>
    <w:rsid w:val="00B1725A"/>
    <w:rsid w:val="00B1743A"/>
    <w:rsid w:val="00B179DA"/>
    <w:rsid w:val="00B2061A"/>
    <w:rsid w:val="00B2110B"/>
    <w:rsid w:val="00B212BF"/>
    <w:rsid w:val="00B24068"/>
    <w:rsid w:val="00B24574"/>
    <w:rsid w:val="00B24CB9"/>
    <w:rsid w:val="00B25ADE"/>
    <w:rsid w:val="00B27E38"/>
    <w:rsid w:val="00B30A39"/>
    <w:rsid w:val="00B30F06"/>
    <w:rsid w:val="00B3446A"/>
    <w:rsid w:val="00B3596B"/>
    <w:rsid w:val="00B363BE"/>
    <w:rsid w:val="00B3654C"/>
    <w:rsid w:val="00B415B1"/>
    <w:rsid w:val="00B425E3"/>
    <w:rsid w:val="00B4287C"/>
    <w:rsid w:val="00B43717"/>
    <w:rsid w:val="00B4555B"/>
    <w:rsid w:val="00B4657E"/>
    <w:rsid w:val="00B501FA"/>
    <w:rsid w:val="00B516A9"/>
    <w:rsid w:val="00B51C08"/>
    <w:rsid w:val="00B51E42"/>
    <w:rsid w:val="00B52195"/>
    <w:rsid w:val="00B52E1B"/>
    <w:rsid w:val="00B54A6D"/>
    <w:rsid w:val="00B54B45"/>
    <w:rsid w:val="00B5527E"/>
    <w:rsid w:val="00B56BFC"/>
    <w:rsid w:val="00B578AE"/>
    <w:rsid w:val="00B57EFC"/>
    <w:rsid w:val="00B61572"/>
    <w:rsid w:val="00B63B69"/>
    <w:rsid w:val="00B6557E"/>
    <w:rsid w:val="00B66CE5"/>
    <w:rsid w:val="00B672D7"/>
    <w:rsid w:val="00B70006"/>
    <w:rsid w:val="00B705A0"/>
    <w:rsid w:val="00B706B5"/>
    <w:rsid w:val="00B71109"/>
    <w:rsid w:val="00B719C5"/>
    <w:rsid w:val="00B73C25"/>
    <w:rsid w:val="00B73CF2"/>
    <w:rsid w:val="00B73D30"/>
    <w:rsid w:val="00B73FFE"/>
    <w:rsid w:val="00B80218"/>
    <w:rsid w:val="00B8071D"/>
    <w:rsid w:val="00B80761"/>
    <w:rsid w:val="00B81041"/>
    <w:rsid w:val="00B82DEA"/>
    <w:rsid w:val="00B82E9D"/>
    <w:rsid w:val="00B83E70"/>
    <w:rsid w:val="00B85403"/>
    <w:rsid w:val="00B85B28"/>
    <w:rsid w:val="00B860A8"/>
    <w:rsid w:val="00B91A5D"/>
    <w:rsid w:val="00B92579"/>
    <w:rsid w:val="00B94674"/>
    <w:rsid w:val="00B97124"/>
    <w:rsid w:val="00B97700"/>
    <w:rsid w:val="00BA1883"/>
    <w:rsid w:val="00BA18B8"/>
    <w:rsid w:val="00BA1A6A"/>
    <w:rsid w:val="00BA2C1A"/>
    <w:rsid w:val="00BA3DDF"/>
    <w:rsid w:val="00BA4704"/>
    <w:rsid w:val="00BA4C6D"/>
    <w:rsid w:val="00BA5984"/>
    <w:rsid w:val="00BA6C7D"/>
    <w:rsid w:val="00BA7B98"/>
    <w:rsid w:val="00BB1C93"/>
    <w:rsid w:val="00BB2AF6"/>
    <w:rsid w:val="00BB2CF7"/>
    <w:rsid w:val="00BB4774"/>
    <w:rsid w:val="00BB4BB9"/>
    <w:rsid w:val="00BB555B"/>
    <w:rsid w:val="00BC0008"/>
    <w:rsid w:val="00BC0866"/>
    <w:rsid w:val="00BC0E2C"/>
    <w:rsid w:val="00BC0F22"/>
    <w:rsid w:val="00BC1240"/>
    <w:rsid w:val="00BC2C05"/>
    <w:rsid w:val="00BC2CF3"/>
    <w:rsid w:val="00BC3929"/>
    <w:rsid w:val="00BC4286"/>
    <w:rsid w:val="00BC4D5C"/>
    <w:rsid w:val="00BD0061"/>
    <w:rsid w:val="00BD0A68"/>
    <w:rsid w:val="00BD1C8A"/>
    <w:rsid w:val="00BD3E1D"/>
    <w:rsid w:val="00BD4FA8"/>
    <w:rsid w:val="00BD5007"/>
    <w:rsid w:val="00BD5CB2"/>
    <w:rsid w:val="00BD6B55"/>
    <w:rsid w:val="00BE1063"/>
    <w:rsid w:val="00BE38A7"/>
    <w:rsid w:val="00BE4D4B"/>
    <w:rsid w:val="00BE51F3"/>
    <w:rsid w:val="00BE56C8"/>
    <w:rsid w:val="00BE725C"/>
    <w:rsid w:val="00BE7F33"/>
    <w:rsid w:val="00BF066B"/>
    <w:rsid w:val="00BF0B21"/>
    <w:rsid w:val="00BF28E6"/>
    <w:rsid w:val="00BF35BE"/>
    <w:rsid w:val="00BF3A6C"/>
    <w:rsid w:val="00BF3E2A"/>
    <w:rsid w:val="00BF49D6"/>
    <w:rsid w:val="00BF4B05"/>
    <w:rsid w:val="00BF4DC0"/>
    <w:rsid w:val="00BF6AF4"/>
    <w:rsid w:val="00BF79CE"/>
    <w:rsid w:val="00BF7A0D"/>
    <w:rsid w:val="00C00DC0"/>
    <w:rsid w:val="00C010D8"/>
    <w:rsid w:val="00C01ABB"/>
    <w:rsid w:val="00C02907"/>
    <w:rsid w:val="00C02BF8"/>
    <w:rsid w:val="00C0302B"/>
    <w:rsid w:val="00C030E8"/>
    <w:rsid w:val="00C045E0"/>
    <w:rsid w:val="00C04B8A"/>
    <w:rsid w:val="00C0609C"/>
    <w:rsid w:val="00C06F54"/>
    <w:rsid w:val="00C07382"/>
    <w:rsid w:val="00C10191"/>
    <w:rsid w:val="00C10FA0"/>
    <w:rsid w:val="00C145B1"/>
    <w:rsid w:val="00C164F6"/>
    <w:rsid w:val="00C16609"/>
    <w:rsid w:val="00C201E8"/>
    <w:rsid w:val="00C228DC"/>
    <w:rsid w:val="00C253B8"/>
    <w:rsid w:val="00C26C2C"/>
    <w:rsid w:val="00C27A6D"/>
    <w:rsid w:val="00C3114D"/>
    <w:rsid w:val="00C31AC1"/>
    <w:rsid w:val="00C33B7B"/>
    <w:rsid w:val="00C3431F"/>
    <w:rsid w:val="00C356E5"/>
    <w:rsid w:val="00C357D5"/>
    <w:rsid w:val="00C36E35"/>
    <w:rsid w:val="00C36EA9"/>
    <w:rsid w:val="00C371B4"/>
    <w:rsid w:val="00C40198"/>
    <w:rsid w:val="00C409F1"/>
    <w:rsid w:val="00C422AB"/>
    <w:rsid w:val="00C43D99"/>
    <w:rsid w:val="00C44741"/>
    <w:rsid w:val="00C44AB0"/>
    <w:rsid w:val="00C44FBE"/>
    <w:rsid w:val="00C510D1"/>
    <w:rsid w:val="00C526C6"/>
    <w:rsid w:val="00C54196"/>
    <w:rsid w:val="00C571E1"/>
    <w:rsid w:val="00C607FC"/>
    <w:rsid w:val="00C609BD"/>
    <w:rsid w:val="00C61FB0"/>
    <w:rsid w:val="00C62D5C"/>
    <w:rsid w:val="00C641A8"/>
    <w:rsid w:val="00C64E26"/>
    <w:rsid w:val="00C6560E"/>
    <w:rsid w:val="00C71637"/>
    <w:rsid w:val="00C71C07"/>
    <w:rsid w:val="00C7605A"/>
    <w:rsid w:val="00C76659"/>
    <w:rsid w:val="00C7665E"/>
    <w:rsid w:val="00C7694F"/>
    <w:rsid w:val="00C80841"/>
    <w:rsid w:val="00C8243F"/>
    <w:rsid w:val="00C83347"/>
    <w:rsid w:val="00C8417F"/>
    <w:rsid w:val="00C84314"/>
    <w:rsid w:val="00C84B78"/>
    <w:rsid w:val="00C84BB2"/>
    <w:rsid w:val="00C87EEE"/>
    <w:rsid w:val="00C90770"/>
    <w:rsid w:val="00C914AD"/>
    <w:rsid w:val="00C91911"/>
    <w:rsid w:val="00C91F1A"/>
    <w:rsid w:val="00C9277C"/>
    <w:rsid w:val="00C92EBC"/>
    <w:rsid w:val="00C931F1"/>
    <w:rsid w:val="00C9372C"/>
    <w:rsid w:val="00C93FF1"/>
    <w:rsid w:val="00C94A6C"/>
    <w:rsid w:val="00C94F1D"/>
    <w:rsid w:val="00C95357"/>
    <w:rsid w:val="00C95469"/>
    <w:rsid w:val="00C959A6"/>
    <w:rsid w:val="00C967AE"/>
    <w:rsid w:val="00CA1B3F"/>
    <w:rsid w:val="00CA1D32"/>
    <w:rsid w:val="00CA2B62"/>
    <w:rsid w:val="00CA3322"/>
    <w:rsid w:val="00CA542C"/>
    <w:rsid w:val="00CA55D8"/>
    <w:rsid w:val="00CA5EE0"/>
    <w:rsid w:val="00CA6026"/>
    <w:rsid w:val="00CA60B5"/>
    <w:rsid w:val="00CA61F3"/>
    <w:rsid w:val="00CB0C83"/>
    <w:rsid w:val="00CB16BF"/>
    <w:rsid w:val="00CB4AC6"/>
    <w:rsid w:val="00CB535E"/>
    <w:rsid w:val="00CB55D0"/>
    <w:rsid w:val="00CB669D"/>
    <w:rsid w:val="00CB6FE4"/>
    <w:rsid w:val="00CC07F0"/>
    <w:rsid w:val="00CC0B78"/>
    <w:rsid w:val="00CC1602"/>
    <w:rsid w:val="00CC1801"/>
    <w:rsid w:val="00CC33D5"/>
    <w:rsid w:val="00CC36DE"/>
    <w:rsid w:val="00CC48AE"/>
    <w:rsid w:val="00CC4A62"/>
    <w:rsid w:val="00CC4E11"/>
    <w:rsid w:val="00CC53C5"/>
    <w:rsid w:val="00CC57BE"/>
    <w:rsid w:val="00CD020C"/>
    <w:rsid w:val="00CD0EE3"/>
    <w:rsid w:val="00CD10E6"/>
    <w:rsid w:val="00CD217F"/>
    <w:rsid w:val="00CD471E"/>
    <w:rsid w:val="00CD51DD"/>
    <w:rsid w:val="00CD5AA2"/>
    <w:rsid w:val="00CD62A3"/>
    <w:rsid w:val="00CE0430"/>
    <w:rsid w:val="00CE0974"/>
    <w:rsid w:val="00CE0F07"/>
    <w:rsid w:val="00CE1438"/>
    <w:rsid w:val="00CE19A4"/>
    <w:rsid w:val="00CE4171"/>
    <w:rsid w:val="00CE724B"/>
    <w:rsid w:val="00CE778D"/>
    <w:rsid w:val="00CE7DE5"/>
    <w:rsid w:val="00CF0B0C"/>
    <w:rsid w:val="00CF1A4F"/>
    <w:rsid w:val="00CF2563"/>
    <w:rsid w:val="00CF33AC"/>
    <w:rsid w:val="00CF44F3"/>
    <w:rsid w:val="00CF4E6E"/>
    <w:rsid w:val="00CF5598"/>
    <w:rsid w:val="00CF5B16"/>
    <w:rsid w:val="00CF61CF"/>
    <w:rsid w:val="00CF75F9"/>
    <w:rsid w:val="00D0033E"/>
    <w:rsid w:val="00D00DA7"/>
    <w:rsid w:val="00D026AA"/>
    <w:rsid w:val="00D04493"/>
    <w:rsid w:val="00D052E9"/>
    <w:rsid w:val="00D05966"/>
    <w:rsid w:val="00D066C0"/>
    <w:rsid w:val="00D079DA"/>
    <w:rsid w:val="00D07AAB"/>
    <w:rsid w:val="00D10C47"/>
    <w:rsid w:val="00D118BC"/>
    <w:rsid w:val="00D11C3E"/>
    <w:rsid w:val="00D14732"/>
    <w:rsid w:val="00D14A93"/>
    <w:rsid w:val="00D14D6B"/>
    <w:rsid w:val="00D15C20"/>
    <w:rsid w:val="00D16047"/>
    <w:rsid w:val="00D16154"/>
    <w:rsid w:val="00D1734E"/>
    <w:rsid w:val="00D17617"/>
    <w:rsid w:val="00D1761C"/>
    <w:rsid w:val="00D17784"/>
    <w:rsid w:val="00D17CAC"/>
    <w:rsid w:val="00D20609"/>
    <w:rsid w:val="00D20A33"/>
    <w:rsid w:val="00D2173A"/>
    <w:rsid w:val="00D230F1"/>
    <w:rsid w:val="00D24790"/>
    <w:rsid w:val="00D25B39"/>
    <w:rsid w:val="00D30E96"/>
    <w:rsid w:val="00D3282D"/>
    <w:rsid w:val="00D3387E"/>
    <w:rsid w:val="00D346D1"/>
    <w:rsid w:val="00D34E0F"/>
    <w:rsid w:val="00D35BB8"/>
    <w:rsid w:val="00D36498"/>
    <w:rsid w:val="00D366D9"/>
    <w:rsid w:val="00D37693"/>
    <w:rsid w:val="00D41273"/>
    <w:rsid w:val="00D41466"/>
    <w:rsid w:val="00D415F9"/>
    <w:rsid w:val="00D42412"/>
    <w:rsid w:val="00D42427"/>
    <w:rsid w:val="00D4526A"/>
    <w:rsid w:val="00D45296"/>
    <w:rsid w:val="00D45629"/>
    <w:rsid w:val="00D50BDA"/>
    <w:rsid w:val="00D50C87"/>
    <w:rsid w:val="00D529C7"/>
    <w:rsid w:val="00D529E0"/>
    <w:rsid w:val="00D53266"/>
    <w:rsid w:val="00D532D5"/>
    <w:rsid w:val="00D53A0A"/>
    <w:rsid w:val="00D53A0F"/>
    <w:rsid w:val="00D53ECA"/>
    <w:rsid w:val="00D54A56"/>
    <w:rsid w:val="00D56764"/>
    <w:rsid w:val="00D569CD"/>
    <w:rsid w:val="00D574B8"/>
    <w:rsid w:val="00D57DBC"/>
    <w:rsid w:val="00D57EC7"/>
    <w:rsid w:val="00D6011E"/>
    <w:rsid w:val="00D60A06"/>
    <w:rsid w:val="00D62CA3"/>
    <w:rsid w:val="00D63240"/>
    <w:rsid w:val="00D634F6"/>
    <w:rsid w:val="00D6395E"/>
    <w:rsid w:val="00D6518A"/>
    <w:rsid w:val="00D6579A"/>
    <w:rsid w:val="00D7294C"/>
    <w:rsid w:val="00D73566"/>
    <w:rsid w:val="00D743AA"/>
    <w:rsid w:val="00D7531E"/>
    <w:rsid w:val="00D756F9"/>
    <w:rsid w:val="00D759FA"/>
    <w:rsid w:val="00D770F0"/>
    <w:rsid w:val="00D771BF"/>
    <w:rsid w:val="00D772B5"/>
    <w:rsid w:val="00D822BA"/>
    <w:rsid w:val="00D8255C"/>
    <w:rsid w:val="00D82AE1"/>
    <w:rsid w:val="00D83F78"/>
    <w:rsid w:val="00D8413A"/>
    <w:rsid w:val="00D84C7B"/>
    <w:rsid w:val="00D87690"/>
    <w:rsid w:val="00D90319"/>
    <w:rsid w:val="00D906AD"/>
    <w:rsid w:val="00D906DB"/>
    <w:rsid w:val="00D91043"/>
    <w:rsid w:val="00D92F45"/>
    <w:rsid w:val="00D959D8"/>
    <w:rsid w:val="00D96A87"/>
    <w:rsid w:val="00D97CF2"/>
    <w:rsid w:val="00DA0274"/>
    <w:rsid w:val="00DA30E2"/>
    <w:rsid w:val="00DA350F"/>
    <w:rsid w:val="00DA41A9"/>
    <w:rsid w:val="00DA4FE0"/>
    <w:rsid w:val="00DA51E3"/>
    <w:rsid w:val="00DA5D4D"/>
    <w:rsid w:val="00DA5F0F"/>
    <w:rsid w:val="00DA615E"/>
    <w:rsid w:val="00DB032F"/>
    <w:rsid w:val="00DB1E35"/>
    <w:rsid w:val="00DB1F95"/>
    <w:rsid w:val="00DB364E"/>
    <w:rsid w:val="00DB39D0"/>
    <w:rsid w:val="00DB4A32"/>
    <w:rsid w:val="00DB5467"/>
    <w:rsid w:val="00DB59AF"/>
    <w:rsid w:val="00DB5DE8"/>
    <w:rsid w:val="00DB7C7F"/>
    <w:rsid w:val="00DC072F"/>
    <w:rsid w:val="00DC0FDD"/>
    <w:rsid w:val="00DC17B3"/>
    <w:rsid w:val="00DC19BA"/>
    <w:rsid w:val="00DC1D85"/>
    <w:rsid w:val="00DC4ACD"/>
    <w:rsid w:val="00DC4D57"/>
    <w:rsid w:val="00DC548B"/>
    <w:rsid w:val="00DC55D3"/>
    <w:rsid w:val="00DC653D"/>
    <w:rsid w:val="00DC7870"/>
    <w:rsid w:val="00DD05A3"/>
    <w:rsid w:val="00DD187C"/>
    <w:rsid w:val="00DD2151"/>
    <w:rsid w:val="00DD3035"/>
    <w:rsid w:val="00DD3083"/>
    <w:rsid w:val="00DD3594"/>
    <w:rsid w:val="00DD42C2"/>
    <w:rsid w:val="00DD4BBE"/>
    <w:rsid w:val="00DD4D61"/>
    <w:rsid w:val="00DD62B3"/>
    <w:rsid w:val="00DD6CD0"/>
    <w:rsid w:val="00DD7982"/>
    <w:rsid w:val="00DE3349"/>
    <w:rsid w:val="00DE4749"/>
    <w:rsid w:val="00DE4764"/>
    <w:rsid w:val="00DE506B"/>
    <w:rsid w:val="00DE5AF0"/>
    <w:rsid w:val="00DF02B9"/>
    <w:rsid w:val="00DF07BA"/>
    <w:rsid w:val="00DF0903"/>
    <w:rsid w:val="00DF33E5"/>
    <w:rsid w:val="00DF3409"/>
    <w:rsid w:val="00DF42A1"/>
    <w:rsid w:val="00DF48A8"/>
    <w:rsid w:val="00DF5703"/>
    <w:rsid w:val="00DF6B89"/>
    <w:rsid w:val="00DF6E1A"/>
    <w:rsid w:val="00DF748D"/>
    <w:rsid w:val="00DF765C"/>
    <w:rsid w:val="00DF7E24"/>
    <w:rsid w:val="00E0050A"/>
    <w:rsid w:val="00E006EB"/>
    <w:rsid w:val="00E01CF9"/>
    <w:rsid w:val="00E01FF6"/>
    <w:rsid w:val="00E025B8"/>
    <w:rsid w:val="00E027E0"/>
    <w:rsid w:val="00E029F0"/>
    <w:rsid w:val="00E05974"/>
    <w:rsid w:val="00E07DEE"/>
    <w:rsid w:val="00E07E62"/>
    <w:rsid w:val="00E10906"/>
    <w:rsid w:val="00E110D5"/>
    <w:rsid w:val="00E1151A"/>
    <w:rsid w:val="00E1196A"/>
    <w:rsid w:val="00E127BB"/>
    <w:rsid w:val="00E13EBB"/>
    <w:rsid w:val="00E14209"/>
    <w:rsid w:val="00E146D9"/>
    <w:rsid w:val="00E14A26"/>
    <w:rsid w:val="00E14C4C"/>
    <w:rsid w:val="00E15022"/>
    <w:rsid w:val="00E152CD"/>
    <w:rsid w:val="00E1558B"/>
    <w:rsid w:val="00E158DE"/>
    <w:rsid w:val="00E223A9"/>
    <w:rsid w:val="00E232BF"/>
    <w:rsid w:val="00E23E72"/>
    <w:rsid w:val="00E261CA"/>
    <w:rsid w:val="00E26A27"/>
    <w:rsid w:val="00E308CA"/>
    <w:rsid w:val="00E3225A"/>
    <w:rsid w:val="00E33881"/>
    <w:rsid w:val="00E33DB7"/>
    <w:rsid w:val="00E33F16"/>
    <w:rsid w:val="00E35008"/>
    <w:rsid w:val="00E351ED"/>
    <w:rsid w:val="00E35D00"/>
    <w:rsid w:val="00E35E5C"/>
    <w:rsid w:val="00E3767F"/>
    <w:rsid w:val="00E408DD"/>
    <w:rsid w:val="00E41352"/>
    <w:rsid w:val="00E43573"/>
    <w:rsid w:val="00E437A9"/>
    <w:rsid w:val="00E444CE"/>
    <w:rsid w:val="00E447DF"/>
    <w:rsid w:val="00E45070"/>
    <w:rsid w:val="00E452E4"/>
    <w:rsid w:val="00E458CF"/>
    <w:rsid w:val="00E4631D"/>
    <w:rsid w:val="00E46A64"/>
    <w:rsid w:val="00E50DCC"/>
    <w:rsid w:val="00E51403"/>
    <w:rsid w:val="00E52346"/>
    <w:rsid w:val="00E536BF"/>
    <w:rsid w:val="00E53750"/>
    <w:rsid w:val="00E53C8C"/>
    <w:rsid w:val="00E5504C"/>
    <w:rsid w:val="00E55B3A"/>
    <w:rsid w:val="00E560ED"/>
    <w:rsid w:val="00E560F6"/>
    <w:rsid w:val="00E56D7B"/>
    <w:rsid w:val="00E6068B"/>
    <w:rsid w:val="00E60810"/>
    <w:rsid w:val="00E6164B"/>
    <w:rsid w:val="00E61B85"/>
    <w:rsid w:val="00E61BFC"/>
    <w:rsid w:val="00E6274B"/>
    <w:rsid w:val="00E63ADA"/>
    <w:rsid w:val="00E652F5"/>
    <w:rsid w:val="00E70CA4"/>
    <w:rsid w:val="00E710FD"/>
    <w:rsid w:val="00E72638"/>
    <w:rsid w:val="00E7264E"/>
    <w:rsid w:val="00E72D3B"/>
    <w:rsid w:val="00E73714"/>
    <w:rsid w:val="00E752A1"/>
    <w:rsid w:val="00E75BA9"/>
    <w:rsid w:val="00E765D6"/>
    <w:rsid w:val="00E76DCD"/>
    <w:rsid w:val="00E77AEF"/>
    <w:rsid w:val="00E81545"/>
    <w:rsid w:val="00E823C1"/>
    <w:rsid w:val="00E82DF6"/>
    <w:rsid w:val="00E835A7"/>
    <w:rsid w:val="00E85464"/>
    <w:rsid w:val="00E86920"/>
    <w:rsid w:val="00E8740A"/>
    <w:rsid w:val="00E87A82"/>
    <w:rsid w:val="00E921ED"/>
    <w:rsid w:val="00E93448"/>
    <w:rsid w:val="00E9354F"/>
    <w:rsid w:val="00E961AE"/>
    <w:rsid w:val="00E96958"/>
    <w:rsid w:val="00E96E3F"/>
    <w:rsid w:val="00E97064"/>
    <w:rsid w:val="00E976EA"/>
    <w:rsid w:val="00EA041A"/>
    <w:rsid w:val="00EA0D21"/>
    <w:rsid w:val="00EA0D76"/>
    <w:rsid w:val="00EA1795"/>
    <w:rsid w:val="00EA2334"/>
    <w:rsid w:val="00EA23F3"/>
    <w:rsid w:val="00EA248A"/>
    <w:rsid w:val="00EA2E60"/>
    <w:rsid w:val="00EA37D8"/>
    <w:rsid w:val="00EA5278"/>
    <w:rsid w:val="00EA5B59"/>
    <w:rsid w:val="00EA7FAD"/>
    <w:rsid w:val="00EB0030"/>
    <w:rsid w:val="00EB29B9"/>
    <w:rsid w:val="00EB343C"/>
    <w:rsid w:val="00EB3731"/>
    <w:rsid w:val="00EB3F07"/>
    <w:rsid w:val="00EB4B44"/>
    <w:rsid w:val="00EB5145"/>
    <w:rsid w:val="00EB53D6"/>
    <w:rsid w:val="00EB607D"/>
    <w:rsid w:val="00EC023A"/>
    <w:rsid w:val="00EC03B2"/>
    <w:rsid w:val="00EC2F8A"/>
    <w:rsid w:val="00EC3497"/>
    <w:rsid w:val="00EC3853"/>
    <w:rsid w:val="00EC4CA6"/>
    <w:rsid w:val="00EC60CA"/>
    <w:rsid w:val="00EC6BE0"/>
    <w:rsid w:val="00EC752A"/>
    <w:rsid w:val="00EC799D"/>
    <w:rsid w:val="00ED11B5"/>
    <w:rsid w:val="00ED1A2D"/>
    <w:rsid w:val="00ED1AA7"/>
    <w:rsid w:val="00ED2C64"/>
    <w:rsid w:val="00ED76BE"/>
    <w:rsid w:val="00EE06A2"/>
    <w:rsid w:val="00EE0775"/>
    <w:rsid w:val="00EE11AB"/>
    <w:rsid w:val="00EE1990"/>
    <w:rsid w:val="00EE22C0"/>
    <w:rsid w:val="00EE24F4"/>
    <w:rsid w:val="00EE26C5"/>
    <w:rsid w:val="00EE32AB"/>
    <w:rsid w:val="00EE3DE7"/>
    <w:rsid w:val="00EE46B6"/>
    <w:rsid w:val="00EE4D32"/>
    <w:rsid w:val="00EE57B6"/>
    <w:rsid w:val="00EE5AAF"/>
    <w:rsid w:val="00EE64F3"/>
    <w:rsid w:val="00EE7265"/>
    <w:rsid w:val="00EE787C"/>
    <w:rsid w:val="00EF067B"/>
    <w:rsid w:val="00EF2D71"/>
    <w:rsid w:val="00EF307B"/>
    <w:rsid w:val="00EF41A8"/>
    <w:rsid w:val="00EF4F48"/>
    <w:rsid w:val="00F00289"/>
    <w:rsid w:val="00F00561"/>
    <w:rsid w:val="00F00E03"/>
    <w:rsid w:val="00F01A7A"/>
    <w:rsid w:val="00F023B5"/>
    <w:rsid w:val="00F039B3"/>
    <w:rsid w:val="00F03EBD"/>
    <w:rsid w:val="00F04041"/>
    <w:rsid w:val="00F05C12"/>
    <w:rsid w:val="00F05C44"/>
    <w:rsid w:val="00F07E87"/>
    <w:rsid w:val="00F11D85"/>
    <w:rsid w:val="00F12EB8"/>
    <w:rsid w:val="00F13683"/>
    <w:rsid w:val="00F138B5"/>
    <w:rsid w:val="00F14968"/>
    <w:rsid w:val="00F15E92"/>
    <w:rsid w:val="00F161D5"/>
    <w:rsid w:val="00F17339"/>
    <w:rsid w:val="00F20A5C"/>
    <w:rsid w:val="00F212CB"/>
    <w:rsid w:val="00F222EC"/>
    <w:rsid w:val="00F24E06"/>
    <w:rsid w:val="00F27121"/>
    <w:rsid w:val="00F276EF"/>
    <w:rsid w:val="00F27D84"/>
    <w:rsid w:val="00F30230"/>
    <w:rsid w:val="00F30733"/>
    <w:rsid w:val="00F30B1F"/>
    <w:rsid w:val="00F31736"/>
    <w:rsid w:val="00F31934"/>
    <w:rsid w:val="00F34827"/>
    <w:rsid w:val="00F35F80"/>
    <w:rsid w:val="00F377F6"/>
    <w:rsid w:val="00F4111A"/>
    <w:rsid w:val="00F412D2"/>
    <w:rsid w:val="00F41BDC"/>
    <w:rsid w:val="00F4310C"/>
    <w:rsid w:val="00F44C0B"/>
    <w:rsid w:val="00F45FB1"/>
    <w:rsid w:val="00F46095"/>
    <w:rsid w:val="00F47190"/>
    <w:rsid w:val="00F505B0"/>
    <w:rsid w:val="00F5123A"/>
    <w:rsid w:val="00F527F3"/>
    <w:rsid w:val="00F5299D"/>
    <w:rsid w:val="00F56F91"/>
    <w:rsid w:val="00F578A0"/>
    <w:rsid w:val="00F60834"/>
    <w:rsid w:val="00F6178F"/>
    <w:rsid w:val="00F61CEE"/>
    <w:rsid w:val="00F62807"/>
    <w:rsid w:val="00F6778D"/>
    <w:rsid w:val="00F70B39"/>
    <w:rsid w:val="00F70BDB"/>
    <w:rsid w:val="00F7571B"/>
    <w:rsid w:val="00F76D24"/>
    <w:rsid w:val="00F76F14"/>
    <w:rsid w:val="00F7713D"/>
    <w:rsid w:val="00F81206"/>
    <w:rsid w:val="00F824C6"/>
    <w:rsid w:val="00F8544E"/>
    <w:rsid w:val="00F857F8"/>
    <w:rsid w:val="00F85DF4"/>
    <w:rsid w:val="00F872FD"/>
    <w:rsid w:val="00F87A7C"/>
    <w:rsid w:val="00F90031"/>
    <w:rsid w:val="00F9027E"/>
    <w:rsid w:val="00F919BE"/>
    <w:rsid w:val="00F9232E"/>
    <w:rsid w:val="00F930DC"/>
    <w:rsid w:val="00F9325D"/>
    <w:rsid w:val="00F93CC6"/>
    <w:rsid w:val="00F93EEC"/>
    <w:rsid w:val="00F95706"/>
    <w:rsid w:val="00F95DEC"/>
    <w:rsid w:val="00F95F08"/>
    <w:rsid w:val="00FA0211"/>
    <w:rsid w:val="00FA21D5"/>
    <w:rsid w:val="00FA2448"/>
    <w:rsid w:val="00FA298F"/>
    <w:rsid w:val="00FA4861"/>
    <w:rsid w:val="00FA5C0D"/>
    <w:rsid w:val="00FA6C1D"/>
    <w:rsid w:val="00FA6D30"/>
    <w:rsid w:val="00FA6D41"/>
    <w:rsid w:val="00FB0A74"/>
    <w:rsid w:val="00FB20C8"/>
    <w:rsid w:val="00FB2360"/>
    <w:rsid w:val="00FB325D"/>
    <w:rsid w:val="00FB5FC5"/>
    <w:rsid w:val="00FB609B"/>
    <w:rsid w:val="00FB6ACE"/>
    <w:rsid w:val="00FB6E5E"/>
    <w:rsid w:val="00FB7917"/>
    <w:rsid w:val="00FC0DC1"/>
    <w:rsid w:val="00FC1A5D"/>
    <w:rsid w:val="00FC2137"/>
    <w:rsid w:val="00FC21DD"/>
    <w:rsid w:val="00FC282A"/>
    <w:rsid w:val="00FC5806"/>
    <w:rsid w:val="00FC6954"/>
    <w:rsid w:val="00FC6B07"/>
    <w:rsid w:val="00FD1110"/>
    <w:rsid w:val="00FD11E5"/>
    <w:rsid w:val="00FD5540"/>
    <w:rsid w:val="00FE0B86"/>
    <w:rsid w:val="00FE109F"/>
    <w:rsid w:val="00FE17BB"/>
    <w:rsid w:val="00FE3BCA"/>
    <w:rsid w:val="00FE3E05"/>
    <w:rsid w:val="00FE457A"/>
    <w:rsid w:val="00FE4946"/>
    <w:rsid w:val="00FE5094"/>
    <w:rsid w:val="00FE5102"/>
    <w:rsid w:val="00FE51E3"/>
    <w:rsid w:val="00FE656D"/>
    <w:rsid w:val="00FE68ED"/>
    <w:rsid w:val="00FE7B30"/>
    <w:rsid w:val="00FE7C01"/>
    <w:rsid w:val="00FF002C"/>
    <w:rsid w:val="00FF0C1C"/>
    <w:rsid w:val="00FF1CD3"/>
    <w:rsid w:val="00FF609D"/>
    <w:rsid w:val="00FF614A"/>
    <w:rsid w:val="00FF63D7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6177"/>
  <w15:chartTrackingRefBased/>
  <w15:docId w15:val="{459EA287-C199-4D09-8951-D6BF17BC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27E"/>
    <w:pPr>
      <w:widowControl w:val="0"/>
      <w:spacing w:line="360" w:lineRule="auto"/>
      <w:ind w:left="147" w:firstLine="272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756"/>
    <w:pPr>
      <w:keepNext/>
      <w:keepLines/>
      <w:numPr>
        <w:numId w:val="1"/>
      </w:numPr>
      <w:tabs>
        <w:tab w:val="left" w:pos="567"/>
      </w:tabs>
      <w:spacing w:before="120" w:after="12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E28"/>
    <w:pPr>
      <w:keepNext/>
      <w:keepLines/>
      <w:numPr>
        <w:ilvl w:val="1"/>
        <w:numId w:val="1"/>
      </w:numPr>
      <w:spacing w:before="120"/>
      <w:outlineLvl w:val="1"/>
    </w:pPr>
    <w:rPr>
      <w:rFonts w:ascii="等线" w:eastAsia="等线" w:hAnsi="等线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127"/>
    <w:pPr>
      <w:keepNext/>
      <w:keepLines/>
      <w:numPr>
        <w:ilvl w:val="2"/>
        <w:numId w:val="1"/>
      </w:numPr>
      <w:spacing w:before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1F3"/>
    <w:pPr>
      <w:keepNext/>
      <w:keepLines/>
      <w:numPr>
        <w:ilvl w:val="3"/>
        <w:numId w:val="2"/>
      </w:numPr>
      <w:spacing w:before="120"/>
      <w:outlineLvl w:val="3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1C2"/>
    <w:rPr>
      <w:sz w:val="18"/>
      <w:szCs w:val="18"/>
    </w:rPr>
  </w:style>
  <w:style w:type="paragraph" w:styleId="a7">
    <w:name w:val="List Paragraph"/>
    <w:basedOn w:val="a"/>
    <w:uiPriority w:val="34"/>
    <w:qFormat/>
    <w:rsid w:val="0005215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176C5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76C50"/>
  </w:style>
  <w:style w:type="character" w:customStyle="1" w:styleId="10">
    <w:name w:val="标题 1 字符"/>
    <w:basedOn w:val="a0"/>
    <w:link w:val="1"/>
    <w:uiPriority w:val="9"/>
    <w:rsid w:val="002E2756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96E28"/>
    <w:rPr>
      <w:rFonts w:ascii="等线" w:eastAsia="等线" w:hAnsi="等线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738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382"/>
  </w:style>
  <w:style w:type="paragraph" w:styleId="TOC2">
    <w:name w:val="toc 2"/>
    <w:basedOn w:val="a"/>
    <w:next w:val="a"/>
    <w:autoRedefine/>
    <w:uiPriority w:val="39"/>
    <w:unhideWhenUsed/>
    <w:rsid w:val="005D3BA6"/>
    <w:pPr>
      <w:tabs>
        <w:tab w:val="left" w:pos="1050"/>
        <w:tab w:val="right" w:leader="dot" w:pos="9746"/>
      </w:tabs>
      <w:ind w:leftChars="200" w:left="420"/>
    </w:pPr>
  </w:style>
  <w:style w:type="character" w:styleId="aa">
    <w:name w:val="Hyperlink"/>
    <w:basedOn w:val="a0"/>
    <w:uiPriority w:val="99"/>
    <w:unhideWhenUsed/>
    <w:rsid w:val="00C07382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2329C0"/>
    <w:pPr>
      <w:spacing w:before="120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44"/>
    </w:rPr>
  </w:style>
  <w:style w:type="character" w:customStyle="1" w:styleId="ac">
    <w:name w:val="标题 字符"/>
    <w:basedOn w:val="a0"/>
    <w:link w:val="ab"/>
    <w:uiPriority w:val="10"/>
    <w:rsid w:val="002329C0"/>
    <w:rPr>
      <w:rFonts w:asciiTheme="majorHAnsi" w:eastAsiaTheme="majorEastAsia" w:hAnsiTheme="majorHAnsi" w:cstheme="majorBidi"/>
      <w:b/>
      <w:sz w:val="28"/>
      <w:szCs w:val="44"/>
    </w:rPr>
  </w:style>
  <w:style w:type="paragraph" w:styleId="TOC3">
    <w:name w:val="toc 3"/>
    <w:basedOn w:val="a"/>
    <w:next w:val="a"/>
    <w:autoRedefine/>
    <w:uiPriority w:val="39"/>
    <w:unhideWhenUsed/>
    <w:rsid w:val="00D6579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490127"/>
    <w:rPr>
      <w:b/>
      <w:bCs/>
      <w:szCs w:val="32"/>
    </w:rPr>
  </w:style>
  <w:style w:type="paragraph" w:styleId="ad">
    <w:name w:val="Normal Indent"/>
    <w:basedOn w:val="a"/>
    <w:rsid w:val="0021398A"/>
    <w:pPr>
      <w:adjustRightInd w:val="0"/>
      <w:spacing w:line="360" w:lineRule="atLeast"/>
      <w:ind w:firstLine="42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ae">
    <w:name w:val="Body Text Indent"/>
    <w:basedOn w:val="a"/>
    <w:link w:val="af"/>
    <w:semiHidden/>
    <w:rsid w:val="0021398A"/>
    <w:pPr>
      <w:wordWrap w:val="0"/>
      <w:overflowPunct w:val="0"/>
      <w:autoSpaceDE w:val="0"/>
      <w:autoSpaceDN w:val="0"/>
      <w:adjustRightInd w:val="0"/>
      <w:ind w:left="1320"/>
      <w:jc w:val="left"/>
      <w:textAlignment w:val="baseline"/>
    </w:pPr>
    <w:rPr>
      <w:rFonts w:ascii="宋体" w:eastAsia="宋体" w:hAnsi="MS Sans Serif" w:cs="Times New Roman"/>
      <w:kern w:val="0"/>
      <w:sz w:val="18"/>
      <w:szCs w:val="20"/>
    </w:rPr>
  </w:style>
  <w:style w:type="character" w:customStyle="1" w:styleId="af">
    <w:name w:val="正文文本缩进 字符"/>
    <w:basedOn w:val="a0"/>
    <w:link w:val="ae"/>
    <w:semiHidden/>
    <w:rsid w:val="0021398A"/>
    <w:rPr>
      <w:rFonts w:ascii="宋体" w:eastAsia="宋体" w:hAnsi="MS Sans Serif" w:cs="Times New Roman"/>
      <w:kern w:val="0"/>
      <w:sz w:val="18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D3E1D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D3E1D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CC48AE"/>
    <w:pPr>
      <w:snapToGrid w:val="0"/>
      <w:ind w:firstLine="420"/>
      <w:jc w:val="left"/>
    </w:pPr>
    <w:rPr>
      <w:rFonts w:eastAsia="宋体"/>
    </w:rPr>
  </w:style>
  <w:style w:type="character" w:customStyle="1" w:styleId="af3">
    <w:name w:val="批注文字 字符"/>
    <w:basedOn w:val="a0"/>
    <w:link w:val="af2"/>
    <w:uiPriority w:val="99"/>
    <w:rsid w:val="00CC48AE"/>
    <w:rPr>
      <w:rFonts w:eastAsia="宋体"/>
    </w:rPr>
  </w:style>
  <w:style w:type="paragraph" w:customStyle="1" w:styleId="af4">
    <w:name w:val="图表"/>
    <w:basedOn w:val="a"/>
    <w:link w:val="af5"/>
    <w:qFormat/>
    <w:rsid w:val="000A48FF"/>
    <w:pPr>
      <w:ind w:left="0" w:firstLine="0"/>
      <w:jc w:val="center"/>
    </w:pPr>
    <w:rPr>
      <w:rFonts w:eastAsia="楷体"/>
      <w:noProof/>
      <w:sz w:val="18"/>
    </w:rPr>
  </w:style>
  <w:style w:type="character" w:customStyle="1" w:styleId="af5">
    <w:name w:val="图表 字符"/>
    <w:basedOn w:val="a0"/>
    <w:link w:val="af4"/>
    <w:rsid w:val="000A48FF"/>
    <w:rPr>
      <w:rFonts w:eastAsia="楷体"/>
      <w:noProof/>
      <w:sz w:val="18"/>
    </w:rPr>
  </w:style>
  <w:style w:type="character" w:customStyle="1" w:styleId="40">
    <w:name w:val="标题 4 字符"/>
    <w:basedOn w:val="a0"/>
    <w:link w:val="4"/>
    <w:uiPriority w:val="9"/>
    <w:rsid w:val="002C01F3"/>
    <w:rPr>
      <w:rFonts w:asciiTheme="majorHAnsi" w:eastAsiaTheme="majorEastAsia" w:hAnsiTheme="majorHAnsi" w:cstheme="majorBidi"/>
      <w:b/>
      <w:bCs/>
      <w:szCs w:val="21"/>
    </w:rPr>
  </w:style>
  <w:style w:type="table" w:styleId="af6">
    <w:name w:val="Table Grid"/>
    <w:basedOn w:val="a1"/>
    <w:uiPriority w:val="59"/>
    <w:rsid w:val="00B0123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aliases w:val="Body Text(ch),bt,contents"/>
    <w:basedOn w:val="a"/>
    <w:link w:val="af8"/>
    <w:rsid w:val="00B01238"/>
    <w:pPr>
      <w:widowControl/>
      <w:overflowPunct w:val="0"/>
      <w:autoSpaceDE w:val="0"/>
      <w:autoSpaceDN w:val="0"/>
      <w:adjustRightInd w:val="0"/>
      <w:spacing w:after="215"/>
      <w:ind w:left="0" w:firstLine="0"/>
      <w:textAlignment w:val="baseline"/>
    </w:pPr>
    <w:rPr>
      <w:rFonts w:ascii="Arial Narrow" w:eastAsia="楷体_GB2312" w:hAnsi="Arial Narrow" w:cs="Times New Roman"/>
      <w:spacing w:val="10"/>
      <w:kern w:val="0"/>
      <w:sz w:val="24"/>
      <w:szCs w:val="20"/>
      <w:lang w:eastAsia="en-US"/>
    </w:rPr>
  </w:style>
  <w:style w:type="character" w:customStyle="1" w:styleId="af8">
    <w:name w:val="正文文本 字符"/>
    <w:aliases w:val="Body Text(ch) 字符,bt 字符,contents 字符"/>
    <w:basedOn w:val="a0"/>
    <w:link w:val="af7"/>
    <w:rsid w:val="00B01238"/>
    <w:rPr>
      <w:rFonts w:ascii="Arial Narrow" w:eastAsia="楷体_GB2312" w:hAnsi="Arial Narrow" w:cs="Times New Roman"/>
      <w:spacing w:val="10"/>
      <w:kern w:val="0"/>
      <w:sz w:val="24"/>
      <w:szCs w:val="20"/>
      <w:lang w:eastAsia="en-US"/>
    </w:rPr>
  </w:style>
  <w:style w:type="paragraph" w:customStyle="1" w:styleId="CNParagraph">
    <w:name w:val="CN Paragraph"/>
    <w:link w:val="CNParagraphChar"/>
    <w:qFormat/>
    <w:rsid w:val="00B01238"/>
    <w:pPr>
      <w:spacing w:before="80" w:after="80"/>
      <w:ind w:left="720"/>
    </w:pPr>
    <w:rPr>
      <w:rFonts w:ascii="Arial" w:eastAsia="宋体" w:hAnsi="Arial" w:cs="Times New Roman"/>
      <w:kern w:val="0"/>
      <w:sz w:val="20"/>
      <w:szCs w:val="18"/>
      <w:lang w:eastAsia="en-US"/>
    </w:rPr>
  </w:style>
  <w:style w:type="character" w:customStyle="1" w:styleId="CNParagraphChar">
    <w:name w:val="CN Paragraph Char"/>
    <w:basedOn w:val="a0"/>
    <w:link w:val="CNParagraph"/>
    <w:qFormat/>
    <w:rsid w:val="00B01238"/>
    <w:rPr>
      <w:rFonts w:ascii="Arial" w:eastAsia="宋体" w:hAnsi="Arial" w:cs="Times New Roman"/>
      <w:kern w:val="0"/>
      <w:sz w:val="20"/>
      <w:szCs w:val="18"/>
      <w:lang w:eastAsia="en-US"/>
    </w:rPr>
  </w:style>
  <w:style w:type="paragraph" w:customStyle="1" w:styleId="af9">
    <w:name w:val="正文单倍"/>
    <w:basedOn w:val="a"/>
    <w:link w:val="afa"/>
    <w:qFormat/>
    <w:rsid w:val="00CE778D"/>
    <w:pPr>
      <w:widowControl/>
      <w:adjustRightInd w:val="0"/>
      <w:snapToGrid w:val="0"/>
      <w:spacing w:line="240" w:lineRule="auto"/>
      <w:ind w:left="0" w:firstLine="0"/>
      <w:jc w:val="center"/>
    </w:pPr>
    <w:rPr>
      <w:rFonts w:ascii="微软雅黑" w:eastAsia="微软雅黑" w:hAnsi="微软雅黑" w:cs="宋体"/>
      <w:bCs/>
      <w:color w:val="FFFFFF"/>
      <w:kern w:val="0"/>
      <w:szCs w:val="21"/>
    </w:rPr>
  </w:style>
  <w:style w:type="character" w:customStyle="1" w:styleId="afa">
    <w:name w:val="正文单倍 字符"/>
    <w:basedOn w:val="a0"/>
    <w:link w:val="af9"/>
    <w:rsid w:val="00CE778D"/>
    <w:rPr>
      <w:rFonts w:ascii="微软雅黑" w:eastAsia="微软雅黑" w:hAnsi="微软雅黑" w:cs="宋体"/>
      <w:bCs/>
      <w:color w:val="FFFFFF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zyua\Documents\&#33258;&#23450;&#20041;%20Office%20&#27169;&#26495;\yu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A61A-529B-491F-9F05-AF98A6DC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yuan.dotm</Template>
  <TotalTime>258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52</cp:revision>
  <cp:lastPrinted>2020-01-09T07:11:00Z</cp:lastPrinted>
  <dcterms:created xsi:type="dcterms:W3CDTF">2020-03-19T03:09:00Z</dcterms:created>
  <dcterms:modified xsi:type="dcterms:W3CDTF">2020-03-19T08:19:00Z</dcterms:modified>
</cp:coreProperties>
</file>