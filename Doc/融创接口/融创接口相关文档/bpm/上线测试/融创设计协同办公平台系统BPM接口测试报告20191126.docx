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6CC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A33BB19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D9D9FC0" w14:textId="77777777" w:rsidR="001153AD" w:rsidRPr="00087D1E" w:rsidRDefault="001153AD">
      <w:pPr>
        <w:rPr>
          <w:rFonts w:ascii="微软雅黑" w:eastAsia="微软雅黑" w:hAnsi="微软雅黑"/>
        </w:rPr>
      </w:pPr>
    </w:p>
    <w:p w14:paraId="7306514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4690A6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CC0E3C3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6738B3B" w14:textId="6968D80B" w:rsidR="00087D1E" w:rsidRPr="00087D1E" w:rsidRDefault="00060207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融创设计协同办公平台</w:t>
      </w:r>
    </w:p>
    <w:p w14:paraId="50D13805" w14:textId="0791FBBF" w:rsidR="00087D1E" w:rsidRPr="00087D1E" w:rsidRDefault="00087D1E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BPM接口</w:t>
      </w:r>
    </w:p>
    <w:p w14:paraId="6EEEA194" w14:textId="32CBD5AE" w:rsidR="001153AD" w:rsidRPr="00087D1E" w:rsidRDefault="000769AE">
      <w:pPr>
        <w:pStyle w:val="5"/>
        <w:rPr>
          <w:rStyle w:val="BodyTextChar"/>
          <w:rFonts w:ascii="微软雅黑" w:eastAsia="微软雅黑" w:hAnsi="微软雅黑" w:cs="Times New Roman"/>
          <w:sz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测试报告</w:t>
      </w:r>
    </w:p>
    <w:p w14:paraId="53B9A0A1" w14:textId="77777777" w:rsidR="001153AD" w:rsidRPr="00087D1E" w:rsidRDefault="001153AD">
      <w:pPr>
        <w:jc w:val="center"/>
        <w:rPr>
          <w:rFonts w:ascii="微软雅黑" w:eastAsia="微软雅黑" w:hAnsi="微软雅黑"/>
          <w:b/>
          <w:bCs/>
          <w:color w:val="0000FF"/>
          <w:sz w:val="40"/>
          <w:szCs w:val="40"/>
          <w:lang w:eastAsia="zh-CN"/>
        </w:rPr>
      </w:pPr>
    </w:p>
    <w:p w14:paraId="13540FB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7E00F5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9B8CDB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1B8311B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63C180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A719489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25C322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5FBADC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345541A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  <w:bookmarkStart w:id="0" w:name="_Toc63844123"/>
    </w:p>
    <w:p w14:paraId="55B84083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188FBDFB" w14:textId="19B11CCB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AAA60BA" w14:textId="77777777" w:rsidR="00087D1E" w:rsidRPr="00087D1E" w:rsidRDefault="00087D1E">
      <w:pPr>
        <w:rPr>
          <w:rFonts w:ascii="微软雅黑" w:eastAsia="微软雅黑" w:hAnsi="微软雅黑"/>
          <w:lang w:eastAsia="zh-CN"/>
        </w:rPr>
      </w:pPr>
    </w:p>
    <w:p w14:paraId="5D77F83C" w14:textId="582C08DB" w:rsidR="00087D1E" w:rsidRDefault="00087D1E" w:rsidP="00087D1E">
      <w:pPr>
        <w:jc w:val="center"/>
        <w:rPr>
          <w:rFonts w:ascii="微软雅黑" w:eastAsia="微软雅黑" w:hAnsi="微软雅黑"/>
          <w:b/>
          <w:lang w:eastAsia="zh-CN"/>
        </w:rPr>
      </w:pPr>
      <w:r w:rsidRPr="00087D1E">
        <w:rPr>
          <w:rFonts w:ascii="微软雅黑" w:eastAsia="微软雅黑" w:hAnsi="微软雅黑"/>
          <w:b/>
          <w:lang w:eastAsia="zh-CN"/>
        </w:rPr>
        <w:t>2019</w:t>
      </w:r>
      <w:r w:rsidRPr="00087D1E">
        <w:rPr>
          <w:rFonts w:ascii="微软雅黑" w:eastAsia="微软雅黑" w:hAnsi="微软雅黑" w:hint="eastAsia"/>
          <w:b/>
          <w:lang w:eastAsia="zh-CN"/>
        </w:rPr>
        <w:t>年1</w:t>
      </w:r>
      <w:r w:rsidR="004E674D">
        <w:rPr>
          <w:rFonts w:ascii="微软雅黑" w:eastAsia="微软雅黑" w:hAnsi="微软雅黑"/>
          <w:b/>
          <w:lang w:eastAsia="zh-CN"/>
        </w:rPr>
        <w:t>1</w:t>
      </w:r>
      <w:r w:rsidRPr="00087D1E">
        <w:rPr>
          <w:rFonts w:ascii="微软雅黑" w:eastAsia="微软雅黑" w:hAnsi="微软雅黑" w:hint="eastAsia"/>
          <w:b/>
          <w:lang w:eastAsia="zh-CN"/>
        </w:rPr>
        <w:t>月</w:t>
      </w:r>
    </w:p>
    <w:p w14:paraId="7ADEBA7A" w14:textId="77777777" w:rsidR="00087D1E" w:rsidRDefault="00087D1E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225F1202" w14:textId="77777777" w:rsidR="001153AD" w:rsidRPr="00087D1E" w:rsidRDefault="001153AD" w:rsidP="00087D1E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5E7AFC86" w14:textId="77777777" w:rsidR="001153AD" w:rsidRPr="00087D1E" w:rsidRDefault="000769AE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087D1E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2F367BA5" w14:textId="77777777" w:rsidR="001153AD" w:rsidRPr="00087D1E" w:rsidRDefault="001153AD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153AD" w:rsidRPr="00087D1E" w14:paraId="5E28F9BB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5832300C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186A24AA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3B0D3B3D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05A676D2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153AD" w:rsidRPr="00087D1E" w14:paraId="0E47C139" w14:textId="77777777">
        <w:trPr>
          <w:trHeight w:val="340"/>
        </w:trPr>
        <w:tc>
          <w:tcPr>
            <w:tcW w:w="1050" w:type="dxa"/>
            <w:vAlign w:val="center"/>
          </w:tcPr>
          <w:p w14:paraId="6501518C" w14:textId="2A130CC9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7EA26729" w14:textId="6E27E3F5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019.11.2</w:t>
            </w:r>
            <w:r w:rsidR="00060207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57" w:type="dxa"/>
            <w:vAlign w:val="center"/>
          </w:tcPr>
          <w:p w14:paraId="375C810A" w14:textId="102AD33A" w:rsidR="001153AD" w:rsidRPr="00087D1E" w:rsidRDefault="00060207" w:rsidP="00D12FA8">
            <w:pPr>
              <w:pStyle w:val="History"/>
              <w:ind w:firstLineChars="300" w:firstLine="630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宋建龙</w:t>
            </w:r>
          </w:p>
        </w:tc>
        <w:tc>
          <w:tcPr>
            <w:tcW w:w="4242" w:type="dxa"/>
            <w:vAlign w:val="center"/>
          </w:tcPr>
          <w:p w14:paraId="72CF1AE5" w14:textId="1E08FD31" w:rsidR="001153AD" w:rsidRPr="00087D1E" w:rsidRDefault="00D12FA8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153AD" w:rsidRPr="00087D1E" w14:paraId="7328F3E3" w14:textId="77777777">
        <w:trPr>
          <w:trHeight w:val="340"/>
        </w:trPr>
        <w:tc>
          <w:tcPr>
            <w:tcW w:w="1050" w:type="dxa"/>
            <w:vAlign w:val="center"/>
          </w:tcPr>
          <w:p w14:paraId="71CC6F43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4AD54916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7361B29F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060E719B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153AD" w:rsidRPr="00087D1E" w14:paraId="11EE521A" w14:textId="77777777">
        <w:trPr>
          <w:trHeight w:val="340"/>
        </w:trPr>
        <w:tc>
          <w:tcPr>
            <w:tcW w:w="1050" w:type="dxa"/>
            <w:vAlign w:val="center"/>
          </w:tcPr>
          <w:p w14:paraId="05214E98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69D0CBE6" w14:textId="77777777" w:rsidR="001153AD" w:rsidRPr="00087D1E" w:rsidRDefault="001153AD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0A2B169E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320F59A1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7ED07666" w14:textId="77777777" w:rsidR="001153AD" w:rsidRPr="00087D1E" w:rsidRDefault="001153AD">
      <w:pPr>
        <w:jc w:val="center"/>
        <w:rPr>
          <w:rFonts w:ascii="微软雅黑" w:eastAsia="微软雅黑" w:hAnsi="微软雅黑"/>
          <w:lang w:eastAsia="zh-CN"/>
        </w:rPr>
      </w:pPr>
    </w:p>
    <w:p w14:paraId="1E5B27C9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A11FFE5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F92BEAC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BA99518" w14:textId="77777777" w:rsidR="001153AD" w:rsidRPr="00087D1E" w:rsidRDefault="000769AE">
      <w:pPr>
        <w:rPr>
          <w:rFonts w:ascii="微软雅黑" w:eastAsia="微软雅黑" w:hAnsi="微软雅黑"/>
          <w:b/>
          <w:bCs/>
          <w:sz w:val="44"/>
        </w:rPr>
      </w:pPr>
      <w:r w:rsidRPr="00087D1E"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1E474496" w14:textId="26FD1A89" w:rsidR="001153AD" w:rsidRPr="00087D1E" w:rsidRDefault="000769AE">
          <w:pPr>
            <w:jc w:val="center"/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sz w:val="21"/>
            </w:rPr>
            <w:t>目</w:t>
          </w:r>
          <w:r w:rsidR="00087D1E" w:rsidRPr="00087D1E"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 w:rsidR="00087D1E" w:rsidRPr="00087D1E"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 w:rsidRPr="00087D1E">
            <w:rPr>
              <w:rFonts w:ascii="微软雅黑" w:eastAsia="微软雅黑" w:hAnsi="微软雅黑"/>
              <w:sz w:val="21"/>
            </w:rPr>
            <w:t>录</w:t>
          </w:r>
        </w:p>
        <w:p w14:paraId="11F7C930" w14:textId="57984F64" w:rsidR="008D12F9" w:rsidRDefault="000769A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 w:rsidRPr="00087D1E">
            <w:rPr>
              <w:rFonts w:ascii="微软雅黑" w:eastAsia="微软雅黑" w:hAnsi="微软雅黑"/>
            </w:rPr>
            <w:fldChar w:fldCharType="begin"/>
          </w:r>
          <w:r w:rsidRPr="00087D1E">
            <w:rPr>
              <w:rFonts w:ascii="微软雅黑" w:eastAsia="微软雅黑" w:hAnsi="微软雅黑"/>
            </w:rPr>
            <w:instrText xml:space="preserve"> TOC \o "1-3" \h \z \u </w:instrText>
          </w:r>
          <w:r w:rsidRPr="00087D1E">
            <w:rPr>
              <w:rFonts w:ascii="微软雅黑" w:eastAsia="微软雅黑" w:hAnsi="微软雅黑"/>
            </w:rPr>
            <w:fldChar w:fldCharType="separate"/>
          </w:r>
          <w:hyperlink w:anchor="_Toc25670801" w:history="1">
            <w:r w:rsidR="008D12F9" w:rsidRPr="00207DBD">
              <w:rPr>
                <w:rStyle w:val="af1"/>
                <w:rFonts w:ascii="微软雅黑" w:eastAsia="微软雅黑" w:hAnsi="微软雅黑"/>
                <w:noProof/>
              </w:rPr>
              <w:t>1</w:t>
            </w:r>
            <w:r w:rsidR="008D12F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D12F9" w:rsidRPr="00207DBD">
              <w:rPr>
                <w:rStyle w:val="af1"/>
                <w:rFonts w:ascii="微软雅黑" w:eastAsia="微软雅黑" w:hAnsi="微软雅黑"/>
                <w:noProof/>
              </w:rPr>
              <w:t>简介</w:t>
            </w:r>
            <w:r w:rsidR="008D12F9">
              <w:rPr>
                <w:noProof/>
                <w:webHidden/>
              </w:rPr>
              <w:tab/>
            </w:r>
            <w:r w:rsidR="008D12F9">
              <w:rPr>
                <w:noProof/>
                <w:webHidden/>
              </w:rPr>
              <w:fldChar w:fldCharType="begin"/>
            </w:r>
            <w:r w:rsidR="008D12F9">
              <w:rPr>
                <w:noProof/>
                <w:webHidden/>
              </w:rPr>
              <w:instrText xml:space="preserve"> PAGEREF _Toc25670801 \h </w:instrText>
            </w:r>
            <w:r w:rsidR="008D12F9">
              <w:rPr>
                <w:noProof/>
                <w:webHidden/>
              </w:rPr>
            </w:r>
            <w:r w:rsidR="008D12F9">
              <w:rPr>
                <w:noProof/>
                <w:webHidden/>
              </w:rPr>
              <w:fldChar w:fldCharType="separate"/>
            </w:r>
            <w:r w:rsidR="008D12F9">
              <w:rPr>
                <w:noProof/>
                <w:webHidden/>
              </w:rPr>
              <w:t>4</w:t>
            </w:r>
            <w:r w:rsidR="008D12F9">
              <w:rPr>
                <w:noProof/>
                <w:webHidden/>
              </w:rPr>
              <w:fldChar w:fldCharType="end"/>
            </w:r>
          </w:hyperlink>
        </w:p>
        <w:p w14:paraId="69EDE3EB" w14:textId="0A41DD80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2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9206" w14:textId="598A9C95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3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E059" w14:textId="1F2F98FF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4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8CF4" w14:textId="7D71E464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5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1F37" w14:textId="59B849B8" w:rsidR="008D12F9" w:rsidRDefault="008D12F9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5670806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721F" w14:textId="566699FE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7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</w:t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0ABE" w14:textId="37D45C27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08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020C" w14:textId="58F33FB3" w:rsidR="008D12F9" w:rsidRDefault="008D12F9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5670809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测试结果及缺陷分析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7D33" w14:textId="68DBDC5A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10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测试执行情况与记录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C44E" w14:textId="12D9E4AF" w:rsidR="008D12F9" w:rsidRDefault="008D12F9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1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8F59" w14:textId="2CA32E08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12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06DA" w14:textId="009EEBF7" w:rsidR="008D12F9" w:rsidRDefault="008D12F9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3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需求覆盖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9D0B" w14:textId="60AF691E" w:rsidR="008D12F9" w:rsidRDefault="008D12F9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4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7311" w14:textId="0D551EA7" w:rsidR="008D12F9" w:rsidRDefault="008D12F9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5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40FC" w14:textId="4A34F463" w:rsidR="008D12F9" w:rsidRDefault="008D12F9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6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CreateResult接口测试报文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D19F" w14:textId="3EABD57B" w:rsidR="008D12F9" w:rsidRDefault="008D12F9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7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A4F0" w14:textId="3B9F0174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18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缺陷的统计与分析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85C6" w14:textId="0F912BB8" w:rsidR="008D12F9" w:rsidRDefault="008D12F9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19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缺陷汇总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B6B4" w14:textId="78AEEE9B" w:rsidR="008D12F9" w:rsidRDefault="008D12F9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5670820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CC97" w14:textId="568F4677" w:rsidR="008D12F9" w:rsidRDefault="008D12F9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5670821" w:history="1">
            <w:r w:rsidRPr="00207DBD">
              <w:rPr>
                <w:rStyle w:val="af1"/>
                <w:rFonts w:ascii="微软雅黑" w:eastAsia="微软雅黑" w:hAnsi="微软雅黑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9559" w14:textId="6D6A30CF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22" w:history="1">
            <w:r w:rsidRPr="00207DBD">
              <w:rPr>
                <w:rStyle w:val="af1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3EAA" w14:textId="20918370" w:rsidR="008D12F9" w:rsidRDefault="008D12F9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670823" w:history="1"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207DBD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986F" w14:textId="63CFD699" w:rsidR="001153AD" w:rsidRPr="00087D1E" w:rsidRDefault="000769AE">
          <w:pPr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61A9C23F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88DE89E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0721C74D" w14:textId="77777777" w:rsidR="001153AD" w:rsidRPr="00087D1E" w:rsidRDefault="001153AD">
      <w:pPr>
        <w:spacing w:line="300" w:lineRule="auto"/>
        <w:rPr>
          <w:rFonts w:ascii="微软雅黑" w:eastAsia="微软雅黑" w:hAnsi="微软雅黑"/>
          <w:b/>
          <w:bCs/>
          <w:sz w:val="24"/>
          <w:lang w:eastAsia="zh-CN"/>
        </w:rPr>
      </w:pPr>
    </w:p>
    <w:p w14:paraId="35E7768B" w14:textId="77777777" w:rsidR="001153AD" w:rsidRPr="00087D1E" w:rsidRDefault="001153AD">
      <w:pPr>
        <w:rPr>
          <w:rFonts w:ascii="微软雅黑" w:eastAsia="微软雅黑" w:hAnsi="微软雅黑"/>
          <w:sz w:val="24"/>
          <w:lang w:eastAsia="zh-CN"/>
        </w:rPr>
      </w:pPr>
    </w:p>
    <w:p w14:paraId="2DAC6690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1" w:name="_Toc142291397"/>
      <w:bookmarkStart w:id="2" w:name="_Toc314236066"/>
      <w:bookmarkStart w:id="3" w:name="_Toc314236152"/>
      <w:bookmarkStart w:id="4" w:name="_Toc112222285"/>
      <w:bookmarkStart w:id="5" w:name="_Toc25670801"/>
      <w:r w:rsidRPr="00087D1E">
        <w:rPr>
          <w:rFonts w:ascii="微软雅黑" w:eastAsia="微软雅黑" w:hAnsi="微软雅黑" w:hint="eastAsia"/>
          <w:sz w:val="32"/>
        </w:rPr>
        <w:lastRenderedPageBreak/>
        <w:t>简介</w:t>
      </w:r>
      <w:bookmarkEnd w:id="1"/>
      <w:bookmarkEnd w:id="2"/>
      <w:bookmarkEnd w:id="3"/>
      <w:bookmarkEnd w:id="4"/>
      <w:bookmarkEnd w:id="5"/>
      <w:r w:rsidRPr="00087D1E">
        <w:rPr>
          <w:rFonts w:ascii="微软雅黑" w:eastAsia="微软雅黑" w:hAnsi="微软雅黑"/>
          <w:sz w:val="32"/>
        </w:rPr>
        <w:t xml:space="preserve"> </w:t>
      </w:r>
    </w:p>
    <w:p w14:paraId="49E76B38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6" w:name="_Toc112222286"/>
      <w:bookmarkStart w:id="7" w:name="_Toc142291398"/>
      <w:bookmarkStart w:id="8" w:name="_Toc106507546"/>
      <w:bookmarkStart w:id="9" w:name="_Toc314236067"/>
      <w:bookmarkStart w:id="10" w:name="_Toc314236153"/>
      <w:bookmarkStart w:id="11" w:name="_Toc25670802"/>
      <w:r w:rsidRPr="00087D1E">
        <w:rPr>
          <w:rFonts w:ascii="微软雅黑" w:eastAsia="微软雅黑" w:hAnsi="微软雅黑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4E091311" w14:textId="77777777" w:rsidR="001153AD" w:rsidRPr="00087D1E" w:rsidRDefault="000769AE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2" w:name="_Toc314236068"/>
      <w:bookmarkStart w:id="13" w:name="_Toc142291399"/>
      <w:bookmarkStart w:id="14" w:name="_Toc314236154"/>
      <w:bookmarkStart w:id="15" w:name="_Toc106507547"/>
      <w:bookmarkStart w:id="16" w:name="_Toc112222287"/>
      <w:r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4D2D573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7" w:name="_Toc25670803"/>
      <w:r w:rsidRPr="00087D1E">
        <w:rPr>
          <w:rFonts w:ascii="微软雅黑" w:eastAsia="微软雅黑" w:hAnsi="微软雅黑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</w:p>
    <w:p w14:paraId="5F775289" w14:textId="4AB76333" w:rsidR="001153AD" w:rsidRPr="00087D1E" w:rsidRDefault="00AE4580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融创设计协同办公平台</w:t>
      </w:r>
      <w:r w:rsidR="000769AE"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接口测试环境已经测试完成。</w:t>
      </w:r>
    </w:p>
    <w:p w14:paraId="7FA63A2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8" w:name="_Toc112222288"/>
      <w:bookmarkStart w:id="19" w:name="_Toc314236069"/>
      <w:bookmarkStart w:id="20" w:name="_Toc314236155"/>
      <w:bookmarkStart w:id="21" w:name="_Toc142291400"/>
      <w:bookmarkStart w:id="22" w:name="_Toc25670804"/>
      <w:r w:rsidRPr="00087D1E"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</w:p>
    <w:p w14:paraId="1EA55B0A" w14:textId="77777777" w:rsidR="00BD6053" w:rsidRPr="00087D1E" w:rsidRDefault="000769AE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</w:t>
      </w:r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融创BPM-ESB跟业务系统接口文档说明V1.5.docx</w:t>
      </w:r>
    </w:p>
    <w:p w14:paraId="27117842" w14:textId="493A2E3C" w:rsidR="001153AD" w:rsidRPr="00087D1E" w:rsidRDefault="00B8761D" w:rsidP="00BD6053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B8761D">
        <w:rPr>
          <w:rFonts w:ascii="微软雅黑" w:eastAsia="微软雅黑" w:hAnsi="微软雅黑" w:cs="Arial" w:hint="eastAsia"/>
          <w:sz w:val="21"/>
          <w:szCs w:val="21"/>
          <w:lang w:eastAsia="zh-CN"/>
        </w:rPr>
        <w:t>CAD设计协同项目原型审批BPM字段</w:t>
      </w:r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-V2</w:t>
      </w:r>
      <w:r>
        <w:rPr>
          <w:rFonts w:ascii="微软雅黑" w:eastAsia="微软雅黑" w:hAnsi="微软雅黑" w:cs="Arial" w:hint="eastAsia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Arial"/>
          <w:sz w:val="21"/>
          <w:szCs w:val="21"/>
          <w:lang w:eastAsia="zh-CN"/>
        </w:rPr>
        <w:t>0</w:t>
      </w:r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.pdf</w:t>
      </w:r>
      <w:r w:rsidR="000769AE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                                                               </w:t>
      </w:r>
    </w:p>
    <w:p w14:paraId="643F352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3" w:name="_Toc142291401"/>
      <w:bookmarkStart w:id="24" w:name="_Toc314236156"/>
      <w:bookmarkStart w:id="25" w:name="_Toc112222289"/>
      <w:bookmarkStart w:id="26" w:name="_Toc314236070"/>
      <w:bookmarkStart w:id="27" w:name="_Toc25670805"/>
      <w:r w:rsidRPr="00087D1E">
        <w:rPr>
          <w:rFonts w:ascii="微软雅黑" w:eastAsia="微软雅黑" w:hAnsi="微软雅黑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r w:rsidRPr="00087D1E">
        <w:rPr>
          <w:rFonts w:ascii="微软雅黑" w:eastAsia="微软雅黑" w:hAnsi="微软雅黑"/>
          <w:sz w:val="28"/>
          <w:szCs w:val="28"/>
        </w:rPr>
        <w:t xml:space="preserve"> </w:t>
      </w:r>
    </w:p>
    <w:p w14:paraId="67E6BCFB" w14:textId="77777777" w:rsidR="001153AD" w:rsidRPr="00087D1E" w:rsidRDefault="001153AD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153AD" w:rsidRPr="00087D1E" w14:paraId="6441A871" w14:textId="77777777">
        <w:tc>
          <w:tcPr>
            <w:tcW w:w="2342" w:type="dxa"/>
            <w:shd w:val="clear" w:color="auto" w:fill="8DB3E2" w:themeFill="text2" w:themeFillTint="66"/>
          </w:tcPr>
          <w:p w14:paraId="19ECE2A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</w:p>
        </w:tc>
        <w:tc>
          <w:tcPr>
            <w:tcW w:w="6186" w:type="dxa"/>
            <w:shd w:val="clear" w:color="auto" w:fill="8DB3E2" w:themeFill="text2" w:themeFillTint="66"/>
          </w:tcPr>
          <w:p w14:paraId="2FBF9847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</w:p>
        </w:tc>
      </w:tr>
      <w:tr w:rsidR="001153AD" w:rsidRPr="00087D1E" w14:paraId="296B3414" w14:textId="77777777">
        <w:tc>
          <w:tcPr>
            <w:tcW w:w="2342" w:type="dxa"/>
          </w:tcPr>
          <w:p w14:paraId="45E7F049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6DF9F64F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10B9B504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8" w:name="_Toc76620959"/>
      <w:bookmarkStart w:id="29" w:name="_Toc314236071"/>
      <w:bookmarkStart w:id="30" w:name="_Toc112222290"/>
      <w:bookmarkStart w:id="31" w:name="_Toc314236157"/>
      <w:bookmarkStart w:id="32" w:name="_Toc142291402"/>
      <w:bookmarkStart w:id="33" w:name="_Toc25670806"/>
      <w:r w:rsidRPr="00087D1E">
        <w:rPr>
          <w:rFonts w:ascii="微软雅黑" w:eastAsia="微软雅黑" w:hAnsi="微软雅黑" w:hint="eastAsia"/>
          <w:sz w:val="32"/>
        </w:rPr>
        <w:t>测试</w:t>
      </w:r>
      <w:bookmarkEnd w:id="28"/>
      <w:r w:rsidRPr="00087D1E">
        <w:rPr>
          <w:rFonts w:ascii="微软雅黑" w:eastAsia="微软雅黑" w:hAnsi="微软雅黑" w:hint="eastAsia"/>
          <w:sz w:val="32"/>
        </w:rPr>
        <w:t>概要</w:t>
      </w:r>
      <w:bookmarkEnd w:id="29"/>
      <w:bookmarkEnd w:id="30"/>
      <w:bookmarkEnd w:id="31"/>
      <w:bookmarkEnd w:id="32"/>
      <w:bookmarkEnd w:id="33"/>
    </w:p>
    <w:p w14:paraId="3F621473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76620960"/>
      <w:bookmarkStart w:id="40" w:name="_Toc25670807"/>
      <w:r w:rsidRPr="00087D1E">
        <w:rPr>
          <w:rFonts w:ascii="微软雅黑" w:eastAsia="微软雅黑" w:hAnsi="微软雅黑" w:hint="eastAsia"/>
        </w:rPr>
        <w:t>测试</w:t>
      </w:r>
      <w:bookmarkEnd w:id="34"/>
      <w:bookmarkEnd w:id="35"/>
      <w:bookmarkEnd w:id="36"/>
      <w:bookmarkEnd w:id="37"/>
      <w:bookmarkEnd w:id="38"/>
      <w:r w:rsidRPr="00087D1E">
        <w:rPr>
          <w:rFonts w:ascii="微软雅黑" w:eastAsia="微软雅黑" w:hAnsi="微软雅黑" w:hint="eastAsia"/>
          <w:lang w:eastAsia="zh-CN"/>
        </w:rPr>
        <w:t>接口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153AD" w:rsidRPr="00087D1E" w14:paraId="029A2F3C" w14:textId="77777777">
        <w:tc>
          <w:tcPr>
            <w:tcW w:w="8522" w:type="dxa"/>
            <w:shd w:val="clear" w:color="auto" w:fill="8DB3E2"/>
          </w:tcPr>
          <w:p w14:paraId="30B749E2" w14:textId="77777777" w:rsidR="001153AD" w:rsidRPr="00087D1E" w:rsidRDefault="000769AE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1" w:name="_Toc314236073"/>
            <w:bookmarkStart w:id="42" w:name="_Toc76620962"/>
            <w:bookmarkStart w:id="43" w:name="_Toc314236159"/>
            <w:bookmarkStart w:id="44" w:name="_Toc142291404"/>
            <w:bookmarkStart w:id="45" w:name="_Toc112222292"/>
            <w:bookmarkEnd w:id="39"/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1153AD" w:rsidRPr="00087D1E" w14:paraId="43E06A18" w14:textId="77777777">
        <w:tc>
          <w:tcPr>
            <w:tcW w:w="8522" w:type="dxa"/>
          </w:tcPr>
          <w:p w14:paraId="0DE27648" w14:textId="0E8AB9EC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BPM_SUNAC_557_Audit</w:t>
            </w:r>
          </w:p>
        </w:tc>
      </w:tr>
      <w:tr w:rsidR="001153AD" w:rsidRPr="00087D1E" w14:paraId="6F96EDF7" w14:textId="77777777">
        <w:tc>
          <w:tcPr>
            <w:tcW w:w="8522" w:type="dxa"/>
          </w:tcPr>
          <w:p w14:paraId="1352EE91" w14:textId="0D3CD331" w:rsidR="001153AD" w:rsidRPr="00087D1E" w:rsidRDefault="007C24E0">
            <w:pPr>
              <w:rPr>
                <w:rFonts w:ascii="微软雅黑" w:eastAsia="微软雅黑" w:hAnsi="微软雅黑"/>
                <w:lang w:eastAsia="zh-CN"/>
              </w:rPr>
            </w:pPr>
            <w:r w:rsidRPr="007C24E0">
              <w:rPr>
                <w:rFonts w:ascii="微软雅黑" w:eastAsia="微软雅黑" w:hAnsi="微软雅黑"/>
                <w:lang w:eastAsia="zh-CN"/>
              </w:rPr>
              <w:lastRenderedPageBreak/>
              <w:t>BPM_SUNAC_556_CreateResult</w:t>
            </w:r>
          </w:p>
        </w:tc>
      </w:tr>
      <w:tr w:rsidR="001153AD" w:rsidRPr="00087D1E" w14:paraId="43DFAA3F" w14:textId="77777777">
        <w:tc>
          <w:tcPr>
            <w:tcW w:w="8522" w:type="dxa"/>
          </w:tcPr>
          <w:p w14:paraId="0C340CE7" w14:textId="067B00FD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BPM_SUNAC_558_Rework</w:t>
            </w:r>
          </w:p>
        </w:tc>
      </w:tr>
      <w:tr w:rsidR="00092CBF" w:rsidRPr="00087D1E" w14:paraId="35274DF4" w14:textId="77777777">
        <w:tc>
          <w:tcPr>
            <w:tcW w:w="8522" w:type="dxa"/>
          </w:tcPr>
          <w:p w14:paraId="10B61A9A" w14:textId="0CFEFE86" w:rsidR="00092CBF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 w:rsidRPr="00860F76">
              <w:rPr>
                <w:rFonts w:ascii="微软雅黑" w:eastAsia="微软雅黑" w:hAnsi="微软雅黑"/>
                <w:lang w:eastAsia="zh-CN"/>
              </w:rPr>
              <w:t>BPM_SUNAC_559_ApproveClose</w:t>
            </w:r>
          </w:p>
        </w:tc>
      </w:tr>
    </w:tbl>
    <w:p w14:paraId="769312CB" w14:textId="77777777" w:rsidR="001153AD" w:rsidRPr="00087D1E" w:rsidRDefault="001153AD">
      <w:pPr>
        <w:pStyle w:val="a6"/>
        <w:ind w:left="440"/>
        <w:rPr>
          <w:rFonts w:ascii="微软雅黑" w:eastAsia="微软雅黑" w:hAnsi="微软雅黑"/>
        </w:rPr>
      </w:pPr>
      <w:bookmarkStart w:id="46" w:name="_Toc142291405"/>
      <w:bookmarkStart w:id="47" w:name="_Toc112222293"/>
      <w:bookmarkStart w:id="48" w:name="_Toc314236074"/>
      <w:bookmarkStart w:id="49" w:name="_Toc76620963"/>
      <w:bookmarkStart w:id="50" w:name="_Toc314236160"/>
      <w:bookmarkEnd w:id="41"/>
      <w:bookmarkEnd w:id="42"/>
      <w:bookmarkEnd w:id="43"/>
      <w:bookmarkEnd w:id="44"/>
      <w:bookmarkEnd w:id="45"/>
    </w:p>
    <w:p w14:paraId="0344E2C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1" w:name="_Toc25670808"/>
      <w:r w:rsidRPr="00087D1E">
        <w:rPr>
          <w:rFonts w:ascii="微软雅黑" w:eastAsia="微软雅黑" w:hAnsi="微软雅黑" w:hint="eastAsia"/>
        </w:rPr>
        <w:t>测试工具</w:t>
      </w:r>
      <w:bookmarkEnd w:id="51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153AD" w:rsidRPr="00087D1E" w14:paraId="38012589" w14:textId="77777777">
        <w:tc>
          <w:tcPr>
            <w:tcW w:w="1489" w:type="dxa"/>
            <w:shd w:val="clear" w:color="auto" w:fill="8DB3E2"/>
          </w:tcPr>
          <w:p w14:paraId="04BC5E2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</w:p>
        </w:tc>
        <w:tc>
          <w:tcPr>
            <w:tcW w:w="2150" w:type="dxa"/>
            <w:shd w:val="clear" w:color="auto" w:fill="8DB3E2"/>
          </w:tcPr>
          <w:p w14:paraId="49740B88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</w:p>
        </w:tc>
        <w:tc>
          <w:tcPr>
            <w:tcW w:w="2625" w:type="dxa"/>
            <w:shd w:val="clear" w:color="auto" w:fill="8DB3E2"/>
          </w:tcPr>
          <w:p w14:paraId="03EB2E5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生长厂商/自产</w:t>
            </w:r>
          </w:p>
        </w:tc>
        <w:tc>
          <w:tcPr>
            <w:tcW w:w="2264" w:type="dxa"/>
            <w:shd w:val="clear" w:color="auto" w:fill="8DB3E2"/>
          </w:tcPr>
          <w:p w14:paraId="705CED1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</w:p>
        </w:tc>
      </w:tr>
      <w:tr w:rsidR="001153AD" w:rsidRPr="00087D1E" w14:paraId="00B0EFDF" w14:textId="77777777">
        <w:tc>
          <w:tcPr>
            <w:tcW w:w="1489" w:type="dxa"/>
          </w:tcPr>
          <w:p w14:paraId="1F09D502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14:paraId="573D783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6C3951DB" w14:textId="77777777" w:rsidR="001153AD" w:rsidRPr="00087D1E" w:rsidRDefault="001153A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6E063F22" w14:textId="0477B06B" w:rsidR="001153AD" w:rsidRPr="00087D1E" w:rsidRDefault="008E683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</w:p>
        </w:tc>
      </w:tr>
    </w:tbl>
    <w:p w14:paraId="1EEEDC83" w14:textId="77777777" w:rsidR="001153AD" w:rsidRPr="00087D1E" w:rsidRDefault="001153AD">
      <w:pPr>
        <w:pStyle w:val="a0"/>
        <w:rPr>
          <w:rFonts w:ascii="微软雅黑" w:eastAsia="微软雅黑" w:hAnsi="微软雅黑"/>
          <w:lang w:eastAsia="zh-CN"/>
        </w:rPr>
      </w:pPr>
    </w:p>
    <w:p w14:paraId="4C8E3E4B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2" w:name="_Toc25670809"/>
      <w:r w:rsidRPr="00087D1E">
        <w:rPr>
          <w:rFonts w:ascii="微软雅黑" w:eastAsia="微软雅黑" w:hAnsi="微软雅黑"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2"/>
    </w:p>
    <w:p w14:paraId="69CA1E73" w14:textId="0B0ED0BD" w:rsidR="001153AD" w:rsidRPr="00E34419" w:rsidRDefault="000769AE" w:rsidP="00E34419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3" w:name="_Toc314236075"/>
      <w:bookmarkStart w:id="54" w:name="_Toc314236161"/>
      <w:bookmarkStart w:id="55" w:name="_Toc76620964"/>
      <w:bookmarkStart w:id="56" w:name="_Toc112222294"/>
      <w:bookmarkStart w:id="57" w:name="_Toc142291406"/>
      <w:bookmarkStart w:id="58" w:name="_Toc25670810"/>
      <w:r w:rsidRPr="00087D1E">
        <w:rPr>
          <w:rFonts w:ascii="微软雅黑" w:eastAsia="微软雅黑" w:hAnsi="微软雅黑" w:hint="eastAsia"/>
        </w:rPr>
        <w:t>测试执行情况与记录</w:t>
      </w:r>
      <w:bookmarkEnd w:id="53"/>
      <w:bookmarkEnd w:id="54"/>
      <w:bookmarkEnd w:id="55"/>
      <w:bookmarkEnd w:id="56"/>
      <w:bookmarkEnd w:id="57"/>
      <w:bookmarkEnd w:id="58"/>
    </w:p>
    <w:p w14:paraId="09FF1F9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59" w:name="_Toc142291409"/>
      <w:bookmarkStart w:id="60" w:name="_Toc112222297"/>
      <w:bookmarkStart w:id="61" w:name="_Toc314236164"/>
      <w:bookmarkStart w:id="62" w:name="_Toc314236078"/>
      <w:bookmarkStart w:id="63" w:name="_Toc25670811"/>
      <w:r w:rsidRPr="00087D1E">
        <w:rPr>
          <w:rFonts w:ascii="微软雅黑" w:eastAsia="微软雅黑" w:hAnsi="微软雅黑" w:hint="eastAsia"/>
          <w:sz w:val="24"/>
          <w:szCs w:val="24"/>
        </w:rPr>
        <w:t>测试时间</w:t>
      </w:r>
      <w:bookmarkEnd w:id="59"/>
      <w:bookmarkEnd w:id="60"/>
      <w:bookmarkEnd w:id="61"/>
      <w:bookmarkEnd w:id="62"/>
      <w:bookmarkEnd w:id="63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153AD" w:rsidRPr="00087D1E" w14:paraId="4254615F" w14:textId="77777777">
        <w:tc>
          <w:tcPr>
            <w:tcW w:w="2297" w:type="dxa"/>
            <w:shd w:val="clear" w:color="auto" w:fill="8DB3E2"/>
          </w:tcPr>
          <w:p w14:paraId="1B6B6FF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03B44D7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370BF70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61101DC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153AD" w:rsidRPr="00087D1E" w14:paraId="57265B97" w14:textId="77777777">
        <w:tc>
          <w:tcPr>
            <w:tcW w:w="2297" w:type="dxa"/>
          </w:tcPr>
          <w:p w14:paraId="3A2844D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14:paraId="35E4CE75" w14:textId="16FF25FA" w:rsidR="001153AD" w:rsidRPr="00087D1E" w:rsidRDefault="000769AE" w:rsidP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25D131C0" w14:textId="5AD31276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56E650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153AD" w:rsidRPr="00087D1E" w14:paraId="695FED48" w14:textId="77777777">
        <w:tc>
          <w:tcPr>
            <w:tcW w:w="2297" w:type="dxa"/>
          </w:tcPr>
          <w:p w14:paraId="7594837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5D84AE12" w14:textId="458D2598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4616BEC8" w14:textId="1963019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71A1DB1D" w14:textId="07FA339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CFA796C" w14:textId="77777777">
        <w:tc>
          <w:tcPr>
            <w:tcW w:w="2297" w:type="dxa"/>
          </w:tcPr>
          <w:p w14:paraId="201EC5D7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798850C" w14:textId="10BCEBEE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D4372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11350331" w14:textId="201E69ED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D4372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bookmarkStart w:id="64" w:name="_GoBack"/>
            <w:bookmarkEnd w:id="64"/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39C81C82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9DD4549" w14:textId="77777777">
        <w:tc>
          <w:tcPr>
            <w:tcW w:w="2297" w:type="dxa"/>
          </w:tcPr>
          <w:p w14:paraId="4011080A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686E3F5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882143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14FB4F0" w14:textId="3A4442C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</w:tbl>
    <w:p w14:paraId="48B7E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5" w:name="_Toc314236165"/>
      <w:bookmarkStart w:id="66" w:name="_Toc112222298"/>
      <w:bookmarkStart w:id="67" w:name="_Toc314236079"/>
      <w:bookmarkStart w:id="68" w:name="_Toc142291410"/>
      <w:bookmarkStart w:id="69" w:name="_Toc25670812"/>
      <w:r w:rsidRPr="00087D1E">
        <w:rPr>
          <w:rFonts w:ascii="微软雅黑" w:eastAsia="微软雅黑" w:hAnsi="微软雅黑" w:hint="eastAsia"/>
          <w:lang w:eastAsia="zh-CN"/>
        </w:rPr>
        <w:t>覆盖分析</w:t>
      </w:r>
      <w:bookmarkEnd w:id="65"/>
      <w:bookmarkEnd w:id="66"/>
      <w:bookmarkEnd w:id="67"/>
      <w:bookmarkEnd w:id="68"/>
      <w:bookmarkEnd w:id="69"/>
    </w:p>
    <w:p w14:paraId="51921CA5" w14:textId="77777777" w:rsidR="001153AD" w:rsidRPr="00087D1E" w:rsidRDefault="001153AD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6D61B8BC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70" w:name="_Toc86720344"/>
      <w:bookmarkStart w:id="71" w:name="_Toc86720259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 xml:space="preserve"> </w:t>
      </w:r>
      <w:bookmarkStart w:id="72" w:name="_Toc112222299"/>
      <w:bookmarkStart w:id="73" w:name="_Toc314236080"/>
      <w:bookmarkStart w:id="74" w:name="_Toc142291411"/>
      <w:bookmarkStart w:id="75" w:name="_Toc314236166"/>
      <w:bookmarkStart w:id="76" w:name="_Toc25670813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需求覆盖</w:t>
      </w:r>
      <w:bookmarkEnd w:id="72"/>
      <w:bookmarkEnd w:id="73"/>
      <w:bookmarkEnd w:id="74"/>
      <w:bookmarkEnd w:id="75"/>
      <w:bookmarkEnd w:id="76"/>
      <w:r w:rsidRPr="00087D1E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153AD" w:rsidRPr="00087D1E" w14:paraId="7614CFF4" w14:textId="77777777">
        <w:tc>
          <w:tcPr>
            <w:tcW w:w="4376" w:type="dxa"/>
            <w:shd w:val="clear" w:color="auto" w:fill="8DB3E2"/>
          </w:tcPr>
          <w:p w14:paraId="58F8F97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6287E7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12BCC773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F3C444A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1153AD" w:rsidRPr="00087D1E" w14:paraId="77F76D7D" w14:textId="77777777">
        <w:tc>
          <w:tcPr>
            <w:tcW w:w="4376" w:type="dxa"/>
          </w:tcPr>
          <w:p w14:paraId="177AB443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7" w:name="_Toc493520932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7"/>
          </w:p>
        </w:tc>
        <w:tc>
          <w:tcPr>
            <w:tcW w:w="1647" w:type="dxa"/>
          </w:tcPr>
          <w:p w14:paraId="596222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4C3A01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FE10E8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6B34842" w14:textId="77777777">
        <w:tc>
          <w:tcPr>
            <w:tcW w:w="4376" w:type="dxa"/>
          </w:tcPr>
          <w:p w14:paraId="6A305EC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3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8"/>
          </w:p>
        </w:tc>
        <w:tc>
          <w:tcPr>
            <w:tcW w:w="1647" w:type="dxa"/>
          </w:tcPr>
          <w:p w14:paraId="5CB1CB3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BCD062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3719021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C9563CA" w14:textId="77777777">
        <w:tc>
          <w:tcPr>
            <w:tcW w:w="4376" w:type="dxa"/>
          </w:tcPr>
          <w:p w14:paraId="06E7F900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4"/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9"/>
          </w:p>
        </w:tc>
        <w:tc>
          <w:tcPr>
            <w:tcW w:w="1647" w:type="dxa"/>
          </w:tcPr>
          <w:p w14:paraId="0C48337E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8EC2EF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27D3349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5EDBDE9" w14:textId="77777777">
        <w:tc>
          <w:tcPr>
            <w:tcW w:w="4376" w:type="dxa"/>
          </w:tcPr>
          <w:p w14:paraId="3A221B8B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80" w:name="_Toc493520935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80"/>
          </w:p>
        </w:tc>
        <w:tc>
          <w:tcPr>
            <w:tcW w:w="1647" w:type="dxa"/>
          </w:tcPr>
          <w:p w14:paraId="4987715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6C14329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5DE644E4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C9B80BD" w14:textId="77777777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B80E0D9" w14:textId="0F3D3E74" w:rsidR="002A0355" w:rsidRPr="00087D1E" w:rsidRDefault="000769AE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bookmarkStart w:id="81" w:name="_Toc25670814"/>
      <w:r w:rsidR="008D59E8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发起流程</w:t>
      </w:r>
      <w:r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1"/>
    </w:p>
    <w:p w14:paraId="52AADC86" w14:textId="41F843E3" w:rsidR="000613FD" w:rsidRDefault="002A0355" w:rsidP="00CC3914">
      <w:pPr>
        <w:pStyle w:val="BodyText123"/>
        <w:ind w:leftChars="258" w:left="568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00289B3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>&lt;soapenv:Envelope xmlns:soapenv="http://schemas.xmlsoap.org/soap/envelope/" xmlns:cad="http://www.ekingwin.com/esb/CAD_SUNAC_564_WriteSAPXmlToBPM"&gt;</w:t>
      </w:r>
    </w:p>
    <w:p w14:paraId="30D63E8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&lt;soapenv:Header/&gt;</w:t>
      </w:r>
    </w:p>
    <w:p w14:paraId="262A975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&lt;soapenv:Body&gt;</w:t>
      </w:r>
    </w:p>
    <w:p w14:paraId="4AFBDC7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&lt;cad:CAD_SUNAC_564_WriteSAPXmlToBPM&gt;</w:t>
      </w:r>
    </w:p>
    <w:p w14:paraId="3B45732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&lt;I_REQUEST&gt;</w:t>
      </w:r>
    </w:p>
    <w:p w14:paraId="725EB82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&lt;REQ_BASEINFO&gt;</w:t>
      </w:r>
    </w:p>
    <w:p w14:paraId="36CB204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&lt;REQ_TRACE_ID&gt;10252C9A4C0C43808770D04E0FB364C7&lt;/REQ_TRACE_ID&gt;</w:t>
      </w:r>
    </w:p>
    <w:p w14:paraId="29A256E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&lt;REQ_SEND_TIME&gt;20191125161154&lt;/REQ_SEND_TIME&gt;</w:t>
      </w:r>
    </w:p>
    <w:p w14:paraId="53EBBEB8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&lt;REQ_SRC_SYS&gt;BS_CAD_BPM&lt;/REQ_SRC_SYS&gt;</w:t>
      </w:r>
    </w:p>
    <w:p w14:paraId="16006F8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&lt;REQ_TAR_SYS&gt;BS_CAD_BPM&lt;/REQ_TAR_SYS&gt;</w:t>
      </w:r>
    </w:p>
    <w:p w14:paraId="29C3BAA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&lt;REQ_SERVER_NAME&gt;CAD_SUNAC_564_WriteSAPXmlToBPM&lt;/REQ_SERVER_NAME&gt;</w:t>
      </w:r>
    </w:p>
    <w:p w14:paraId="54DD6BD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&lt;REQ_SYN_FLAG&gt;0&lt;/REQ_SYN_FLAG&gt;</w:t>
      </w:r>
    </w:p>
    <w:p w14:paraId="4D80088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&lt;REQ_BSN_ID&gt;?&lt;/REQ_BSN_ID&gt;</w:t>
      </w:r>
    </w:p>
    <w:p w14:paraId="43D3031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&lt;REQ_RETRY_TIMES&gt;?&lt;/REQ_RETRY_TIMES&gt;</w:t>
      </w:r>
    </w:p>
    <w:p w14:paraId="1129AAF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lastRenderedPageBreak/>
        <w:t xml:space="preserve">               &lt;REQ_REPEAT_FLAG&gt;?&lt;/REQ_REPEAT_FLAG&gt;</w:t>
      </w:r>
    </w:p>
    <w:p w14:paraId="068FE4D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&lt;REQ_REPEAT_CYCLE&gt;?&lt;/REQ_REPEAT_CYCLE&gt;</w:t>
      </w:r>
    </w:p>
    <w:p w14:paraId="594B37F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&lt;BIZTRANSACTIONID&gt;?&lt;/BIZTRANSACTIONID&gt;</w:t>
      </w:r>
    </w:p>
    <w:p w14:paraId="35AFD8F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&lt;COUNT&gt;?&lt;/COUNT&gt;</w:t>
      </w:r>
    </w:p>
    <w:p w14:paraId="3623B02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&lt;/REQ_BASEINFO&gt;</w:t>
      </w:r>
    </w:p>
    <w:p w14:paraId="1229D75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&lt;MESSAGE&gt;</w:t>
      </w:r>
    </w:p>
    <w:p w14:paraId="6A379C5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&lt;!--Zero or more repetitions:--&gt;</w:t>
      </w:r>
    </w:p>
    <w:p w14:paraId="7274BC98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&lt;REQ_ITEM&gt;</w:t>
      </w:r>
    </w:p>
    <w:p w14:paraId="0374060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15175F0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&lt;BSID&gt;vsheji&lt;/BSID&gt;</w:t>
      </w:r>
    </w:p>
    <w:p w14:paraId="3CA67E3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5A45E86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&lt;BTID&gt;P11&lt;/BTID&gt;</w:t>
      </w:r>
    </w:p>
    <w:p w14:paraId="46F206D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4DFC77B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&lt;BOID&gt;78&lt;/BOID&gt;</w:t>
      </w:r>
    </w:p>
    <w:p w14:paraId="698A522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7A7E300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&lt;BSXML&gt;</w:t>
      </w:r>
    </w:p>
    <w:p w14:paraId="56056D8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    &lt;![CDATA[</w:t>
      </w:r>
    </w:p>
    <w:p w14:paraId="2947F75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    &lt;?xml version="1.0" encoding="utf-8"?&gt;</w:t>
      </w:r>
    </w:p>
    <w:p w14:paraId="48E78A0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>&lt;DATA xmlns:xsi="http://www.w3.org/2001/XMLSchema-instance" xmlns:xsd="http://www.w3.org/2001/XMLSchema"&gt;</w:t>
      </w:r>
    </w:p>
    <w:p w14:paraId="75A74A2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&lt;PageCode&gt;P11&lt;/PageCode&gt;</w:t>
      </w:r>
    </w:p>
    <w:p w14:paraId="2DD537B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&lt;prototypeID&gt;78&lt;/prototypeID&gt;</w:t>
      </w:r>
    </w:p>
    <w:p w14:paraId="67C7A7D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&lt;region&gt;北京区域,华北区域,上海区域,西南区域,东南区域,广深区域,华中区域,广深区域&lt;/region&gt;</w:t>
      </w:r>
    </w:p>
    <w:p w14:paraId="717E078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&lt;dynamicType&gt;动态模块&lt;/dynamicType&gt;</w:t>
      </w:r>
    </w:p>
    <w:p w14:paraId="0AF43AB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&lt;functionalAreas&gt;厨房,卫生间,卧室,客厅&lt;/functionalAreas&gt;</w:t>
      </w:r>
    </w:p>
    <w:p w14:paraId="567C27A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&lt;openType&gt;外开&lt;/openType&gt;</w:t>
      </w:r>
    </w:p>
    <w:p w14:paraId="740A614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&lt;openCount&gt;1扇&lt;/openCount&gt;</w:t>
      </w:r>
    </w:p>
    <w:p w14:paraId="4D4397D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&lt;isCorner&gt;否&lt;/isCorner&gt;</w:t>
      </w:r>
    </w:p>
    <w:p w14:paraId="35242CD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&lt;isMirror&gt;否&lt;/isMirror&gt;</w:t>
      </w:r>
    </w:p>
    <w:p w14:paraId="47D89D2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&lt;widthRange&gt;1600.00mm- 2000.00mm&lt;/widthRange&gt;</w:t>
      </w:r>
    </w:p>
    <w:p w14:paraId="5C12B138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&lt;airVolumeFormula&gt;(W1-85)*(H1-85)&lt;/airVolumeFormula&gt;</w:t>
      </w:r>
    </w:p>
    <w:p w14:paraId="5425A46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&lt;ATTACHMENTS1&gt;</w:t>
      </w:r>
    </w:p>
    <w:p w14:paraId="4322102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&lt;ITEM&gt;</w:t>
      </w:r>
    </w:p>
    <w:p w14:paraId="0CD2ECE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lastRenderedPageBreak/>
        <w:t xml:space="preserve">      &lt;FILENUMBER&gt;1&lt;/FILENUMBER&gt;</w:t>
      </w:r>
    </w:p>
    <w:p w14:paraId="12D83FD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&lt;FILENAME&gt;WINDOW_WC8_1.DWG&lt;/FILENAME&gt;</w:t>
      </w:r>
    </w:p>
    <w:p w14:paraId="0D165C6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&lt;DESCRIPTION&gt;WINDOW_WC8_1.DWG&lt;/DESCRIPTION&gt;</w:t>
      </w:r>
    </w:p>
    <w:p w14:paraId="2DE466F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&lt;FILESIZE&gt;0&lt;/FILESIZE&gt;</w:t>
      </w:r>
    </w:p>
    <w:p w14:paraId="2E4FC3E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&lt;URL&gt;http://des.sunac.com.cn/uploader/cad/2019/10/12/8d8e086f-4a97-4ea9-98ec-b95e23a9a87f.dwg&lt;/URL&gt;</w:t>
      </w:r>
    </w:p>
    <w:p w14:paraId="451ABC5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&lt;FILE_ID_DMS&gt;http://des.sunac.com.cn/uploader/cad/2019/10/12/8d8e086f-4a97-4ea9-98ec-b95e23a9a87f.dwg&lt;/FILE_ID_DMS&gt;</w:t>
      </w:r>
    </w:p>
    <w:p w14:paraId="2DB876D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&lt;/ITEM&gt;</w:t>
      </w:r>
    </w:p>
    <w:p w14:paraId="18B45ED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&lt;ITEM&gt;</w:t>
      </w:r>
    </w:p>
    <w:p w14:paraId="5AA7292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&lt;FILENUMBER&gt;2&lt;/FILENUMBER&gt;</w:t>
      </w:r>
    </w:p>
    <w:p w14:paraId="59E3CA1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&lt;FILENAME&gt;WINDOW_WC8_1.DWG&lt;/FILENAME&gt;</w:t>
      </w:r>
    </w:p>
    <w:p w14:paraId="12CBA76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&lt;DESCRIPTION&gt;WINDOW_WC8_1.DWG&lt;/DESCRIPTION&gt;</w:t>
      </w:r>
    </w:p>
    <w:p w14:paraId="29E2AB6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&lt;FILESIZE&gt;0&lt;/FILESIZE&gt;</w:t>
      </w:r>
    </w:p>
    <w:p w14:paraId="77D59D9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&lt;URL&gt;http://des.sunac.com.cn/uploader/cad/2019/10/12/d9a19b01-7fda-4063-a227-a8d01687e9b2.dwg&lt;/URL&gt;</w:t>
      </w:r>
    </w:p>
    <w:p w14:paraId="590AFB7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&lt;FILE_ID_DMS&gt;http://des.sunac.com.cn/uploader/cad/2019/10/12/d9a19b01-7fda-4063-a227-a8d01687e9b2.dwg&lt;/FILE_ID_DMS&gt;</w:t>
      </w:r>
    </w:p>
    <w:p w14:paraId="155E408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&lt;/ITEM&gt;</w:t>
      </w:r>
    </w:p>
    <w:p w14:paraId="5BDE404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&lt;ITEM&gt;</w:t>
      </w:r>
    </w:p>
    <w:p w14:paraId="7854B75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&lt;FILENUMBER&gt;3&lt;/FILENUMBER&gt;</w:t>
      </w:r>
    </w:p>
    <w:p w14:paraId="650A4C6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&lt;FILENAME&gt;WINDOW_WC8_1_P.DWG&lt;/FILENAME&gt;</w:t>
      </w:r>
    </w:p>
    <w:p w14:paraId="57214C6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&lt;DESCRIPTION&gt;WINDOW_WC8_1_P.DWG&lt;/DESCRIPTION&gt;</w:t>
      </w:r>
    </w:p>
    <w:p w14:paraId="337CEE7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&lt;FILESIZE&gt;0&lt;/FILESIZE&gt;</w:t>
      </w:r>
    </w:p>
    <w:p w14:paraId="5AD576B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&lt;URL&gt;http://des.sunac.com.cn/uploader/cad/2019/10/12/0ac92a5a-dd62-423e-bda9-1b6895694513.dwg&lt;/URL&gt;</w:t>
      </w:r>
    </w:p>
    <w:p w14:paraId="4A39283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&lt;FILE_ID_DMS&gt;http://des.sunac.com.cn/uploader/cad/2019/10/12/0ac92a5a-dd62-423e-bda9-1b6895694513.dwg&lt;/FILE_ID_DMS&gt;</w:t>
      </w:r>
    </w:p>
    <w:p w14:paraId="0DC9CED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lastRenderedPageBreak/>
        <w:t xml:space="preserve">    &lt;/ITEM&gt;</w:t>
      </w:r>
    </w:p>
    <w:p w14:paraId="121081F8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&lt;/ATTACHMENTS1&gt;</w:t>
      </w:r>
    </w:p>
    <w:p w14:paraId="1E56D09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&lt;SizeParas&gt;</w:t>
      </w:r>
    </w:p>
    <w:p w14:paraId="038D5EB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61766F5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&lt;code&gt;W1&lt;/code&gt;</w:t>
      </w:r>
    </w:p>
    <w:p w14:paraId="179B0C1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&lt;valueType&gt;系列&lt;/valueType&gt;</w:t>
      </w:r>
    </w:p>
    <w:p w14:paraId="322AB46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&lt;value&gt;650,700&lt;/value&gt;</w:t>
      </w:r>
    </w:p>
    <w:p w14:paraId="2B56BCA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39908DE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79A120C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&lt;defaultValue&gt;650.00&lt;/defaultValue&gt;</w:t>
      </w:r>
    </w:p>
    <w:p w14:paraId="357332C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1F70F1D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4AF97E6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6072CD9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&lt;code&gt;W2&lt;/code&gt;</w:t>
      </w:r>
    </w:p>
    <w:p w14:paraId="2F4719F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&lt;valueType&gt;公式&lt;/valueType&gt;</w:t>
      </w:r>
    </w:p>
    <w:p w14:paraId="55BAE97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&lt;value&gt;W-2a-W1&lt;/value&gt;</w:t>
      </w:r>
    </w:p>
    <w:p w14:paraId="7E9BA64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34465A5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0A049B2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&lt;defaultValue&gt;0.00&lt;/defaultValue&gt;</w:t>
      </w:r>
    </w:p>
    <w:p w14:paraId="6DC07E4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0CB87D1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1CA3065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3535FEA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&lt;code&gt;W3&lt;/code&gt;</w:t>
      </w:r>
    </w:p>
    <w:p w14:paraId="73784E5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&lt;valueType&gt;无&lt;/valueType&gt;</w:t>
      </w:r>
    </w:p>
    <w:p w14:paraId="69619C5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 /&gt;</w:t>
      </w:r>
    </w:p>
    <w:p w14:paraId="60B6CB6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5FA72C6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2B5F456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&lt;defaultValue&gt;0.00&lt;/defaultValue&gt;</w:t>
      </w:r>
    </w:p>
    <w:p w14:paraId="00F6866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0C8E7B7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5123C64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647B21D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&lt;code&gt;H1&lt;/code&gt;</w:t>
      </w:r>
    </w:p>
    <w:p w14:paraId="62CD4D1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&lt;valueType&gt;公式&lt;/valueType&gt;</w:t>
      </w:r>
    </w:p>
    <w:p w14:paraId="7913DA2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&lt;value&gt;H-2a-H2&lt;/value&gt;</w:t>
      </w:r>
    </w:p>
    <w:p w14:paraId="09A4DFB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lastRenderedPageBreak/>
        <w:t xml:space="preserve">      &lt;minValue&gt;0.00&lt;/minValue&gt;</w:t>
      </w:r>
    </w:p>
    <w:p w14:paraId="152819E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3E77386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&lt;defaultValue&gt;0.00&lt;/defaultValue&gt;</w:t>
      </w:r>
    </w:p>
    <w:p w14:paraId="7EBC37D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15B7EEB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4C4D4BE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4C66A973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&lt;code&gt;H2&lt;/code&gt;</w:t>
      </w:r>
    </w:p>
    <w:p w14:paraId="197F7F4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&lt;valueType&gt;系列&lt;/valueType&gt;</w:t>
      </w:r>
    </w:p>
    <w:p w14:paraId="4B42090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&lt;value&gt;500,400&lt;/value&gt;</w:t>
      </w:r>
    </w:p>
    <w:p w14:paraId="3F621E2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322B7D4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4971249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&lt;defaultValue&gt;400.00&lt;/defaultValue&gt;</w:t>
      </w:r>
    </w:p>
    <w:p w14:paraId="1494B57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2802EB4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1307DF9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3019D94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&lt;code&gt;H3&lt;/code&gt;</w:t>
      </w:r>
    </w:p>
    <w:p w14:paraId="6AB0894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&lt;valueType&gt;无&lt;/valueType&gt;</w:t>
      </w:r>
    </w:p>
    <w:p w14:paraId="11901E0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 /&gt;</w:t>
      </w:r>
    </w:p>
    <w:p w14:paraId="60DC97D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09BA97E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56636A7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&lt;defaultValue&gt;0.00&lt;/defaultValue&gt;</w:t>
      </w:r>
    </w:p>
    <w:p w14:paraId="3EF82B6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51A4DB0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3C73EE51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&lt;SizePara&gt;</w:t>
      </w:r>
    </w:p>
    <w:p w14:paraId="468A718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&lt;code&gt;R&lt;/code&gt;</w:t>
      </w:r>
    </w:p>
    <w:p w14:paraId="4832AC5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 w:hint="eastAsia"/>
          <w:lang w:eastAsia="zh-CN"/>
        </w:rPr>
        <w:t xml:space="preserve">      &lt;valueType&gt;无&lt;/valueType&gt;</w:t>
      </w:r>
    </w:p>
    <w:p w14:paraId="5B0ABDC7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 /&gt;</w:t>
      </w:r>
    </w:p>
    <w:p w14:paraId="461F6744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&lt;minValue&gt;0.00&lt;/minValue&gt;</w:t>
      </w:r>
    </w:p>
    <w:p w14:paraId="3DC96BB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&lt;maxValue&gt;0.00&lt;/maxValue&gt;</w:t>
      </w:r>
    </w:p>
    <w:p w14:paraId="7336981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&lt;defaultValue&gt;0.00&lt;/defaultValue&gt;</w:t>
      </w:r>
    </w:p>
    <w:p w14:paraId="10764656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&lt;valueDescription /&gt;</w:t>
      </w:r>
    </w:p>
    <w:p w14:paraId="247514E8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&lt;/SizePara&gt;</w:t>
      </w:r>
    </w:p>
    <w:p w14:paraId="3AAFBC9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&lt;/SizeParas&gt;</w:t>
      </w:r>
    </w:p>
    <w:p w14:paraId="02E271BB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>&lt;/DATA&gt;</w:t>
      </w:r>
    </w:p>
    <w:p w14:paraId="4431BEFE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lastRenderedPageBreak/>
        <w:t xml:space="preserve">                      ]]&gt;</w:t>
      </w:r>
    </w:p>
    <w:p w14:paraId="4378E89F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&lt;/BSXML&gt;</w:t>
      </w:r>
    </w:p>
    <w:p w14:paraId="1080FE2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3FA297E0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&lt;procInstID&gt;0&lt;/procInstID&gt;</w:t>
      </w:r>
    </w:p>
    <w:p w14:paraId="5BA93C52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&lt;!--Optional:--&gt;</w:t>
      </w:r>
    </w:p>
    <w:p w14:paraId="067C0EBA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   &lt;userid&gt;zhaoy58&lt;/userid&gt;</w:t>
      </w:r>
    </w:p>
    <w:p w14:paraId="604DAF7D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   &lt;/REQ_ITEM&gt;</w:t>
      </w:r>
    </w:p>
    <w:p w14:paraId="1F5237E9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   &lt;/MESSAGE&gt;</w:t>
      </w:r>
    </w:p>
    <w:p w14:paraId="3037B5E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   &lt;/I_REQUEST&gt;</w:t>
      </w:r>
    </w:p>
    <w:p w14:paraId="6449DA45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   &lt;/cad:CAD_SUNAC_564_WriteSAPXmlToBPM&gt;</w:t>
      </w:r>
    </w:p>
    <w:p w14:paraId="00477F3C" w14:textId="77777777" w:rsidR="009D1ACA" w:rsidRPr="00C0240F" w:rsidRDefault="009D1ACA" w:rsidP="00A131CA">
      <w:pPr>
        <w:pStyle w:val="BodyText123"/>
        <w:spacing w:after="0" w:line="240" w:lineRule="auto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 xml:space="preserve">   &lt;/soapenv:Body&gt;</w:t>
      </w:r>
    </w:p>
    <w:p w14:paraId="47FCD635" w14:textId="51E8BF11" w:rsidR="003E4E84" w:rsidRPr="00C0240F" w:rsidRDefault="009D1ACA" w:rsidP="00A131CA">
      <w:pPr>
        <w:pStyle w:val="BodyText123"/>
        <w:spacing w:after="0" w:line="240" w:lineRule="auto"/>
        <w:ind w:left="0"/>
        <w:rPr>
          <w:rFonts w:ascii="微软雅黑" w:eastAsia="微软雅黑" w:hAnsi="微软雅黑"/>
          <w:lang w:eastAsia="zh-CN"/>
        </w:rPr>
      </w:pPr>
      <w:r w:rsidRPr="00C0240F">
        <w:rPr>
          <w:rFonts w:ascii="微软雅黑" w:eastAsia="微软雅黑" w:hAnsi="微软雅黑"/>
          <w:lang w:eastAsia="zh-CN"/>
        </w:rPr>
        <w:t>&lt;/soapenv:Envelope&gt;</w:t>
      </w:r>
    </w:p>
    <w:p w14:paraId="75C232C3" w14:textId="77777777" w:rsidR="003E4E84" w:rsidRDefault="003E4E84" w:rsidP="000613FD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0545EA58" w14:textId="67C6E2F5" w:rsidR="001153AD" w:rsidRPr="00087D1E" w:rsidRDefault="003E4E84" w:rsidP="00A47033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5831C7B" wp14:editId="61E85BB8">
            <wp:extent cx="5490210" cy="468693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9C6D80B-4545-445F-A19E-C04F8DFDF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9C6D80B-4545-445F-A19E-C04F8DFDF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14:paraId="663BD4CF" w14:textId="12AE48D4" w:rsidR="001153AD" w:rsidRDefault="005B5705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 w:rsidRPr="005B5705">
        <w:rPr>
          <w:rFonts w:ascii="微软雅黑" w:eastAsia="微软雅黑" w:hAnsi="微软雅黑" w:cs="微软雅黑"/>
          <w:b/>
          <w:sz w:val="21"/>
          <w:szCs w:val="21"/>
          <w:lang w:eastAsia="zh-CN"/>
        </w:rPr>
        <w:t>返回报文</w:t>
      </w:r>
      <w:r w:rsidRPr="005B5705"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432CB120" w14:textId="0F765B14" w:rsid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</w:p>
    <w:p w14:paraId="5BBDCF58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&lt;soapenv:Envelope xmlns:soapenv="http://schemas.xmlsoap.org/soap/envelope/"&gt;</w:t>
      </w:r>
    </w:p>
    <w:p w14:paraId="1BC8523D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&lt;soap:Body xmlns:xsd="http://www.w3.org/2001/XMLSchema" xmlns:soap="http://schemas.xmlsoap.org/soap/envelope/" xmlns:xsi="http://www.w3.org/2001/XMLSchema-instance"&gt;</w:t>
      </w:r>
    </w:p>
    <w:p w14:paraId="6F07BDE2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&lt;wywz:CAD_SUNAC_564_WriteSAPXmlToBPM_RSP xmlns:wywz="http://www.ekingwin.com/esb/CAD_SUNAC_564_WriteSAPXmlToBPM"&gt;</w:t>
      </w:r>
    </w:p>
    <w:p w14:paraId="170C6B22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&lt;E_RESPONSE&gt;</w:t>
      </w:r>
    </w:p>
    <w:p w14:paraId="5276BDB5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&lt;RSP_BASEINFO&gt;</w:t>
      </w:r>
    </w:p>
    <w:p w14:paraId="3058B819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&lt;RSP_TRACE_ID&gt;b2e4ef3e-b228-4c73-9d0b-31fd5e2ee903&lt;/RSP_TRACE_ID&gt;</w:t>
      </w:r>
    </w:p>
    <w:p w14:paraId="569B6DC6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&lt;RSP_REQ_TRACEID&gt;10252C9A4C0C43808770D04E0FB364C7&lt;/RSP_REQ_TRACEID&gt;</w:t>
      </w:r>
    </w:p>
    <w:p w14:paraId="23CF24D7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&lt;RSP_SEND_TIME&gt;20191125045222&lt;/RSP_SEND_TIME&gt;</w:t>
      </w:r>
    </w:p>
    <w:p w14:paraId="5CC512C3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&lt;RSP_SRC_SYS&gt;BS_CAD_BPM&lt;/RSP_SRC_SYS&gt;</w:t>
      </w:r>
    </w:p>
    <w:p w14:paraId="0F6DA7B2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&lt;RSP_TAR_SYS&gt;BS_CAD_BPM&lt;/RSP_TAR_SYS&gt;</w:t>
      </w:r>
    </w:p>
    <w:p w14:paraId="7CC71DDE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&lt;RSP_SERVER_NAME&gt;CAD_SUNAC_564_WriteSAPXmlToBPM&lt;/RSP_SERVER_NAME&gt;</w:t>
      </w:r>
    </w:p>
    <w:p w14:paraId="7DD1D56A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&lt;RSP_BSN_ID&gt;78&lt;/RSP_BSN_ID&gt;</w:t>
      </w:r>
    </w:p>
    <w:p w14:paraId="75F548CD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&lt;RSP_RETRY_TIMES&gt;1&lt;/RSP_RETRY_TIMES&gt;</w:t>
      </w:r>
    </w:p>
    <w:p w14:paraId="5DF6E611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&lt;RSP_STATUS_CODE&gt;S000&lt;/RSP_STATUS_CODE&gt;</w:t>
      </w:r>
    </w:p>
    <w:p w14:paraId="63E51548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              &lt;RSP_STATUS_MSG&gt;成功&lt;/RSP_STATUS_MSG&gt;</w:t>
      </w:r>
    </w:p>
    <w:p w14:paraId="666E55B4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&lt;BIZTRANSACTIONID&gt;?&lt;/BIZTRANSACTIONID&gt;</w:t>
      </w:r>
    </w:p>
    <w:p w14:paraId="31DABF78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&lt;RESULT&gt;0&lt;/RESULT&gt;</w:t>
      </w:r>
    </w:p>
    <w:p w14:paraId="2FF039B5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&lt;/RSP_BASEINFO&gt;</w:t>
      </w:r>
    </w:p>
    <w:p w14:paraId="2DE2A9CD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&lt;MESSAGE&gt;</w:t>
      </w:r>
    </w:p>
    <w:p w14:paraId="6B98D72A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&lt;RSP_ITEM&gt;</w:t>
      </w:r>
    </w:p>
    <w:p w14:paraId="61836137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   &lt;STATUSCODE&gt;1&lt;/STATUSCODE&gt;</w:t>
      </w:r>
    </w:p>
    <w:p w14:paraId="083557AC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                 &lt;STATUSMESSAGE&gt;成功&lt;/STATUSMESSAGE&gt;</w:t>
      </w:r>
    </w:p>
    <w:p w14:paraId="0171090D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   &lt;/RSP_ITEM&gt;</w:t>
      </w:r>
    </w:p>
    <w:p w14:paraId="6874E79A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 &lt;/MESSAGE&gt;</w:t>
      </w:r>
    </w:p>
    <w:p w14:paraId="67E5DB68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lastRenderedPageBreak/>
        <w:t xml:space="preserve">         &lt;/E_RESPONSE&gt;</w:t>
      </w:r>
    </w:p>
    <w:p w14:paraId="781F0FA0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&lt;/wywz:CAD_SUNAC_564_WriteSAPXmlToBPM_RSP&gt;</w:t>
      </w:r>
    </w:p>
    <w:p w14:paraId="5AA76E13" w14:textId="77777777" w:rsidR="00FC5FAF" w:rsidRPr="00C0240F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&lt;/soap:Body&gt;</w:t>
      </w:r>
    </w:p>
    <w:p w14:paraId="02E34ACA" w14:textId="0A10B257" w:rsidR="003E4E84" w:rsidRDefault="00FC5FAF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&lt;/soapenv:Envelope&gt;</w:t>
      </w:r>
    </w:p>
    <w:p w14:paraId="3D967BD6" w14:textId="77777777" w:rsidR="00F00A70" w:rsidRPr="00C0240F" w:rsidRDefault="00F00A70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</w:p>
    <w:p w14:paraId="01B98C59" w14:textId="6205A527" w:rsidR="0099642E" w:rsidRPr="00CC3914" w:rsidRDefault="008D59E8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2" w:name="_Toc25670815"/>
      <w:r w:rsidRPr="00CC3914">
        <w:rPr>
          <w:rFonts w:ascii="微软雅黑" w:eastAsia="微软雅黑" w:hAnsi="微软雅黑"/>
          <w:sz w:val="24"/>
          <w:szCs w:val="24"/>
          <w:lang w:eastAsia="zh-CN"/>
        </w:rPr>
        <w:t>ApproveClose</w:t>
      </w:r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2"/>
    </w:p>
    <w:p w14:paraId="396239D0" w14:textId="77777777" w:rsidR="001153AD" w:rsidRPr="00087D1E" w:rsidRDefault="000769AE" w:rsidP="00654344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74412FAF" w14:textId="194F626A" w:rsidR="003E4E84" w:rsidRPr="00C11411" w:rsidRDefault="00045B90" w:rsidP="00C11411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bookmarkStart w:id="83" w:name="_Hlk23429570"/>
      <w:r w:rsidRPr="00C11411">
        <w:rPr>
          <w:rFonts w:ascii="微软雅黑" w:eastAsia="微软雅黑" w:hAnsi="微软雅黑" w:hint="eastAsia"/>
          <w:lang w:eastAsia="zh-CN"/>
        </w:rPr>
        <w:t>请求参数：</w:t>
      </w:r>
      <w:r w:rsidR="00BD2D8A" w:rsidRPr="00C11411">
        <w:rPr>
          <w:rFonts w:ascii="微软雅黑" w:eastAsia="微软雅黑" w:hAnsi="微软雅黑" w:hint="eastAsia"/>
          <w:lang w:eastAsia="zh-CN"/>
        </w:rPr>
        <w:t xml:space="preserve"> </w:t>
      </w:r>
    </w:p>
    <w:p w14:paraId="01F3C245" w14:textId="30AE16C6" w:rsidR="00BD2D8A" w:rsidRDefault="00252A1C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{"currentDomainUid":"yej18","strBSID":"vsheji","strBTID":"P31","strBOID":"223","iProcInstID":1911002315,"eProcessInstanceResult":"1","strComment":"流程审批结束","dtTime":"2019-11-25 18:10:52","actid":24355539,"actname":"测试D"}</w:t>
      </w:r>
    </w:p>
    <w:p w14:paraId="21AC7A8E" w14:textId="77777777" w:rsidR="006F3836" w:rsidRPr="00C0240F" w:rsidRDefault="006F3836" w:rsidP="00C0240F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</w:p>
    <w:p w14:paraId="53BFE47D" w14:textId="77777777" w:rsidR="006F3836" w:rsidRDefault="006F3836" w:rsidP="006F3836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56B32D01" w14:textId="70E65E25" w:rsidR="00252A1C" w:rsidRPr="006F3836" w:rsidRDefault="006F3836" w:rsidP="006F3836">
      <w:pPr>
        <w:pStyle w:val="BodyText123"/>
        <w:ind w:left="0"/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ab/>
        <w:t xml:space="preserve">       </w:t>
      </w:r>
      <w:r w:rsidRPr="00293834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｛Code="100",Error="",Success="1111"｝</w:t>
      </w:r>
    </w:p>
    <w:bookmarkEnd w:id="83"/>
    <w:p w14:paraId="12293852" w14:textId="6C499550" w:rsidR="001153AD" w:rsidRPr="00087D1E" w:rsidRDefault="000769AE" w:rsidP="00654344">
      <w:pPr>
        <w:widowControl w:val="0"/>
        <w:spacing w:line="360" w:lineRule="auto"/>
        <w:ind w:left="1" w:firstLine="720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审批</w:t>
      </w:r>
      <w:r w:rsidR="00BD6384" w:rsidRPr="00087D1E">
        <w:rPr>
          <w:rFonts w:ascii="微软雅黑" w:eastAsia="微软雅黑" w:hAnsi="微软雅黑" w:cs="Arial" w:hint="eastAsia"/>
          <w:sz w:val="24"/>
          <w:lang w:eastAsia="zh-CN"/>
        </w:rPr>
        <w:t>状态</w:t>
      </w:r>
      <w:r w:rsidR="006F3836">
        <w:rPr>
          <w:rFonts w:ascii="微软雅黑" w:eastAsia="微软雅黑" w:hAnsi="微软雅黑" w:hint="eastAsia"/>
          <w:lang w:eastAsia="zh-CN"/>
        </w:rPr>
        <w:t>为</w:t>
      </w:r>
      <w:r w:rsidR="009A16D1" w:rsidRPr="00087D1E">
        <w:rPr>
          <w:rFonts w:ascii="微软雅黑" w:eastAsia="微软雅黑" w:hAnsi="微软雅黑" w:hint="eastAsia"/>
          <w:lang w:eastAsia="zh-CN"/>
        </w:rPr>
        <w:t>通过</w:t>
      </w:r>
      <w:r w:rsidRPr="00087D1E">
        <w:rPr>
          <w:rFonts w:ascii="微软雅黑" w:eastAsia="微软雅黑" w:hAnsi="微软雅黑" w:hint="eastAsia"/>
          <w:lang w:eastAsia="zh-CN"/>
        </w:rPr>
        <w:t>状态</w:t>
      </w:r>
    </w:p>
    <w:p w14:paraId="52624D2C" w14:textId="2505BCC5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0377158" w14:textId="743673FF" w:rsidR="001153AD" w:rsidRPr="00087D1E" w:rsidRDefault="00833864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4" w:name="_Toc25670816"/>
      <w:bookmarkEnd w:id="70"/>
      <w:bookmarkEnd w:id="71"/>
      <w:r w:rsidRPr="00CC3914">
        <w:rPr>
          <w:rFonts w:ascii="微软雅黑" w:eastAsia="微软雅黑" w:hAnsi="微软雅黑"/>
          <w:sz w:val="24"/>
          <w:szCs w:val="24"/>
          <w:lang w:eastAsia="zh-CN"/>
        </w:rPr>
        <w:t>CreateResult</w:t>
      </w:r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4"/>
    </w:p>
    <w:p w14:paraId="0A040714" w14:textId="77777777" w:rsidR="001153AD" w:rsidRPr="00087D1E" w:rsidRDefault="000769AE" w:rsidP="00CC3914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3536E7A8" w14:textId="5979D801" w:rsidR="00937A9A" w:rsidRPr="00C11411" w:rsidRDefault="00DF4141" w:rsidP="00937A9A">
      <w:pPr>
        <w:pStyle w:val="BodyText123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11411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{"currentDomainUid":"yej18","strBSID":"vsheji","strBTID":"P11","strBOID":"196","bSuccess":true,"iProcInstID":1911002312,"procURL":"http://192.168.2.110/Workflow/MTApprovalView.aspx?procInstId=1911002312&amp;key=560000238552","strMessage":"流程发起成功"}</w:t>
      </w:r>
    </w:p>
    <w:p w14:paraId="326096A0" w14:textId="77777777" w:rsidR="00DF4141" w:rsidRPr="00087D1E" w:rsidRDefault="00DF4141" w:rsidP="00937A9A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6810BBEA" w14:textId="6FA82526" w:rsidR="00293834" w:rsidRDefault="00293834" w:rsidP="00293834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145F1909" w14:textId="2B0E6AE3" w:rsidR="00293834" w:rsidRPr="001E7A3D" w:rsidRDefault="00293834" w:rsidP="00293834">
      <w:pPr>
        <w:pStyle w:val="BodyText123"/>
        <w:ind w:left="0"/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ab/>
        <w:t xml:space="preserve">       </w:t>
      </w:r>
      <w:r w:rsidRPr="00293834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｛Code="100",Error="",Success="1111"｝</w:t>
      </w:r>
    </w:p>
    <w:p w14:paraId="79F9D4B3" w14:textId="6C3A025A" w:rsidR="001153AD" w:rsidRPr="00087D1E" w:rsidRDefault="005C4AB7" w:rsidP="00CC3914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</w:p>
    <w:p w14:paraId="0061D4B0" w14:textId="19503E2D" w:rsidR="001153AD" w:rsidRPr="00087D1E" w:rsidRDefault="001153AD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44290894" w14:textId="4E4B2185" w:rsidR="001153AD" w:rsidRPr="00087D1E" w:rsidRDefault="001C4B02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5670817"/>
      <w:r w:rsidRPr="00CC3914">
        <w:rPr>
          <w:rFonts w:ascii="微软雅黑" w:eastAsia="微软雅黑" w:hAnsi="微软雅黑"/>
          <w:sz w:val="24"/>
          <w:szCs w:val="24"/>
          <w:lang w:eastAsia="zh-CN"/>
        </w:rPr>
        <w:lastRenderedPageBreak/>
        <w:t>Rework</w:t>
      </w:r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5"/>
    </w:p>
    <w:p w14:paraId="753AE8C9" w14:textId="3433868A" w:rsidR="001153AD" w:rsidRDefault="000769AE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1277893D" w14:textId="05D5BCCE" w:rsidR="00DF4141" w:rsidRDefault="00DF4141" w:rsidP="00C11411">
      <w:pPr>
        <w:pStyle w:val="BodyText123"/>
        <w:ind w:leftChars="515" w:left="1133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DF4141">
        <w:rPr>
          <w:rFonts w:ascii="微软雅黑" w:eastAsia="微软雅黑" w:hAnsi="微软雅黑" w:cs="Arial" w:hint="eastAsia"/>
          <w:sz w:val="24"/>
          <w:szCs w:val="24"/>
          <w:lang w:eastAsia="zh-CN"/>
        </w:rPr>
        <w:t>{"currentDomainUid":"yej18","strBSID":"vsheji","strBTID":"P51","strBOID":"102","iProcInstID":1911002314,"strComment":"","dtTime":"2019-11-25 18:09:44","actid":24355536,"actname":"测试D","easState":"2"}</w:t>
      </w:r>
    </w:p>
    <w:p w14:paraId="73B8D5FE" w14:textId="77777777" w:rsidR="00C11411" w:rsidRDefault="00C11411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4E8598D2" w14:textId="63000602" w:rsidR="0000065E" w:rsidRDefault="005C6226" w:rsidP="00293834">
      <w:pPr>
        <w:pStyle w:val="BodyText123"/>
        <w:ind w:leftChars="327" w:left="719"/>
        <w:rPr>
          <w:rFonts w:ascii="微软雅黑" w:eastAsia="微软雅黑" w:hAnsi="微软雅黑" w:cs="Arial" w:hint="eastAsia"/>
          <w:sz w:val="24"/>
          <w:szCs w:val="24"/>
          <w:lang w:eastAsia="zh-CN"/>
        </w:rPr>
      </w:pPr>
      <w:r w:rsidRPr="00D95E5D"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</w:t>
      </w:r>
    </w:p>
    <w:p w14:paraId="6E2D80EA" w14:textId="1FD16461" w:rsidR="002E0461" w:rsidRPr="00D95E5D" w:rsidRDefault="00293834" w:rsidP="00CC3914">
      <w:pPr>
        <w:pStyle w:val="BodyText123"/>
        <w:ind w:leftChars="327" w:left="719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293834">
        <w:rPr>
          <w:rFonts w:ascii="微软雅黑" w:eastAsia="微软雅黑" w:hAnsi="微软雅黑" w:cs="Arial" w:hint="eastAsia"/>
          <w:sz w:val="24"/>
          <w:szCs w:val="24"/>
          <w:lang w:eastAsia="zh-CN"/>
        </w:rPr>
        <w:t>｛Code="100",Error="",Success="1111"｝</w:t>
      </w:r>
    </w:p>
    <w:p w14:paraId="374DD700" w14:textId="1A8D289D" w:rsidR="001153AD" w:rsidRPr="00087D1E" w:rsidRDefault="000769AE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退回</w:t>
      </w: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，业务系统数据状态为“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审批退回</w:t>
      </w: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”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，重新发起流程</w:t>
      </w:r>
      <w:r w:rsidR="00204D47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。</w:t>
      </w:r>
    </w:p>
    <w:p w14:paraId="403DD9B7" w14:textId="77777777" w:rsidR="001153AD" w:rsidRPr="00087D1E" w:rsidRDefault="001153AD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1FD61C98" w14:textId="77777777" w:rsidR="001153AD" w:rsidRPr="00087D1E" w:rsidRDefault="001153AD">
      <w:pPr>
        <w:pStyle w:val="BodyText123"/>
        <w:rPr>
          <w:rFonts w:ascii="微软雅黑" w:eastAsia="微软雅黑" w:hAnsi="微软雅黑"/>
          <w:lang w:eastAsia="zh-CN"/>
        </w:rPr>
      </w:pPr>
    </w:p>
    <w:p w14:paraId="7413C84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86" w:name="_Toc314236082"/>
      <w:bookmarkStart w:id="87" w:name="_Toc76620966"/>
      <w:bookmarkStart w:id="88" w:name="_Toc314236168"/>
      <w:bookmarkStart w:id="89" w:name="_Toc112222301"/>
      <w:bookmarkStart w:id="90" w:name="_Toc142291413"/>
      <w:bookmarkStart w:id="91" w:name="_Toc25670818"/>
      <w:r w:rsidRPr="00087D1E">
        <w:rPr>
          <w:rFonts w:ascii="微软雅黑" w:eastAsia="微软雅黑" w:hAnsi="微软雅黑" w:hint="eastAsia"/>
        </w:rPr>
        <w:t>缺陷的统计与分析</w:t>
      </w:r>
      <w:bookmarkEnd w:id="86"/>
      <w:bookmarkEnd w:id="87"/>
      <w:bookmarkEnd w:id="88"/>
      <w:bookmarkEnd w:id="89"/>
      <w:bookmarkEnd w:id="90"/>
      <w:bookmarkEnd w:id="91"/>
    </w:p>
    <w:p w14:paraId="35F6926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r w:rsidRPr="00087D1E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2" w:name="_Toc314236169"/>
      <w:bookmarkStart w:id="93" w:name="_Toc314236083"/>
      <w:bookmarkStart w:id="94" w:name="_Toc112222302"/>
      <w:bookmarkStart w:id="95" w:name="_Toc142291414"/>
      <w:bookmarkStart w:id="96" w:name="_Toc25670819"/>
      <w:r w:rsidRPr="00087D1E"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2"/>
      <w:bookmarkEnd w:id="93"/>
      <w:bookmarkEnd w:id="94"/>
      <w:bookmarkEnd w:id="95"/>
      <w:bookmarkEnd w:id="96"/>
    </w:p>
    <w:p w14:paraId="4F5B27CC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r w:rsidRPr="00087D1E">
        <w:rPr>
          <w:rFonts w:ascii="微软雅黑" w:eastAsia="微软雅黑" w:hAnsi="微软雅黑" w:hint="eastAsia"/>
        </w:rPr>
        <w:t>概括</w:t>
      </w:r>
    </w:p>
    <w:p w14:paraId="7712A7A8" w14:textId="77777777" w:rsidR="001153AD" w:rsidRPr="00087D1E" w:rsidRDefault="000769AE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153AD" w:rsidRPr="00087D1E" w14:paraId="257F5543" w14:textId="77777777" w:rsidTr="00051EB1">
        <w:tc>
          <w:tcPr>
            <w:tcW w:w="2581" w:type="dxa"/>
            <w:shd w:val="clear" w:color="auto" w:fill="8DB3E2"/>
          </w:tcPr>
          <w:p w14:paraId="21B6BD1D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7A81B65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5D3DC36F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</w:p>
        </w:tc>
      </w:tr>
      <w:tr w:rsidR="001153AD" w:rsidRPr="00087D1E" w14:paraId="1B94A852" w14:textId="77777777" w:rsidTr="00051EB1">
        <w:tc>
          <w:tcPr>
            <w:tcW w:w="2581" w:type="dxa"/>
          </w:tcPr>
          <w:p w14:paraId="20F6C050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3C6FCA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6A997118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6BEB4BAB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CC2DFB3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 w:rsidRPr="00087D1E">
        <w:rPr>
          <w:rFonts w:ascii="微软雅黑" w:eastAsia="微软雅黑" w:hAnsi="微软雅黑" w:hint="eastAsia"/>
        </w:rPr>
        <w:t>按</w:t>
      </w:r>
      <w:r w:rsidRPr="00087D1E"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153AD" w:rsidRPr="00087D1E" w14:paraId="01D50821" w14:textId="77777777" w:rsidTr="00051EB1">
        <w:tc>
          <w:tcPr>
            <w:tcW w:w="2014" w:type="dxa"/>
            <w:shd w:val="clear" w:color="auto" w:fill="8DB3E2"/>
          </w:tcPr>
          <w:p w14:paraId="1B0CA4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4F033D7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4A5B013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204B3B4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012EF761" w14:textId="77777777" w:rsidR="001153AD" w:rsidRPr="00087D1E" w:rsidRDefault="000769AE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153AD" w:rsidRPr="00087D1E" w14:paraId="7A4A67EF" w14:textId="77777777" w:rsidTr="00051EB1">
        <w:tc>
          <w:tcPr>
            <w:tcW w:w="2014" w:type="dxa"/>
          </w:tcPr>
          <w:p w14:paraId="64A57CD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3BB2C8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4B3CBC3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109CDFC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6D413991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42C4744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1B6B95F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97" w:name="_Toc112222304"/>
      <w:bookmarkStart w:id="98" w:name="_Toc314236085"/>
      <w:bookmarkStart w:id="99" w:name="_Toc314236171"/>
      <w:bookmarkStart w:id="100" w:name="_Toc142291416"/>
      <w:bookmarkStart w:id="101" w:name="_Toc76620967"/>
      <w:bookmarkStart w:id="102" w:name="_Toc25670820"/>
      <w:r w:rsidRPr="00087D1E">
        <w:rPr>
          <w:rFonts w:ascii="微软雅黑" w:eastAsia="微软雅黑" w:hAnsi="微软雅黑" w:hint="eastAsia"/>
          <w:sz w:val="28"/>
          <w:szCs w:val="28"/>
        </w:rPr>
        <w:lastRenderedPageBreak/>
        <w:t>遗留问题</w:t>
      </w:r>
      <w:bookmarkEnd w:id="97"/>
      <w:bookmarkEnd w:id="98"/>
      <w:bookmarkEnd w:id="99"/>
      <w:bookmarkEnd w:id="100"/>
      <w:bookmarkEnd w:id="102"/>
    </w:p>
    <w:p w14:paraId="79F237CB" w14:textId="77777777" w:rsidR="001153AD" w:rsidRPr="00087D1E" w:rsidRDefault="000769AE" w:rsidP="00051EB1">
      <w:pPr>
        <w:pStyle w:val="BodyText123"/>
        <w:numPr>
          <w:ilvl w:val="0"/>
          <w:numId w:val="7"/>
        </w:numPr>
        <w:ind w:left="993" w:hanging="76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若需求有变更后，与项目经理沟通之后后续调整；</w:t>
      </w:r>
    </w:p>
    <w:p w14:paraId="5C534F1F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3" w:name="_Toc112222305"/>
      <w:bookmarkStart w:id="104" w:name="_Toc314236172"/>
      <w:bookmarkStart w:id="105" w:name="_Toc142291417"/>
      <w:bookmarkStart w:id="106" w:name="_Toc314236086"/>
      <w:bookmarkStart w:id="107" w:name="_Toc25670821"/>
      <w:r w:rsidRPr="00087D1E">
        <w:rPr>
          <w:rFonts w:ascii="微软雅黑" w:eastAsia="微软雅黑" w:hAnsi="微软雅黑" w:hint="eastAsia"/>
        </w:rPr>
        <w:t>测试结论与建议</w:t>
      </w:r>
      <w:bookmarkEnd w:id="101"/>
      <w:bookmarkEnd w:id="103"/>
      <w:bookmarkEnd w:id="104"/>
      <w:bookmarkEnd w:id="105"/>
      <w:bookmarkEnd w:id="106"/>
      <w:bookmarkEnd w:id="107"/>
    </w:p>
    <w:p w14:paraId="030F3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08" w:name="_Toc142291418"/>
      <w:bookmarkStart w:id="109" w:name="_Toc314236087"/>
      <w:bookmarkStart w:id="110" w:name="_Toc314236173"/>
      <w:bookmarkStart w:id="111" w:name="_Toc112222306"/>
      <w:bookmarkStart w:id="112" w:name="_Toc25670822"/>
      <w:r w:rsidRPr="00087D1E">
        <w:rPr>
          <w:rFonts w:ascii="微软雅黑" w:eastAsia="微软雅黑" w:hAnsi="微软雅黑" w:hint="eastAsia"/>
        </w:rPr>
        <w:t>测试结论</w:t>
      </w:r>
      <w:bookmarkEnd w:id="108"/>
      <w:bookmarkEnd w:id="109"/>
      <w:bookmarkEnd w:id="110"/>
      <w:bookmarkEnd w:id="111"/>
      <w:bookmarkEnd w:id="112"/>
    </w:p>
    <w:p w14:paraId="792A1F4E" w14:textId="77777777" w:rsidR="001153AD" w:rsidRPr="00087D1E" w:rsidRDefault="000769AE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5FFFDFC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3" w:name="_Toc25670823"/>
      <w:r w:rsidRPr="00087D1E">
        <w:rPr>
          <w:rFonts w:ascii="微软雅黑" w:eastAsia="微软雅黑" w:hAnsi="微软雅黑" w:hint="eastAsia"/>
          <w:lang w:eastAsia="zh-CN"/>
        </w:rPr>
        <w:t>改进</w:t>
      </w:r>
      <w:r w:rsidRPr="00087D1E">
        <w:rPr>
          <w:rFonts w:ascii="微软雅黑" w:eastAsia="微软雅黑" w:hAnsi="微软雅黑"/>
          <w:lang w:eastAsia="zh-CN"/>
        </w:rPr>
        <w:t>建议</w:t>
      </w:r>
      <w:bookmarkEnd w:id="113"/>
    </w:p>
    <w:p w14:paraId="7637FFF2" w14:textId="77777777" w:rsidR="001153AD" w:rsidRPr="00087D1E" w:rsidRDefault="001153AD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153AD" w:rsidRPr="00087D1E">
      <w:headerReference w:type="even" r:id="rId10"/>
      <w:footerReference w:type="default" r:id="rId11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59D6D" w14:textId="77777777" w:rsidR="007B6250" w:rsidRDefault="007B6250">
      <w:r>
        <w:separator/>
      </w:r>
    </w:p>
  </w:endnote>
  <w:endnote w:type="continuationSeparator" w:id="0">
    <w:p w14:paraId="176BE8FF" w14:textId="77777777" w:rsidR="007B6250" w:rsidRDefault="007B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008D" w14:textId="6A825441" w:rsidR="000613FD" w:rsidRDefault="000613FD">
    <w:pPr>
      <w:pStyle w:val="aa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FC2F" w14:textId="77777777" w:rsidR="007B6250" w:rsidRDefault="007B6250">
      <w:r>
        <w:separator/>
      </w:r>
    </w:p>
  </w:footnote>
  <w:footnote w:type="continuationSeparator" w:id="0">
    <w:p w14:paraId="135DC169" w14:textId="77777777" w:rsidR="007B6250" w:rsidRDefault="007B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40C6" w14:textId="77777777" w:rsidR="000613FD" w:rsidRDefault="000613FD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14:paraId="18E7E7F0" w14:textId="77777777" w:rsidR="000613FD" w:rsidRDefault="000613FD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57"/>
    <w:rsid w:val="0000065E"/>
    <w:rsid w:val="000006A5"/>
    <w:rsid w:val="00001005"/>
    <w:rsid w:val="00003867"/>
    <w:rsid w:val="000118F1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1EB1"/>
    <w:rsid w:val="00052ADB"/>
    <w:rsid w:val="0005788B"/>
    <w:rsid w:val="00060207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4CF0"/>
    <w:rsid w:val="00087D1E"/>
    <w:rsid w:val="00092CBF"/>
    <w:rsid w:val="00093AF0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7094"/>
    <w:rsid w:val="000C7E11"/>
    <w:rsid w:val="000E3745"/>
    <w:rsid w:val="000E5C22"/>
    <w:rsid w:val="000F0152"/>
    <w:rsid w:val="000F4430"/>
    <w:rsid w:val="000F4DAB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FDC"/>
    <w:rsid w:val="001417BD"/>
    <w:rsid w:val="00146FCE"/>
    <w:rsid w:val="001503A4"/>
    <w:rsid w:val="00150AE2"/>
    <w:rsid w:val="0015292F"/>
    <w:rsid w:val="0015396C"/>
    <w:rsid w:val="0016034F"/>
    <w:rsid w:val="00161B16"/>
    <w:rsid w:val="00163108"/>
    <w:rsid w:val="001654D3"/>
    <w:rsid w:val="001704CF"/>
    <w:rsid w:val="001717DF"/>
    <w:rsid w:val="001816E6"/>
    <w:rsid w:val="00190121"/>
    <w:rsid w:val="00195014"/>
    <w:rsid w:val="001A30F1"/>
    <w:rsid w:val="001C1E47"/>
    <w:rsid w:val="001C2373"/>
    <w:rsid w:val="001C2B9E"/>
    <w:rsid w:val="001C4B02"/>
    <w:rsid w:val="001C6DAD"/>
    <w:rsid w:val="001D26AC"/>
    <w:rsid w:val="001D4167"/>
    <w:rsid w:val="001D52EF"/>
    <w:rsid w:val="001D755B"/>
    <w:rsid w:val="001D79C4"/>
    <w:rsid w:val="001E2D74"/>
    <w:rsid w:val="001E4429"/>
    <w:rsid w:val="001E7A3D"/>
    <w:rsid w:val="001F0E24"/>
    <w:rsid w:val="001F2B95"/>
    <w:rsid w:val="001F3CCC"/>
    <w:rsid w:val="0020096F"/>
    <w:rsid w:val="00204D47"/>
    <w:rsid w:val="00212636"/>
    <w:rsid w:val="00221265"/>
    <w:rsid w:val="0022378D"/>
    <w:rsid w:val="00225848"/>
    <w:rsid w:val="0022770D"/>
    <w:rsid w:val="00231972"/>
    <w:rsid w:val="00233B4B"/>
    <w:rsid w:val="00234E62"/>
    <w:rsid w:val="00240AFC"/>
    <w:rsid w:val="00241283"/>
    <w:rsid w:val="00246CC2"/>
    <w:rsid w:val="002472DD"/>
    <w:rsid w:val="00247F2D"/>
    <w:rsid w:val="00252A1C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93834"/>
    <w:rsid w:val="002A0355"/>
    <w:rsid w:val="002A1D78"/>
    <w:rsid w:val="002A47B3"/>
    <w:rsid w:val="002A6CEF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7DA3"/>
    <w:rsid w:val="002F0AE8"/>
    <w:rsid w:val="002F3842"/>
    <w:rsid w:val="003072B6"/>
    <w:rsid w:val="003073D1"/>
    <w:rsid w:val="00310DFA"/>
    <w:rsid w:val="00310ED4"/>
    <w:rsid w:val="003163A5"/>
    <w:rsid w:val="003278B6"/>
    <w:rsid w:val="003320C5"/>
    <w:rsid w:val="00335A63"/>
    <w:rsid w:val="00335F62"/>
    <w:rsid w:val="00336435"/>
    <w:rsid w:val="003378C4"/>
    <w:rsid w:val="003404F0"/>
    <w:rsid w:val="00340575"/>
    <w:rsid w:val="00341E83"/>
    <w:rsid w:val="00345932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F05"/>
    <w:rsid w:val="00383E8F"/>
    <w:rsid w:val="00387D8E"/>
    <w:rsid w:val="00395E49"/>
    <w:rsid w:val="003B5312"/>
    <w:rsid w:val="003B6287"/>
    <w:rsid w:val="003B708A"/>
    <w:rsid w:val="003B7A13"/>
    <w:rsid w:val="003C7FD3"/>
    <w:rsid w:val="003E0F86"/>
    <w:rsid w:val="003E4E84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42846"/>
    <w:rsid w:val="00442FD5"/>
    <w:rsid w:val="004463E4"/>
    <w:rsid w:val="0045268C"/>
    <w:rsid w:val="00454673"/>
    <w:rsid w:val="00454AE9"/>
    <w:rsid w:val="00460CDB"/>
    <w:rsid w:val="004665EE"/>
    <w:rsid w:val="0047183B"/>
    <w:rsid w:val="0047337B"/>
    <w:rsid w:val="0047415A"/>
    <w:rsid w:val="004768A1"/>
    <w:rsid w:val="00484220"/>
    <w:rsid w:val="00487138"/>
    <w:rsid w:val="004930AF"/>
    <w:rsid w:val="00497A1D"/>
    <w:rsid w:val="004A017C"/>
    <w:rsid w:val="004A20A8"/>
    <w:rsid w:val="004B3081"/>
    <w:rsid w:val="004B3AE8"/>
    <w:rsid w:val="004B3E19"/>
    <w:rsid w:val="004B40C4"/>
    <w:rsid w:val="004C2E71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413A"/>
    <w:rsid w:val="00507454"/>
    <w:rsid w:val="00507FE2"/>
    <w:rsid w:val="0051429D"/>
    <w:rsid w:val="00517D36"/>
    <w:rsid w:val="00534713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1053"/>
    <w:rsid w:val="005C2DF8"/>
    <w:rsid w:val="005C3956"/>
    <w:rsid w:val="005C4AB7"/>
    <w:rsid w:val="005C6226"/>
    <w:rsid w:val="005D047B"/>
    <w:rsid w:val="005D2E0E"/>
    <w:rsid w:val="005D6744"/>
    <w:rsid w:val="005D72DF"/>
    <w:rsid w:val="005E085A"/>
    <w:rsid w:val="005E1C90"/>
    <w:rsid w:val="005E31C0"/>
    <w:rsid w:val="005E4ADA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54344"/>
    <w:rsid w:val="00663FA7"/>
    <w:rsid w:val="006665C7"/>
    <w:rsid w:val="00666F84"/>
    <w:rsid w:val="00671A44"/>
    <w:rsid w:val="00672432"/>
    <w:rsid w:val="0067280E"/>
    <w:rsid w:val="00677607"/>
    <w:rsid w:val="00680BCA"/>
    <w:rsid w:val="00681288"/>
    <w:rsid w:val="00684EC9"/>
    <w:rsid w:val="00693040"/>
    <w:rsid w:val="0069429B"/>
    <w:rsid w:val="00694662"/>
    <w:rsid w:val="006A29A0"/>
    <w:rsid w:val="006A402C"/>
    <w:rsid w:val="006A4E6F"/>
    <w:rsid w:val="006A562B"/>
    <w:rsid w:val="006B04C0"/>
    <w:rsid w:val="006B31A5"/>
    <w:rsid w:val="006C3305"/>
    <w:rsid w:val="006C39F8"/>
    <w:rsid w:val="006C71A2"/>
    <w:rsid w:val="006D195C"/>
    <w:rsid w:val="006D2D43"/>
    <w:rsid w:val="006D4286"/>
    <w:rsid w:val="006D58D1"/>
    <w:rsid w:val="006D59FF"/>
    <w:rsid w:val="006F3836"/>
    <w:rsid w:val="006F4CD0"/>
    <w:rsid w:val="006F56CB"/>
    <w:rsid w:val="007167EF"/>
    <w:rsid w:val="00720175"/>
    <w:rsid w:val="00720994"/>
    <w:rsid w:val="00721820"/>
    <w:rsid w:val="007261B6"/>
    <w:rsid w:val="00727731"/>
    <w:rsid w:val="0073041C"/>
    <w:rsid w:val="0073333B"/>
    <w:rsid w:val="00734C35"/>
    <w:rsid w:val="00743B30"/>
    <w:rsid w:val="007538F2"/>
    <w:rsid w:val="0075797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218D"/>
    <w:rsid w:val="007B4E04"/>
    <w:rsid w:val="007B6250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375B"/>
    <w:rsid w:val="00802C1A"/>
    <w:rsid w:val="00805780"/>
    <w:rsid w:val="00805AA1"/>
    <w:rsid w:val="00812E3D"/>
    <w:rsid w:val="0081408E"/>
    <w:rsid w:val="008175D9"/>
    <w:rsid w:val="00833864"/>
    <w:rsid w:val="00836A1E"/>
    <w:rsid w:val="00837F6C"/>
    <w:rsid w:val="00840681"/>
    <w:rsid w:val="00847083"/>
    <w:rsid w:val="0085136C"/>
    <w:rsid w:val="00853306"/>
    <w:rsid w:val="008543A3"/>
    <w:rsid w:val="0085523C"/>
    <w:rsid w:val="00855531"/>
    <w:rsid w:val="0085624E"/>
    <w:rsid w:val="00860CF0"/>
    <w:rsid w:val="00860F76"/>
    <w:rsid w:val="00864DEA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423F"/>
    <w:rsid w:val="008A4FED"/>
    <w:rsid w:val="008A7D7B"/>
    <w:rsid w:val="008B12E5"/>
    <w:rsid w:val="008B5589"/>
    <w:rsid w:val="008B6544"/>
    <w:rsid w:val="008B7F19"/>
    <w:rsid w:val="008C0D33"/>
    <w:rsid w:val="008C1B7D"/>
    <w:rsid w:val="008C4AEE"/>
    <w:rsid w:val="008C5E1C"/>
    <w:rsid w:val="008D12F9"/>
    <w:rsid w:val="008D4873"/>
    <w:rsid w:val="008D59E8"/>
    <w:rsid w:val="008E631E"/>
    <w:rsid w:val="008E6839"/>
    <w:rsid w:val="008F3EA5"/>
    <w:rsid w:val="008F5B8B"/>
    <w:rsid w:val="00901622"/>
    <w:rsid w:val="00902DDC"/>
    <w:rsid w:val="00905CC0"/>
    <w:rsid w:val="00916BD1"/>
    <w:rsid w:val="0091735E"/>
    <w:rsid w:val="009212F8"/>
    <w:rsid w:val="009222AC"/>
    <w:rsid w:val="00923162"/>
    <w:rsid w:val="00933DF4"/>
    <w:rsid w:val="009373C9"/>
    <w:rsid w:val="00937A9A"/>
    <w:rsid w:val="0094197A"/>
    <w:rsid w:val="00942BAD"/>
    <w:rsid w:val="0094399D"/>
    <w:rsid w:val="009568C0"/>
    <w:rsid w:val="009571EB"/>
    <w:rsid w:val="00964AAE"/>
    <w:rsid w:val="00973B17"/>
    <w:rsid w:val="00975FC2"/>
    <w:rsid w:val="00982E61"/>
    <w:rsid w:val="009930E6"/>
    <w:rsid w:val="00994B5F"/>
    <w:rsid w:val="0099642E"/>
    <w:rsid w:val="009A16D1"/>
    <w:rsid w:val="009A2E71"/>
    <w:rsid w:val="009B06BE"/>
    <w:rsid w:val="009B3C2B"/>
    <w:rsid w:val="009C15D5"/>
    <w:rsid w:val="009C34F0"/>
    <w:rsid w:val="009D1ACA"/>
    <w:rsid w:val="009D41D2"/>
    <w:rsid w:val="009E49E7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31CA"/>
    <w:rsid w:val="00A15190"/>
    <w:rsid w:val="00A16AEE"/>
    <w:rsid w:val="00A17804"/>
    <w:rsid w:val="00A35E8F"/>
    <w:rsid w:val="00A36311"/>
    <w:rsid w:val="00A40518"/>
    <w:rsid w:val="00A405F3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580"/>
    <w:rsid w:val="00AE535D"/>
    <w:rsid w:val="00AF4F6B"/>
    <w:rsid w:val="00B119B1"/>
    <w:rsid w:val="00B2153F"/>
    <w:rsid w:val="00B21FF9"/>
    <w:rsid w:val="00B22E40"/>
    <w:rsid w:val="00B30181"/>
    <w:rsid w:val="00B33F5D"/>
    <w:rsid w:val="00B40A19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72F4"/>
    <w:rsid w:val="00B8761D"/>
    <w:rsid w:val="00B923F4"/>
    <w:rsid w:val="00B93228"/>
    <w:rsid w:val="00B96784"/>
    <w:rsid w:val="00B967F2"/>
    <w:rsid w:val="00BA006B"/>
    <w:rsid w:val="00BA2DC0"/>
    <w:rsid w:val="00BB7256"/>
    <w:rsid w:val="00BB785D"/>
    <w:rsid w:val="00BC2174"/>
    <w:rsid w:val="00BD2D8A"/>
    <w:rsid w:val="00BD5176"/>
    <w:rsid w:val="00BD6053"/>
    <w:rsid w:val="00BD6384"/>
    <w:rsid w:val="00BE5404"/>
    <w:rsid w:val="00BE740D"/>
    <w:rsid w:val="00BF5448"/>
    <w:rsid w:val="00C01755"/>
    <w:rsid w:val="00C017EE"/>
    <w:rsid w:val="00C0240F"/>
    <w:rsid w:val="00C05D95"/>
    <w:rsid w:val="00C06054"/>
    <w:rsid w:val="00C06766"/>
    <w:rsid w:val="00C11411"/>
    <w:rsid w:val="00C21830"/>
    <w:rsid w:val="00C327D8"/>
    <w:rsid w:val="00C41BA5"/>
    <w:rsid w:val="00C4281D"/>
    <w:rsid w:val="00C42D06"/>
    <w:rsid w:val="00C47BCF"/>
    <w:rsid w:val="00C54906"/>
    <w:rsid w:val="00C5524C"/>
    <w:rsid w:val="00C57007"/>
    <w:rsid w:val="00C571FF"/>
    <w:rsid w:val="00C61A2A"/>
    <w:rsid w:val="00C61AA9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3914"/>
    <w:rsid w:val="00CC5E95"/>
    <w:rsid w:val="00CD056E"/>
    <w:rsid w:val="00CD2107"/>
    <w:rsid w:val="00CF02FB"/>
    <w:rsid w:val="00CF1414"/>
    <w:rsid w:val="00D014CF"/>
    <w:rsid w:val="00D06716"/>
    <w:rsid w:val="00D0784B"/>
    <w:rsid w:val="00D10BF8"/>
    <w:rsid w:val="00D11C81"/>
    <w:rsid w:val="00D12FA8"/>
    <w:rsid w:val="00D14147"/>
    <w:rsid w:val="00D155A1"/>
    <w:rsid w:val="00D16050"/>
    <w:rsid w:val="00D17E10"/>
    <w:rsid w:val="00D2534A"/>
    <w:rsid w:val="00D273C2"/>
    <w:rsid w:val="00D30937"/>
    <w:rsid w:val="00D410E6"/>
    <w:rsid w:val="00D43728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3E0E"/>
    <w:rsid w:val="00D84B83"/>
    <w:rsid w:val="00D95598"/>
    <w:rsid w:val="00D95E5D"/>
    <w:rsid w:val="00D97C1C"/>
    <w:rsid w:val="00DA056F"/>
    <w:rsid w:val="00DA0633"/>
    <w:rsid w:val="00DA0672"/>
    <w:rsid w:val="00DA1686"/>
    <w:rsid w:val="00DA1B5D"/>
    <w:rsid w:val="00DA6857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AB"/>
    <w:rsid w:val="00DE5F5D"/>
    <w:rsid w:val="00DE7202"/>
    <w:rsid w:val="00DF0BA4"/>
    <w:rsid w:val="00DF4141"/>
    <w:rsid w:val="00DF439A"/>
    <w:rsid w:val="00DF748A"/>
    <w:rsid w:val="00E01FD3"/>
    <w:rsid w:val="00E035BC"/>
    <w:rsid w:val="00E13090"/>
    <w:rsid w:val="00E179D5"/>
    <w:rsid w:val="00E20478"/>
    <w:rsid w:val="00E20A7F"/>
    <w:rsid w:val="00E20F9E"/>
    <w:rsid w:val="00E224B3"/>
    <w:rsid w:val="00E2430B"/>
    <w:rsid w:val="00E2550A"/>
    <w:rsid w:val="00E3331F"/>
    <w:rsid w:val="00E34419"/>
    <w:rsid w:val="00E34EDD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5809"/>
    <w:rsid w:val="00E660BC"/>
    <w:rsid w:val="00E675D6"/>
    <w:rsid w:val="00E70B02"/>
    <w:rsid w:val="00E726F9"/>
    <w:rsid w:val="00E76F1C"/>
    <w:rsid w:val="00E836DE"/>
    <w:rsid w:val="00E841A4"/>
    <w:rsid w:val="00E868C0"/>
    <w:rsid w:val="00E90488"/>
    <w:rsid w:val="00E91219"/>
    <w:rsid w:val="00E93901"/>
    <w:rsid w:val="00E94FCC"/>
    <w:rsid w:val="00E97ABF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7DE3"/>
    <w:rsid w:val="00F00A70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16EF"/>
    <w:rsid w:val="00FB6CF6"/>
    <w:rsid w:val="00FC13A5"/>
    <w:rsid w:val="00FC5FAF"/>
    <w:rsid w:val="00FC7A1F"/>
    <w:rsid w:val="00FD3C82"/>
    <w:rsid w:val="00FD58F7"/>
    <w:rsid w:val="00FF0C89"/>
    <w:rsid w:val="00FF1893"/>
    <w:rsid w:val="00FF23F6"/>
    <w:rsid w:val="00FF35D2"/>
    <w:rsid w:val="01782211"/>
    <w:rsid w:val="019D66E6"/>
    <w:rsid w:val="03D55C45"/>
    <w:rsid w:val="054A62B8"/>
    <w:rsid w:val="061F106B"/>
    <w:rsid w:val="06381510"/>
    <w:rsid w:val="06BE57FC"/>
    <w:rsid w:val="09033C3F"/>
    <w:rsid w:val="0A3B2C0A"/>
    <w:rsid w:val="0A960C93"/>
    <w:rsid w:val="0AFF3AFB"/>
    <w:rsid w:val="0B3F372B"/>
    <w:rsid w:val="0C6524D1"/>
    <w:rsid w:val="0DA90259"/>
    <w:rsid w:val="0DDA7B3C"/>
    <w:rsid w:val="0E4839DE"/>
    <w:rsid w:val="0F524B12"/>
    <w:rsid w:val="0FFD7145"/>
    <w:rsid w:val="106B6698"/>
    <w:rsid w:val="108F4205"/>
    <w:rsid w:val="10F130C2"/>
    <w:rsid w:val="14BF32E1"/>
    <w:rsid w:val="159740C4"/>
    <w:rsid w:val="15C35898"/>
    <w:rsid w:val="16055079"/>
    <w:rsid w:val="16B53140"/>
    <w:rsid w:val="16DE3674"/>
    <w:rsid w:val="172B408D"/>
    <w:rsid w:val="173B7C4D"/>
    <w:rsid w:val="180F7859"/>
    <w:rsid w:val="181B7D04"/>
    <w:rsid w:val="196D5714"/>
    <w:rsid w:val="19D41F67"/>
    <w:rsid w:val="1A3464B0"/>
    <w:rsid w:val="1A505071"/>
    <w:rsid w:val="1A5B48DA"/>
    <w:rsid w:val="1B177D60"/>
    <w:rsid w:val="1B231C33"/>
    <w:rsid w:val="1B32629A"/>
    <w:rsid w:val="1B731F53"/>
    <w:rsid w:val="1BA42674"/>
    <w:rsid w:val="1BD10F10"/>
    <w:rsid w:val="1D7F699A"/>
    <w:rsid w:val="1D8F458A"/>
    <w:rsid w:val="1DB26189"/>
    <w:rsid w:val="1E1230B1"/>
    <w:rsid w:val="1F0566AA"/>
    <w:rsid w:val="1F47325B"/>
    <w:rsid w:val="20335648"/>
    <w:rsid w:val="20A653CD"/>
    <w:rsid w:val="20CC21D3"/>
    <w:rsid w:val="214A0AEB"/>
    <w:rsid w:val="21501755"/>
    <w:rsid w:val="2179392D"/>
    <w:rsid w:val="21797D8F"/>
    <w:rsid w:val="229C74AB"/>
    <w:rsid w:val="237C19DC"/>
    <w:rsid w:val="241B4272"/>
    <w:rsid w:val="24433D42"/>
    <w:rsid w:val="25C42515"/>
    <w:rsid w:val="26BB404A"/>
    <w:rsid w:val="27A80389"/>
    <w:rsid w:val="27B33864"/>
    <w:rsid w:val="28AA2E4F"/>
    <w:rsid w:val="29947784"/>
    <w:rsid w:val="29E5249C"/>
    <w:rsid w:val="2A0B26CD"/>
    <w:rsid w:val="2A62687A"/>
    <w:rsid w:val="2A715B5B"/>
    <w:rsid w:val="2B2C6BB4"/>
    <w:rsid w:val="2BC65E1C"/>
    <w:rsid w:val="2C1F2935"/>
    <w:rsid w:val="2D1922FC"/>
    <w:rsid w:val="2E4B2134"/>
    <w:rsid w:val="2E8152D7"/>
    <w:rsid w:val="2F01611C"/>
    <w:rsid w:val="300E3978"/>
    <w:rsid w:val="305C0004"/>
    <w:rsid w:val="3074717E"/>
    <w:rsid w:val="30B20EB4"/>
    <w:rsid w:val="31504650"/>
    <w:rsid w:val="31D3660C"/>
    <w:rsid w:val="32213942"/>
    <w:rsid w:val="3295693C"/>
    <w:rsid w:val="32E52C75"/>
    <w:rsid w:val="32F62013"/>
    <w:rsid w:val="336C760C"/>
    <w:rsid w:val="33E67EA2"/>
    <w:rsid w:val="35202855"/>
    <w:rsid w:val="36485785"/>
    <w:rsid w:val="36991026"/>
    <w:rsid w:val="373C380F"/>
    <w:rsid w:val="374B13D5"/>
    <w:rsid w:val="380D157C"/>
    <w:rsid w:val="39915E9D"/>
    <w:rsid w:val="39B06097"/>
    <w:rsid w:val="39F312D8"/>
    <w:rsid w:val="39FD1E00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B91676"/>
    <w:rsid w:val="3FEC44F8"/>
    <w:rsid w:val="3FFD12E0"/>
    <w:rsid w:val="40796C88"/>
    <w:rsid w:val="40881B46"/>
    <w:rsid w:val="413961EC"/>
    <w:rsid w:val="41460F62"/>
    <w:rsid w:val="416B3D18"/>
    <w:rsid w:val="43190B7E"/>
    <w:rsid w:val="452B2855"/>
    <w:rsid w:val="455A2A83"/>
    <w:rsid w:val="45AE68E1"/>
    <w:rsid w:val="462F298D"/>
    <w:rsid w:val="467B4C1B"/>
    <w:rsid w:val="46F95CE2"/>
    <w:rsid w:val="47253552"/>
    <w:rsid w:val="47600A74"/>
    <w:rsid w:val="48873C63"/>
    <w:rsid w:val="489271F4"/>
    <w:rsid w:val="48FA7F00"/>
    <w:rsid w:val="4A4B37D2"/>
    <w:rsid w:val="4A831E01"/>
    <w:rsid w:val="4AD84228"/>
    <w:rsid w:val="4B6C4FE0"/>
    <w:rsid w:val="4D42012A"/>
    <w:rsid w:val="4D43658F"/>
    <w:rsid w:val="4D5C7639"/>
    <w:rsid w:val="4FDD1C6A"/>
    <w:rsid w:val="501D0419"/>
    <w:rsid w:val="50290ECF"/>
    <w:rsid w:val="50667976"/>
    <w:rsid w:val="507A2C02"/>
    <w:rsid w:val="508D6FC5"/>
    <w:rsid w:val="51234BE1"/>
    <w:rsid w:val="5207622E"/>
    <w:rsid w:val="53316850"/>
    <w:rsid w:val="53B565AF"/>
    <w:rsid w:val="53D56183"/>
    <w:rsid w:val="53D640E4"/>
    <w:rsid w:val="54812188"/>
    <w:rsid w:val="559D753C"/>
    <w:rsid w:val="559F74D6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A084EF8"/>
    <w:rsid w:val="5A186A47"/>
    <w:rsid w:val="5A47537B"/>
    <w:rsid w:val="5AAD2DC6"/>
    <w:rsid w:val="5B002384"/>
    <w:rsid w:val="5B68621F"/>
    <w:rsid w:val="5B7613AA"/>
    <w:rsid w:val="5BA02F62"/>
    <w:rsid w:val="5C8F32FD"/>
    <w:rsid w:val="5CDD3592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42F0B2C"/>
    <w:rsid w:val="651C6C1C"/>
    <w:rsid w:val="662178CD"/>
    <w:rsid w:val="66483352"/>
    <w:rsid w:val="66A86A08"/>
    <w:rsid w:val="671B4051"/>
    <w:rsid w:val="678E406B"/>
    <w:rsid w:val="67B10492"/>
    <w:rsid w:val="67CD0118"/>
    <w:rsid w:val="67DE4B2B"/>
    <w:rsid w:val="6A4E1EA2"/>
    <w:rsid w:val="6A720215"/>
    <w:rsid w:val="6A8C4A01"/>
    <w:rsid w:val="6AE44A3D"/>
    <w:rsid w:val="6B3F161B"/>
    <w:rsid w:val="6B407384"/>
    <w:rsid w:val="6B767EB0"/>
    <w:rsid w:val="6C6F6A05"/>
    <w:rsid w:val="6C717652"/>
    <w:rsid w:val="6C7C6AC3"/>
    <w:rsid w:val="6D3F2F32"/>
    <w:rsid w:val="6D772163"/>
    <w:rsid w:val="6ECE7EE1"/>
    <w:rsid w:val="6F0E4D6F"/>
    <w:rsid w:val="6FF33AC2"/>
    <w:rsid w:val="70E07A94"/>
    <w:rsid w:val="713872CF"/>
    <w:rsid w:val="71995CFE"/>
    <w:rsid w:val="723B5C64"/>
    <w:rsid w:val="72BA3107"/>
    <w:rsid w:val="73296289"/>
    <w:rsid w:val="73885147"/>
    <w:rsid w:val="748A617F"/>
    <w:rsid w:val="765F39A7"/>
    <w:rsid w:val="766B227D"/>
    <w:rsid w:val="7787520A"/>
    <w:rsid w:val="77D86E94"/>
    <w:rsid w:val="784D469C"/>
    <w:rsid w:val="78B65555"/>
    <w:rsid w:val="79125D04"/>
    <w:rsid w:val="79427344"/>
    <w:rsid w:val="79773437"/>
    <w:rsid w:val="79BF3623"/>
    <w:rsid w:val="7A163121"/>
    <w:rsid w:val="7A4550AF"/>
    <w:rsid w:val="7A6E692F"/>
    <w:rsid w:val="7B4F3291"/>
    <w:rsid w:val="7B6B3254"/>
    <w:rsid w:val="7CD36B81"/>
    <w:rsid w:val="7DEE4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F022E"/>
  <w15:docId w15:val="{938407E9-7B04-46FD-820D-EAD2D37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Times New Roman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a7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8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9">
    <w:name w:val="Balloon Text"/>
    <w:basedOn w:val="a"/>
    <w:semiHidden/>
    <w:qFormat/>
    <w:rPr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c">
    <w:name w:val="List"/>
    <w:basedOn w:val="a0"/>
    <w:qFormat/>
    <w:pPr>
      <w:ind w:left="1440" w:hanging="360"/>
    </w:pPr>
  </w:style>
  <w:style w:type="paragraph" w:styleId="ad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FollowedHyperlink"/>
    <w:basedOn w:val="a1"/>
    <w:qFormat/>
    <w:rPr>
      <w:color w:val="800080"/>
      <w:u w:val="single"/>
    </w:rPr>
  </w:style>
  <w:style w:type="character" w:styleId="af1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1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c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1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7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af3">
    <w:name w:val="caption"/>
    <w:basedOn w:val="a"/>
    <w:next w:val="a"/>
    <w:unhideWhenUsed/>
    <w:qFormat/>
    <w:rsid w:val="00092CBF"/>
    <w:rPr>
      <w:rFonts w:asciiTheme="majorHAnsi" w:eastAsia="黑体" w:hAnsiTheme="majorHAnsi" w:cstheme="majorBidi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0613FD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8D6263-6869-4078-A12B-2045A132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</Template>
  <TotalTime>42</TotalTime>
  <Pages>15</Pages>
  <Words>1563</Words>
  <Characters>8913</Characters>
  <Application>Microsoft Office Word</Application>
  <DocSecurity>0</DocSecurity>
  <Lines>74</Lines>
  <Paragraphs>20</Paragraphs>
  <ScaleCrop>false</ScaleCrop>
  <Company>Suzsoft Company Limited</Company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airry yuan</cp:lastModifiedBy>
  <cp:revision>38</cp:revision>
  <cp:lastPrinted>2012-07-19T13:17:00Z</cp:lastPrinted>
  <dcterms:created xsi:type="dcterms:W3CDTF">2019-11-25T02:21:00Z</dcterms:created>
  <dcterms:modified xsi:type="dcterms:W3CDTF">2019-11-26T06:27:00Z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