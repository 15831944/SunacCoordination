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23BF" w14:textId="77777777" w:rsidR="00187EA8" w:rsidRDefault="00187EA8" w:rsidP="00E1097E">
      <w:pPr>
        <w:rPr>
          <w:lang w:eastAsia="zh-CN"/>
        </w:rPr>
      </w:pPr>
    </w:p>
    <w:p w14:paraId="353309DD" w14:textId="77777777" w:rsidR="00187EA8" w:rsidRDefault="00187EA8">
      <w:pPr>
        <w:rPr>
          <w:rFonts w:ascii="微软雅黑" w:eastAsia="微软雅黑" w:hAnsi="微软雅黑"/>
        </w:rPr>
      </w:pPr>
    </w:p>
    <w:p w14:paraId="020E34F6" w14:textId="77777777" w:rsidR="00187EA8" w:rsidRDefault="00187EA8">
      <w:pPr>
        <w:rPr>
          <w:rFonts w:ascii="微软雅黑" w:eastAsia="微软雅黑" w:hAnsi="微软雅黑"/>
        </w:rPr>
      </w:pPr>
    </w:p>
    <w:p w14:paraId="76127464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3D0814EB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7A175E33" w14:textId="77777777" w:rsidR="00187EA8" w:rsidRDefault="00187EA8">
      <w:pPr>
        <w:rPr>
          <w:rFonts w:ascii="微软雅黑" w:eastAsia="微软雅黑" w:hAnsi="微软雅黑"/>
        </w:rPr>
      </w:pPr>
    </w:p>
    <w:p w14:paraId="6D85BAC4" w14:textId="77777777" w:rsidR="00187EA8" w:rsidRPr="00E1097E" w:rsidRDefault="00DF5B5A" w:rsidP="00E1097E">
      <w:pPr>
        <w:jc w:val="center"/>
        <w:rPr>
          <w:rFonts w:ascii="微软雅黑" w:eastAsia="微软雅黑" w:hAnsi="微软雅黑"/>
          <w:sz w:val="56"/>
          <w:szCs w:val="56"/>
          <w:lang w:eastAsia="zh-CN"/>
        </w:rPr>
      </w:pPr>
      <w:r w:rsidRPr="00E1097E">
        <w:rPr>
          <w:rFonts w:ascii="微软雅黑" w:eastAsia="微软雅黑" w:hAnsi="微软雅黑" w:hint="eastAsia"/>
          <w:sz w:val="56"/>
          <w:szCs w:val="56"/>
          <w:lang w:eastAsia="zh-CN"/>
        </w:rPr>
        <w:t>融创设计协同办公平台</w:t>
      </w:r>
    </w:p>
    <w:p w14:paraId="42816DCE" w14:textId="6B2285AC" w:rsidR="00187EA8" w:rsidRPr="00E1097E" w:rsidRDefault="00DF5B5A" w:rsidP="00E1097E">
      <w:pPr>
        <w:jc w:val="center"/>
        <w:rPr>
          <w:rStyle w:val="BodyTextChar"/>
          <w:rFonts w:ascii="微软雅黑" w:eastAsia="微软雅黑" w:hAnsi="微软雅黑" w:cs="Times New Roman"/>
          <w:sz w:val="56"/>
          <w:szCs w:val="56"/>
          <w:lang w:eastAsia="zh-CN"/>
        </w:rPr>
      </w:pPr>
      <w:r w:rsidRPr="00E1097E">
        <w:rPr>
          <w:rFonts w:ascii="微软雅黑" w:eastAsia="微软雅黑" w:hAnsi="微软雅黑" w:hint="eastAsia"/>
          <w:sz w:val="56"/>
          <w:szCs w:val="56"/>
          <w:lang w:eastAsia="zh-CN"/>
        </w:rPr>
        <w:t>BPM接口测试报告</w:t>
      </w:r>
    </w:p>
    <w:p w14:paraId="7A5E41B6" w14:textId="77777777" w:rsidR="00187EA8" w:rsidRDefault="00187EA8" w:rsidP="00E1097E">
      <w:pPr>
        <w:rPr>
          <w:lang w:eastAsia="zh-CN"/>
        </w:rPr>
      </w:pPr>
    </w:p>
    <w:p w14:paraId="0D0BE712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1CAC4C12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18EF20AA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28C4D03C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2175434C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2AA3889D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5EBCA5E2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0634A772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2D0879D0" w14:textId="77777777" w:rsidR="00187EA8" w:rsidRDefault="00187EA8">
      <w:pPr>
        <w:rPr>
          <w:rFonts w:ascii="微软雅黑" w:eastAsia="微软雅黑" w:hAnsi="微软雅黑"/>
          <w:lang w:eastAsia="zh-CN"/>
        </w:rPr>
      </w:pPr>
      <w:bookmarkStart w:id="0" w:name="_Toc63844123"/>
    </w:p>
    <w:p w14:paraId="3935D949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61DD8C40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0B5A5F13" w14:textId="77777777" w:rsidR="00187EA8" w:rsidRDefault="00187EA8">
      <w:pPr>
        <w:rPr>
          <w:rFonts w:ascii="微软雅黑" w:eastAsia="微软雅黑" w:hAnsi="微软雅黑"/>
          <w:lang w:eastAsia="zh-CN"/>
        </w:rPr>
      </w:pPr>
    </w:p>
    <w:p w14:paraId="24FE1DFE" w14:textId="77777777" w:rsidR="00187EA8" w:rsidRDefault="00DF5B5A">
      <w:pPr>
        <w:jc w:val="center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t>2019</w:t>
      </w:r>
      <w:r>
        <w:rPr>
          <w:rFonts w:ascii="微软雅黑" w:eastAsia="微软雅黑" w:hAnsi="微软雅黑" w:hint="eastAsia"/>
          <w:b/>
          <w:lang w:eastAsia="zh-CN"/>
        </w:rPr>
        <w:t>年1</w:t>
      </w:r>
      <w:r>
        <w:rPr>
          <w:rFonts w:ascii="微软雅黑" w:eastAsia="微软雅黑" w:hAnsi="微软雅黑"/>
          <w:b/>
          <w:lang w:eastAsia="zh-CN"/>
        </w:rPr>
        <w:t>2</w:t>
      </w:r>
      <w:r>
        <w:rPr>
          <w:rFonts w:ascii="微软雅黑" w:eastAsia="微软雅黑" w:hAnsi="微软雅黑" w:hint="eastAsia"/>
          <w:b/>
          <w:lang w:eastAsia="zh-CN"/>
        </w:rPr>
        <w:t>月</w:t>
      </w:r>
    </w:p>
    <w:p w14:paraId="43D154B1" w14:textId="77777777" w:rsidR="00187EA8" w:rsidRDefault="00DF5B5A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br w:type="page"/>
      </w:r>
    </w:p>
    <w:p w14:paraId="50AAE5B6" w14:textId="77777777" w:rsidR="00187EA8" w:rsidRDefault="00187EA8">
      <w:pPr>
        <w:jc w:val="center"/>
        <w:rPr>
          <w:rFonts w:ascii="微软雅黑" w:eastAsia="微软雅黑" w:hAnsi="微软雅黑"/>
          <w:b/>
          <w:lang w:eastAsia="zh-CN"/>
        </w:rPr>
      </w:pPr>
    </w:p>
    <w:bookmarkEnd w:id="0"/>
    <w:p w14:paraId="473B6809" w14:textId="77777777" w:rsidR="00187EA8" w:rsidRDefault="00DF5B5A">
      <w:pPr>
        <w:tabs>
          <w:tab w:val="left" w:pos="2244"/>
          <w:tab w:val="left" w:pos="2431"/>
        </w:tabs>
        <w:jc w:val="center"/>
        <w:rPr>
          <w:rFonts w:ascii="微软雅黑" w:eastAsia="微软雅黑" w:hAnsi="微软雅黑" w:cs="Arial"/>
          <w:b/>
          <w:sz w:val="28"/>
          <w:szCs w:val="28"/>
          <w:lang w:eastAsia="zh-CN"/>
        </w:rPr>
      </w:pPr>
      <w:r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修订历史</w:t>
      </w:r>
    </w:p>
    <w:p w14:paraId="4D12F0D8" w14:textId="77777777" w:rsidR="00187EA8" w:rsidRDefault="00187EA8">
      <w:pPr>
        <w:rPr>
          <w:rFonts w:ascii="微软雅黑" w:eastAsia="微软雅黑" w:hAnsi="微软雅黑"/>
          <w:b/>
        </w:rPr>
      </w:pPr>
    </w:p>
    <w:tbl>
      <w:tblPr>
        <w:tblW w:w="8820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471"/>
        <w:gridCol w:w="2057"/>
        <w:gridCol w:w="4242"/>
      </w:tblGrid>
      <w:tr w:rsidR="00187EA8" w14:paraId="32A52FBF" w14:textId="77777777">
        <w:trPr>
          <w:trHeight w:val="397"/>
          <w:tblHeader/>
        </w:trPr>
        <w:tc>
          <w:tcPr>
            <w:tcW w:w="1050" w:type="dxa"/>
            <w:shd w:val="clear" w:color="auto" w:fill="8DB3E2"/>
            <w:vAlign w:val="center"/>
          </w:tcPr>
          <w:p w14:paraId="6AAE648F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版本号</w:t>
            </w:r>
          </w:p>
        </w:tc>
        <w:tc>
          <w:tcPr>
            <w:tcW w:w="1471" w:type="dxa"/>
            <w:shd w:val="clear" w:color="auto" w:fill="8DB3E2"/>
            <w:vAlign w:val="center"/>
          </w:tcPr>
          <w:p w14:paraId="3F54B6D6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2057" w:type="dxa"/>
            <w:shd w:val="clear" w:color="auto" w:fill="8DB3E2"/>
            <w:vAlign w:val="center"/>
          </w:tcPr>
          <w:p w14:paraId="2FF7175F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4242" w:type="dxa"/>
            <w:shd w:val="clear" w:color="auto" w:fill="8DB3E2"/>
            <w:vAlign w:val="center"/>
          </w:tcPr>
          <w:p w14:paraId="35485301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修订原因</w:t>
            </w:r>
          </w:p>
        </w:tc>
      </w:tr>
      <w:tr w:rsidR="00187EA8" w14:paraId="1FED3B7B" w14:textId="77777777">
        <w:trPr>
          <w:trHeight w:val="340"/>
        </w:trPr>
        <w:tc>
          <w:tcPr>
            <w:tcW w:w="1050" w:type="dxa"/>
            <w:vAlign w:val="center"/>
          </w:tcPr>
          <w:p w14:paraId="062578D3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.01</w:t>
            </w:r>
          </w:p>
        </w:tc>
        <w:tc>
          <w:tcPr>
            <w:tcW w:w="1471" w:type="dxa"/>
            <w:vAlign w:val="center"/>
          </w:tcPr>
          <w:p w14:paraId="6698E03C" w14:textId="77777777" w:rsidR="00187EA8" w:rsidRDefault="00DF5B5A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019.12.10</w:t>
            </w:r>
          </w:p>
        </w:tc>
        <w:tc>
          <w:tcPr>
            <w:tcW w:w="2057" w:type="dxa"/>
            <w:vAlign w:val="center"/>
          </w:tcPr>
          <w:p w14:paraId="11DF56BC" w14:textId="77777777" w:rsidR="00187EA8" w:rsidRDefault="00DF5B5A">
            <w:pPr>
              <w:pStyle w:val="History"/>
              <w:ind w:firstLineChars="300" w:firstLine="630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宋建龙</w:t>
            </w:r>
          </w:p>
        </w:tc>
        <w:tc>
          <w:tcPr>
            <w:tcW w:w="4242" w:type="dxa"/>
            <w:vAlign w:val="center"/>
          </w:tcPr>
          <w:p w14:paraId="400F2437" w14:textId="77777777" w:rsidR="00187EA8" w:rsidRDefault="00DF5B5A">
            <w:pPr>
              <w:pStyle w:val="History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新建</w:t>
            </w:r>
          </w:p>
        </w:tc>
      </w:tr>
      <w:tr w:rsidR="00187EA8" w14:paraId="2AE131A6" w14:textId="77777777">
        <w:trPr>
          <w:trHeight w:val="340"/>
        </w:trPr>
        <w:tc>
          <w:tcPr>
            <w:tcW w:w="1050" w:type="dxa"/>
            <w:vAlign w:val="center"/>
          </w:tcPr>
          <w:p w14:paraId="6B0FADEE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539071E8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676EA13A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1A2C2702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</w:rPr>
            </w:pPr>
          </w:p>
        </w:tc>
      </w:tr>
      <w:tr w:rsidR="00187EA8" w14:paraId="4F3D9E19" w14:textId="77777777">
        <w:trPr>
          <w:trHeight w:val="340"/>
        </w:trPr>
        <w:tc>
          <w:tcPr>
            <w:tcW w:w="1050" w:type="dxa"/>
            <w:vAlign w:val="center"/>
          </w:tcPr>
          <w:p w14:paraId="1C3A7071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08F86F4D" w14:textId="77777777" w:rsidR="00187EA8" w:rsidRDefault="00187EA8">
            <w:pPr>
              <w:pStyle w:val="History"/>
              <w:tabs>
                <w:tab w:val="center" w:pos="561"/>
              </w:tabs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3DD2A50E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5512D9E2" w14:textId="77777777" w:rsidR="00187EA8" w:rsidRDefault="00187EA8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</w:tr>
    </w:tbl>
    <w:p w14:paraId="09E70D9C" w14:textId="77777777" w:rsidR="00187EA8" w:rsidRDefault="00187EA8">
      <w:pPr>
        <w:jc w:val="center"/>
        <w:rPr>
          <w:rFonts w:ascii="微软雅黑" w:eastAsia="微软雅黑" w:hAnsi="微软雅黑"/>
          <w:lang w:eastAsia="zh-CN"/>
        </w:rPr>
      </w:pPr>
    </w:p>
    <w:p w14:paraId="0001DC10" w14:textId="77777777" w:rsidR="00187EA8" w:rsidRDefault="00187EA8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626402BD" w14:textId="77777777" w:rsidR="00187EA8" w:rsidRDefault="00187EA8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31C9FDF4" w14:textId="77777777" w:rsidR="00187EA8" w:rsidRDefault="00187EA8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2D20538E" w14:textId="77777777" w:rsidR="00187EA8" w:rsidRDefault="00DF5B5A">
      <w:pPr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/>
          <w:b/>
          <w:bCs/>
          <w:sz w:val="44"/>
        </w:rPr>
        <w:br w:type="page"/>
      </w:r>
    </w:p>
    <w:sdt>
      <w:sdtPr>
        <w:rPr>
          <w:rFonts w:ascii="微软雅黑" w:eastAsia="微软雅黑" w:hAnsi="微软雅黑"/>
          <w:lang w:val="zh-CN"/>
        </w:rPr>
        <w:id w:val="-1826820921"/>
        <w:docPartObj>
          <w:docPartGallery w:val="Table of Contents"/>
          <w:docPartUnique/>
        </w:docPartObj>
      </w:sdtPr>
      <w:sdtEndPr/>
      <w:sdtContent>
        <w:p w14:paraId="4C32473A" w14:textId="77777777" w:rsidR="00187EA8" w:rsidRDefault="00DF5B5A">
          <w:pPr>
            <w:jc w:val="center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sz w:val="21"/>
            </w:rPr>
            <w:t>目</w:t>
          </w:r>
          <w:r>
            <w:rPr>
              <w:rFonts w:ascii="微软雅黑" w:eastAsia="微软雅黑" w:hAnsi="微软雅黑" w:hint="eastAsia"/>
              <w:sz w:val="21"/>
              <w:lang w:eastAsia="zh-CN"/>
            </w:rPr>
            <w:t xml:space="preserve"> </w:t>
          </w:r>
          <w:r>
            <w:rPr>
              <w:rFonts w:ascii="微软雅黑" w:eastAsia="微软雅黑" w:hAnsi="微软雅黑"/>
              <w:sz w:val="21"/>
              <w:lang w:eastAsia="zh-CN"/>
            </w:rPr>
            <w:t xml:space="preserve"> </w:t>
          </w:r>
          <w:r>
            <w:rPr>
              <w:rFonts w:ascii="微软雅黑" w:eastAsia="微软雅黑" w:hAnsi="微软雅黑"/>
              <w:sz w:val="21"/>
            </w:rPr>
            <w:t>录</w:t>
          </w:r>
        </w:p>
        <w:p w14:paraId="2FBCD0E1" w14:textId="3999400E" w:rsidR="002841A0" w:rsidRDefault="00DF5B5A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"1-3"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27046937" w:history="1">
            <w:r w:rsidR="002841A0" w:rsidRPr="004E4FF2">
              <w:rPr>
                <w:rStyle w:val="af2"/>
                <w:rFonts w:ascii="微软雅黑" w:eastAsia="微软雅黑" w:hAnsi="微软雅黑"/>
                <w:noProof/>
              </w:rPr>
              <w:t>1</w:t>
            </w:r>
            <w:r w:rsidR="002841A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841A0" w:rsidRPr="004E4FF2">
              <w:rPr>
                <w:rStyle w:val="af2"/>
                <w:rFonts w:ascii="微软雅黑" w:eastAsia="微软雅黑" w:hAnsi="微软雅黑"/>
                <w:noProof/>
              </w:rPr>
              <w:t>简介</w:t>
            </w:r>
            <w:r w:rsidR="002841A0">
              <w:rPr>
                <w:noProof/>
                <w:webHidden/>
              </w:rPr>
              <w:tab/>
            </w:r>
            <w:r w:rsidR="002841A0">
              <w:rPr>
                <w:noProof/>
                <w:webHidden/>
              </w:rPr>
              <w:fldChar w:fldCharType="begin"/>
            </w:r>
            <w:r w:rsidR="002841A0">
              <w:rPr>
                <w:noProof/>
                <w:webHidden/>
              </w:rPr>
              <w:instrText xml:space="preserve"> PAGEREF _Toc27046937 \h </w:instrText>
            </w:r>
            <w:r w:rsidR="002841A0">
              <w:rPr>
                <w:noProof/>
                <w:webHidden/>
              </w:rPr>
            </w:r>
            <w:r w:rsidR="002841A0">
              <w:rPr>
                <w:noProof/>
                <w:webHidden/>
              </w:rPr>
              <w:fldChar w:fldCharType="separate"/>
            </w:r>
            <w:r w:rsidR="002841A0">
              <w:rPr>
                <w:noProof/>
                <w:webHidden/>
              </w:rPr>
              <w:t>4</w:t>
            </w:r>
            <w:r w:rsidR="002841A0">
              <w:rPr>
                <w:noProof/>
                <w:webHidden/>
              </w:rPr>
              <w:fldChar w:fldCharType="end"/>
            </w:r>
          </w:hyperlink>
        </w:p>
        <w:p w14:paraId="79A619B5" w14:textId="62FDD37F" w:rsidR="002841A0" w:rsidRDefault="002841A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7046938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2A04" w14:textId="633CC503" w:rsidR="002841A0" w:rsidRDefault="002841A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7046939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BFA2" w14:textId="5EA571AC" w:rsidR="002841A0" w:rsidRDefault="002841A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7046940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7E25" w14:textId="413D25CC" w:rsidR="002841A0" w:rsidRDefault="002841A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7046941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388B" w14:textId="3C25DFC6" w:rsidR="002841A0" w:rsidRDefault="002841A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7046942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03F1" w14:textId="19E47C16" w:rsidR="002841A0" w:rsidRDefault="002841A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7046943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测试</w:t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E70D" w14:textId="34E855C8" w:rsidR="002841A0" w:rsidRDefault="002841A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7046944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C7E6" w14:textId="59FABCCC" w:rsidR="002841A0" w:rsidRDefault="002841A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7046945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测试结果及缺陷分析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F84DD" w14:textId="1B95C5A1" w:rsidR="002841A0" w:rsidRDefault="002841A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7046946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测试执行情况与记录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08F8" w14:textId="6C1A5271" w:rsidR="002841A0" w:rsidRDefault="002841A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47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测试时间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0781" w14:textId="60393A03" w:rsidR="002841A0" w:rsidRDefault="002841A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7046948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覆盖分析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D1E9" w14:textId="22C33986" w:rsidR="002841A0" w:rsidRDefault="002841A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49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需求覆盖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7671" w14:textId="6530D966" w:rsidR="002841A0" w:rsidRDefault="002841A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50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发起流程接口测试报文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99A2" w14:textId="4DFECD67" w:rsidR="002841A0" w:rsidRDefault="002841A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51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审批过程中修改接口测试报文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8CDA" w14:textId="1774CF16" w:rsidR="002841A0" w:rsidRDefault="002841A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52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流程作废接口测试报文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7F74" w14:textId="1AA68F5B" w:rsidR="002841A0" w:rsidRDefault="002841A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53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查询流程实例接口测试报文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736F" w14:textId="3129A2CE" w:rsidR="002841A0" w:rsidRDefault="002841A0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54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CreateResult接口测试报文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518C" w14:textId="74CB09A8" w:rsidR="002841A0" w:rsidRDefault="002841A0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55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ApproveClose接口测试报文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5B19" w14:textId="309E1A50" w:rsidR="002841A0" w:rsidRDefault="002841A0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56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3.2.8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Rework接口测试报文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4B603" w14:textId="71C85E9D" w:rsidR="002841A0" w:rsidRDefault="002841A0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57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3.2.9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Audit接口测试报文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4217" w14:textId="6B9CE5BA" w:rsidR="002841A0" w:rsidRDefault="002841A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7046958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缺陷的统计与分析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F649E" w14:textId="3679057C" w:rsidR="002841A0" w:rsidRDefault="002841A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59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缺陷汇总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C968" w14:textId="281D8A79" w:rsidR="002841A0" w:rsidRDefault="002841A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7046960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3.3.2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639D" w14:textId="1B529020" w:rsidR="002841A0" w:rsidRDefault="002841A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7046961" w:history="1">
            <w:r w:rsidRPr="004E4FF2">
              <w:rPr>
                <w:rStyle w:val="af2"/>
                <w:rFonts w:ascii="微软雅黑" w:eastAsia="微软雅黑" w:hAnsi="微软雅黑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测试结论与建议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446CA" w14:textId="65408C64" w:rsidR="002841A0" w:rsidRDefault="002841A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7046962" w:history="1">
            <w:r w:rsidRPr="004E4FF2">
              <w:rPr>
                <w:rStyle w:val="af2"/>
                <w:rFonts w:ascii="微软雅黑" w:eastAsia="微软雅黑" w:hAnsi="微软雅黑" w:cstheme="majorEastAsia"/>
                <w:noProof/>
                <w:lang w:eastAsia="zh-CN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9B89" w14:textId="763FB008" w:rsidR="002841A0" w:rsidRDefault="002841A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7046963" w:history="1"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4E4FF2">
              <w:rPr>
                <w:rStyle w:val="af2"/>
                <w:rFonts w:ascii="微软雅黑" w:eastAsia="微软雅黑" w:hAnsi="微软雅黑"/>
                <w:noProof/>
                <w:lang w:eastAsia="zh-CN"/>
              </w:rPr>
              <w:t>改进建议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0A8A" w14:textId="7E279CAD" w:rsidR="00187EA8" w:rsidRDefault="00DF5B5A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29AE28B3" w14:textId="77777777" w:rsidR="00187EA8" w:rsidRDefault="00187EA8">
      <w:pPr>
        <w:spacing w:line="360" w:lineRule="auto"/>
        <w:rPr>
          <w:rFonts w:ascii="微软雅黑" w:eastAsia="微软雅黑" w:hAnsi="微软雅黑"/>
          <w:b/>
          <w:bCs/>
          <w:sz w:val="44"/>
        </w:rPr>
      </w:pPr>
    </w:p>
    <w:p w14:paraId="43884204" w14:textId="77777777" w:rsidR="00187EA8" w:rsidRDefault="00187EA8">
      <w:pPr>
        <w:rPr>
          <w:rFonts w:ascii="微软雅黑" w:eastAsia="微软雅黑" w:hAnsi="微软雅黑"/>
          <w:sz w:val="24"/>
          <w:lang w:eastAsia="zh-CN"/>
        </w:rPr>
      </w:pPr>
    </w:p>
    <w:p w14:paraId="5D5974C9" w14:textId="77777777" w:rsidR="00187EA8" w:rsidRDefault="00DF5B5A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1" w:name="_Toc142291397"/>
      <w:bookmarkStart w:id="2" w:name="_Toc314236152"/>
      <w:bookmarkStart w:id="3" w:name="_Toc112222285"/>
      <w:bookmarkStart w:id="4" w:name="_Toc314236066"/>
      <w:bookmarkStart w:id="5" w:name="_Toc27046937"/>
      <w:r>
        <w:rPr>
          <w:rFonts w:ascii="微软雅黑" w:eastAsia="微软雅黑" w:hAnsi="微软雅黑" w:hint="eastAsia"/>
          <w:sz w:val="32"/>
        </w:rPr>
        <w:lastRenderedPageBreak/>
        <w:t>简介</w:t>
      </w:r>
      <w:bookmarkEnd w:id="1"/>
      <w:bookmarkEnd w:id="2"/>
      <w:bookmarkEnd w:id="3"/>
      <w:bookmarkEnd w:id="4"/>
      <w:bookmarkEnd w:id="5"/>
      <w:r>
        <w:rPr>
          <w:rFonts w:ascii="微软雅黑" w:eastAsia="微软雅黑" w:hAnsi="微软雅黑"/>
          <w:sz w:val="32"/>
        </w:rPr>
        <w:t xml:space="preserve"> </w:t>
      </w:r>
    </w:p>
    <w:p w14:paraId="4BE21AFC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6" w:name="_Toc142291398"/>
      <w:bookmarkStart w:id="7" w:name="_Toc106507546"/>
      <w:bookmarkStart w:id="8" w:name="_Toc112222286"/>
      <w:bookmarkStart w:id="9" w:name="_Toc314236067"/>
      <w:bookmarkStart w:id="10" w:name="_Toc314236153"/>
      <w:bookmarkStart w:id="11" w:name="_Toc27046938"/>
      <w:r>
        <w:rPr>
          <w:rFonts w:ascii="微软雅黑" w:eastAsia="微软雅黑" w:hAnsi="微软雅黑" w:hint="eastAsia"/>
          <w:sz w:val="28"/>
          <w:szCs w:val="28"/>
        </w:rPr>
        <w:t>目的</w:t>
      </w:r>
      <w:bookmarkEnd w:id="6"/>
      <w:bookmarkEnd w:id="7"/>
      <w:bookmarkEnd w:id="8"/>
      <w:bookmarkEnd w:id="9"/>
      <w:bookmarkEnd w:id="10"/>
      <w:bookmarkEnd w:id="11"/>
    </w:p>
    <w:p w14:paraId="3C3218D4" w14:textId="77777777" w:rsidR="00187EA8" w:rsidRDefault="00DF5B5A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bookmarkStart w:id="12" w:name="_Toc112222287"/>
      <w:bookmarkStart w:id="13" w:name="_Toc106507547"/>
      <w:bookmarkStart w:id="14" w:name="_Toc314236068"/>
      <w:bookmarkStart w:id="15" w:name="_Toc142291399"/>
      <w:bookmarkStart w:id="16" w:name="_Toc314236154"/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总结项目过程中发现的BUG情况，以及跟踪BUG修复状况。</w:t>
      </w:r>
    </w:p>
    <w:p w14:paraId="68EF4A57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17" w:name="_Toc27046939"/>
      <w:r>
        <w:rPr>
          <w:rFonts w:ascii="微软雅黑" w:eastAsia="微软雅黑" w:hAnsi="微软雅黑" w:hint="eastAsia"/>
          <w:sz w:val="28"/>
          <w:szCs w:val="28"/>
        </w:rPr>
        <w:t>背景</w:t>
      </w:r>
      <w:bookmarkEnd w:id="12"/>
      <w:bookmarkEnd w:id="13"/>
      <w:bookmarkEnd w:id="14"/>
      <w:bookmarkEnd w:id="15"/>
      <w:bookmarkEnd w:id="16"/>
      <w:bookmarkEnd w:id="17"/>
    </w:p>
    <w:p w14:paraId="3F03D6D4" w14:textId="77777777" w:rsidR="00187EA8" w:rsidRDefault="00DF5B5A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融创设计协同办公平台接口测试环境已经测试完成。</w:t>
      </w:r>
    </w:p>
    <w:p w14:paraId="11555A16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18" w:name="_Toc142291400"/>
      <w:bookmarkStart w:id="19" w:name="_Toc112222288"/>
      <w:bookmarkStart w:id="20" w:name="_Toc314236155"/>
      <w:bookmarkStart w:id="21" w:name="_Toc314236069"/>
      <w:bookmarkStart w:id="22" w:name="_Toc27046940"/>
      <w:r>
        <w:rPr>
          <w:rFonts w:ascii="微软雅黑" w:eastAsia="微软雅黑" w:hAnsi="微软雅黑" w:hint="eastAsia"/>
          <w:sz w:val="28"/>
          <w:szCs w:val="28"/>
        </w:rPr>
        <w:t>参考资料</w:t>
      </w:r>
      <w:bookmarkEnd w:id="18"/>
      <w:bookmarkEnd w:id="19"/>
      <w:bookmarkEnd w:id="20"/>
      <w:bookmarkEnd w:id="21"/>
      <w:bookmarkEnd w:id="22"/>
    </w:p>
    <w:p w14:paraId="126DB405" w14:textId="77777777" w:rsidR="00187EA8" w:rsidRDefault="00DF5B5A">
      <w:pPr>
        <w:pStyle w:val="a0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       融创BPM-ESB跟业务系统接口文档说明V1.5.docx</w:t>
      </w:r>
    </w:p>
    <w:p w14:paraId="159FD5DF" w14:textId="77777777" w:rsidR="00187EA8" w:rsidRDefault="00DF5B5A">
      <w:pPr>
        <w:pStyle w:val="a0"/>
        <w:ind w:firstLine="425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集成接口标准化技术实现说明文档-20190731-V2.pdf                                                                       </w:t>
      </w:r>
    </w:p>
    <w:p w14:paraId="2FDC8C60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23" w:name="_Toc142291401"/>
      <w:bookmarkStart w:id="24" w:name="_Toc314236156"/>
      <w:bookmarkStart w:id="25" w:name="_Toc112222289"/>
      <w:bookmarkStart w:id="26" w:name="_Toc314236070"/>
      <w:bookmarkStart w:id="27" w:name="_Toc27046941"/>
      <w:r>
        <w:rPr>
          <w:rFonts w:ascii="微软雅黑" w:eastAsia="微软雅黑" w:hAnsi="微软雅黑"/>
          <w:sz w:val="28"/>
          <w:szCs w:val="28"/>
        </w:rPr>
        <w:t>术语与缩写解释</w:t>
      </w:r>
      <w:bookmarkEnd w:id="23"/>
      <w:bookmarkEnd w:id="24"/>
      <w:bookmarkEnd w:id="25"/>
      <w:bookmarkEnd w:id="26"/>
      <w:bookmarkEnd w:id="27"/>
      <w:r>
        <w:rPr>
          <w:rFonts w:ascii="微软雅黑" w:eastAsia="微软雅黑" w:hAnsi="微软雅黑"/>
          <w:sz w:val="28"/>
          <w:szCs w:val="28"/>
        </w:rPr>
        <w:t xml:space="preserve"> </w:t>
      </w:r>
    </w:p>
    <w:p w14:paraId="3B0219D7" w14:textId="77777777" w:rsidR="00187EA8" w:rsidRDefault="00187EA8">
      <w:pPr>
        <w:pStyle w:val="BodyText12"/>
        <w:rPr>
          <w:rFonts w:ascii="微软雅黑" w:eastAsia="微软雅黑" w:hAnsi="微软雅黑"/>
          <w:lang w:eastAsia="zh-CN"/>
        </w:rPr>
      </w:pPr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6186"/>
      </w:tblGrid>
      <w:tr w:rsidR="00187EA8" w14:paraId="44D46237" w14:textId="77777777">
        <w:tc>
          <w:tcPr>
            <w:tcW w:w="2342" w:type="dxa"/>
            <w:shd w:val="clear" w:color="auto" w:fill="8DB3E2" w:themeFill="text2" w:themeFillTint="66"/>
          </w:tcPr>
          <w:p w14:paraId="5AA61436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术语、缩写</w:t>
            </w:r>
          </w:p>
        </w:tc>
        <w:tc>
          <w:tcPr>
            <w:tcW w:w="6186" w:type="dxa"/>
            <w:shd w:val="clear" w:color="auto" w:fill="8DB3E2" w:themeFill="text2" w:themeFillTint="66"/>
          </w:tcPr>
          <w:p w14:paraId="306243EB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解释</w:t>
            </w:r>
          </w:p>
        </w:tc>
      </w:tr>
      <w:tr w:rsidR="00187EA8" w14:paraId="04666470" w14:textId="77777777">
        <w:tc>
          <w:tcPr>
            <w:tcW w:w="2342" w:type="dxa"/>
          </w:tcPr>
          <w:p w14:paraId="22C8BBA3" w14:textId="77777777" w:rsidR="00187EA8" w:rsidRDefault="00187EA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186" w:type="dxa"/>
          </w:tcPr>
          <w:p w14:paraId="09D32606" w14:textId="77777777" w:rsidR="00187EA8" w:rsidRDefault="00187EA8">
            <w:pPr>
              <w:jc w:val="center"/>
              <w:rPr>
                <w:rFonts w:ascii="微软雅黑" w:eastAsia="微软雅黑" w:hAnsi="微软雅黑"/>
                <w:sz w:val="24"/>
                <w:lang w:eastAsia="zh-CN"/>
              </w:rPr>
            </w:pPr>
          </w:p>
        </w:tc>
      </w:tr>
    </w:tbl>
    <w:p w14:paraId="6727CF43" w14:textId="77777777" w:rsidR="00187EA8" w:rsidRDefault="00DF5B5A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28" w:name="_Toc76620959"/>
      <w:bookmarkStart w:id="29" w:name="_Toc314236071"/>
      <w:bookmarkStart w:id="30" w:name="_Toc112222290"/>
      <w:bookmarkStart w:id="31" w:name="_Toc142291402"/>
      <w:bookmarkStart w:id="32" w:name="_Toc314236157"/>
      <w:bookmarkStart w:id="33" w:name="_Toc27046942"/>
      <w:r>
        <w:rPr>
          <w:rFonts w:ascii="微软雅黑" w:eastAsia="微软雅黑" w:hAnsi="微软雅黑" w:hint="eastAsia"/>
          <w:sz w:val="32"/>
        </w:rPr>
        <w:t>测试</w:t>
      </w:r>
      <w:bookmarkEnd w:id="28"/>
      <w:r>
        <w:rPr>
          <w:rFonts w:ascii="微软雅黑" w:eastAsia="微软雅黑" w:hAnsi="微软雅黑" w:hint="eastAsia"/>
          <w:sz w:val="32"/>
        </w:rPr>
        <w:t>概要</w:t>
      </w:r>
      <w:bookmarkEnd w:id="29"/>
      <w:bookmarkEnd w:id="30"/>
      <w:bookmarkEnd w:id="31"/>
      <w:bookmarkEnd w:id="32"/>
      <w:bookmarkEnd w:id="33"/>
    </w:p>
    <w:p w14:paraId="7D472E7A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34" w:name="_Toc76620961"/>
      <w:bookmarkStart w:id="35" w:name="_Toc142291403"/>
      <w:bookmarkStart w:id="36" w:name="_Toc314236158"/>
      <w:bookmarkStart w:id="37" w:name="_Toc112222291"/>
      <w:bookmarkStart w:id="38" w:name="_Toc314236072"/>
      <w:bookmarkStart w:id="39" w:name="_Toc76620960"/>
      <w:bookmarkStart w:id="40" w:name="_Toc27046943"/>
      <w:r>
        <w:rPr>
          <w:rFonts w:ascii="微软雅黑" w:eastAsia="微软雅黑" w:hAnsi="微软雅黑" w:hint="eastAsia"/>
        </w:rPr>
        <w:t>测试</w:t>
      </w:r>
      <w:bookmarkEnd w:id="34"/>
      <w:bookmarkEnd w:id="35"/>
      <w:bookmarkEnd w:id="36"/>
      <w:bookmarkEnd w:id="37"/>
      <w:bookmarkEnd w:id="38"/>
      <w:r>
        <w:rPr>
          <w:rFonts w:ascii="微软雅黑" w:eastAsia="微软雅黑" w:hAnsi="微软雅黑" w:hint="eastAsia"/>
          <w:lang w:eastAsia="zh-CN"/>
        </w:rPr>
        <w:t>接口</w:t>
      </w:r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187EA8" w14:paraId="579F5A10" w14:textId="77777777">
        <w:tc>
          <w:tcPr>
            <w:tcW w:w="8522" w:type="dxa"/>
            <w:shd w:val="clear" w:color="auto" w:fill="8DB3E2"/>
          </w:tcPr>
          <w:p w14:paraId="2ECF092A" w14:textId="77777777" w:rsidR="00187EA8" w:rsidRDefault="00DF5B5A">
            <w:pPr>
              <w:jc w:val="both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bookmarkStart w:id="41" w:name="_Toc76620962"/>
            <w:bookmarkStart w:id="42" w:name="_Toc314236159"/>
            <w:bookmarkStart w:id="43" w:name="_Toc112222292"/>
            <w:bookmarkStart w:id="44" w:name="_Toc314236073"/>
            <w:bookmarkStart w:id="45" w:name="_Toc142291404"/>
            <w:bookmarkEnd w:id="39"/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测试接口</w:t>
            </w:r>
          </w:p>
        </w:tc>
      </w:tr>
      <w:tr w:rsidR="00187EA8" w14:paraId="4A1DCAE7" w14:textId="77777777">
        <w:tc>
          <w:tcPr>
            <w:tcW w:w="8522" w:type="dxa"/>
          </w:tcPr>
          <w:p w14:paraId="174EEE6F" w14:textId="77777777" w:rsidR="00187EA8" w:rsidRDefault="00DF5B5A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CAD_SUNAC_564_WriteSAPXmlToBPM_PS</w:t>
            </w:r>
          </w:p>
        </w:tc>
      </w:tr>
      <w:tr w:rsidR="00187EA8" w14:paraId="683FF380" w14:textId="77777777">
        <w:tc>
          <w:tcPr>
            <w:tcW w:w="8522" w:type="dxa"/>
          </w:tcPr>
          <w:p w14:paraId="7E5D9C3E" w14:textId="77777777" w:rsidR="00187EA8" w:rsidRDefault="00DF5B5A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CAD_SUNAC_566_DoInvalid_PS</w:t>
            </w:r>
          </w:p>
        </w:tc>
      </w:tr>
      <w:tr w:rsidR="00187EA8" w14:paraId="1A26CD9E" w14:textId="77777777">
        <w:tc>
          <w:tcPr>
            <w:tcW w:w="8522" w:type="dxa"/>
          </w:tcPr>
          <w:p w14:paraId="786D74CD" w14:textId="77777777" w:rsidR="00187EA8" w:rsidRDefault="00DF5B5A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lastRenderedPageBreak/>
              <w:t>CAD_SUNAC_567_GetFlowState_PS</w:t>
            </w:r>
          </w:p>
        </w:tc>
      </w:tr>
      <w:tr w:rsidR="00187EA8" w14:paraId="0013256E" w14:textId="77777777">
        <w:tc>
          <w:tcPr>
            <w:tcW w:w="8522" w:type="dxa"/>
          </w:tcPr>
          <w:p w14:paraId="5DAAE4AA" w14:textId="7592C21A" w:rsidR="00187EA8" w:rsidRDefault="008B6558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BPM_SUNAC_569_Audit_PS</w:t>
            </w:r>
          </w:p>
        </w:tc>
      </w:tr>
      <w:tr w:rsidR="00187EA8" w14:paraId="13479A2E" w14:textId="77777777">
        <w:tc>
          <w:tcPr>
            <w:tcW w:w="8522" w:type="dxa"/>
          </w:tcPr>
          <w:p w14:paraId="798F8E00" w14:textId="489E1F5E" w:rsidR="00187EA8" w:rsidRDefault="00EA22FE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BPM_SUNAC_568_CreateResult_PS</w:t>
            </w:r>
          </w:p>
        </w:tc>
      </w:tr>
      <w:tr w:rsidR="00187EA8" w14:paraId="3E5EB41D" w14:textId="77777777">
        <w:tc>
          <w:tcPr>
            <w:tcW w:w="8522" w:type="dxa"/>
          </w:tcPr>
          <w:p w14:paraId="3CF2817F" w14:textId="3A8B4739" w:rsidR="00187EA8" w:rsidRDefault="00E43385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BPM_SUNAC_570_Rework_PS</w:t>
            </w:r>
          </w:p>
        </w:tc>
      </w:tr>
      <w:tr w:rsidR="00187EA8" w14:paraId="29DB1705" w14:textId="77777777">
        <w:tc>
          <w:tcPr>
            <w:tcW w:w="8522" w:type="dxa"/>
          </w:tcPr>
          <w:p w14:paraId="5230813E" w14:textId="30C13B62" w:rsidR="00187EA8" w:rsidRDefault="00C0015B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BPM_SUNAC_571_ApproveClose_PS</w:t>
            </w:r>
          </w:p>
        </w:tc>
      </w:tr>
    </w:tbl>
    <w:p w14:paraId="550ED915" w14:textId="77777777" w:rsidR="00187EA8" w:rsidRDefault="00187EA8">
      <w:pPr>
        <w:pStyle w:val="a7"/>
        <w:ind w:left="440"/>
        <w:rPr>
          <w:rFonts w:ascii="微软雅黑" w:eastAsia="微软雅黑" w:hAnsi="微软雅黑"/>
        </w:rPr>
      </w:pPr>
      <w:bookmarkStart w:id="46" w:name="_Toc76620963"/>
      <w:bookmarkStart w:id="47" w:name="_Toc112222293"/>
      <w:bookmarkStart w:id="48" w:name="_Toc314236074"/>
      <w:bookmarkStart w:id="49" w:name="_Toc314236160"/>
      <w:bookmarkStart w:id="50" w:name="_Toc142291405"/>
      <w:bookmarkEnd w:id="41"/>
      <w:bookmarkEnd w:id="42"/>
      <w:bookmarkEnd w:id="43"/>
      <w:bookmarkEnd w:id="44"/>
      <w:bookmarkEnd w:id="45"/>
    </w:p>
    <w:p w14:paraId="35AAD24C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1" w:name="_Toc27046944"/>
      <w:r>
        <w:rPr>
          <w:rFonts w:ascii="微软雅黑" w:eastAsia="微软雅黑" w:hAnsi="微软雅黑" w:hint="eastAsia"/>
        </w:rPr>
        <w:t>测试工具</w:t>
      </w:r>
      <w:bookmarkEnd w:id="51"/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150"/>
        <w:gridCol w:w="2625"/>
        <w:gridCol w:w="2264"/>
      </w:tblGrid>
      <w:tr w:rsidR="00187EA8" w14:paraId="2E8813AF" w14:textId="77777777">
        <w:tc>
          <w:tcPr>
            <w:tcW w:w="1489" w:type="dxa"/>
            <w:shd w:val="clear" w:color="auto" w:fill="8DB3E2"/>
          </w:tcPr>
          <w:p w14:paraId="75527503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工具</w:t>
            </w:r>
          </w:p>
        </w:tc>
        <w:tc>
          <w:tcPr>
            <w:tcW w:w="2150" w:type="dxa"/>
            <w:shd w:val="clear" w:color="auto" w:fill="8DB3E2"/>
          </w:tcPr>
          <w:p w14:paraId="775FF843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用途</w:t>
            </w:r>
          </w:p>
        </w:tc>
        <w:tc>
          <w:tcPr>
            <w:tcW w:w="2625" w:type="dxa"/>
            <w:shd w:val="clear" w:color="auto" w:fill="8DB3E2"/>
          </w:tcPr>
          <w:p w14:paraId="37C40C11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生长厂商/自产</w:t>
            </w:r>
          </w:p>
        </w:tc>
        <w:tc>
          <w:tcPr>
            <w:tcW w:w="2264" w:type="dxa"/>
            <w:shd w:val="clear" w:color="auto" w:fill="8DB3E2"/>
          </w:tcPr>
          <w:p w14:paraId="770FA70A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版本</w:t>
            </w:r>
          </w:p>
        </w:tc>
      </w:tr>
      <w:tr w:rsidR="00187EA8" w14:paraId="0E2A91A5" w14:textId="77777777">
        <w:tc>
          <w:tcPr>
            <w:tcW w:w="1489" w:type="dxa"/>
          </w:tcPr>
          <w:p w14:paraId="3567ED87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 xml:space="preserve">SoapUI </w:t>
            </w:r>
          </w:p>
        </w:tc>
        <w:tc>
          <w:tcPr>
            <w:tcW w:w="2150" w:type="dxa"/>
          </w:tcPr>
          <w:p w14:paraId="6F101C6C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发送SOAP请求</w:t>
            </w:r>
          </w:p>
        </w:tc>
        <w:tc>
          <w:tcPr>
            <w:tcW w:w="2625" w:type="dxa"/>
          </w:tcPr>
          <w:p w14:paraId="581F46E8" w14:textId="77777777" w:rsidR="00187EA8" w:rsidRDefault="00187EA8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264" w:type="dxa"/>
          </w:tcPr>
          <w:p w14:paraId="42F00CDF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5.12</w:t>
            </w:r>
          </w:p>
        </w:tc>
      </w:tr>
    </w:tbl>
    <w:p w14:paraId="12221720" w14:textId="77777777" w:rsidR="00187EA8" w:rsidRDefault="00187EA8">
      <w:pPr>
        <w:pStyle w:val="a0"/>
        <w:rPr>
          <w:rFonts w:ascii="微软雅黑" w:eastAsia="微软雅黑" w:hAnsi="微软雅黑"/>
          <w:lang w:eastAsia="zh-CN"/>
        </w:rPr>
      </w:pPr>
    </w:p>
    <w:p w14:paraId="40DDD23C" w14:textId="77777777" w:rsidR="00187EA8" w:rsidRDefault="00DF5B5A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52" w:name="_Toc27046945"/>
      <w:r>
        <w:rPr>
          <w:rFonts w:ascii="微软雅黑" w:eastAsia="微软雅黑" w:hAnsi="微软雅黑" w:hint="eastAsia"/>
          <w:sz w:val="32"/>
        </w:rPr>
        <w:t>测试结果及缺陷分析</w:t>
      </w:r>
      <w:bookmarkEnd w:id="46"/>
      <w:bookmarkEnd w:id="47"/>
      <w:bookmarkEnd w:id="48"/>
      <w:bookmarkEnd w:id="49"/>
      <w:bookmarkEnd w:id="50"/>
      <w:bookmarkEnd w:id="52"/>
    </w:p>
    <w:p w14:paraId="18D716B3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3" w:name="_Toc112222294"/>
      <w:bookmarkStart w:id="54" w:name="_Toc314236161"/>
      <w:bookmarkStart w:id="55" w:name="_Toc76620964"/>
      <w:bookmarkStart w:id="56" w:name="_Toc314236075"/>
      <w:bookmarkStart w:id="57" w:name="_Toc142291406"/>
      <w:bookmarkStart w:id="58" w:name="_Toc27046946"/>
      <w:r>
        <w:rPr>
          <w:rFonts w:ascii="微软雅黑" w:eastAsia="微软雅黑" w:hAnsi="微软雅黑" w:hint="eastAsia"/>
        </w:rPr>
        <w:t>测试执行情况与记录</w:t>
      </w:r>
      <w:bookmarkEnd w:id="53"/>
      <w:bookmarkEnd w:id="54"/>
      <w:bookmarkEnd w:id="55"/>
      <w:bookmarkEnd w:id="56"/>
      <w:bookmarkEnd w:id="57"/>
      <w:bookmarkEnd w:id="58"/>
    </w:p>
    <w:p w14:paraId="0E8E8EC6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59" w:name="_Toc142291409"/>
      <w:bookmarkStart w:id="60" w:name="_Toc112222297"/>
      <w:bookmarkStart w:id="61" w:name="_Toc314236164"/>
      <w:bookmarkStart w:id="62" w:name="_Toc314236078"/>
      <w:bookmarkStart w:id="63" w:name="_Toc27046947"/>
      <w:r>
        <w:rPr>
          <w:rFonts w:ascii="微软雅黑" w:eastAsia="微软雅黑" w:hAnsi="微软雅黑" w:hint="eastAsia"/>
          <w:sz w:val="24"/>
          <w:szCs w:val="24"/>
        </w:rPr>
        <w:t>测试时间</w:t>
      </w:r>
      <w:bookmarkEnd w:id="59"/>
      <w:bookmarkEnd w:id="60"/>
      <w:bookmarkEnd w:id="61"/>
      <w:bookmarkEnd w:id="62"/>
      <w:bookmarkEnd w:id="63"/>
    </w:p>
    <w:tbl>
      <w:tblPr>
        <w:tblW w:w="76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97"/>
        <w:gridCol w:w="1795"/>
        <w:gridCol w:w="1796"/>
        <w:gridCol w:w="1796"/>
      </w:tblGrid>
      <w:tr w:rsidR="00187EA8" w14:paraId="10032A9E" w14:textId="77777777">
        <w:tc>
          <w:tcPr>
            <w:tcW w:w="2297" w:type="dxa"/>
            <w:shd w:val="clear" w:color="auto" w:fill="8DB3E2"/>
          </w:tcPr>
          <w:p w14:paraId="0E07E8D2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任务</w:t>
            </w:r>
          </w:p>
        </w:tc>
        <w:tc>
          <w:tcPr>
            <w:tcW w:w="1795" w:type="dxa"/>
            <w:shd w:val="clear" w:color="auto" w:fill="8DB3E2"/>
          </w:tcPr>
          <w:p w14:paraId="607B7E2E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开始时间</w:t>
            </w:r>
          </w:p>
        </w:tc>
        <w:tc>
          <w:tcPr>
            <w:tcW w:w="1796" w:type="dxa"/>
            <w:shd w:val="clear" w:color="auto" w:fill="8DB3E2"/>
          </w:tcPr>
          <w:p w14:paraId="7CA485E5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结束时间</w:t>
            </w:r>
          </w:p>
        </w:tc>
        <w:tc>
          <w:tcPr>
            <w:tcW w:w="1796" w:type="dxa"/>
            <w:shd w:val="clear" w:color="auto" w:fill="8DB3E2"/>
          </w:tcPr>
          <w:p w14:paraId="4EB1A491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总计（人/天）</w:t>
            </w:r>
          </w:p>
        </w:tc>
      </w:tr>
      <w:tr w:rsidR="00187EA8" w14:paraId="7AF0B896" w14:textId="77777777">
        <w:tc>
          <w:tcPr>
            <w:tcW w:w="2297" w:type="dxa"/>
          </w:tcPr>
          <w:p w14:paraId="64869E00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测试用例</w:t>
            </w:r>
          </w:p>
        </w:tc>
        <w:tc>
          <w:tcPr>
            <w:tcW w:w="1795" w:type="dxa"/>
          </w:tcPr>
          <w:p w14:paraId="1B686575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0F08EBDC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644D0CCB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</w:tr>
      <w:tr w:rsidR="00187EA8" w14:paraId="12F4AB3F" w14:textId="77777777">
        <w:tc>
          <w:tcPr>
            <w:tcW w:w="2297" w:type="dxa"/>
          </w:tcPr>
          <w:p w14:paraId="7FE64175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测试执行</w:t>
            </w:r>
          </w:p>
        </w:tc>
        <w:tc>
          <w:tcPr>
            <w:tcW w:w="1795" w:type="dxa"/>
          </w:tcPr>
          <w:p w14:paraId="3F6A2628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6646A1B9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3EB72434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</w:p>
        </w:tc>
      </w:tr>
      <w:tr w:rsidR="00187EA8" w14:paraId="43C742F7" w14:textId="77777777">
        <w:tc>
          <w:tcPr>
            <w:tcW w:w="2297" w:type="dxa"/>
          </w:tcPr>
          <w:p w14:paraId="4F5A46E2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测试报告</w:t>
            </w:r>
          </w:p>
        </w:tc>
        <w:tc>
          <w:tcPr>
            <w:tcW w:w="1795" w:type="dxa"/>
          </w:tcPr>
          <w:p w14:paraId="555E3261" w14:textId="4082D52E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E15D6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19BF8AC2" w14:textId="77FE0894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2017C7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643AEDF2" w14:textId="19EC3AFA" w:rsidR="00187EA8" w:rsidRDefault="002017C7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</w:p>
        </w:tc>
      </w:tr>
      <w:tr w:rsidR="00187EA8" w14:paraId="3A4CDB4D" w14:textId="77777777">
        <w:tc>
          <w:tcPr>
            <w:tcW w:w="2297" w:type="dxa"/>
          </w:tcPr>
          <w:p w14:paraId="4E60E6B4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1795" w:type="dxa"/>
          </w:tcPr>
          <w:p w14:paraId="767F7396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1282266C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2608CA7D" w14:textId="1C8CF9BF" w:rsidR="00187EA8" w:rsidRDefault="00DB2104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</w:t>
            </w:r>
            <w:bookmarkStart w:id="64" w:name="_GoBack"/>
            <w:bookmarkEnd w:id="64"/>
          </w:p>
        </w:tc>
      </w:tr>
    </w:tbl>
    <w:p w14:paraId="3185F429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65" w:name="_Toc314236165"/>
      <w:bookmarkStart w:id="66" w:name="_Toc112222298"/>
      <w:bookmarkStart w:id="67" w:name="_Toc314236079"/>
      <w:bookmarkStart w:id="68" w:name="_Toc142291410"/>
      <w:bookmarkStart w:id="69" w:name="_Toc27046948"/>
      <w:r>
        <w:rPr>
          <w:rFonts w:ascii="微软雅黑" w:eastAsia="微软雅黑" w:hAnsi="微软雅黑" w:hint="eastAsia"/>
          <w:lang w:eastAsia="zh-CN"/>
        </w:rPr>
        <w:t>覆盖分析</w:t>
      </w:r>
      <w:bookmarkEnd w:id="65"/>
      <w:bookmarkEnd w:id="66"/>
      <w:bookmarkEnd w:id="67"/>
      <w:bookmarkEnd w:id="68"/>
      <w:bookmarkEnd w:id="69"/>
    </w:p>
    <w:p w14:paraId="7AF4A4E7" w14:textId="77777777" w:rsidR="00187EA8" w:rsidRDefault="00187EA8">
      <w:pPr>
        <w:widowControl w:val="0"/>
        <w:spacing w:line="360" w:lineRule="auto"/>
        <w:ind w:left="855"/>
        <w:jc w:val="both"/>
        <w:rPr>
          <w:rFonts w:ascii="微软雅黑" w:eastAsia="微软雅黑" w:hAnsi="微软雅黑"/>
          <w:lang w:eastAsia="zh-CN"/>
        </w:rPr>
      </w:pPr>
    </w:p>
    <w:p w14:paraId="16673439" w14:textId="654F943C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70" w:name="_Toc314236166"/>
      <w:bookmarkStart w:id="71" w:name="_Toc112222299"/>
      <w:bookmarkStart w:id="72" w:name="_Toc314236080"/>
      <w:bookmarkStart w:id="73" w:name="_Toc142291411"/>
      <w:bookmarkStart w:id="74" w:name="_Toc86720344"/>
      <w:bookmarkStart w:id="75" w:name="_Toc86720259"/>
      <w:bookmarkStart w:id="76" w:name="_Toc27046949"/>
      <w:r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需求覆盖</w:t>
      </w:r>
      <w:bookmarkEnd w:id="70"/>
      <w:bookmarkEnd w:id="71"/>
      <w:bookmarkEnd w:id="72"/>
      <w:bookmarkEnd w:id="73"/>
      <w:bookmarkEnd w:id="76"/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tbl>
      <w:tblPr>
        <w:tblW w:w="84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1647"/>
        <w:gridCol w:w="1156"/>
        <w:gridCol w:w="1320"/>
      </w:tblGrid>
      <w:tr w:rsidR="00187EA8" w14:paraId="45964874" w14:textId="77777777">
        <w:tc>
          <w:tcPr>
            <w:tcW w:w="4376" w:type="dxa"/>
            <w:shd w:val="clear" w:color="auto" w:fill="8DB3E2"/>
          </w:tcPr>
          <w:p w14:paraId="104B1D64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需求（或编号）</w:t>
            </w:r>
          </w:p>
        </w:tc>
        <w:tc>
          <w:tcPr>
            <w:tcW w:w="1647" w:type="dxa"/>
            <w:shd w:val="clear" w:color="auto" w:fill="8DB3E2"/>
          </w:tcPr>
          <w:p w14:paraId="2CB33F06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测试类型</w:t>
            </w:r>
          </w:p>
        </w:tc>
        <w:tc>
          <w:tcPr>
            <w:tcW w:w="1156" w:type="dxa"/>
            <w:shd w:val="clear" w:color="auto" w:fill="8DB3E2"/>
          </w:tcPr>
          <w:p w14:paraId="73859DC5" w14:textId="77777777" w:rsidR="00187EA8" w:rsidRDefault="00DF5B5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是否通过</w:t>
            </w:r>
          </w:p>
        </w:tc>
        <w:tc>
          <w:tcPr>
            <w:tcW w:w="1320" w:type="dxa"/>
            <w:shd w:val="clear" w:color="auto" w:fill="8DB3E2"/>
          </w:tcPr>
          <w:p w14:paraId="6802918A" w14:textId="77777777" w:rsidR="00187EA8" w:rsidRDefault="00DF5B5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备注</w:t>
            </w:r>
          </w:p>
        </w:tc>
      </w:tr>
      <w:tr w:rsidR="00187EA8" w14:paraId="5A6BCF33" w14:textId="77777777">
        <w:tc>
          <w:tcPr>
            <w:tcW w:w="4376" w:type="dxa"/>
          </w:tcPr>
          <w:p w14:paraId="31666481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流程发起</w:t>
            </w:r>
          </w:p>
        </w:tc>
        <w:tc>
          <w:tcPr>
            <w:tcW w:w="1647" w:type="dxa"/>
          </w:tcPr>
          <w:p w14:paraId="402A84F3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3A3B412F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0E4078ED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3E85DC91" w14:textId="77777777">
        <w:tc>
          <w:tcPr>
            <w:tcW w:w="4376" w:type="dxa"/>
          </w:tcPr>
          <w:p w14:paraId="74F8ACB8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流程过程中的修改</w:t>
            </w:r>
          </w:p>
        </w:tc>
        <w:tc>
          <w:tcPr>
            <w:tcW w:w="1647" w:type="dxa"/>
          </w:tcPr>
          <w:p w14:paraId="0306FCD8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3E1E9075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3598B5DE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2BCD7661" w14:textId="77777777">
        <w:tc>
          <w:tcPr>
            <w:tcW w:w="4376" w:type="dxa"/>
          </w:tcPr>
          <w:p w14:paraId="306B7521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流程作废</w:t>
            </w:r>
          </w:p>
        </w:tc>
        <w:tc>
          <w:tcPr>
            <w:tcW w:w="1647" w:type="dxa"/>
          </w:tcPr>
          <w:p w14:paraId="25792D49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34CB0922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6C2A3F5B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2FB5E43D" w14:textId="77777777">
        <w:tc>
          <w:tcPr>
            <w:tcW w:w="4376" w:type="dxa"/>
          </w:tcPr>
          <w:p w14:paraId="04432582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流程状态查询</w:t>
            </w:r>
          </w:p>
        </w:tc>
        <w:tc>
          <w:tcPr>
            <w:tcW w:w="1647" w:type="dxa"/>
          </w:tcPr>
          <w:p w14:paraId="1F029D88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426231D0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4C1DD65F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22C57662" w14:textId="77777777">
        <w:tc>
          <w:tcPr>
            <w:tcW w:w="4376" w:type="dxa"/>
          </w:tcPr>
          <w:p w14:paraId="7001B6F3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bookmarkStart w:id="77" w:name="_Toc493520932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流程发起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成功，向业务系统提交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创建结果</w:t>
            </w:r>
            <w:bookmarkEnd w:id="77"/>
          </w:p>
        </w:tc>
        <w:tc>
          <w:tcPr>
            <w:tcW w:w="1647" w:type="dxa"/>
          </w:tcPr>
          <w:p w14:paraId="0CD46A5D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4C011C6B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61AC1C45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33CE33FA" w14:textId="77777777">
        <w:tc>
          <w:tcPr>
            <w:tcW w:w="4376" w:type="dxa"/>
          </w:tcPr>
          <w:p w14:paraId="0C5B55FC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8" w:name="_Toc493520933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审批(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通过)</w:t>
            </w:r>
            <w:r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审批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记录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知会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到业务系统</w:t>
            </w:r>
            <w:bookmarkEnd w:id="78"/>
          </w:p>
        </w:tc>
        <w:tc>
          <w:tcPr>
            <w:tcW w:w="1647" w:type="dxa"/>
          </w:tcPr>
          <w:p w14:paraId="26FE69DB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092FD113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0A748991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08B8D416" w14:textId="77777777">
        <w:tc>
          <w:tcPr>
            <w:tcW w:w="4376" w:type="dxa"/>
          </w:tcPr>
          <w:p w14:paraId="08ACCF6C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9" w:name="_Toc493520934"/>
            <w:r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流程审批(退回、发起人取消）</w:t>
            </w:r>
            <w:bookmarkEnd w:id="79"/>
          </w:p>
        </w:tc>
        <w:tc>
          <w:tcPr>
            <w:tcW w:w="1647" w:type="dxa"/>
          </w:tcPr>
          <w:p w14:paraId="689E0E4A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12972598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4B8A0399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87EA8" w14:paraId="46211DE6" w14:textId="77777777">
        <w:tc>
          <w:tcPr>
            <w:tcW w:w="4376" w:type="dxa"/>
          </w:tcPr>
          <w:p w14:paraId="35ACF8C1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80" w:name="_Toc493520935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流程审批结束(通过、拒绝、作废)</w:t>
            </w:r>
            <w:bookmarkEnd w:id="80"/>
          </w:p>
        </w:tc>
        <w:tc>
          <w:tcPr>
            <w:tcW w:w="1647" w:type="dxa"/>
          </w:tcPr>
          <w:p w14:paraId="47CFD6C2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0B6EB7BB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318B3FF3" w14:textId="77777777" w:rsidR="00187EA8" w:rsidRDefault="00187EA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7F84EB79" w14:textId="77777777" w:rsidR="00187EA8" w:rsidRDefault="00187EA8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294A88E1" w14:textId="38F6BC01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1" w:name="_Toc27046950"/>
      <w:r>
        <w:rPr>
          <w:rFonts w:ascii="微软雅黑" w:eastAsia="微软雅黑" w:hAnsi="微软雅黑" w:hint="eastAsia"/>
          <w:sz w:val="24"/>
          <w:szCs w:val="24"/>
          <w:lang w:eastAsia="zh-CN"/>
        </w:rPr>
        <w:t>发起流程接口测试报文</w:t>
      </w:r>
      <w:bookmarkEnd w:id="81"/>
    </w:p>
    <w:p w14:paraId="2B71E666" w14:textId="77777777" w:rsidR="00187EA8" w:rsidRDefault="00DF5B5A">
      <w:pPr>
        <w:pStyle w:val="BodyText123"/>
        <w:ind w:leftChars="258" w:left="568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请求报文</w:t>
      </w:r>
    </w:p>
    <w:p w14:paraId="4BA0958B" w14:textId="77777777" w:rsidR="00187EA8" w:rsidRPr="00A3383A" w:rsidRDefault="00DF5B5A" w:rsidP="00A91F0D">
      <w:pPr>
        <w:pStyle w:val="BodyText123"/>
        <w:spacing w:after="0" w:line="240" w:lineRule="auto"/>
        <w:ind w:leftChars="300" w:left="6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bookmarkStart w:id="82" w:name="_Hlk25570697"/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&lt;soapenv:Envelope xmlns:soapenv="http://schemas.xmlsoap.org/soap/envelope/" xmlns:cad="http://www.ekingwin.com/esb/CAD_SUNAC_564_WriteSAPXmlToBPM"&gt;</w:t>
      </w:r>
    </w:p>
    <w:p w14:paraId="6A95E211" w14:textId="77777777" w:rsidR="00187EA8" w:rsidRPr="00A3383A" w:rsidRDefault="00DF5B5A" w:rsidP="00A91F0D">
      <w:pPr>
        <w:pStyle w:val="BodyText123"/>
        <w:spacing w:after="0" w:line="240" w:lineRule="auto"/>
        <w:ind w:leftChars="300" w:left="6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&lt;soapenv:Header/&gt;</w:t>
      </w:r>
    </w:p>
    <w:p w14:paraId="130E879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&lt;soapenv:Body&gt;</w:t>
      </w:r>
    </w:p>
    <w:p w14:paraId="2F743E1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&lt;cad:CAD_SUNAC_564_WriteSAPXmlToBPM&gt;</w:t>
      </w:r>
    </w:p>
    <w:p w14:paraId="197DCAF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&lt;I_REQUEST&gt;</w:t>
      </w:r>
    </w:p>
    <w:p w14:paraId="09E0802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&lt;REQ_BASEINFO&gt;</w:t>
      </w:r>
    </w:p>
    <w:p w14:paraId="04A1663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&lt;REQ_TRACE_ID&gt;10252C9A4C0C43808770D04E0FB364C7&lt;/REQ_TRACE_ID&gt;</w:t>
      </w:r>
    </w:p>
    <w:p w14:paraId="3EDBCE4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&lt;REQ_SEND_TIME&gt;20191125161154&lt;/REQ_SEND_TIME&gt;</w:t>
      </w:r>
    </w:p>
    <w:p w14:paraId="1184983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&lt;REQ_SRC_SYS&gt;BS_CAD_BPM&lt;/REQ_SRC_SYS&gt;</w:t>
      </w:r>
    </w:p>
    <w:p w14:paraId="26D122F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&lt;REQ_TAR_SYS&gt;BS_CAD_BPM&lt;/REQ_TAR_SYS&gt;</w:t>
      </w:r>
    </w:p>
    <w:p w14:paraId="40375085" w14:textId="3A87792C" w:rsidR="00187EA8" w:rsidRPr="00A3383A" w:rsidRDefault="00DF5B5A" w:rsidP="002E52B5">
      <w:pPr>
        <w:pStyle w:val="BodyText123"/>
        <w:spacing w:after="0" w:line="240" w:lineRule="auto"/>
        <w:ind w:leftChars="709" w:left="1561" w:hanging="1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&lt;REQ_SERVER_NAME&gt;CAD_SUNAC_564_WriteSAPXmlToBPM&lt;/REQ_SERVER_NAME&gt;</w:t>
      </w:r>
    </w:p>
    <w:p w14:paraId="2518E2A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&lt;REQ_SYN_FLAG&gt;0&lt;/REQ_SYN_FLAG&gt;</w:t>
      </w:r>
    </w:p>
    <w:p w14:paraId="46BBB61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&lt;REQ_BSN_ID&gt;?&lt;/REQ_BSN_ID&gt;</w:t>
      </w:r>
    </w:p>
    <w:p w14:paraId="2A45B4F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&lt;REQ_RETRY_TIMES&gt;?&lt;/REQ_RETRY_TIMES&gt;</w:t>
      </w:r>
    </w:p>
    <w:p w14:paraId="4F3C90C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&lt;REQ_REPEAT_FLAG&gt;?&lt;/REQ_REPEAT_FLAG&gt;</w:t>
      </w:r>
    </w:p>
    <w:p w14:paraId="618AA70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&lt;REQ_REPEAT_CYCLE&gt;?&lt;/REQ_REPEAT_CYCLE&gt;</w:t>
      </w:r>
    </w:p>
    <w:p w14:paraId="1F3608F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&lt;BIZTRANSACTIONID&gt;?&lt;/BIZTRANSACTIONID&gt;</w:t>
      </w:r>
    </w:p>
    <w:p w14:paraId="7701B9C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&lt;COUNT&gt;?&lt;/COUNT&gt;</w:t>
      </w:r>
    </w:p>
    <w:p w14:paraId="1840D1E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 xml:space="preserve">            &lt;/REQ_BASEINFO&gt;</w:t>
      </w:r>
    </w:p>
    <w:p w14:paraId="09C2214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&lt;MESSAGE&gt;</w:t>
      </w:r>
    </w:p>
    <w:p w14:paraId="778372C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&lt;!--Zero or more repetitions:--&gt;</w:t>
      </w:r>
    </w:p>
    <w:p w14:paraId="08D6981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&lt;REQ_ITEM&gt;</w:t>
      </w:r>
    </w:p>
    <w:p w14:paraId="2B9601A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34C92B5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&lt;BSID&gt;vsheji&lt;/BSID&gt;</w:t>
      </w:r>
    </w:p>
    <w:p w14:paraId="2490AF1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5D9A540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&lt;BTID&gt;P11&lt;/BTID&gt;</w:t>
      </w:r>
    </w:p>
    <w:p w14:paraId="0495A93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7C8990A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&lt;BOID&gt;78&lt;/BOID&gt;</w:t>
      </w:r>
    </w:p>
    <w:p w14:paraId="448013B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008034D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&lt;BSXML&gt;</w:t>
      </w:r>
    </w:p>
    <w:p w14:paraId="5178A14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    &lt;![CDATA[</w:t>
      </w:r>
    </w:p>
    <w:p w14:paraId="1BD10ED2" w14:textId="24B488D0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 &lt;?xml version="1.0" encoding="utf-8"?&gt;</w:t>
      </w:r>
    </w:p>
    <w:p w14:paraId="3E32594B" w14:textId="579AFE82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&lt;DATA</w:t>
      </w:r>
      <w:r w:rsidR="002E52B5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</w:t>
      </w: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xmlns:xsi="http://www.w3.org/2001/XMLSchema-instance" xmlns:xsd="http://www.w3.org/2001/XMLSchema"&gt;</w:t>
      </w:r>
    </w:p>
    <w:p w14:paraId="2C98654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&lt;PageCode&gt;P11&lt;/PageCode&gt;</w:t>
      </w:r>
    </w:p>
    <w:p w14:paraId="6D71C56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&lt;prototypeID&gt;78&lt;/prototypeID&gt;</w:t>
      </w:r>
    </w:p>
    <w:p w14:paraId="40B0041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&lt;region&gt;北京区域,华北区域,上海区域,西南区域,东南区域,广深区域,华中区域,广深区域&lt;/region&gt;</w:t>
      </w:r>
    </w:p>
    <w:p w14:paraId="3B9A05B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&lt;dynamicType&gt;动态模块&lt;/dynamicType&gt;</w:t>
      </w:r>
    </w:p>
    <w:p w14:paraId="1EDA97D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&lt;functionalAreas&gt;厨房,卫生间,卧室,客厅&lt;/functionalAreas&gt;</w:t>
      </w:r>
    </w:p>
    <w:p w14:paraId="42FF38A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&lt;openType&gt;外开&lt;/openType&gt;</w:t>
      </w:r>
    </w:p>
    <w:p w14:paraId="542DC8B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&lt;openCount&gt;1扇&lt;/openCount&gt;</w:t>
      </w:r>
    </w:p>
    <w:p w14:paraId="7B7B0BF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&lt;isCorner&gt;否&lt;/isCorner&gt;</w:t>
      </w:r>
    </w:p>
    <w:p w14:paraId="3A86247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&lt;isMirror&gt;否&lt;/isMirror&gt;</w:t>
      </w:r>
    </w:p>
    <w:p w14:paraId="4731FC9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&lt;widthRange&gt;1600.00mm- 2000.00mm&lt;/widthRange&gt;</w:t>
      </w:r>
    </w:p>
    <w:p w14:paraId="63B4F7E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&lt;airVolumeFormula&gt;(W1-85)*(H1-85)&lt;/airVolumeFormula&gt;</w:t>
      </w:r>
    </w:p>
    <w:p w14:paraId="3096AC0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&lt;ATTACHMENTS1&gt;</w:t>
      </w:r>
    </w:p>
    <w:p w14:paraId="1F52B6A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&lt;ITEM&gt;</w:t>
      </w:r>
    </w:p>
    <w:p w14:paraId="4336E9C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&lt;FILENUMBER&gt;1&lt;/FILENUMBER&gt;</w:t>
      </w:r>
    </w:p>
    <w:p w14:paraId="2CB37CD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&lt;FILENAME&gt;WINDOW_WC8_1.DWG&lt;/FILENAME&gt;</w:t>
      </w:r>
    </w:p>
    <w:p w14:paraId="7CC82B9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&lt;DESCRIPTION&gt;WINDOW_WC8_1.DWG&lt;/DESCRIPTION&gt;</w:t>
      </w:r>
    </w:p>
    <w:p w14:paraId="263E80D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&lt;FILESIZE&gt;0&lt;/FILESIZE&gt;</w:t>
      </w:r>
    </w:p>
    <w:p w14:paraId="46E1077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&lt;URL&gt;http://des.sunac.com.cn/uploader/cad/2019/10/12/8d8e086f-4a97-4ea9-98ec-b95e23a9a87f.dwg&lt;/URL&gt;</w:t>
      </w:r>
    </w:p>
    <w:p w14:paraId="41E8B19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&lt;FILE_ID_DMS&gt;http://des.sunac.com.cn/uploader/cad/2019/10/12/8d8e086f-4a97-4ea9-98ec-b95e23a9a87f.dwg&lt;/FILE_ID_DMS&gt;</w:t>
      </w:r>
    </w:p>
    <w:p w14:paraId="16F167F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&lt;/ITEM&gt;</w:t>
      </w:r>
    </w:p>
    <w:p w14:paraId="462D2E9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&lt;ITEM&gt;</w:t>
      </w:r>
    </w:p>
    <w:p w14:paraId="4E62215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&lt;FILENUMBER&gt;2&lt;/FILENUMBER&gt;</w:t>
      </w:r>
    </w:p>
    <w:p w14:paraId="25A6CEF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&lt;FILENAME&gt;WINDOW_WC8_1.DWG&lt;/FILENAME&gt;</w:t>
      </w:r>
    </w:p>
    <w:p w14:paraId="0B5DCB7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 xml:space="preserve">      &lt;DESCRIPTION&gt;WINDOW_WC8_1.DWG&lt;/DESCRIPTION&gt;</w:t>
      </w:r>
    </w:p>
    <w:p w14:paraId="28528A5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&lt;FILESIZE&gt;0&lt;/FILESIZE&gt;</w:t>
      </w:r>
    </w:p>
    <w:p w14:paraId="0192E33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&lt;URL&gt;http://des.sunac.com.cn/uploader/cad/2019/10/12/d9a19b01-7fda-4063-a227-a8d01687e9b2.dwg&lt;/URL&gt;</w:t>
      </w:r>
    </w:p>
    <w:p w14:paraId="7B24394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&lt;FILE_ID_DMS&gt;http://des.sunac.com.cn/uploader/cad/2019/10/12/d9a19b01-7fda-4063-a227-a8d01687e9b2.dwg&lt;/FILE_ID_DMS&gt;</w:t>
      </w:r>
    </w:p>
    <w:p w14:paraId="37B659B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&lt;/ITEM&gt;</w:t>
      </w:r>
    </w:p>
    <w:p w14:paraId="699DCAA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&lt;ITEM&gt;</w:t>
      </w:r>
    </w:p>
    <w:p w14:paraId="65735EF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&lt;FILENUMBER&gt;3&lt;/FILENUMBER&gt;</w:t>
      </w:r>
    </w:p>
    <w:p w14:paraId="160E6FA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&lt;FILENAME&gt;WINDOW_WC8_1_P.DWG&lt;/FILENAME&gt;</w:t>
      </w:r>
    </w:p>
    <w:p w14:paraId="42DE890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&lt;DESCRIPTION&gt;WINDOW_WC8_1_P.DWG&lt;/DESCRIPTION&gt;</w:t>
      </w:r>
    </w:p>
    <w:p w14:paraId="6E3AA05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&lt;FILESIZE&gt;0&lt;/FILESIZE&gt;</w:t>
      </w:r>
    </w:p>
    <w:p w14:paraId="5A25ED3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&lt;URL&gt;http://des.sunac.com.cn/uploader/cad/2019/10/12/0ac92a5a-dd62-423e-bda9-1b6895694513.dwg&lt;/URL&gt;</w:t>
      </w:r>
    </w:p>
    <w:p w14:paraId="7C0944A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&lt;FILE_ID_DMS&gt;http://des.sunac.com.cn/uploader/cad/2019/10/12/0ac92a5a-dd62-423e-bda9-1b6895694513.dwg&lt;/FILE_ID_DMS&gt;</w:t>
      </w:r>
    </w:p>
    <w:p w14:paraId="0A9B519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&lt;/ITEM&gt;</w:t>
      </w:r>
    </w:p>
    <w:p w14:paraId="0396248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&lt;/ATTACHMENTS1&gt;</w:t>
      </w:r>
    </w:p>
    <w:p w14:paraId="3204805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&lt;SizeParas&gt;</w:t>
      </w:r>
    </w:p>
    <w:p w14:paraId="71BBC0D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&lt;SizePara&gt;</w:t>
      </w:r>
    </w:p>
    <w:p w14:paraId="4AE236B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&lt;code&gt;W1&lt;/code&gt;</w:t>
      </w:r>
    </w:p>
    <w:p w14:paraId="635A34A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&lt;valueType&gt;系列&lt;/valueType&gt;</w:t>
      </w:r>
    </w:p>
    <w:p w14:paraId="16A264D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&lt;value&gt;650,700&lt;/value&gt;</w:t>
      </w:r>
    </w:p>
    <w:p w14:paraId="6F02C60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&lt;minValue&gt;0.00&lt;/minValue&gt;</w:t>
      </w:r>
    </w:p>
    <w:p w14:paraId="58749A9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&lt;maxValue&gt;0.00&lt;/maxValue&gt;</w:t>
      </w:r>
    </w:p>
    <w:p w14:paraId="0C5A8F3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&lt;defaultValue&gt;650.00&lt;/defaultValue&gt;</w:t>
      </w:r>
    </w:p>
    <w:p w14:paraId="0934B8A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&lt;valueDescription /&gt;</w:t>
      </w:r>
    </w:p>
    <w:p w14:paraId="469B99D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&lt;/SizePara&gt;</w:t>
      </w:r>
    </w:p>
    <w:p w14:paraId="5A6953B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&lt;SizePara&gt;</w:t>
      </w:r>
    </w:p>
    <w:p w14:paraId="15BCD34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&lt;code&gt;W2&lt;/code&gt;</w:t>
      </w:r>
    </w:p>
    <w:p w14:paraId="0801BE5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&lt;valueType&gt;公式&lt;/valueType&gt;</w:t>
      </w:r>
    </w:p>
    <w:p w14:paraId="45F07D0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&lt;value&gt;W-2a-W1&lt;/value&gt;</w:t>
      </w:r>
    </w:p>
    <w:p w14:paraId="35FA4D5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&lt;minValue&gt;0.00&lt;/minValue&gt;</w:t>
      </w:r>
    </w:p>
    <w:p w14:paraId="5E74DDF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&lt;maxValue&gt;0.00&lt;/maxValue&gt;</w:t>
      </w:r>
    </w:p>
    <w:p w14:paraId="44750A4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&lt;defaultValue&gt;0.00&lt;/defaultValue&gt;</w:t>
      </w:r>
    </w:p>
    <w:p w14:paraId="591817B0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&lt;valueDescription /&gt;</w:t>
      </w:r>
    </w:p>
    <w:p w14:paraId="0C51A93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&lt;/SizePara&gt;</w:t>
      </w:r>
    </w:p>
    <w:p w14:paraId="33D624A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&lt;SizePara&gt;</w:t>
      </w:r>
    </w:p>
    <w:p w14:paraId="3949344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&lt;code&gt;W3&lt;/code&gt;</w:t>
      </w:r>
    </w:p>
    <w:p w14:paraId="486722D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&lt;valueType&gt;无&lt;/valueType&gt;</w:t>
      </w:r>
    </w:p>
    <w:p w14:paraId="37B081E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 /&gt;</w:t>
      </w:r>
    </w:p>
    <w:p w14:paraId="09742EB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 xml:space="preserve">      &lt;minValue&gt;0.00&lt;/minValue&gt;</w:t>
      </w:r>
    </w:p>
    <w:p w14:paraId="493029D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&lt;maxValue&gt;0.00&lt;/maxValue&gt;</w:t>
      </w:r>
    </w:p>
    <w:p w14:paraId="57C232B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&lt;defaultValue&gt;0.00&lt;/defaultValue&gt;</w:t>
      </w:r>
    </w:p>
    <w:p w14:paraId="50214C6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&lt;valueDescription /&gt;</w:t>
      </w:r>
    </w:p>
    <w:p w14:paraId="287C2FA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&lt;/SizePara&gt;</w:t>
      </w:r>
    </w:p>
    <w:p w14:paraId="3F3C202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&lt;SizePara&gt;</w:t>
      </w:r>
    </w:p>
    <w:p w14:paraId="00A9A0B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&lt;code&gt;H1&lt;/code&gt;</w:t>
      </w:r>
    </w:p>
    <w:p w14:paraId="0687DA6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&lt;valueType&gt;公式&lt;/valueType&gt;</w:t>
      </w:r>
    </w:p>
    <w:p w14:paraId="24D1C12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&lt;value&gt;H-2a-H2&lt;/value&gt;</w:t>
      </w:r>
    </w:p>
    <w:p w14:paraId="1DEB316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&lt;minValue&gt;0.00&lt;/minValue&gt;</w:t>
      </w:r>
    </w:p>
    <w:p w14:paraId="62D2A36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&lt;maxValue&gt;0.00&lt;/maxValue&gt;</w:t>
      </w:r>
    </w:p>
    <w:p w14:paraId="45D489D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&lt;defaultValue&gt;0.00&lt;/defaultValue&gt;</w:t>
      </w:r>
    </w:p>
    <w:p w14:paraId="05B8DB3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&lt;valueDescription /&gt;</w:t>
      </w:r>
    </w:p>
    <w:p w14:paraId="1FBEAC3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&lt;/SizePara&gt;</w:t>
      </w:r>
    </w:p>
    <w:p w14:paraId="70E18EA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&lt;SizePara&gt;</w:t>
      </w:r>
    </w:p>
    <w:p w14:paraId="182A59E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&lt;code&gt;H2&lt;/code&gt;</w:t>
      </w:r>
    </w:p>
    <w:p w14:paraId="2BC71C6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&lt;valueType&gt;系列&lt;/valueType&gt;</w:t>
      </w:r>
    </w:p>
    <w:p w14:paraId="1098709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&lt;value&gt;500,400&lt;/value&gt;</w:t>
      </w:r>
    </w:p>
    <w:p w14:paraId="4323D89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&lt;minValue&gt;0.00&lt;/minValue&gt;</w:t>
      </w:r>
    </w:p>
    <w:p w14:paraId="51384E14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&lt;maxValue&gt;0.00&lt;/maxValue&gt;</w:t>
      </w:r>
    </w:p>
    <w:p w14:paraId="7818247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&lt;defaultValue&gt;400.00&lt;/defaultValue&gt;</w:t>
      </w:r>
    </w:p>
    <w:p w14:paraId="513BC2D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&lt;valueDescription /&gt;</w:t>
      </w:r>
    </w:p>
    <w:p w14:paraId="7CAEBB9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&lt;/SizePara&gt;</w:t>
      </w:r>
    </w:p>
    <w:p w14:paraId="565FC25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&lt;SizePara&gt;</w:t>
      </w:r>
    </w:p>
    <w:p w14:paraId="32AF2A7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&lt;code&gt;H3&lt;/code&gt;</w:t>
      </w:r>
    </w:p>
    <w:p w14:paraId="04FE080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&lt;valueType&gt;无&lt;/valueType&gt;</w:t>
      </w:r>
    </w:p>
    <w:p w14:paraId="2086CFB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 /&gt;</w:t>
      </w:r>
    </w:p>
    <w:p w14:paraId="6EDC14F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&lt;minValue&gt;0.00&lt;/minValue&gt;</w:t>
      </w:r>
    </w:p>
    <w:p w14:paraId="0C1C63DB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&lt;maxValue&gt;0.00&lt;/maxValue&gt;</w:t>
      </w:r>
    </w:p>
    <w:p w14:paraId="382F773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&lt;defaultValue&gt;0.00&lt;/defaultValue&gt;</w:t>
      </w:r>
    </w:p>
    <w:p w14:paraId="0FFE3F3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&lt;valueDescription /&gt;</w:t>
      </w:r>
    </w:p>
    <w:p w14:paraId="27CC1BF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&lt;/SizePara&gt;</w:t>
      </w:r>
    </w:p>
    <w:p w14:paraId="5C58A2C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&lt;SizePara&gt;</w:t>
      </w:r>
    </w:p>
    <w:p w14:paraId="4F6A596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&lt;code&gt;R&lt;/code&gt;</w:t>
      </w:r>
    </w:p>
    <w:p w14:paraId="3DF5AB53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&lt;valueType&gt;无&lt;/valueType&gt;</w:t>
      </w:r>
    </w:p>
    <w:p w14:paraId="14BA6B3E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 /&gt;</w:t>
      </w:r>
    </w:p>
    <w:p w14:paraId="4EB0E61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&lt;minValue&gt;0.00&lt;/minValue&gt;</w:t>
      </w:r>
    </w:p>
    <w:p w14:paraId="7376EB0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&lt;maxValue&gt;0.00&lt;/maxValue&gt;</w:t>
      </w:r>
    </w:p>
    <w:p w14:paraId="34231EA5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&lt;defaultValue&gt;0.00&lt;/defaultValue&gt;</w:t>
      </w:r>
    </w:p>
    <w:p w14:paraId="425B754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&lt;valueDescription /&gt;</w:t>
      </w:r>
    </w:p>
    <w:p w14:paraId="49AF471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&lt;/SizePara&gt;</w:t>
      </w:r>
    </w:p>
    <w:p w14:paraId="6447017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 xml:space="preserve">  &lt;/SizeParas&gt;</w:t>
      </w:r>
    </w:p>
    <w:p w14:paraId="13101058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&lt;/DATA&gt;</w:t>
      </w:r>
    </w:p>
    <w:p w14:paraId="6A4FB8D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    ]]&gt;</w:t>
      </w:r>
    </w:p>
    <w:p w14:paraId="0F72E4C7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&lt;/BSXML&gt;</w:t>
      </w:r>
    </w:p>
    <w:p w14:paraId="45BF638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5A595B6D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&lt;procInstID&gt;0&lt;/procInstID&gt;</w:t>
      </w:r>
    </w:p>
    <w:p w14:paraId="31153F56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&lt;!--Optional:--&gt;</w:t>
      </w:r>
    </w:p>
    <w:p w14:paraId="172B9EC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&lt;userid&gt;zhaoy58&lt;/userid&gt;</w:t>
      </w:r>
    </w:p>
    <w:p w14:paraId="7F78397F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&lt;/REQ_ITEM&gt;</w:t>
      </w:r>
    </w:p>
    <w:p w14:paraId="4242B639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&lt;/MESSAGE&gt;</w:t>
      </w:r>
    </w:p>
    <w:p w14:paraId="14557091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&lt;/I_REQUEST&gt;</w:t>
      </w:r>
    </w:p>
    <w:p w14:paraId="2CCC2592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&lt;/cad:CAD_SUNAC_564_WriteSAPXmlToBPM&gt;</w:t>
      </w:r>
    </w:p>
    <w:p w14:paraId="2ECA230A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&lt;/soapenv:Body&gt;</w:t>
      </w:r>
    </w:p>
    <w:p w14:paraId="1BAEF7AC" w14:textId="77777777" w:rsidR="00187EA8" w:rsidRPr="00A3383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A3383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&lt;/soapenv:Envelope&gt;</w:t>
      </w:r>
    </w:p>
    <w:bookmarkEnd w:id="82"/>
    <w:p w14:paraId="3B8AF959" w14:textId="1AF6FFE6" w:rsidR="00187EA8" w:rsidRDefault="00DF5B5A">
      <w:pPr>
        <w:pStyle w:val="BodyText123"/>
        <w:ind w:left="0"/>
        <w:rPr>
          <w:rFonts w:ascii="微软雅黑" w:eastAsia="微软雅黑" w:hAnsi="微软雅黑" w:cs="Arial"/>
          <w:bCs/>
          <w:iCs/>
          <w:spacing w:val="-10"/>
          <w:kern w:val="28"/>
          <w:sz w:val="24"/>
          <w:szCs w:val="24"/>
          <w:lang w:eastAsia="zh-CN"/>
        </w:rPr>
      </w:pPr>
      <w:r>
        <w:rPr>
          <w:lang w:eastAsia="zh-CN"/>
        </w:rPr>
        <w:t xml:space="preserve"> </w:t>
      </w:r>
    </w:p>
    <w:p w14:paraId="5D8C8EFE" w14:textId="77777777" w:rsidR="00187EA8" w:rsidRDefault="00DF5B5A">
      <w:pPr>
        <w:pStyle w:val="BodyText123"/>
        <w:ind w:leftChars="327" w:left="719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/>
          <w:sz w:val="21"/>
          <w:szCs w:val="21"/>
          <w:lang w:eastAsia="zh-CN"/>
        </w:rPr>
        <w:t>返回报文</w:t>
      </w:r>
      <w:r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：</w:t>
      </w:r>
    </w:p>
    <w:p w14:paraId="745680EF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&lt;soapenv:Envelope xmlns:soapenv="http://schemas.xmlsoap.org/soap/envelope/"&gt;</w:t>
      </w:r>
    </w:p>
    <w:p w14:paraId="359D48C9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&lt;soap:Body xmlns:xsd="http://www.w3.org/2001/XMLSchema" xmlns:soap="http://schemas.xmlsoap.org/soap/envelope/" xmlns:xsi="http://www.w3.org/2001/XMLSchema-instance"&gt;</w:t>
      </w:r>
    </w:p>
    <w:p w14:paraId="6DFE1983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&lt;wywz:CAD_SUNAC_564_WriteSAPXmlToBPM_RSP xmlns:wywz="http://www.ekingwin.com/esb/CAD_SUNAC_564_WriteSAPXmlToBPM"&gt;</w:t>
      </w:r>
    </w:p>
    <w:p w14:paraId="4825B644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&lt;E_RESPONSE&gt;</w:t>
      </w:r>
    </w:p>
    <w:p w14:paraId="69CE3C52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&lt;RSP_BASEINFO&gt;</w:t>
      </w:r>
    </w:p>
    <w:p w14:paraId="27ED0C07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&lt;RSP_TRACE_ID&gt;b2e4ef3e-b228-4c73-9d0b-31fd5e2ee903&lt;/RSP_TRACE_ID&gt;</w:t>
      </w:r>
    </w:p>
    <w:p w14:paraId="4BF33425" w14:textId="623DF455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&lt;RSP_REQ_TRACEID&gt;10252C9A4C0C43808770D04E0FB364C7&lt;/RSP_REQ_TRACEID&gt;</w:t>
      </w:r>
    </w:p>
    <w:p w14:paraId="4C2453D8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&lt;RSP_SEND_TIME&gt;20191125045222&lt;/RSP_SEND_TIME&gt;</w:t>
      </w:r>
    </w:p>
    <w:p w14:paraId="28B16E98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&lt;RSP_SRC_SYS&gt;BS_CAD_BPM&lt;/RSP_SRC_SYS&gt;</w:t>
      </w:r>
    </w:p>
    <w:p w14:paraId="39EC90FD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&lt;RSP_TAR_SYS&gt;BS_CAD_BPM&lt;/RSP_TAR_SYS&gt;</w:t>
      </w:r>
    </w:p>
    <w:p w14:paraId="43831699" w14:textId="2D04850F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&lt;RSP_SERVER_NAME&gt;CAD_SUNAC_564_WriteSAPXmlToBPM&lt;/RSP_SERVER_NAME&gt;</w:t>
      </w:r>
    </w:p>
    <w:p w14:paraId="1706B983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&lt;RSP_BSN_ID&gt;78&lt;/RSP_BSN_ID&gt;</w:t>
      </w:r>
    </w:p>
    <w:p w14:paraId="78078677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&lt;RSP_RETRY_TIMES&gt;1&lt;/RSP_RETRY_TIMES&gt;</w:t>
      </w:r>
    </w:p>
    <w:p w14:paraId="53BE860E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&lt;RSP_STATUS_CODE&gt;S000&lt;/RSP_STATUS_CODE&gt;</w:t>
      </w:r>
    </w:p>
    <w:p w14:paraId="4F29A69E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&lt;RSP_STATUS_MSG&gt;成功&lt;/RSP_STATUS_MSG&gt;</w:t>
      </w:r>
    </w:p>
    <w:p w14:paraId="0BE9EBF2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&lt;BIZTRANSACTIONID&gt;?&lt;/BIZTRANSACTIONID&gt;</w:t>
      </w:r>
    </w:p>
    <w:p w14:paraId="280D4FA6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&lt;RESULT&gt;0&lt;/RESULT&gt;</w:t>
      </w:r>
    </w:p>
    <w:p w14:paraId="21B557A4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&lt;/RSP_BASEINFO&gt;</w:t>
      </w:r>
    </w:p>
    <w:p w14:paraId="44EFFB3B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&lt;MESSAGE&gt;</w:t>
      </w:r>
    </w:p>
    <w:p w14:paraId="4585D94E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&lt;RSP_ITEM&gt;</w:t>
      </w:r>
    </w:p>
    <w:p w14:paraId="3AEE5B21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&lt;STATUSCODE&gt;1&lt;/STATUSCODE&gt;</w:t>
      </w:r>
    </w:p>
    <w:p w14:paraId="652ADA00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                &lt;STATUSMESSAGE&gt;成功&lt;/STATUSMESSAGE&gt;</w:t>
      </w:r>
    </w:p>
    <w:p w14:paraId="37FA2A1C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&lt;/RSP_ITEM&gt;</w:t>
      </w:r>
    </w:p>
    <w:p w14:paraId="132E5488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&lt;/MESSAGE&gt;</w:t>
      </w:r>
    </w:p>
    <w:p w14:paraId="736DAF82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&lt;/E_RESPONSE&gt;</w:t>
      </w:r>
    </w:p>
    <w:p w14:paraId="51F300B7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&lt;/wywz:CAD_SUNAC_564_WriteSAPXmlToBPM_RSP&gt;</w:t>
      </w:r>
    </w:p>
    <w:p w14:paraId="726F5B4C" w14:textId="77777777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&lt;/soap:Body&gt;</w:t>
      </w:r>
    </w:p>
    <w:p w14:paraId="350E6540" w14:textId="2A765A28" w:rsidR="00187EA8" w:rsidRDefault="00DF5B5A" w:rsidP="001D67A1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&lt;/soapenv:Envelope&gt;</w:t>
      </w:r>
    </w:p>
    <w:p w14:paraId="196D6F79" w14:textId="77777777" w:rsidR="00D304A1" w:rsidRDefault="00D304A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044F1ECC" w14:textId="06F97125" w:rsidR="00187EA8" w:rsidRPr="00D304A1" w:rsidRDefault="00D304A1">
      <w:pPr>
        <w:pStyle w:val="BodyText123"/>
        <w:ind w:leftChars="327" w:left="719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D304A1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发起流程后，业务系统的原型变为待审核状态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：</w:t>
      </w:r>
    </w:p>
    <w:p w14:paraId="580ECB32" w14:textId="24029819" w:rsidR="00D304A1" w:rsidRDefault="00D304A1" w:rsidP="00D304A1">
      <w:pPr>
        <w:pStyle w:val="BodyText123"/>
        <w:ind w:left="0"/>
        <w:jc w:val="center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1291B474" wp14:editId="386E4F47">
            <wp:extent cx="5490210" cy="1113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23B7" w14:textId="77777777" w:rsidR="00187EA8" w:rsidRDefault="00DF5B5A">
      <w:pPr>
        <w:pStyle w:val="BodyText123"/>
        <w:ind w:left="0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  <w:t xml:space="preserve">    </w:t>
      </w:r>
    </w:p>
    <w:p w14:paraId="123018BF" w14:textId="6C975604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3" w:name="_Toc27046951"/>
      <w:r>
        <w:rPr>
          <w:rFonts w:ascii="微软雅黑" w:eastAsia="微软雅黑" w:hAnsi="微软雅黑" w:hint="eastAsia"/>
          <w:sz w:val="24"/>
          <w:szCs w:val="24"/>
          <w:lang w:eastAsia="zh-CN"/>
        </w:rPr>
        <w:t>审批过程中修改接口测试报文</w:t>
      </w:r>
      <w:bookmarkEnd w:id="83"/>
    </w:p>
    <w:p w14:paraId="2C4347C1" w14:textId="3070D73C" w:rsidR="000B30F8" w:rsidRDefault="000B30F8">
      <w:pPr>
        <w:pStyle w:val="BodyText123"/>
        <w:ind w:left="0" w:firstLineChars="200" w:firstLine="4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审批过程中修改接口测试报文的和发起流程同样调用</w:t>
      </w:r>
      <w:r w:rsidRPr="000B30F8">
        <w:rPr>
          <w:rFonts w:ascii="微软雅黑" w:eastAsia="微软雅黑" w:hAnsi="微软雅黑" w:hint="eastAsia"/>
          <w:lang w:eastAsia="zh-CN"/>
        </w:rPr>
        <w:t>WriteSAPXmlToBPM接口，测试报文和发起流程接口测试报文相同。</w:t>
      </w:r>
    </w:p>
    <w:p w14:paraId="7620F424" w14:textId="426D055D" w:rsidR="00187EA8" w:rsidRDefault="004A30C2" w:rsidP="004A30C2">
      <w:pPr>
        <w:pStyle w:val="BodyText123"/>
        <w:ind w:left="0" w:hanging="1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FD56DAD" wp14:editId="1ADC4B70">
            <wp:extent cx="4488180" cy="3423496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699" cy="342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97ED" w14:textId="77777777" w:rsidR="004A30C2" w:rsidRDefault="004A30C2">
      <w:pPr>
        <w:pStyle w:val="BodyText123"/>
        <w:ind w:left="0" w:hanging="1"/>
        <w:rPr>
          <w:rFonts w:hint="eastAsia"/>
          <w:lang w:eastAsia="zh-CN"/>
        </w:rPr>
      </w:pPr>
    </w:p>
    <w:p w14:paraId="6942ED1B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4" w:name="_Toc27046952"/>
      <w:r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流程作废接口测试报文</w:t>
      </w:r>
      <w:bookmarkEnd w:id="84"/>
    </w:p>
    <w:p w14:paraId="478F1188" w14:textId="77777777" w:rsidR="00187EA8" w:rsidRDefault="00DF5B5A">
      <w:pPr>
        <w:pStyle w:val="BodyText123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</w:t>
      </w:r>
      <w:r>
        <w:rPr>
          <w:lang w:eastAsia="zh-CN"/>
        </w:rPr>
        <w:t>请求报文</w:t>
      </w:r>
    </w:p>
    <w:p w14:paraId="604547A8" w14:textId="4368AB2E" w:rsidR="00187EA8" w:rsidRPr="00DF5B5A" w:rsidRDefault="00DF5B5A" w:rsidP="009545B2">
      <w:pPr>
        <w:pStyle w:val="BodyText123"/>
        <w:spacing w:after="0" w:line="240" w:lineRule="auto"/>
        <w:ind w:leftChars="257" w:left="56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&lt;CAD_SUNAC_566_DoInvalid xmlns="http://www.ekingwin.com/esb/CAD_SUNAC_566_DoInvalid" xmlns:xsd="http://www.w3.org/2001/XMLSchema" xmlns:v1="http://www.ekingwin.com/basi/sb/log/v1"xmlns:soap="http://schemas.xmlsoap.org/soap/envelope/" xmlns:xsi="http://www.w3.org/2001/XMLSchema-instance"&gt;</w:t>
      </w:r>
    </w:p>
    <w:p w14:paraId="5CDAD7F0" w14:textId="77777777" w:rsidR="00187EA8" w:rsidRPr="00DF5B5A" w:rsidRDefault="00DF5B5A" w:rsidP="00DF5B5A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&lt;I_REQUEST xmlns=""&gt;</w:t>
      </w:r>
    </w:p>
    <w:p w14:paraId="529AFF35" w14:textId="77777777" w:rsidR="00187EA8" w:rsidRPr="00DF5B5A" w:rsidRDefault="00DF5B5A" w:rsidP="00DF5B5A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&lt;REQ_BASEINFO&gt;</w:t>
      </w:r>
    </w:p>
    <w:p w14:paraId="1F3D791C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&lt;REQ_TRACE_ID&gt;52A1E4F7AB6545C395FC0475663334BF&lt;/REQ_TRACE_ID&gt;</w:t>
      </w:r>
    </w:p>
    <w:p w14:paraId="145BED62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&lt;REQ_SEND_TIME&gt;20191209181236&lt;/REQ_SEND_TIME&gt;</w:t>
      </w:r>
    </w:p>
    <w:p w14:paraId="25AE83A6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&lt;REQ_SRC_SYS&gt;BS_CAD_BPM&lt;/REQ_SRC_SYS&gt;</w:t>
      </w:r>
    </w:p>
    <w:p w14:paraId="32FD2FE0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&lt;REQ_TAR_SYS&gt;BS_CAD_BPM&lt;/REQ_TAR_SYS&gt;</w:t>
      </w:r>
    </w:p>
    <w:p w14:paraId="36228389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&lt;REQ_SERVER_NAME&gt;CAD_SUNAC_566_DoInvalid&lt;/REQ_SERVER_NAME&gt;</w:t>
      </w:r>
    </w:p>
    <w:p w14:paraId="651CEC78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&lt;REQ_SYN_FLAG&gt;0&lt;/REQ_SYN_FLAG&gt;</w:t>
      </w:r>
    </w:p>
    <w:p w14:paraId="21A89F4C" w14:textId="77777777" w:rsidR="00187EA8" w:rsidRPr="00DF5B5A" w:rsidRDefault="00DF5B5A" w:rsidP="0067602D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&lt;BIZTRANSACTIONID&gt;CAD_SUNAC_566_DoInvalid_PS20191209182736&lt;/BIZTRANSACTIONID&gt;</w:t>
      </w:r>
    </w:p>
    <w:p w14:paraId="5CF3E912" w14:textId="77777777" w:rsidR="00187EA8" w:rsidRPr="00DF5B5A" w:rsidRDefault="00DF5B5A" w:rsidP="00DF5B5A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&lt;/REQ_BASEINFO&gt;</w:t>
      </w:r>
    </w:p>
    <w:p w14:paraId="144135CD" w14:textId="77777777" w:rsidR="00187EA8" w:rsidRPr="00DF5B5A" w:rsidRDefault="00DF5B5A" w:rsidP="00DF5B5A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&lt;MESSAGE&gt;</w:t>
      </w:r>
    </w:p>
    <w:p w14:paraId="24B9C048" w14:textId="77777777" w:rsidR="00187EA8" w:rsidRPr="00DF5B5A" w:rsidRDefault="00DF5B5A" w:rsidP="0067602D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&lt;REQ_ITEM&gt;</w:t>
      </w:r>
    </w:p>
    <w:p w14:paraId="05125696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&lt;BSID&gt;vsheji&lt;/BSID&gt;</w:t>
      </w:r>
    </w:p>
    <w:p w14:paraId="2B907676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&lt;BTID&gt;P11&lt;/BTID&gt;</w:t>
      </w:r>
    </w:p>
    <w:p w14:paraId="601D48A9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&lt;BOID&gt;256&lt;/BOID&gt;</w:t>
      </w:r>
    </w:p>
    <w:p w14:paraId="5E795349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&lt;userid&gt;zhaoy58&lt;/userid&gt;</w:t>
      </w:r>
    </w:p>
    <w:p w14:paraId="6F7CF3D4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&lt;procInstID&gt;1912000789&lt;/procInstID&gt;</w:t>
      </w:r>
    </w:p>
    <w:p w14:paraId="27A303D4" w14:textId="77777777" w:rsidR="00187EA8" w:rsidRPr="00DF5B5A" w:rsidRDefault="00DF5B5A" w:rsidP="0067602D">
      <w:pPr>
        <w:pStyle w:val="BodyText123"/>
        <w:spacing w:after="0" w:line="240" w:lineRule="auto"/>
        <w:ind w:leftChars="1000" w:left="22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&lt;invalidComment&gt;zhaoy58用户撤销&lt;/invalidComment&gt;</w:t>
      </w:r>
    </w:p>
    <w:p w14:paraId="33D6A093" w14:textId="77777777" w:rsidR="00187EA8" w:rsidRPr="00DF5B5A" w:rsidRDefault="00DF5B5A" w:rsidP="0067602D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&lt;/REQ_ITEM&gt;</w:t>
      </w:r>
    </w:p>
    <w:p w14:paraId="4BDB08F5" w14:textId="77777777" w:rsidR="00187EA8" w:rsidRPr="00DF5B5A" w:rsidRDefault="00DF5B5A" w:rsidP="00DF5B5A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&lt;/MESSAGE&gt;</w:t>
      </w:r>
    </w:p>
    <w:p w14:paraId="2CF38BE0" w14:textId="77777777" w:rsidR="00187EA8" w:rsidRPr="00DF5B5A" w:rsidRDefault="00DF5B5A" w:rsidP="00DF5B5A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&lt;/I_REQUEST&gt;</w:t>
      </w:r>
    </w:p>
    <w:p w14:paraId="1649E74B" w14:textId="4D7C78C4" w:rsidR="00187EA8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&lt;/CAD_SUNAC_566_DoInvalid&gt;</w:t>
      </w:r>
    </w:p>
    <w:p w14:paraId="3B31D22B" w14:textId="77777777" w:rsidR="00DF5B5A" w:rsidRPr="00DF5B5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6D16EB52" w14:textId="015882BB" w:rsidR="00187EA8" w:rsidRDefault="00DF5B5A">
      <w:pPr>
        <w:pStyle w:val="BodyText123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>
        <w:rPr>
          <w:lang w:eastAsia="zh-CN"/>
        </w:rPr>
        <w:t>返回报文</w:t>
      </w:r>
    </w:p>
    <w:p w14:paraId="234E8EC5" w14:textId="77777777" w:rsidR="00187EA8" w:rsidRPr="00DF5B5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&lt;wywz:CAD_SUNAC_566_DoInvalid_RSP xmlns="" xmlns:wywz="http://www.ekingwin.com/esb/CAD_SUNAC_566_DoInvalid" xmlns:xsd="http://www.w3.org/2001/XMLSchema"xmlns:v1="http://www.ekingwin.com/basi/sb/log/v1" xmlns:soap="http://schemas.xmlsoap.org/soap/envelope/"</w:t>
      </w:r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 </w:t>
      </w: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xmlns:xsi="http://www.w3.org/2001/XMLSchema-instance"&gt;</w:t>
      </w:r>
    </w:p>
    <w:p w14:paraId="17C7D749" w14:textId="77777777" w:rsidR="00187EA8" w:rsidRPr="00DF5B5A" w:rsidRDefault="00DF5B5A" w:rsidP="001811FC">
      <w:pPr>
        <w:pStyle w:val="BodyText123"/>
        <w:spacing w:after="0" w:line="240" w:lineRule="auto"/>
        <w:ind w:leftChars="600" w:left="132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&lt;E_RESPONSE&gt;</w:t>
      </w:r>
    </w:p>
    <w:p w14:paraId="689ADC71" w14:textId="77777777" w:rsidR="00187EA8" w:rsidRPr="00DF5B5A" w:rsidRDefault="00DF5B5A" w:rsidP="001811FC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&lt;RSP_BASEINFO&gt;</w:t>
      </w:r>
    </w:p>
    <w:p w14:paraId="1807BB7C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&lt;RSP_TRACE_ID&gt;368e18cd-7c81-4660-b0d3-131457ecaf4a&lt;/RSP_TRACE_ID&gt;</w:t>
      </w:r>
    </w:p>
    <w:p w14:paraId="7BB0551E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&lt;RSP_REQ_TRACEID&gt;52A1E4F7AB6545C395FC0475663334BF&lt;/RSP_REQ_TRACEID&gt;</w:t>
      </w:r>
    </w:p>
    <w:p w14:paraId="36BE4E45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>&lt;RSP_SEND_TIME&gt;20191209062759&lt;/RSP_SEND_TIME&gt;</w:t>
      </w:r>
    </w:p>
    <w:p w14:paraId="3DCD75F9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&lt;RSP_SRC_SYS&gt;BS_CAD_BPM&lt;/RSP_SRC_SYS&gt;</w:t>
      </w:r>
    </w:p>
    <w:p w14:paraId="0E33A12F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&lt;RSP_TAR_SYS&gt;BS_CAD_BPM&lt;/RSP_TAR_SYS&gt;</w:t>
      </w:r>
    </w:p>
    <w:p w14:paraId="6DBB45BD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&lt;RSP_SERVER_NAME&gt;CAD_SUNAC_566_DoInvalid&lt;/RSP_SERVER_NAME&gt;</w:t>
      </w:r>
    </w:p>
    <w:p w14:paraId="446F504E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&lt;RSP_BSN_ID&gt;256&lt;/RSP_BSN_ID&gt;</w:t>
      </w:r>
    </w:p>
    <w:p w14:paraId="7D68A8DC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&lt;RSP_RETRY_TIMES&gt;1&lt;/RSP_RETRY_TIMES&gt;</w:t>
      </w:r>
    </w:p>
    <w:p w14:paraId="3322E8AC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&lt;RSP_STATUS_CODE&gt;S000&lt;/RSP_STATUS_CODE&gt;</w:t>
      </w:r>
    </w:p>
    <w:p w14:paraId="5D44E5ED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&lt;RSP_STATUS_MSG&gt;成功&lt;/RSP_STATUS_MSG&gt;</w:t>
      </w:r>
    </w:p>
    <w:p w14:paraId="37358DF7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&lt;BIZTRANSACTIONID&gt;CAD_SUNAC_566_DoInvalid_PS20191209182736&lt;/BIZTRANSACTIONID&gt;</w:t>
      </w:r>
    </w:p>
    <w:p w14:paraId="1C94008B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&lt;RESULT&gt;0&lt;/RESULT&gt;</w:t>
      </w:r>
    </w:p>
    <w:p w14:paraId="74E596BB" w14:textId="77777777" w:rsidR="00187EA8" w:rsidRPr="00DF5B5A" w:rsidRDefault="00DF5B5A" w:rsidP="001811FC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&lt;/RSP_BASEINFO&gt;</w:t>
      </w:r>
    </w:p>
    <w:p w14:paraId="26D473A7" w14:textId="77777777" w:rsidR="00187EA8" w:rsidRPr="00DF5B5A" w:rsidRDefault="00DF5B5A" w:rsidP="001811FC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&lt;MESSAGE&gt;</w:t>
      </w:r>
    </w:p>
    <w:p w14:paraId="3F65A0EA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&lt;RSP_ITEM&gt;</w:t>
      </w:r>
    </w:p>
    <w:p w14:paraId="38DB0348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&lt;STATUSCODE&gt;1&lt;/STATUSCODE&gt;</w:t>
      </w:r>
    </w:p>
    <w:p w14:paraId="4519A591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&lt;STATUSMESSAGE&gt;成功&lt;/STATUSMESSAGE&gt;</w:t>
      </w:r>
    </w:p>
    <w:p w14:paraId="03F17F4D" w14:textId="77777777" w:rsidR="00187EA8" w:rsidRPr="00DF5B5A" w:rsidRDefault="00DF5B5A" w:rsidP="001811FC">
      <w:pPr>
        <w:pStyle w:val="BodyText123"/>
        <w:spacing w:after="0" w:line="240" w:lineRule="auto"/>
        <w:ind w:leftChars="900" w:left="19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&lt;/RSP_ITEM&gt;</w:t>
      </w:r>
    </w:p>
    <w:p w14:paraId="62AD555B" w14:textId="77777777" w:rsidR="00187EA8" w:rsidRPr="00DF5B5A" w:rsidRDefault="00DF5B5A" w:rsidP="001811FC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&lt;/MESSAGE&gt;</w:t>
      </w:r>
    </w:p>
    <w:p w14:paraId="2EB08097" w14:textId="77777777" w:rsidR="00187EA8" w:rsidRPr="00DF5B5A" w:rsidRDefault="00DF5B5A" w:rsidP="001811FC">
      <w:pPr>
        <w:pStyle w:val="BodyText123"/>
        <w:spacing w:after="0" w:line="240" w:lineRule="auto"/>
        <w:ind w:leftChars="600" w:left="132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&lt;/E_RESPONSE&gt;</w:t>
      </w:r>
    </w:p>
    <w:p w14:paraId="0D6C6FA5" w14:textId="701FFA16" w:rsidR="00E31E97" w:rsidRDefault="00DF5B5A" w:rsidP="00136894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&lt;/wywz:CAD_SUNAC_566_DoInvalid_RSP&gt;</w:t>
      </w:r>
    </w:p>
    <w:p w14:paraId="47EF4E17" w14:textId="49DCB680" w:rsidR="00136894" w:rsidRDefault="00136894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136894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业务端在删除退回的原型时才调用流程作废，流程作废后无对应界面</w:t>
      </w:r>
    </w:p>
    <w:p w14:paraId="33521C99" w14:textId="77777777" w:rsidR="00136894" w:rsidRPr="00136894" w:rsidRDefault="00136894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</w:pPr>
    </w:p>
    <w:p w14:paraId="319497D7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5" w:name="_Toc27046953"/>
      <w:r>
        <w:rPr>
          <w:rFonts w:ascii="微软雅黑" w:eastAsia="微软雅黑" w:hAnsi="微软雅黑" w:hint="eastAsia"/>
          <w:sz w:val="24"/>
          <w:szCs w:val="24"/>
          <w:lang w:eastAsia="zh-CN"/>
        </w:rPr>
        <w:t>查询流程实例接口测试报文</w:t>
      </w:r>
      <w:bookmarkEnd w:id="85"/>
    </w:p>
    <w:p w14:paraId="2C91CEFA" w14:textId="77777777" w:rsidR="00187EA8" w:rsidRDefault="00DF5B5A">
      <w:pPr>
        <w:pStyle w:val="BodyText123"/>
        <w:ind w:leftChars="256" w:left="563"/>
        <w:rPr>
          <w:lang w:eastAsia="zh-CN"/>
        </w:rPr>
      </w:pPr>
      <w:r>
        <w:rPr>
          <w:lang w:eastAsia="zh-CN"/>
        </w:rPr>
        <w:t>请求报文</w:t>
      </w:r>
    </w:p>
    <w:p w14:paraId="70BE0550" w14:textId="701A495F" w:rsidR="00187EA8" w:rsidRPr="00DF5B5A" w:rsidRDefault="00DF5B5A" w:rsidP="00083017">
      <w:pPr>
        <w:pStyle w:val="BodyText123"/>
        <w:spacing w:after="0" w:line="240" w:lineRule="auto"/>
        <w:ind w:leftChars="300" w:left="6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ESB需求参数</w:t>
      </w:r>
    </w:p>
    <w:p w14:paraId="44DECC9E" w14:textId="77777777" w:rsidR="00187EA8" w:rsidRPr="00DF5B5A" w:rsidRDefault="00DF5B5A" w:rsidP="00083017">
      <w:pPr>
        <w:pStyle w:val="BodyText123"/>
        <w:spacing w:after="0" w:line="240" w:lineRule="auto"/>
        <w:ind w:leftChars="300" w:left="6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&lt;CAD_SUNAC_567_GetFlowState xmlns="http://www.ekingwin.com/esb/CAD_SUNAC_567_GetFlowState" xmlns:xsd="http://www.w3.org/2001/XMLSchema" xmlns:v1="http://www.ekingwin.com/basi/sb/log/v1"xmlns:soap="http://schemas.xmlsoap.org/soap/envelope/" xmlns:xsi="http://www.w3.org/2001/XMLSchema-instance"&gt;</w:t>
      </w:r>
    </w:p>
    <w:p w14:paraId="325C9B4C" w14:textId="77777777" w:rsidR="00187EA8" w:rsidRPr="00DF5B5A" w:rsidRDefault="00DF5B5A" w:rsidP="00083017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&lt;I_REQUEST xmlns=""&gt;</w:t>
      </w:r>
    </w:p>
    <w:p w14:paraId="25BE7A8B" w14:textId="77777777" w:rsidR="00187EA8" w:rsidRPr="00DF5B5A" w:rsidRDefault="00DF5B5A" w:rsidP="00083017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&lt;REQ_BASEINFO&gt;</w:t>
      </w:r>
    </w:p>
    <w:p w14:paraId="176FE85C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&lt;REQ_TRACE_ID&gt;EC25EE02DA82409B946A2505BD7254FE&lt;/REQ_TRACE_ID&gt;</w:t>
      </w:r>
    </w:p>
    <w:p w14:paraId="3B31DE4D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&lt;REQ_SEND_TIME&gt;20191210161231&lt;/REQ_SEND_TIME&gt;</w:t>
      </w:r>
    </w:p>
    <w:p w14:paraId="0329F164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&lt;REQ_SRC_SYS&gt;BS_CAD_BPM&lt;/REQ_SRC_SYS&gt;</w:t>
      </w:r>
    </w:p>
    <w:p w14:paraId="7B1E2C64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&lt;REQ_TAR_SYS&gt;BS_CAD_BPM&lt;/REQ_TAR_SYS&gt;</w:t>
      </w:r>
    </w:p>
    <w:p w14:paraId="4F99F8D5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&lt;REQ_SERVER_NAME&gt;CAD_SUNAC_567_GetFlowState_PS&lt;/REQ_SERVER_NAME&gt;</w:t>
      </w:r>
    </w:p>
    <w:p w14:paraId="60EBE190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&lt;REQ_SYN_FLAG&gt;0&lt;/REQ_SYN_FLAG&gt;</w:t>
      </w:r>
    </w:p>
    <w:p w14:paraId="54393784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&lt;BIZTRANSACTIONID&gt;CAD_SUNAC_567_GetFlowState_PS20191210161231&lt;/BIZTRANSACTIONID&gt;</w:t>
      </w:r>
    </w:p>
    <w:p w14:paraId="32139381" w14:textId="77777777" w:rsidR="00187EA8" w:rsidRPr="00DF5B5A" w:rsidRDefault="00DF5B5A" w:rsidP="00083017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>&lt;/REQ_BASEINFO&gt;</w:t>
      </w:r>
    </w:p>
    <w:p w14:paraId="340E7975" w14:textId="77777777" w:rsidR="00187EA8" w:rsidRPr="00DF5B5A" w:rsidRDefault="00DF5B5A" w:rsidP="00083017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&lt;MESSAGE&gt;</w:t>
      </w:r>
    </w:p>
    <w:p w14:paraId="2A563CD2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&lt;REQ_ITEM&gt;</w:t>
      </w:r>
    </w:p>
    <w:p w14:paraId="49680A6C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&lt;procInstID&gt;1912000846&lt;/procInstID&gt;</w:t>
      </w:r>
    </w:p>
    <w:p w14:paraId="3764ABAC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&lt;userid&gt;ZHAOY58&lt;/userid&gt;</w:t>
      </w:r>
    </w:p>
    <w:p w14:paraId="2C1AC88B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&lt;/REQ_ITEM&gt;</w:t>
      </w:r>
    </w:p>
    <w:p w14:paraId="1A8C34EB" w14:textId="77777777" w:rsidR="00187EA8" w:rsidRPr="00DF5B5A" w:rsidRDefault="00DF5B5A" w:rsidP="00083017">
      <w:pPr>
        <w:pStyle w:val="BodyText123"/>
        <w:spacing w:after="0" w:line="240" w:lineRule="auto"/>
        <w:ind w:leftChars="500" w:left="110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&lt;/MESSAGE&gt;</w:t>
      </w:r>
    </w:p>
    <w:p w14:paraId="0FD6EC99" w14:textId="77777777" w:rsidR="00187EA8" w:rsidRPr="00DF5B5A" w:rsidRDefault="00DF5B5A" w:rsidP="00083017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&lt;/I_REQUEST&gt;</w:t>
      </w:r>
    </w:p>
    <w:p w14:paraId="433F5929" w14:textId="2EAFB354" w:rsidR="00187EA8" w:rsidRDefault="00DF5B5A" w:rsidP="00083017">
      <w:pPr>
        <w:pStyle w:val="BodyText123"/>
        <w:spacing w:after="0" w:line="240" w:lineRule="auto"/>
        <w:ind w:leftChars="300" w:left="6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&lt;/CAD_SUNAC_567_GetFlowState&gt;</w:t>
      </w:r>
    </w:p>
    <w:p w14:paraId="257F7914" w14:textId="77777777" w:rsidR="00083017" w:rsidRPr="00E31E97" w:rsidRDefault="00083017" w:rsidP="00083017">
      <w:pPr>
        <w:pStyle w:val="BodyText123"/>
        <w:spacing w:after="0" w:line="240" w:lineRule="auto"/>
        <w:ind w:leftChars="300" w:left="66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</w:p>
    <w:p w14:paraId="704C60D8" w14:textId="77777777" w:rsidR="00187EA8" w:rsidRPr="00E31E97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E31E97">
        <w:rPr>
          <w:rFonts w:ascii="微软雅黑" w:eastAsia="微软雅黑" w:hAnsi="微软雅黑" w:cs="微软雅黑"/>
          <w:bCs/>
          <w:sz w:val="21"/>
          <w:szCs w:val="21"/>
          <w:lang w:eastAsia="zh-CN"/>
        </w:rPr>
        <w:t>返回报文</w:t>
      </w:r>
    </w:p>
    <w:p w14:paraId="3D2C2E56" w14:textId="77777777" w:rsidR="00187EA8" w:rsidRPr="00DF5B5A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&lt;wywz:CAD_SUNAC_567_GetFlowState_RSP xmlns="" xmlns:wywz="http://www.ekingwin.com/esb/CAD_SUNAC_567_GetFlowState" xmlns:xsd="http://www.w3.org/2001/XMLSchema"xmlns:v1="http://www.ekingwin.com/basi/sb/log/v1" xmlns:soap="http://schemas.xmlsoap.org/soap/envelope/" xmlns:xsi="http://www.w3.org/2001/XMLSchema-instance"&gt;</w:t>
      </w:r>
    </w:p>
    <w:p w14:paraId="62FA7A6C" w14:textId="77777777" w:rsidR="00187EA8" w:rsidRPr="00DF5B5A" w:rsidRDefault="00DF5B5A" w:rsidP="00083017">
      <w:pPr>
        <w:pStyle w:val="BodyText123"/>
        <w:spacing w:after="0" w:line="240" w:lineRule="auto"/>
        <w:ind w:leftChars="600" w:left="132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&lt;E_RESPONSE&gt;</w:t>
      </w:r>
    </w:p>
    <w:p w14:paraId="3E3771A1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&lt;RSP_BASEINFO&gt;</w:t>
      </w:r>
    </w:p>
    <w:p w14:paraId="700EF2A5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&lt;RSP_TRACE_ID&gt;3c6f3969-af0d-43d3-9e27-f35b9131fe3f&lt;/RSP_TRACE_ID&gt;</w:t>
      </w:r>
    </w:p>
    <w:p w14:paraId="087F96E3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&lt;RSP_REQ_TRACEID&gt;EC25EE02DA82409B946A2505BD7254FE&lt;/RSP_REQ_TRACEID&gt;</w:t>
      </w:r>
    </w:p>
    <w:p w14:paraId="21CC2828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&lt;RSP_SEND_TIME&gt;20191210041300&lt;/RSP_SEND_TIME&gt;</w:t>
      </w:r>
    </w:p>
    <w:p w14:paraId="302D4805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&lt;RSP_SRC_SYS&gt;BS_CAD_BPM&lt;/RSP_SRC_SYS&gt;</w:t>
      </w:r>
    </w:p>
    <w:p w14:paraId="5430B837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&lt;RSP_TAR_SYS&gt;BS_CAD_BPM&lt;/RSP_TAR_SYS&gt;</w:t>
      </w:r>
    </w:p>
    <w:p w14:paraId="6C17EBFF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&lt;RSP_SERVER_NAME&gt;CAD_SUNAC_567_GetFlowState_PS&lt;/RSP_SERVER_NAME&gt;</w:t>
      </w:r>
    </w:p>
    <w:p w14:paraId="6CC5838E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&lt;RSP_BSN_ID&gt;1912000846&lt;/RSP_BSN_ID&gt;</w:t>
      </w:r>
    </w:p>
    <w:p w14:paraId="7054CA68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&lt;RSP_RETRY_TIMES&gt;1&lt;/RSP_RETRY_TIMES&gt;</w:t>
      </w:r>
    </w:p>
    <w:p w14:paraId="7FE5E04D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&lt;RSP_STATUS_CODE&gt;S000&lt;/RSP_STATUS_CODE&gt;</w:t>
      </w:r>
    </w:p>
    <w:p w14:paraId="30DAF929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&lt;RSP_STATUS_MSG&gt;成功&lt;/RSP_STATUS_MSG&gt;</w:t>
      </w:r>
    </w:p>
    <w:p w14:paraId="5B95783A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&lt;BIZTRANSACTIONID&gt;CAD_SUNAC_567_GetFlowState_PS20191210161231&lt;/BIZTRANSACTIONID&gt;</w:t>
      </w:r>
    </w:p>
    <w:p w14:paraId="10323D36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&lt;RESULT&gt;0&lt;/RESULT&gt;</w:t>
      </w:r>
    </w:p>
    <w:p w14:paraId="726308EC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&lt;/RSP_BASEINFO&gt;</w:t>
      </w:r>
    </w:p>
    <w:p w14:paraId="5C5A2A70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&lt;MESSAGE&gt;</w:t>
      </w:r>
    </w:p>
    <w:p w14:paraId="0A1AE953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&lt;RSP_ITEM&gt;</w:t>
      </w:r>
    </w:p>
    <w:p w14:paraId="4575D870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&lt;STATUSCODE&gt;1&lt;/STATUSCODE&gt;</w:t>
      </w:r>
    </w:p>
    <w:p w14:paraId="54FD1EDF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&lt;STATUSMESSAGE&gt;2&lt;/STATUSMESSAGE&gt;</w:t>
      </w:r>
    </w:p>
    <w:p w14:paraId="0D963738" w14:textId="77777777" w:rsidR="00187EA8" w:rsidRPr="00DF5B5A" w:rsidRDefault="00DF5B5A" w:rsidP="00083017">
      <w:pPr>
        <w:pStyle w:val="BodyText123"/>
        <w:spacing w:after="0" w:line="240" w:lineRule="auto"/>
        <w:ind w:leftChars="800" w:left="176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&lt;/RSP_ITEM&gt;</w:t>
      </w:r>
    </w:p>
    <w:p w14:paraId="56D10987" w14:textId="77777777" w:rsidR="00187EA8" w:rsidRPr="00DF5B5A" w:rsidRDefault="00DF5B5A" w:rsidP="00083017">
      <w:pPr>
        <w:pStyle w:val="BodyText123"/>
        <w:spacing w:after="0" w:line="240" w:lineRule="auto"/>
        <w:ind w:leftChars="700" w:left="154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&lt;/MESSAGE&gt;</w:t>
      </w:r>
    </w:p>
    <w:p w14:paraId="2C676400" w14:textId="77777777" w:rsidR="00187EA8" w:rsidRPr="00DF5B5A" w:rsidRDefault="00DF5B5A" w:rsidP="00083017">
      <w:pPr>
        <w:pStyle w:val="BodyText123"/>
        <w:spacing w:after="0" w:line="240" w:lineRule="auto"/>
        <w:ind w:leftChars="600" w:left="132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&lt;/E_RESPONSE&gt;</w:t>
      </w:r>
    </w:p>
    <w:p w14:paraId="0B0D9265" w14:textId="79121FF1" w:rsidR="00A3383A" w:rsidRPr="009545B2" w:rsidRDefault="00DF5B5A" w:rsidP="009545B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DF5B5A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&lt;/wywz:CAD_SUNAC_567_GetFlowState_RSP&gt;</w:t>
      </w:r>
    </w:p>
    <w:p w14:paraId="07F5A44C" w14:textId="5302E60E" w:rsidR="00E31E97" w:rsidRPr="00E31E97" w:rsidRDefault="00E31E97">
      <w:pPr>
        <w:pStyle w:val="BodyText123"/>
        <w:ind w:left="0" w:firstLine="720"/>
        <w:rPr>
          <w:sz w:val="21"/>
          <w:szCs w:val="21"/>
          <w:lang w:eastAsia="zh-CN"/>
        </w:rPr>
      </w:pPr>
      <w:r w:rsidRPr="00E31E97">
        <w:rPr>
          <w:rFonts w:hint="eastAsia"/>
          <w:sz w:val="21"/>
          <w:szCs w:val="21"/>
          <w:lang w:eastAsia="zh-CN"/>
        </w:rPr>
        <w:lastRenderedPageBreak/>
        <w:t>业务系统查询原型审核状态后更新原型状态</w:t>
      </w:r>
    </w:p>
    <w:p w14:paraId="48376321" w14:textId="303EAEBD" w:rsidR="00E31E97" w:rsidRDefault="00E31E97" w:rsidP="00E31E97">
      <w:pPr>
        <w:pStyle w:val="BodyText123"/>
        <w:ind w:left="0"/>
        <w:jc w:val="center"/>
        <w:rPr>
          <w:sz w:val="18"/>
          <w:szCs w:val="18"/>
          <w:lang w:eastAsia="zh-CN"/>
        </w:rPr>
      </w:pPr>
      <w:r>
        <w:rPr>
          <w:noProof/>
        </w:rPr>
        <w:drawing>
          <wp:inline distT="0" distB="0" distL="0" distR="0" wp14:anchorId="1EFBBA68" wp14:editId="7DFEBA51">
            <wp:extent cx="5490210" cy="117094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EEF4" w14:textId="77777777" w:rsidR="00E31E97" w:rsidRDefault="00E31E97">
      <w:pPr>
        <w:pStyle w:val="BodyText123"/>
        <w:ind w:left="0" w:firstLine="720"/>
        <w:rPr>
          <w:sz w:val="18"/>
          <w:szCs w:val="18"/>
          <w:lang w:eastAsia="zh-CN"/>
        </w:rPr>
      </w:pPr>
    </w:p>
    <w:p w14:paraId="2115D090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6" w:name="_Toc27046954"/>
      <w:r>
        <w:rPr>
          <w:rFonts w:ascii="微软雅黑" w:eastAsia="微软雅黑" w:hAnsi="微软雅黑"/>
          <w:sz w:val="24"/>
          <w:szCs w:val="24"/>
          <w:lang w:eastAsia="zh-CN"/>
        </w:rPr>
        <w:t>CreateResult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接口测试报文</w:t>
      </w:r>
      <w:bookmarkEnd w:id="86"/>
    </w:p>
    <w:p w14:paraId="5CEED863" w14:textId="77777777" w:rsidR="00187EA8" w:rsidRDefault="00DF5B5A">
      <w:pPr>
        <w:pStyle w:val="BodyText123"/>
        <w:ind w:left="0" w:firstLine="720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51F03105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&lt;soapenv:Envelope xmlns:soapenv="http://schemas.xmlsoap.org/soap/envelope/" xmlns:cad="http://www.ekingwin.com/esb/CAD_SUNAC_568_CreateResult"&gt;</w:t>
      </w:r>
    </w:p>
    <w:p w14:paraId="06956B9B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&lt;soapenv:Header/&gt;</w:t>
      </w:r>
    </w:p>
    <w:p w14:paraId="2D4DC42B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&lt;soapenv:Body&gt;</w:t>
      </w:r>
    </w:p>
    <w:p w14:paraId="1B6B7B91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&lt;cad:CAD_SUNAC_568_CreateResult&gt;</w:t>
      </w:r>
    </w:p>
    <w:p w14:paraId="05702A45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&lt;I_REQUEST&gt;</w:t>
      </w:r>
    </w:p>
    <w:p w14:paraId="3B123C35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&lt;REQ_BASEINFO&gt;</w:t>
      </w:r>
    </w:p>
    <w:p w14:paraId="459C9E5C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&lt;REQ_TRACE_ID&gt;f7ded48d-ce65-41de-a3e3-8ebec0174d72&lt;/REQ_TRACE_ID&gt;</w:t>
      </w:r>
    </w:p>
    <w:p w14:paraId="247418D9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&lt;REQ_SEND_TIME&gt;20191030112004&lt;/REQ_SEND_TIME&gt;</w:t>
      </w:r>
    </w:p>
    <w:p w14:paraId="14EA061D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&lt;REQ_SRC_SYS&gt;BS-BPM-D&lt;/REQ_SRC_SYS&gt;</w:t>
      </w:r>
    </w:p>
    <w:p w14:paraId="70F952BC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&lt;REQ_TAR_SYS&gt;BS-CAD-D&lt;/REQ_TAR_SYS&gt;</w:t>
      </w:r>
    </w:p>
    <w:p w14:paraId="27E7EC16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&lt;REQ_SERVER_NAME&gt;BPM_SUNAC_568_CreateResult_PS&lt;/REQ_SERVER_NAME&gt;</w:t>
      </w:r>
    </w:p>
    <w:p w14:paraId="0758D027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&lt;REQ_SYN_FLAG&gt;0&lt;/REQ_SYN_FLAG&gt;</w:t>
      </w:r>
    </w:p>
    <w:p w14:paraId="75361892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&lt;REQ_BSN_ID&gt;170&lt;/REQ_BSN_ID&gt;</w:t>
      </w:r>
    </w:p>
    <w:p w14:paraId="37597FEB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&lt;REQ_RETRY_TIMES&gt;?&lt;/REQ_RETRY_TIMES&gt;</w:t>
      </w:r>
    </w:p>
    <w:p w14:paraId="7F8D1CFB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&lt;REQ_REPEAT_FLAG&gt;?&lt;/REQ_REPEAT_FLAG&gt;</w:t>
      </w:r>
    </w:p>
    <w:p w14:paraId="639DB561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&lt;REQ_REPEAT_CYCLE&gt;?&lt;/REQ_REPEAT_CYCLE&gt;</w:t>
      </w:r>
    </w:p>
    <w:p w14:paraId="34442F2B" w14:textId="41D8EDAA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&lt;BIZTRANSACTIONID&gt;CAD_SUNAC_564_WriteSAPXmlToBPM_PS20191211181358&lt;/BIZTRANSACTIONID&gt;</w:t>
      </w:r>
    </w:p>
    <w:p w14:paraId="36D251CC" w14:textId="3A227391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&lt;COUNT&gt;1&lt;/COUNT&gt;</w:t>
      </w:r>
    </w:p>
    <w:p w14:paraId="3D98DC65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&lt;/REQ_BASEINFO&gt;</w:t>
      </w:r>
    </w:p>
    <w:p w14:paraId="2C4BEE00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&lt;MESSAGE&gt;</w:t>
      </w:r>
    </w:p>
    <w:p w14:paraId="31E0A0AA" w14:textId="56B84F3A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&lt;REQ_ITEM&gt;&lt;strBTID&gt;P11&lt;/strBTID&gt;&lt;strBOID&gt;170&lt;/strBOID&gt;&lt;bSuccess&gt;1&lt;/bSuccess&gt;&lt;iProcInstID&gt;2510001555&lt;/iProcInstID&gt;&lt;strMessage&gt;测试&lt;/strMessage&gt;&lt;/REQ_ITEM&gt;</w:t>
      </w:r>
    </w:p>
    <w:p w14:paraId="118062AB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&lt;/MESSAGE&gt;</w:t>
      </w:r>
    </w:p>
    <w:p w14:paraId="0555E37C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&lt;/I_REQUEST&gt;</w:t>
      </w:r>
    </w:p>
    <w:p w14:paraId="4B04C9B6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&lt;/cad:CAD_SUNAC_568_CreateResult&gt;</w:t>
      </w:r>
    </w:p>
    <w:p w14:paraId="11BB37C4" w14:textId="77777777" w:rsidR="00187EA8" w:rsidRPr="00E1097E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&lt;/soapenv:Body&gt;</w:t>
      </w:r>
    </w:p>
    <w:p w14:paraId="56571C37" w14:textId="1E162A2B" w:rsidR="00187EA8" w:rsidRDefault="00DF5B5A" w:rsidP="001D431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&lt;/soapenv:Envelope&gt;</w:t>
      </w:r>
    </w:p>
    <w:p w14:paraId="535C66CC" w14:textId="77777777" w:rsidR="00E1097E" w:rsidRPr="00DF5B5A" w:rsidRDefault="00E1097E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66E244CB" w14:textId="77777777" w:rsidR="00187EA8" w:rsidRDefault="00DF5B5A">
      <w:pPr>
        <w:pStyle w:val="BodyText123"/>
        <w:ind w:left="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返回报文：</w:t>
      </w:r>
    </w:p>
    <w:p w14:paraId="1175FF48" w14:textId="184662E8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&lt;soap:Envelope xmlns:xsi="http://www.w3.org/2001/XMLSchema-instance" xmlns:xsd="http://www.w3.org/2001/XMLSchema" xmlns:soap="http://schemas.xmlsoap.org/soap/envelope/"&gt;</w:t>
      </w:r>
    </w:p>
    <w:p w14:paraId="76CF3755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&lt;soap:Body&gt;</w:t>
      </w:r>
    </w:p>
    <w:p w14:paraId="068AB157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&lt;CreateResultResponse xmlns="http://tempuri.org/"&gt;</w:t>
      </w:r>
    </w:p>
    <w:p w14:paraId="11C21B05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&lt;E_RESPONSE&gt;</w:t>
      </w:r>
    </w:p>
    <w:p w14:paraId="5E933C12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&lt;RSP_BASEINFO&gt;</w:t>
      </w:r>
    </w:p>
    <w:p w14:paraId="517473A7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&lt;RSP_TRACE_ID&gt;f7ded48d-ce65-41de-a3e3-8ebec0174d72&lt;/RSP_TRACE_ID&gt;</w:t>
      </w:r>
    </w:p>
    <w:p w14:paraId="7B85A3D5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&lt;RSP_REQ_TRACEID&gt;20191030112004&lt;/RSP_REQ_TRACEID&gt;</w:t>
      </w:r>
    </w:p>
    <w:p w14:paraId="50EB1E3C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&lt;RSP_SEND_TIME&gt;20191030112004&lt;/RSP_SEND_TIME&gt;</w:t>
      </w:r>
    </w:p>
    <w:p w14:paraId="66F3C760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&lt;RSP_SRC_SYS&gt;string&lt;/RSP_SRC_SYS&gt;</w:t>
      </w:r>
    </w:p>
    <w:p w14:paraId="31349713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&lt;RSP_TAR_SYS&gt;string&lt;/RSP_TAR_SYS&gt;</w:t>
      </w:r>
    </w:p>
    <w:p w14:paraId="49948EA4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&lt;RSP_SERVER_NAME&gt;vsheji&lt;/RSP_SERVER_NAME&gt;</w:t>
      </w:r>
    </w:p>
    <w:p w14:paraId="63310224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&lt;RSP_BSN_ID&gt;170&lt;/RSP_BSN_ID&gt;</w:t>
      </w:r>
    </w:p>
    <w:p w14:paraId="6A2C13BD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&lt;RSP_RETRY_TIMES&gt;int&lt;/RSP_RETRY_TIMES&gt;</w:t>
      </w:r>
    </w:p>
    <w:p w14:paraId="37FE32BF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&lt;RSP_STATUS_CODE&gt;int&lt;/RSP_STATUS_CODE&gt;</w:t>
      </w:r>
    </w:p>
    <w:p w14:paraId="2DED913F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&lt;RSP_STATUS_MSG&gt;string&lt;/RSP_STATUS_MSG&gt;</w:t>
      </w:r>
    </w:p>
    <w:p w14:paraId="0DE9D8C9" w14:textId="77C43DD5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&lt;BIZTRANSACTIONID&gt;CAD_SUNAC_564_WriteSAPXmlToBPM_PS20191211181358&lt;/BIZTRANSACTIONID&gt;</w:t>
      </w:r>
    </w:p>
    <w:p w14:paraId="5F2E41A7" w14:textId="3E850572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&lt;RESULT&gt;1&lt;/RESULT&gt;</w:t>
      </w:r>
    </w:p>
    <w:p w14:paraId="0C998B13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&lt;/RSP_BASEINFO&gt;</w:t>
      </w:r>
    </w:p>
    <w:p w14:paraId="7978FE7D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&lt;MESSAGE&gt;</w:t>
      </w:r>
    </w:p>
    <w:p w14:paraId="31C7F028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&lt;RSP_ITEM&gt;</w:t>
      </w:r>
    </w:p>
    <w:p w14:paraId="5E54F3FD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&lt;Code&gt;100&lt;/Code&gt;</w:t>
      </w:r>
    </w:p>
    <w:p w14:paraId="7C21195B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&lt;Success&gt;1111&lt;/Success&gt;</w:t>
      </w:r>
    </w:p>
    <w:p w14:paraId="1CD6C035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&lt;Error&gt;&lt;/Error&gt;</w:t>
      </w:r>
    </w:p>
    <w:p w14:paraId="75986660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&lt;EProcessInstanceResult&gt;&lt;/EProcessInstanceResult&gt;</w:t>
      </w:r>
    </w:p>
    <w:p w14:paraId="729C68C2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&lt;/RSP_ITEM&gt;</w:t>
      </w:r>
    </w:p>
    <w:p w14:paraId="756BCC4A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&lt;/MESSAGE&gt;</w:t>
      </w:r>
    </w:p>
    <w:p w14:paraId="43892FCA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&lt;/E_RESPONSE&gt;</w:t>
      </w:r>
    </w:p>
    <w:p w14:paraId="00FB2A6F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&lt;/CreateResultResponse&gt;</w:t>
      </w:r>
    </w:p>
    <w:p w14:paraId="3E9793D4" w14:textId="77777777" w:rsidR="00187EA8" w:rsidRPr="00E1097E" w:rsidRDefault="00DF5B5A" w:rsidP="00DF5B5A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&lt;/soap:Body&gt;</w:t>
      </w:r>
    </w:p>
    <w:p w14:paraId="310C4CF1" w14:textId="47604986" w:rsidR="00E1097E" w:rsidRPr="00E1097E" w:rsidRDefault="00DF5B5A" w:rsidP="009545B2">
      <w:pPr>
        <w:pStyle w:val="BodyText123"/>
        <w:spacing w:after="0" w:line="240" w:lineRule="auto"/>
        <w:ind w:leftChars="400" w:left="880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&lt;/soap:Envelope&gt;</w:t>
      </w:r>
    </w:p>
    <w:p w14:paraId="0A9D8C13" w14:textId="7ABAE61A" w:rsidR="00187EA8" w:rsidRDefault="00DF5B5A" w:rsidP="000149DE">
      <w:pPr>
        <w:pStyle w:val="BodyText123"/>
        <w:ind w:left="0" w:firstLine="720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审批状态为‘审批中’</w:t>
      </w:r>
    </w:p>
    <w:p w14:paraId="11A672AB" w14:textId="7EF987C2" w:rsidR="00BC3B02" w:rsidRDefault="00BC3B02" w:rsidP="000149DE">
      <w:pPr>
        <w:pStyle w:val="BodyText123"/>
        <w:ind w:left="0"/>
        <w:jc w:val="center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45DA2C5D" wp14:editId="3CAE19A7">
            <wp:extent cx="5090088" cy="4434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45" cy="445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6AC6" w14:textId="77777777" w:rsidR="00187EA8" w:rsidRDefault="00DF5B5A">
      <w:pPr>
        <w:pStyle w:val="3"/>
        <w:widowControl w:val="0"/>
        <w:tabs>
          <w:tab w:val="clear" w:pos="576"/>
          <w:tab w:val="left" w:pos="567"/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7" w:name="_Toc27046955"/>
      <w:r>
        <w:rPr>
          <w:rFonts w:ascii="微软雅黑" w:eastAsia="微软雅黑" w:hAnsi="微软雅黑"/>
          <w:sz w:val="24"/>
          <w:szCs w:val="24"/>
          <w:lang w:eastAsia="zh-CN"/>
        </w:rPr>
        <w:t>ApproveClose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接口测试报文</w:t>
      </w:r>
      <w:bookmarkEnd w:id="87"/>
    </w:p>
    <w:p w14:paraId="58F41EC5" w14:textId="77777777" w:rsidR="00187EA8" w:rsidRDefault="00DF5B5A">
      <w:pPr>
        <w:pStyle w:val="BodyText123"/>
        <w:ind w:leftChars="327" w:left="719"/>
        <w:rPr>
          <w:rFonts w:ascii="微软雅黑" w:eastAsia="微软雅黑" w:hAnsi="微软雅黑"/>
          <w:lang w:eastAsia="zh-CN"/>
        </w:rPr>
      </w:pPr>
      <w:bookmarkStart w:id="88" w:name="_Hlk23429570"/>
      <w:r>
        <w:rPr>
          <w:rFonts w:ascii="微软雅黑" w:eastAsia="微软雅黑" w:hAnsi="微软雅黑" w:hint="eastAsia"/>
          <w:lang w:eastAsia="zh-CN"/>
        </w:rPr>
        <w:t>请求报文</w:t>
      </w:r>
    </w:p>
    <w:p w14:paraId="3A9713FC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&lt;soapenv:Envelope xmlns:soapenv="http://schemas.xmlsoap.org/soap/envelope/" xmlns:bpm="http://www.ekingwin.com/esb/BPM_SUNAC_571_ApproveClose"&gt;</w:t>
      </w:r>
    </w:p>
    <w:p w14:paraId="50E678B2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&lt;soapenv:Header/&gt;</w:t>
      </w:r>
    </w:p>
    <w:p w14:paraId="34B12FD0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&lt;soapenv:Body&gt;</w:t>
      </w:r>
    </w:p>
    <w:p w14:paraId="0C840EAA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&lt;bpm:BPM_SUNAC_571_ApproveClose&gt;</w:t>
      </w:r>
    </w:p>
    <w:p w14:paraId="413349E7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&lt;I_REQUEST&gt;</w:t>
      </w:r>
    </w:p>
    <w:p w14:paraId="67A6FAF5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&lt;REQ_BASEINFO&gt;</w:t>
      </w:r>
    </w:p>
    <w:p w14:paraId="0BF67341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&lt;REQ_TRACE_ID&gt;198D497A83584322A204D8411D566DCE&lt;/REQ_TRACE_ID&gt;</w:t>
      </w:r>
    </w:p>
    <w:p w14:paraId="08B04DD2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&lt;REQ_SEND_TIME&gt;20191211201220&lt;/REQ_SEND_TIME&gt;</w:t>
      </w:r>
    </w:p>
    <w:p w14:paraId="6EA63685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&lt;REQ_SRC_SYS&gt;BS-BPM-D&lt;/REQ_SRC_SYS&gt;</w:t>
      </w:r>
    </w:p>
    <w:p w14:paraId="79868639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&lt;REQ_TAR_SYS&gt;BS-CAD-D&lt;/REQ_TAR_SYS&gt;</w:t>
      </w:r>
    </w:p>
    <w:p w14:paraId="38D826ED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&lt;REQ_SERVER_NAME&gt;vsheji&lt;/REQ_SERVER_NAME&gt;</w:t>
      </w:r>
    </w:p>
    <w:p w14:paraId="575A336E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&lt;REQ_SYN_FLAG&gt;?&lt;/REQ_SYN_FLAG&gt;</w:t>
      </w:r>
    </w:p>
    <w:p w14:paraId="3A73DAED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&lt;REQ_BSN_ID&gt;156&lt;/REQ_BSN_ID&gt;</w:t>
      </w:r>
    </w:p>
    <w:p w14:paraId="09A29962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&lt;REQ_RETRY_TIMES&gt;?&lt;/REQ_RETRY_TIMES&gt;</w:t>
      </w:r>
    </w:p>
    <w:p w14:paraId="3DE2EB91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             &lt;REQ_REPEAT_FLAG&gt;?&lt;/REQ_REPEAT_FLAG&gt;</w:t>
      </w:r>
    </w:p>
    <w:p w14:paraId="4573DE89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&lt;REQ_REPEAT_CYCLE&gt;?&lt;/REQ_REPEAT_CYCLE&gt;</w:t>
      </w:r>
    </w:p>
    <w:p w14:paraId="092D04D7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&lt;BIZTRANSACTIONID&gt;BPM_SUNAC_571_ApproveClose_PS20191030111959022&lt;/BIZTRANSACTIONID&gt;</w:t>
      </w:r>
    </w:p>
    <w:p w14:paraId="1F1F6222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&lt;COUNT&gt;1&lt;/COUNT&gt;</w:t>
      </w:r>
    </w:p>
    <w:p w14:paraId="12046468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&lt;/REQ_BASEINFO&gt;</w:t>
      </w:r>
    </w:p>
    <w:p w14:paraId="4D8CAA25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&lt;MESSAGE&gt;</w:t>
      </w:r>
    </w:p>
    <w:p w14:paraId="28682868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&lt;!--Zero or more repetitions:--&gt;</w:t>
      </w:r>
    </w:p>
    <w:p w14:paraId="3EE2E4E3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&lt;REQ_ITEM&gt;</w:t>
      </w:r>
    </w:p>
    <w:p w14:paraId="2173C0C4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70B6F30C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</w:t>
      </w:r>
    </w:p>
    <w:p w14:paraId="3596F704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7B8F1E67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&lt;strBTID&gt;P12&lt;/strBTID&gt;</w:t>
      </w:r>
    </w:p>
    <w:p w14:paraId="3C8E6056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3D129417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&lt;strBOID&gt;168&lt;/strBOID&gt;</w:t>
      </w:r>
    </w:p>
    <w:p w14:paraId="0CC80FD3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7213C07B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&lt;iProcInstID&gt;2510001555&lt;/iProcInstID&gt;</w:t>
      </w:r>
    </w:p>
    <w:p w14:paraId="7ACC1CAD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03750B91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&lt;eProcessInstanceResult&gt;1&lt;/eProcessInstanceResult&gt;&lt;strComment&gt;同意&lt;/strComment&gt;&lt;dtTime&gt;20191211&lt;/dtTime&gt;</w:t>
      </w:r>
    </w:p>
    <w:p w14:paraId="3C4970C0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68773CA1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</w:t>
      </w:r>
    </w:p>
    <w:p w14:paraId="415DE63F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&lt;/REQ_ITEM&gt;</w:t>
      </w:r>
    </w:p>
    <w:p w14:paraId="4A56DF18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&lt;/MESSAGE&gt;</w:t>
      </w:r>
    </w:p>
    <w:p w14:paraId="01B97E41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&lt;/I_REQUEST&gt;</w:t>
      </w:r>
    </w:p>
    <w:p w14:paraId="442D319F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&lt;/bpm:BPM_SUNAC_571_ApproveClose&gt;</w:t>
      </w:r>
    </w:p>
    <w:p w14:paraId="14D56879" w14:textId="77777777" w:rsidR="00187EA8" w:rsidRPr="00E1097E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&lt;/soapenv:Body&gt;</w:t>
      </w:r>
    </w:p>
    <w:p w14:paraId="5A15ADEA" w14:textId="3FF08647" w:rsidR="00187EA8" w:rsidRDefault="00DF5B5A" w:rsidP="001D4312">
      <w:pPr>
        <w:pStyle w:val="BodyText123"/>
        <w:spacing w:after="0" w:line="240" w:lineRule="auto"/>
        <w:ind w:leftChars="357" w:left="78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&lt;/soapenv:Envelope&gt;</w:t>
      </w:r>
    </w:p>
    <w:p w14:paraId="095C2BA3" w14:textId="77777777" w:rsidR="00E1097E" w:rsidRPr="00E1097E" w:rsidRDefault="00E1097E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0CBDE08C" w14:textId="77777777" w:rsidR="00187EA8" w:rsidRDefault="00DF5B5A">
      <w:pPr>
        <w:pStyle w:val="BodyText123"/>
        <w:ind w:left="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返回报文：</w:t>
      </w:r>
    </w:p>
    <w:p w14:paraId="6B5C1BF8" w14:textId="1596A5C4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&lt;soap:Envelope xmlns:xsi="http://www.w3.org/2001/XMLSchema-instance" xmlns:xsd="http://www.w3.org/2001/XMLSchema" xmlns:soap="http://schemas.xmlsoap.org/soap/envelope/"&gt;</w:t>
      </w:r>
    </w:p>
    <w:p w14:paraId="47A9F36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&lt;soap:Body&gt;</w:t>
      </w:r>
    </w:p>
    <w:p w14:paraId="5DEA947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&lt;CreateResultResponse xmlns="http://tempuri.org/"&gt;</w:t>
      </w:r>
    </w:p>
    <w:p w14:paraId="0B4FB83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&lt;E_RESPONSE&gt;</w:t>
      </w:r>
    </w:p>
    <w:p w14:paraId="0C59BA1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&lt;RSP_BASEINFO&gt;</w:t>
      </w:r>
    </w:p>
    <w:p w14:paraId="6943F39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&lt;RSP_TRACE_ID&gt;198D497A83584322A204D8411D566DCE&lt;/RSP_TRACE_ID&gt;</w:t>
      </w:r>
    </w:p>
    <w:p w14:paraId="6EE4EAC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&lt;RSP_REQ_TRACEID&gt;20191030112004&lt;/RSP_REQ_TRACEID&gt;</w:t>
      </w:r>
    </w:p>
    <w:p w14:paraId="5F0ED47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&lt;RSP_SEND_TIME&gt;20191211201220&lt;/RSP_SEND_TIME&gt;</w:t>
      </w:r>
    </w:p>
    <w:p w14:paraId="56F9B7D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        &lt;RSP_SRC_SYS&gt;BS-BPM-D&lt;/RSP_SRC_SYS&gt;</w:t>
      </w:r>
    </w:p>
    <w:p w14:paraId="450F82E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&lt;RSP_TAR_SYS&gt;BS-BPM-D&lt;/RSP_TAR_SYS&gt;</w:t>
      </w:r>
    </w:p>
    <w:p w14:paraId="7F1EE90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&lt;RSP_SERVER_NAME&gt;vsheji&lt;/RSP_SERVER_NAME&gt;</w:t>
      </w:r>
    </w:p>
    <w:p w14:paraId="5FDDD7E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&lt;RSP_BSN_ID&gt;170&lt;/RSP_BSN_ID&gt;</w:t>
      </w:r>
    </w:p>
    <w:p w14:paraId="5CB1960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&lt;RSP_RETRY_TIMES&gt;int&lt;/RSP_RETRY_TIMES&gt;</w:t>
      </w:r>
    </w:p>
    <w:p w14:paraId="23D4AEA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&lt;RSP_STATUS_CODE&gt;int&lt;/RSP_STATUS_CODE&gt;</w:t>
      </w:r>
    </w:p>
    <w:p w14:paraId="313E2EE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&lt;RSP_STATUS_MSG&gt;string&lt;/RSP_STATUS_MSG&gt;</w:t>
      </w:r>
    </w:p>
    <w:p w14:paraId="3999A6F6" w14:textId="102EC401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&lt;BIZTRANSACTIONID&gt;BPM_SUNAC_571_ApproveClose_PS20191030111959022&lt;/BIZTRANSACTIONID&gt;</w:t>
      </w:r>
    </w:p>
    <w:p w14:paraId="56A705C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&lt;RESULT&gt;1&lt;/RESULT&gt;</w:t>
      </w:r>
    </w:p>
    <w:p w14:paraId="609692E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&lt;/RSP_BASEINFO&gt;</w:t>
      </w:r>
    </w:p>
    <w:p w14:paraId="0B8E139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&lt;MESSAGE&gt;</w:t>
      </w:r>
    </w:p>
    <w:p w14:paraId="64933F4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&lt;RSP_ITEM&gt;</w:t>
      </w:r>
    </w:p>
    <w:p w14:paraId="7FEE9CE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&lt;Code&gt;100&lt;/Code&gt;</w:t>
      </w:r>
    </w:p>
    <w:p w14:paraId="0006CA5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&lt;Success&gt;1111&lt;/Success&gt;</w:t>
      </w:r>
    </w:p>
    <w:p w14:paraId="1F8C9BC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&lt;Error&gt;&lt;/Error&gt;</w:t>
      </w:r>
    </w:p>
    <w:p w14:paraId="70421CE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&lt;EProcessInstanceResult&gt;&lt;/EProcessInstanceResult&gt;</w:t>
      </w:r>
    </w:p>
    <w:p w14:paraId="335AD28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&lt;/RSP_ITEM&gt;</w:t>
      </w:r>
    </w:p>
    <w:p w14:paraId="3E4C844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&lt;/MESSAGE&gt;</w:t>
      </w:r>
    </w:p>
    <w:p w14:paraId="187C5B5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&lt;/E_RESPONSE&gt;</w:t>
      </w:r>
    </w:p>
    <w:p w14:paraId="75C8B22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&lt;/CreateResultResponse&gt;</w:t>
      </w:r>
    </w:p>
    <w:p w14:paraId="2F67800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&lt;/soap:Body&gt;</w:t>
      </w:r>
    </w:p>
    <w:p w14:paraId="3EB439DB" w14:textId="53267293" w:rsidR="00187EA8" w:rsidRPr="00A3383A" w:rsidRDefault="00DF5B5A" w:rsidP="00A3383A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&lt;/soap:Envelope&gt;</w:t>
      </w:r>
    </w:p>
    <w:bookmarkEnd w:id="88"/>
    <w:p w14:paraId="231C492C" w14:textId="77777777" w:rsidR="00187EA8" w:rsidRDefault="00187EA8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0F2FE2D2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9" w:name="_Toc27046956"/>
      <w:bookmarkEnd w:id="74"/>
      <w:bookmarkEnd w:id="75"/>
      <w:r>
        <w:rPr>
          <w:rFonts w:ascii="微软雅黑" w:eastAsia="微软雅黑" w:hAnsi="微软雅黑"/>
          <w:sz w:val="24"/>
          <w:szCs w:val="24"/>
          <w:lang w:eastAsia="zh-CN"/>
        </w:rPr>
        <w:t>Rework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接口测试报文</w:t>
      </w:r>
      <w:bookmarkEnd w:id="89"/>
    </w:p>
    <w:p w14:paraId="3B1D50DB" w14:textId="77777777" w:rsidR="00187EA8" w:rsidRDefault="00DF5B5A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6EB3AEB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&lt;soapenv:Envelope xmlns:soapenv="http://schemas.xmlsoap.org/soap/envelope/" xmlns:bpm="http://www.ekingwin.com/esb/BPM_SUNAC_570_Rework"&gt;</w:t>
      </w:r>
    </w:p>
    <w:p w14:paraId="7E433F9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&lt;soapenv:Header/&gt;</w:t>
      </w:r>
    </w:p>
    <w:p w14:paraId="74EB168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&lt;soapenv:Body&gt;</w:t>
      </w:r>
    </w:p>
    <w:p w14:paraId="79CB824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&lt;bpm:BPM_SUNAC_570_Rework&gt;</w:t>
      </w:r>
    </w:p>
    <w:p w14:paraId="0F51737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&lt;I_REQUEST&gt;</w:t>
      </w:r>
    </w:p>
    <w:p w14:paraId="42C6C94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&lt;REQ_BASEINFO&gt;</w:t>
      </w:r>
    </w:p>
    <w:p w14:paraId="5F24CC6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&lt;REQ_TRACE_ID&gt;B2C5E56DF2FB4660BB133AE3891D3C66&lt;/REQ_TRACE_ID&gt;</w:t>
      </w:r>
    </w:p>
    <w:p w14:paraId="21C3B32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&lt;REQ_SEND_TIME&gt;20191211201231&lt;/REQ_SEND_TIME&gt;</w:t>
      </w:r>
    </w:p>
    <w:p w14:paraId="6BBC265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&lt;REQ_SRC_SYS&gt;BS-CAD-D&lt;/REQ_SRC_SYS&gt;</w:t>
      </w:r>
    </w:p>
    <w:p w14:paraId="2C18F07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&lt;REQ_TAR_SYS&gt;BS-BPM-D&lt;/REQ_TAR_SYS&gt;</w:t>
      </w:r>
    </w:p>
    <w:p w14:paraId="53CECD7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&lt;REQ_SERVER_NAME&gt;BPM_SUNAC_570_Rework_PS&lt;/REQ_SERVER_NAME&gt;</w:t>
      </w:r>
    </w:p>
    <w:p w14:paraId="3FAE2BB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             &lt;REQ_SYN_FLAG&gt;?&lt;/REQ_SYN_FLAG&gt;</w:t>
      </w:r>
    </w:p>
    <w:p w14:paraId="17CF2C1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&lt;REQ_BSN_ID&gt;170&lt;/REQ_BSN_ID&gt;</w:t>
      </w:r>
    </w:p>
    <w:p w14:paraId="01DB8C2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&lt;REQ_RETRY_TIMES&gt;?&lt;/REQ_RETRY_TIMES&gt;</w:t>
      </w:r>
    </w:p>
    <w:p w14:paraId="5E9CA28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&lt;REQ_REPEAT_FLAG&gt;?&lt;/REQ_REPEAT_FLAG&gt;</w:t>
      </w:r>
    </w:p>
    <w:p w14:paraId="3A1450F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&lt;REQ_REPEAT_CYCLE&gt;?&lt;/REQ_REPEAT_CYCLE&gt;</w:t>
      </w:r>
    </w:p>
    <w:p w14:paraId="3872F37D" w14:textId="77B77684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&lt;BIZTRANSACTIONID&gt;BPM_SUNAC_570_Rework_PS_PS20191030111959022&lt;/BIZTRANSACTIONID&gt;</w:t>
      </w:r>
    </w:p>
    <w:p w14:paraId="2CF3E17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&lt;COUNT&gt;1&lt;/COUNT&gt;</w:t>
      </w:r>
    </w:p>
    <w:p w14:paraId="231E8BD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&lt;/REQ_BASEINFO&gt;</w:t>
      </w:r>
    </w:p>
    <w:p w14:paraId="65E8AF7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&lt;MESSAGE&gt;</w:t>
      </w:r>
    </w:p>
    <w:p w14:paraId="2AA0770C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&lt;!--Zero or more repetitions:--&gt;</w:t>
      </w:r>
    </w:p>
    <w:p w14:paraId="6903C2C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&lt;REQ_ITEM&gt;</w:t>
      </w:r>
    </w:p>
    <w:p w14:paraId="4784154F" w14:textId="6D2208D1" w:rsidR="00187EA8" w:rsidRPr="00E1097E" w:rsidRDefault="00DF5B5A" w:rsidP="001D4312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 </w:t>
      </w:r>
    </w:p>
    <w:p w14:paraId="3132474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70E51E8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&lt;strBTID&gt;P11&lt;/strBTID&gt;</w:t>
      </w:r>
    </w:p>
    <w:p w14:paraId="20D0C93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04C3B78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&lt;strBOID&gt;170&lt;/strBOID&gt;</w:t>
      </w:r>
    </w:p>
    <w:p w14:paraId="636424C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13E4FB9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&lt;iProcInstID&gt;2510001555&lt;/iProcInstID&gt;</w:t>
      </w:r>
    </w:p>
    <w:p w14:paraId="5294499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1DD6E94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&lt;strStepName&gt;测试&lt;/strStepName&gt;</w:t>
      </w:r>
    </w:p>
    <w:p w14:paraId="58BF81E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45E7A7E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&lt;strApproverId&gt;1&lt;/strApproverId&gt;</w:t>
      </w:r>
    </w:p>
    <w:p w14:paraId="6322189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2E1675D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&lt;eAction&gt;1&lt;/eAction&gt;</w:t>
      </w:r>
    </w:p>
    <w:p w14:paraId="2EB3347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2BF062A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&lt;strComment&gt;同意&lt;/strComment&gt;&lt;dtTime&gt;2019-12-11&lt;/dtTime&gt;</w:t>
      </w:r>
    </w:p>
    <w:p w14:paraId="4005FEC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&lt;/REQ_ITEM&gt;</w:t>
      </w:r>
    </w:p>
    <w:p w14:paraId="410B1AA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&lt;/MESSAGE&gt;</w:t>
      </w:r>
    </w:p>
    <w:p w14:paraId="6209C7F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&lt;/I_REQUEST&gt;</w:t>
      </w:r>
    </w:p>
    <w:p w14:paraId="2C49260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&lt;/bpm:BPM_SUNAC_570_Rework&gt;</w:t>
      </w:r>
    </w:p>
    <w:p w14:paraId="0D447F1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&lt;/soapenv:Body&gt;</w:t>
      </w:r>
    </w:p>
    <w:p w14:paraId="17CD213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&lt;/soapenv:Envelope&gt;</w:t>
      </w:r>
    </w:p>
    <w:p w14:paraId="33806F8F" w14:textId="77777777" w:rsidR="00187EA8" w:rsidRPr="003C7C74" w:rsidRDefault="00187EA8">
      <w:pPr>
        <w:pStyle w:val="BodyText123"/>
        <w:ind w:leftChars="327" w:left="719"/>
        <w:rPr>
          <w:rFonts w:ascii="微软雅黑" w:eastAsia="微软雅黑" w:hAnsi="微软雅黑" w:cs="Arial"/>
          <w:sz w:val="21"/>
          <w:szCs w:val="21"/>
          <w:lang w:eastAsia="zh-CN"/>
        </w:rPr>
      </w:pPr>
    </w:p>
    <w:p w14:paraId="61449158" w14:textId="77777777" w:rsidR="00187EA8" w:rsidRPr="003C7C74" w:rsidRDefault="00DF5B5A">
      <w:pPr>
        <w:pStyle w:val="BodyText123"/>
        <w:ind w:leftChars="327" w:left="719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3C7C74">
        <w:rPr>
          <w:rFonts w:ascii="微软雅黑" w:eastAsia="微软雅黑" w:hAnsi="微软雅黑" w:cs="Arial" w:hint="eastAsia"/>
          <w:sz w:val="21"/>
          <w:szCs w:val="21"/>
          <w:lang w:eastAsia="zh-CN"/>
        </w:rPr>
        <w:t>返回报文</w:t>
      </w:r>
    </w:p>
    <w:p w14:paraId="1E88D95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&lt;soap:Envelope xmlns:xsi="http://www.w3.org/2001/XMLSchema-instance" xmlns:xsd="http://www.w3.org/2001/XMLSchema" xmlns:soap="http://schemas.xmlsoap.org/soap/envelope/"&gt;</w:t>
      </w:r>
    </w:p>
    <w:p w14:paraId="0307194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&lt;soap:Body&gt;</w:t>
      </w:r>
    </w:p>
    <w:p w14:paraId="426097F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&lt;CreateResultResponse xmlns="http://tempuri.org/"&gt;</w:t>
      </w:r>
    </w:p>
    <w:p w14:paraId="0EB3F32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    &lt;E_RESPONSE&gt;</w:t>
      </w:r>
    </w:p>
    <w:p w14:paraId="2882C2C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&lt;RSP_BASEINFO&gt;</w:t>
      </w:r>
    </w:p>
    <w:p w14:paraId="3B782AC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&lt;RSP_TRACE_ID&gt;B2C5E56DF2FB4660BB133AE3891D3C66&lt;/RSP_TRACE_ID&gt;</w:t>
      </w:r>
    </w:p>
    <w:p w14:paraId="0C0F161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&lt;RSP_REQ_TRACEID&gt;20191030112004&lt;/RSP_REQ_TRACEID&gt;</w:t>
      </w:r>
    </w:p>
    <w:p w14:paraId="39CFA13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&lt;RSP_SEND_TIME&gt;20191211201220&lt;/RSP_SEND_TIME&gt;</w:t>
      </w:r>
    </w:p>
    <w:p w14:paraId="6D677BB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&lt;RSP_SRC_SYS&gt;BS-BPM-D&lt;/RSP_SRC_SYS&gt;</w:t>
      </w:r>
    </w:p>
    <w:p w14:paraId="3600F33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&lt;RSP_TAR_SYS&gt;BS-BPM-D&lt;/RSP_TAR_SYS&gt;</w:t>
      </w:r>
    </w:p>
    <w:p w14:paraId="5D7E7A2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&lt;RSP_SERVER_NAME&gt;vsheji&lt;/RSP_SERVER_NAME&gt;</w:t>
      </w:r>
    </w:p>
    <w:p w14:paraId="58207AA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&lt;RSP_BSN_ID&gt;170&lt;/RSP_BSN_ID&gt;</w:t>
      </w:r>
    </w:p>
    <w:p w14:paraId="710E9F7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&lt;RSP_RETRY_TIMES&gt;int&lt;/RSP_RETRY_TIMES&gt;</w:t>
      </w:r>
    </w:p>
    <w:p w14:paraId="5907FAD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&lt;RSP_STATUS_CODE&gt;int&lt;/RSP_STATUS_CODE&gt;</w:t>
      </w:r>
    </w:p>
    <w:p w14:paraId="222F9BF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&lt;RSP_STATUS_MSG&gt;string&lt;/RSP_STATUS_MSG&gt;</w:t>
      </w:r>
    </w:p>
    <w:p w14:paraId="177F4EF7" w14:textId="4DCCAA2D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&lt;BIZTRANSACTIONID&gt;BPM_SUNAC_570_Rework_PS_PS20191030111959022&lt;/BIZTRANSACTIONID&gt;</w:t>
      </w:r>
    </w:p>
    <w:p w14:paraId="0A05135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&lt;RESULT&gt;1&lt;/RESULT&gt;</w:t>
      </w:r>
    </w:p>
    <w:p w14:paraId="7FC4315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&lt;/RSP_BASEINFO&gt;</w:t>
      </w:r>
    </w:p>
    <w:p w14:paraId="24A4F78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&lt;MESSAGE&gt;</w:t>
      </w:r>
    </w:p>
    <w:p w14:paraId="67B8965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&lt;RSP_ITEM&gt;</w:t>
      </w:r>
    </w:p>
    <w:p w14:paraId="2F6C461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&lt;Code&gt;100&lt;/Code&gt;</w:t>
      </w:r>
    </w:p>
    <w:p w14:paraId="67C9F34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&lt;Success&gt;1111&lt;/Success&gt;</w:t>
      </w:r>
    </w:p>
    <w:p w14:paraId="49873F4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&lt;Error&gt;&lt;/Error&gt;</w:t>
      </w:r>
    </w:p>
    <w:p w14:paraId="6493D8D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&lt;EProcessInstanceResult&gt;&lt;/EProcessInstanceResult&gt;</w:t>
      </w:r>
    </w:p>
    <w:p w14:paraId="16F1A91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&lt;/RSP_ITEM&gt;</w:t>
      </w:r>
    </w:p>
    <w:p w14:paraId="4FF07EB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&lt;/MESSAGE&gt;</w:t>
      </w:r>
    </w:p>
    <w:p w14:paraId="5839340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&lt;/E_RESPONSE&gt;</w:t>
      </w:r>
    </w:p>
    <w:p w14:paraId="258CCCD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&lt;/CreateResultResponse&gt;</w:t>
      </w:r>
    </w:p>
    <w:p w14:paraId="259A98E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&lt;/soap:Body&gt;</w:t>
      </w:r>
    </w:p>
    <w:p w14:paraId="36E90FD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&lt;/soap:Envelope&gt;</w:t>
      </w:r>
    </w:p>
    <w:p w14:paraId="2610915B" w14:textId="77777777" w:rsidR="00187EA8" w:rsidRDefault="00187EA8">
      <w:pPr>
        <w:pStyle w:val="BodyText123"/>
        <w:ind w:leftChars="327" w:left="719"/>
        <w:rPr>
          <w:rFonts w:ascii="微软雅黑" w:eastAsia="微软雅黑" w:hAnsi="微软雅黑" w:cs="微软雅黑"/>
          <w:sz w:val="10"/>
          <w:szCs w:val="10"/>
          <w:lang w:eastAsia="zh-CN"/>
        </w:rPr>
      </w:pPr>
    </w:p>
    <w:p w14:paraId="64A50E06" w14:textId="258B0E8E" w:rsidR="00187EA8" w:rsidRDefault="00DF5B5A">
      <w:pPr>
        <w:pStyle w:val="BodyText123"/>
        <w:ind w:leftChars="327" w:left="719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60540A">
        <w:rPr>
          <w:rFonts w:ascii="微软雅黑" w:eastAsia="微软雅黑" w:hAnsi="微软雅黑" w:cs="Arial" w:hint="eastAsia"/>
          <w:sz w:val="21"/>
          <w:szCs w:val="21"/>
          <w:lang w:eastAsia="zh-CN"/>
        </w:rPr>
        <w:t>审批退回，业务系统数据状态为“</w:t>
      </w:r>
      <w:r w:rsidR="00917F50" w:rsidRPr="0060540A">
        <w:rPr>
          <w:rFonts w:ascii="微软雅黑" w:eastAsia="微软雅黑" w:hAnsi="微软雅黑" w:cs="Arial" w:hint="eastAsia"/>
          <w:sz w:val="21"/>
          <w:szCs w:val="21"/>
          <w:lang w:eastAsia="zh-CN"/>
        </w:rPr>
        <w:t>待发布</w:t>
      </w:r>
      <w:r w:rsidRPr="0060540A">
        <w:rPr>
          <w:rFonts w:ascii="微软雅黑" w:eastAsia="微软雅黑" w:hAnsi="微软雅黑" w:cs="Arial" w:hint="eastAsia"/>
          <w:sz w:val="21"/>
          <w:szCs w:val="21"/>
          <w:lang w:eastAsia="zh-CN"/>
        </w:rPr>
        <w:t>”，</w:t>
      </w:r>
      <w:r w:rsidR="00917F50" w:rsidRPr="0060540A">
        <w:rPr>
          <w:rFonts w:ascii="微软雅黑" w:eastAsia="微软雅黑" w:hAnsi="微软雅黑" w:cs="Arial" w:hint="eastAsia"/>
          <w:sz w:val="21"/>
          <w:szCs w:val="21"/>
          <w:lang w:eastAsia="zh-CN"/>
        </w:rPr>
        <w:t>需修改</w:t>
      </w:r>
      <w:r w:rsidRPr="0060540A">
        <w:rPr>
          <w:rFonts w:ascii="微软雅黑" w:eastAsia="微软雅黑" w:hAnsi="微软雅黑" w:cs="Arial" w:hint="eastAsia"/>
          <w:sz w:val="21"/>
          <w:szCs w:val="21"/>
          <w:lang w:eastAsia="zh-CN"/>
        </w:rPr>
        <w:t>重新发起流程</w:t>
      </w:r>
      <w:r w:rsidR="00917F50" w:rsidRPr="0060540A">
        <w:rPr>
          <w:rFonts w:ascii="微软雅黑" w:eastAsia="微软雅黑" w:hAnsi="微软雅黑" w:cs="Arial" w:hint="eastAsia"/>
          <w:sz w:val="21"/>
          <w:szCs w:val="21"/>
          <w:lang w:eastAsia="zh-CN"/>
        </w:rPr>
        <w:t>或删除原型</w:t>
      </w:r>
      <w:r w:rsidRPr="0060540A">
        <w:rPr>
          <w:rFonts w:ascii="微软雅黑" w:eastAsia="微软雅黑" w:hAnsi="微软雅黑" w:cs="Arial" w:hint="eastAsia"/>
          <w:sz w:val="21"/>
          <w:szCs w:val="21"/>
          <w:lang w:eastAsia="zh-CN"/>
        </w:rPr>
        <w:t>。</w:t>
      </w:r>
    </w:p>
    <w:p w14:paraId="62BA16AE" w14:textId="762F114A" w:rsidR="00D01A64" w:rsidRPr="0060540A" w:rsidRDefault="00D01A64" w:rsidP="00D01A64">
      <w:pPr>
        <w:pStyle w:val="BodyText123"/>
        <w:ind w:leftChars="64" w:left="141"/>
        <w:rPr>
          <w:rFonts w:ascii="微软雅黑" w:eastAsia="微软雅黑" w:hAnsi="微软雅黑" w:cs="Arial" w:hint="eastAsia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06B74D9B" wp14:editId="429067D3">
            <wp:extent cx="5490210" cy="12293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DE56" w14:textId="77777777" w:rsidR="00187EA8" w:rsidRDefault="00187EA8">
      <w:pPr>
        <w:pStyle w:val="BodyText123"/>
        <w:rPr>
          <w:rFonts w:ascii="微软雅黑" w:eastAsia="微软雅黑" w:hAnsi="微软雅黑"/>
          <w:lang w:eastAsia="zh-CN"/>
        </w:rPr>
      </w:pPr>
    </w:p>
    <w:p w14:paraId="4DB96122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90" w:name="_Toc314236082"/>
      <w:bookmarkStart w:id="91" w:name="_Toc142291413"/>
      <w:bookmarkStart w:id="92" w:name="_Toc314236168"/>
      <w:bookmarkStart w:id="93" w:name="_Toc112222301"/>
      <w:bookmarkStart w:id="94" w:name="_Toc76620966"/>
      <w:bookmarkStart w:id="95" w:name="_Toc27046957"/>
      <w:r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A</w:t>
      </w:r>
      <w:r>
        <w:rPr>
          <w:rFonts w:ascii="微软雅黑" w:eastAsia="微软雅黑" w:hAnsi="微软雅黑"/>
          <w:sz w:val="24"/>
          <w:szCs w:val="24"/>
          <w:lang w:eastAsia="zh-CN"/>
        </w:rPr>
        <w:t>udit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接口测试报文</w:t>
      </w:r>
      <w:bookmarkEnd w:id="95"/>
    </w:p>
    <w:p w14:paraId="5BD031A9" w14:textId="77777777" w:rsidR="00187EA8" w:rsidRDefault="00DF5B5A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5D0E183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&lt;soapenv:Envelope xmlns:soapenv="http://schemas.xmlsoap.org/soap/envelope/" xmlns:bpm="http://www.ekingwin.com/esb/BPM_SUNAC_569_Audit"&gt;</w:t>
      </w:r>
    </w:p>
    <w:p w14:paraId="00C36DB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&lt;soapenv:Header/&gt;</w:t>
      </w:r>
    </w:p>
    <w:p w14:paraId="6455C63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&lt;soapenv:Body&gt;</w:t>
      </w:r>
    </w:p>
    <w:p w14:paraId="49A34FE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&lt;bpm:BPM_SUNAC_569_Audit&gt;</w:t>
      </w:r>
    </w:p>
    <w:p w14:paraId="193C4CB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&lt;I_REQUEST&gt;</w:t>
      </w:r>
    </w:p>
    <w:p w14:paraId="3959055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&lt;REQ_BASEINFO&gt;</w:t>
      </w:r>
    </w:p>
    <w:p w14:paraId="272EBF2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&lt;REQ_TRACE_ID&gt;27E8FDB412C44A4A935C384159B4FEBB&lt;/REQ_TRACE_ID&gt;</w:t>
      </w:r>
    </w:p>
    <w:p w14:paraId="4768589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&lt;REQ_SEND_TIME&gt;20191211201250&lt;/REQ_SEND_TIME&gt;</w:t>
      </w:r>
    </w:p>
    <w:p w14:paraId="091B8AC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&lt;REQ_SRC_SYS&gt;BS-BPM-D&lt;/REQ_SRC_SYS&gt;</w:t>
      </w:r>
    </w:p>
    <w:p w14:paraId="00A69ED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&lt;REQ_TAR_SYS&gt;BS-CAD-D&lt;/REQ_TAR_SYS&gt;</w:t>
      </w:r>
    </w:p>
    <w:p w14:paraId="1327CB8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&lt;REQ_SERVER_NAME&gt;BPM_SUNAC_569_Audit_PS&lt;/REQ_SERVER_NAME&gt;</w:t>
      </w:r>
    </w:p>
    <w:p w14:paraId="78B81A2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&lt;REQ_SYN_FLAG&gt;?&lt;/REQ_SYN_FLAG&gt;</w:t>
      </w:r>
    </w:p>
    <w:p w14:paraId="49D0A8F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&lt;REQ_BSN_ID&gt;170&lt;/REQ_BSN_ID&gt;</w:t>
      </w:r>
    </w:p>
    <w:p w14:paraId="64EEFCF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&lt;REQ_RETRY_TIMES&gt;?&lt;/REQ_RETRY_TIMES&gt;</w:t>
      </w:r>
    </w:p>
    <w:p w14:paraId="3F6ABB5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&lt;REQ_REPEAT_FLAG&gt;?&lt;/REQ_REPEAT_FLAG&gt;</w:t>
      </w:r>
    </w:p>
    <w:p w14:paraId="7CA2A46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&lt;REQ_REPEAT_CYCLE&gt;?&lt;/REQ_REPEAT_CYCLE&gt;</w:t>
      </w:r>
    </w:p>
    <w:p w14:paraId="068986B8" w14:textId="3FA95C36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&lt;BIZTRANSACTIONID&gt;BPM_SUNAC_569_Audit_PS20191030111959022&lt;/BIZTRANSACTIONID&gt;</w:t>
      </w:r>
    </w:p>
    <w:p w14:paraId="6501F40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&lt;COUNT&gt;?&lt;/COUNT&gt;</w:t>
      </w:r>
    </w:p>
    <w:p w14:paraId="16FB3FF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&lt;/REQ_BASEINFO&gt;</w:t>
      </w:r>
    </w:p>
    <w:p w14:paraId="3FD243B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&lt;MESSAGE&gt;</w:t>
      </w:r>
    </w:p>
    <w:p w14:paraId="007BD06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&lt;!--Zero or more repetitions:--&gt;</w:t>
      </w:r>
    </w:p>
    <w:p w14:paraId="28F6662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&lt;REQ_ITEM&gt;</w:t>
      </w:r>
    </w:p>
    <w:p w14:paraId="0FBA514C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5DF90E9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52FDA5D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67D14A8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&lt;strBTID&gt;p12&lt;/strBTID&gt;</w:t>
      </w:r>
    </w:p>
    <w:p w14:paraId="63251A2C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2169F0D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&lt;strBOID&gt;188&lt;/strBOID&gt;</w:t>
      </w:r>
    </w:p>
    <w:p w14:paraId="784A10D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4C742D8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&lt;iProcInstID&gt;20191211201231&lt;/iProcInstID&gt;</w:t>
      </w:r>
    </w:p>
    <w:p w14:paraId="20030A1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2FA6750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&lt;strStepName&gt;同意&lt;/strStepName&gt;</w:t>
      </w:r>
    </w:p>
    <w:p w14:paraId="1FE4B6F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244BA2E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&lt;strApproverId&gt;100&lt;/strApproverId&gt;&lt;eAction&gt;1&lt;/eAction&gt;</w:t>
      </w:r>
    </w:p>
    <w:p w14:paraId="04B65AB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&lt;!--Optional:--&gt;</w:t>
      </w:r>
    </w:p>
    <w:p w14:paraId="62C287D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&lt;strComment&gt;同意&lt;/strComment&gt;&lt;dtTime&gt;2019121212&lt;/dtTime&gt;</w:t>
      </w:r>
    </w:p>
    <w:p w14:paraId="5BE2959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lastRenderedPageBreak/>
        <w:t xml:space="preserve">               &lt;/REQ_ITEM&gt;</w:t>
      </w:r>
    </w:p>
    <w:p w14:paraId="1E91316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&lt;/MESSAGE&gt;</w:t>
      </w:r>
    </w:p>
    <w:p w14:paraId="431FE4D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&lt;/I_REQUEST&gt;</w:t>
      </w:r>
    </w:p>
    <w:p w14:paraId="399B42C8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&lt;/bpm:BPM_SUNAC_569_Audit&gt;</w:t>
      </w:r>
    </w:p>
    <w:p w14:paraId="145DC65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&lt;/soapenv:Body&gt;</w:t>
      </w:r>
    </w:p>
    <w:p w14:paraId="6C8F4069" w14:textId="1934D146" w:rsidR="00187EA8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&lt;/soapenv:Envelope&gt;</w:t>
      </w:r>
    </w:p>
    <w:p w14:paraId="1A4D3835" w14:textId="77777777" w:rsidR="00E1097E" w:rsidRPr="00E1097E" w:rsidRDefault="00E1097E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4EA6F48E" w14:textId="77777777" w:rsidR="00187EA8" w:rsidRDefault="00DF5B5A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>
        <w:rPr>
          <w:rFonts w:ascii="微软雅黑" w:eastAsia="微软雅黑" w:hAnsi="微软雅黑" w:cs="Arial" w:hint="eastAsia"/>
          <w:sz w:val="24"/>
          <w:szCs w:val="24"/>
          <w:lang w:eastAsia="zh-CN"/>
        </w:rPr>
        <w:t>返回报文：</w:t>
      </w:r>
    </w:p>
    <w:p w14:paraId="7600C18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&lt;soap:Envelope xmlns:xsi="http://www.w3.org/2001/XMLSchema-instance" xmlns:xsd="http://www.w3.org/2001/XMLSchema" xmlns:soap="http://schemas.xmlsoap.org/soap/envelope/"&gt;</w:t>
      </w:r>
    </w:p>
    <w:p w14:paraId="160D3EF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&lt;soap:Body&gt;</w:t>
      </w:r>
    </w:p>
    <w:p w14:paraId="1536864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&lt;CreateResultResponse xmlns="http://tempuri.org/"&gt;</w:t>
      </w:r>
    </w:p>
    <w:p w14:paraId="67CAB3E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&lt;E_RESPONSE&gt;</w:t>
      </w:r>
    </w:p>
    <w:p w14:paraId="66656C47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&lt;RSP_BASEINFO&gt;</w:t>
      </w:r>
    </w:p>
    <w:p w14:paraId="5BF7D02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&lt;RSP_TRACE_ID&gt;27E8FDB412C44A4A935C384159B4FEBB&lt;/RSP_TRACE_ID&gt;</w:t>
      </w:r>
    </w:p>
    <w:p w14:paraId="4CFA869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&lt;RSP_REQ_TRACEID&gt;20191030112004&lt;/RSP_REQ_TRACEID&gt;</w:t>
      </w:r>
    </w:p>
    <w:p w14:paraId="420A682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&lt;RSP_SEND_TIME&gt;20191211201250&lt;/RSP_SEND_TIME&gt;</w:t>
      </w:r>
    </w:p>
    <w:p w14:paraId="244AB8CD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&lt;RSP_SRC_SYS&gt;BS-BPM-D&lt;/RSP_SRC_SYS&gt;</w:t>
      </w:r>
    </w:p>
    <w:p w14:paraId="61A04406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&lt;RSP_TAR_SYS&gt;BS-BPM-D&lt;/RSP_TAR_SYS&gt;</w:t>
      </w:r>
    </w:p>
    <w:p w14:paraId="5C5E72D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&lt;RSP_SERVER_NAME&gt;vsheji&lt;/RSP_SERVER_NAME&gt;</w:t>
      </w:r>
    </w:p>
    <w:p w14:paraId="2E67B78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&lt;RSP_BSN_ID&gt;170&lt;/RSP_BSN_ID&gt;</w:t>
      </w:r>
    </w:p>
    <w:p w14:paraId="5BF9B78C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&lt;RSP_RETRY_TIMES&gt;int&lt;/RSP_RETRY_TIMES&gt;</w:t>
      </w:r>
    </w:p>
    <w:p w14:paraId="16036475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&lt;RSP_STATUS_CODE&gt;int&lt;/RSP_STATUS_CODE&gt;</w:t>
      </w:r>
    </w:p>
    <w:p w14:paraId="1B3193E1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&lt;RSP_STATUS_MSG&gt;string&lt;/RSP_STATUS_MSG&gt;</w:t>
      </w:r>
    </w:p>
    <w:p w14:paraId="5802DB21" w14:textId="349EF79C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&lt;BIZTRANSACTIONID&gt;BPM_SUNAC_569_Audit_PS20191030111959022&lt;/BIZTRANSACTIONID&gt;</w:t>
      </w:r>
    </w:p>
    <w:p w14:paraId="009D6A44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&lt;RESULT&gt;1&lt;/RESULT&gt;</w:t>
      </w:r>
    </w:p>
    <w:p w14:paraId="32026E0C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&lt;/RSP_BASEINFO&gt;</w:t>
      </w:r>
    </w:p>
    <w:p w14:paraId="224496C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&lt;MESSAGE&gt;</w:t>
      </w:r>
    </w:p>
    <w:p w14:paraId="3C5A370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&lt;RSP_ITEM&gt;</w:t>
      </w:r>
    </w:p>
    <w:p w14:paraId="6BFD4BEF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&lt;Code&gt;100&lt;/Code&gt;</w:t>
      </w:r>
    </w:p>
    <w:p w14:paraId="6F571040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&lt;Success&gt;1111&lt;/Success&gt;</w:t>
      </w:r>
    </w:p>
    <w:p w14:paraId="7A174DF9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&lt;Error&gt;&lt;/Error&gt;</w:t>
      </w:r>
    </w:p>
    <w:p w14:paraId="6B174AD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&lt;EProcessInstanceResult&gt;&lt;/EProcessInstanceResult&gt;</w:t>
      </w:r>
    </w:p>
    <w:p w14:paraId="779FA812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&lt;/RSP_ITEM&gt;</w:t>
      </w:r>
    </w:p>
    <w:p w14:paraId="42FFA5C3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&lt;/MESSAGE&gt;</w:t>
      </w:r>
    </w:p>
    <w:p w14:paraId="648700FB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&lt;/E_RESPONSE&gt;</w:t>
      </w:r>
    </w:p>
    <w:p w14:paraId="2A3D808A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&lt;/CreateResultResponse&gt;</w:t>
      </w:r>
    </w:p>
    <w:p w14:paraId="1479026E" w14:textId="77777777" w:rsidR="00187EA8" w:rsidRPr="00E1097E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&lt;/soap:Body&gt;</w:t>
      </w:r>
    </w:p>
    <w:p w14:paraId="015EF6B4" w14:textId="756E3DBC" w:rsidR="00187EA8" w:rsidRDefault="00DF5B5A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&lt;/soap:Envelope</w:t>
      </w:r>
      <w:r w:rsidR="00E1097E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>&gt;</w:t>
      </w:r>
    </w:p>
    <w:p w14:paraId="21434CBC" w14:textId="76D82718" w:rsidR="00E1097E" w:rsidRDefault="00E1097E" w:rsidP="00E1097E">
      <w:pPr>
        <w:pStyle w:val="BodyText123"/>
        <w:spacing w:after="0" w:line="240" w:lineRule="auto"/>
        <w:ind w:leftChars="300" w:left="660"/>
        <w:jc w:val="left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5D60B097" w14:textId="02DC02BC" w:rsidR="000149DE" w:rsidRDefault="000149DE" w:rsidP="000149DE">
      <w:pPr>
        <w:pStyle w:val="BodyText123"/>
        <w:spacing w:after="0" w:line="240" w:lineRule="auto"/>
        <w:ind w:left="0"/>
        <w:jc w:val="center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0149DE">
        <w:rPr>
          <w:rFonts w:ascii="微软雅黑" w:eastAsia="微软雅黑" w:hAnsi="微软雅黑" w:cs="微软雅黑"/>
          <w:bCs/>
          <w:noProof/>
          <w:sz w:val="18"/>
          <w:szCs w:val="18"/>
          <w:lang w:eastAsia="zh-CN"/>
        </w:rPr>
        <w:drawing>
          <wp:inline distT="0" distB="0" distL="0" distR="0" wp14:anchorId="05CC1000" wp14:editId="709B14B0">
            <wp:extent cx="5490210" cy="502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A8AF" w14:textId="77777777" w:rsidR="000149DE" w:rsidRPr="00E1097E" w:rsidRDefault="000149DE" w:rsidP="000149DE">
      <w:pPr>
        <w:pStyle w:val="BodyText123"/>
        <w:spacing w:after="0" w:line="240" w:lineRule="auto"/>
        <w:ind w:left="0"/>
        <w:jc w:val="center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</w:p>
    <w:p w14:paraId="332B0878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96" w:name="_Toc27046958"/>
      <w:r>
        <w:rPr>
          <w:rFonts w:ascii="微软雅黑" w:eastAsia="微软雅黑" w:hAnsi="微软雅黑" w:hint="eastAsia"/>
        </w:rPr>
        <w:t>缺陷的统计与分析</w:t>
      </w:r>
      <w:bookmarkEnd w:id="90"/>
      <w:bookmarkEnd w:id="91"/>
      <w:bookmarkEnd w:id="92"/>
      <w:bookmarkEnd w:id="93"/>
      <w:bookmarkEnd w:id="94"/>
      <w:bookmarkEnd w:id="96"/>
    </w:p>
    <w:p w14:paraId="14F0BC76" w14:textId="77777777" w:rsidR="00187EA8" w:rsidRDefault="00DF5B5A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97" w:name="_Toc142291414"/>
      <w:bookmarkStart w:id="98" w:name="_Toc112222302"/>
      <w:bookmarkStart w:id="99" w:name="_Toc314236169"/>
      <w:bookmarkStart w:id="100" w:name="_Toc314236083"/>
      <w:bookmarkStart w:id="101" w:name="_Toc27046959"/>
      <w:r>
        <w:rPr>
          <w:rFonts w:ascii="微软雅黑" w:eastAsia="微软雅黑" w:hAnsi="微软雅黑" w:hint="eastAsia"/>
          <w:sz w:val="24"/>
          <w:szCs w:val="24"/>
        </w:rPr>
        <w:t>缺陷汇总</w:t>
      </w:r>
      <w:bookmarkEnd w:id="97"/>
      <w:bookmarkEnd w:id="98"/>
      <w:bookmarkEnd w:id="99"/>
      <w:bookmarkEnd w:id="100"/>
      <w:bookmarkEnd w:id="101"/>
    </w:p>
    <w:p w14:paraId="727ACA2D" w14:textId="77777777" w:rsidR="00187EA8" w:rsidRDefault="00DF5B5A">
      <w:pPr>
        <w:widowControl w:val="0"/>
        <w:numPr>
          <w:ilvl w:val="0"/>
          <w:numId w:val="6"/>
        </w:numPr>
        <w:spacing w:line="360" w:lineRule="auto"/>
        <w:ind w:left="857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概括</w:t>
      </w:r>
    </w:p>
    <w:p w14:paraId="6BAB1798" w14:textId="77777777" w:rsidR="00187EA8" w:rsidRDefault="00DF5B5A">
      <w:pPr>
        <w:pStyle w:val="InfoBlue"/>
        <w:ind w:left="855"/>
        <w:rPr>
          <w:rFonts w:ascii="微软雅黑" w:eastAsia="微软雅黑" w:hAnsi="微软雅黑"/>
          <w:i/>
          <w:iCs/>
          <w:color w:val="0000FF"/>
          <w:sz w:val="24"/>
          <w:szCs w:val="24"/>
        </w:rPr>
      </w:pPr>
      <w:r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【下表按</w:t>
      </w:r>
      <w:r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bug </w:t>
      </w:r>
      <w:r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</w:t>
      </w:r>
      <w:r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状态列出bug </w:t>
      </w:r>
      <w:r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的数量】</w:t>
      </w:r>
    </w:p>
    <w:tbl>
      <w:tblPr>
        <w:tblW w:w="6408" w:type="dxa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81"/>
        <w:gridCol w:w="2409"/>
        <w:gridCol w:w="1418"/>
      </w:tblGrid>
      <w:tr w:rsidR="00187EA8" w14:paraId="091AA636" w14:textId="77777777">
        <w:tc>
          <w:tcPr>
            <w:tcW w:w="2581" w:type="dxa"/>
            <w:shd w:val="clear" w:color="auto" w:fill="8DB3E2"/>
          </w:tcPr>
          <w:p w14:paraId="1DB51264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Closed Bug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2409" w:type="dxa"/>
            <w:shd w:val="clear" w:color="auto" w:fill="8DB3E2"/>
          </w:tcPr>
          <w:p w14:paraId="468F36A8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  <w:t>P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ending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Bug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1418" w:type="dxa"/>
            <w:shd w:val="clear" w:color="auto" w:fill="8DB3E2"/>
          </w:tcPr>
          <w:p w14:paraId="7F30AAF0" w14:textId="77777777" w:rsidR="00187EA8" w:rsidRDefault="00DF5B5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总计</w:t>
            </w:r>
          </w:p>
        </w:tc>
      </w:tr>
      <w:tr w:rsidR="00187EA8" w14:paraId="70B1D713" w14:textId="77777777">
        <w:tc>
          <w:tcPr>
            <w:tcW w:w="2581" w:type="dxa"/>
          </w:tcPr>
          <w:p w14:paraId="5E67242E" w14:textId="77777777" w:rsidR="00187EA8" w:rsidRDefault="00DF5B5A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09" w:type="dxa"/>
          </w:tcPr>
          <w:p w14:paraId="35E3EC40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03EB308A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7194F5E6" w14:textId="77777777" w:rsidR="00187EA8" w:rsidRDefault="00187EA8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7AAA7E73" w14:textId="77777777" w:rsidR="00187EA8" w:rsidRDefault="00DF5B5A">
      <w:pPr>
        <w:widowControl w:val="0"/>
        <w:numPr>
          <w:ilvl w:val="0"/>
          <w:numId w:val="6"/>
        </w:numPr>
        <w:spacing w:line="360" w:lineRule="auto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</w:t>
      </w:r>
      <w:r>
        <w:rPr>
          <w:rFonts w:ascii="微软雅黑" w:eastAsia="微软雅黑" w:hAnsi="微软雅黑" w:hint="eastAsia"/>
          <w:lang w:eastAsia="zh-CN"/>
        </w:rPr>
        <w:t>优先级</w:t>
      </w:r>
    </w:p>
    <w:tbl>
      <w:tblPr>
        <w:tblW w:w="8534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4"/>
        <w:gridCol w:w="2126"/>
        <w:gridCol w:w="1559"/>
        <w:gridCol w:w="1559"/>
        <w:gridCol w:w="1276"/>
      </w:tblGrid>
      <w:tr w:rsidR="00187EA8" w14:paraId="59E2A939" w14:textId="77777777">
        <w:tc>
          <w:tcPr>
            <w:tcW w:w="2014" w:type="dxa"/>
            <w:shd w:val="clear" w:color="auto" w:fill="8DB3E2"/>
          </w:tcPr>
          <w:p w14:paraId="79C1F264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严重 </w:t>
            </w:r>
          </w:p>
        </w:tc>
        <w:tc>
          <w:tcPr>
            <w:tcW w:w="2126" w:type="dxa"/>
            <w:shd w:val="clear" w:color="auto" w:fill="8DB3E2"/>
          </w:tcPr>
          <w:p w14:paraId="207CE6D5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一般</w:t>
            </w:r>
          </w:p>
        </w:tc>
        <w:tc>
          <w:tcPr>
            <w:tcW w:w="1559" w:type="dxa"/>
            <w:shd w:val="clear" w:color="auto" w:fill="8DB3E2"/>
          </w:tcPr>
          <w:p w14:paraId="72B040A2" w14:textId="77777777" w:rsidR="00187EA8" w:rsidRDefault="00DF5B5A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小缺陷</w:t>
            </w:r>
          </w:p>
        </w:tc>
        <w:tc>
          <w:tcPr>
            <w:tcW w:w="1559" w:type="dxa"/>
            <w:shd w:val="clear" w:color="auto" w:fill="8DB3E2"/>
          </w:tcPr>
          <w:p w14:paraId="6EAC7D16" w14:textId="77777777" w:rsidR="00187EA8" w:rsidRDefault="00DF5B5A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非缺陷</w:t>
            </w:r>
          </w:p>
        </w:tc>
        <w:tc>
          <w:tcPr>
            <w:tcW w:w="1276" w:type="dxa"/>
            <w:shd w:val="clear" w:color="auto" w:fill="8DB3E2"/>
          </w:tcPr>
          <w:p w14:paraId="6A47A71B" w14:textId="77777777" w:rsidR="00187EA8" w:rsidRDefault="00DF5B5A">
            <w:pPr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总计</w:t>
            </w:r>
          </w:p>
        </w:tc>
      </w:tr>
      <w:tr w:rsidR="00187EA8" w14:paraId="294E3B1F" w14:textId="77777777">
        <w:tc>
          <w:tcPr>
            <w:tcW w:w="2014" w:type="dxa"/>
          </w:tcPr>
          <w:p w14:paraId="6782D78E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14:paraId="21945959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53348159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20532141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14:paraId="302F8000" w14:textId="77777777" w:rsidR="00187EA8" w:rsidRDefault="00DF5B5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393ED3CD" w14:textId="77777777" w:rsidR="00187EA8" w:rsidRDefault="00187EA8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3A503A83" w14:textId="77777777" w:rsidR="00187EA8" w:rsidRDefault="00DF5B5A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102" w:name="_Toc314236171"/>
      <w:bookmarkStart w:id="103" w:name="_Toc142291416"/>
      <w:bookmarkStart w:id="104" w:name="_Toc112222304"/>
      <w:bookmarkStart w:id="105" w:name="_Toc314236085"/>
      <w:bookmarkStart w:id="106" w:name="_Toc76620967"/>
      <w:bookmarkStart w:id="107" w:name="_Toc27046960"/>
      <w:r>
        <w:rPr>
          <w:rFonts w:ascii="微软雅黑" w:eastAsia="微软雅黑" w:hAnsi="微软雅黑" w:hint="eastAsia"/>
          <w:sz w:val="28"/>
          <w:szCs w:val="28"/>
        </w:rPr>
        <w:t>遗留问题</w:t>
      </w:r>
      <w:bookmarkEnd w:id="102"/>
      <w:bookmarkEnd w:id="103"/>
      <w:bookmarkEnd w:id="104"/>
      <w:bookmarkEnd w:id="105"/>
      <w:bookmarkEnd w:id="107"/>
    </w:p>
    <w:p w14:paraId="32E181AB" w14:textId="77777777" w:rsidR="00187EA8" w:rsidRDefault="00DF5B5A">
      <w:pPr>
        <w:pStyle w:val="BodyText123"/>
        <w:numPr>
          <w:ilvl w:val="0"/>
          <w:numId w:val="7"/>
        </w:numPr>
        <w:ind w:left="993" w:hanging="76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若需求有变更后，与项目经理沟通之后后续调整；</w:t>
      </w:r>
    </w:p>
    <w:p w14:paraId="10383AF1" w14:textId="77777777" w:rsidR="00187EA8" w:rsidRDefault="00DF5B5A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</w:rPr>
      </w:pPr>
      <w:bookmarkStart w:id="108" w:name="_Toc112222305"/>
      <w:bookmarkStart w:id="109" w:name="_Toc314236172"/>
      <w:bookmarkStart w:id="110" w:name="_Toc142291417"/>
      <w:bookmarkStart w:id="111" w:name="_Toc314236086"/>
      <w:bookmarkStart w:id="112" w:name="_Toc27046961"/>
      <w:r>
        <w:rPr>
          <w:rFonts w:ascii="微软雅黑" w:eastAsia="微软雅黑" w:hAnsi="微软雅黑" w:hint="eastAsia"/>
        </w:rPr>
        <w:t>测试结论与建议</w:t>
      </w:r>
      <w:bookmarkEnd w:id="106"/>
      <w:bookmarkEnd w:id="108"/>
      <w:bookmarkEnd w:id="109"/>
      <w:bookmarkEnd w:id="110"/>
      <w:bookmarkEnd w:id="111"/>
      <w:bookmarkEnd w:id="112"/>
    </w:p>
    <w:p w14:paraId="5839DD68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 w:cstheme="majorEastAsia"/>
          <w:iCs w:val="0"/>
          <w:color w:val="000000" w:themeColor="text1"/>
          <w:lang w:eastAsia="zh-CN"/>
        </w:rPr>
      </w:pPr>
      <w:bookmarkStart w:id="113" w:name="_Toc314236173"/>
      <w:bookmarkStart w:id="114" w:name="_Toc142291418"/>
      <w:bookmarkStart w:id="115" w:name="_Toc314236087"/>
      <w:bookmarkStart w:id="116" w:name="_Toc112222306"/>
      <w:bookmarkStart w:id="117" w:name="_Toc27046962"/>
      <w:r>
        <w:rPr>
          <w:rFonts w:ascii="微软雅黑" w:eastAsia="微软雅黑" w:hAnsi="微软雅黑" w:hint="eastAsia"/>
        </w:rPr>
        <w:t>测试结论</w:t>
      </w:r>
      <w:bookmarkEnd w:id="113"/>
      <w:bookmarkEnd w:id="114"/>
      <w:bookmarkEnd w:id="115"/>
      <w:bookmarkEnd w:id="116"/>
      <w:bookmarkEnd w:id="117"/>
    </w:p>
    <w:p w14:paraId="3EEFBEEA" w14:textId="77777777" w:rsidR="00187EA8" w:rsidRDefault="00DF5B5A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基本功能可正常实现，且无遗留bug。</w:t>
      </w:r>
    </w:p>
    <w:p w14:paraId="0E7BF293" w14:textId="77777777" w:rsidR="00187EA8" w:rsidRDefault="00DF5B5A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118" w:name="_Toc27046963"/>
      <w:r>
        <w:rPr>
          <w:rFonts w:ascii="微软雅黑" w:eastAsia="微软雅黑" w:hAnsi="微软雅黑" w:hint="eastAsia"/>
          <w:lang w:eastAsia="zh-CN"/>
        </w:rPr>
        <w:lastRenderedPageBreak/>
        <w:t>改进</w:t>
      </w:r>
      <w:r>
        <w:rPr>
          <w:rFonts w:ascii="微软雅黑" w:eastAsia="微软雅黑" w:hAnsi="微软雅黑"/>
          <w:lang w:eastAsia="zh-CN"/>
        </w:rPr>
        <w:t>建议</w:t>
      </w:r>
      <w:bookmarkEnd w:id="118"/>
    </w:p>
    <w:p w14:paraId="4415A388" w14:textId="77777777" w:rsidR="00187EA8" w:rsidRDefault="00187EA8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</w:p>
    <w:sectPr w:rsidR="00187EA8">
      <w:headerReference w:type="even" r:id="rId15"/>
      <w:footerReference w:type="default" r:id="rId16"/>
      <w:pgSz w:w="12240" w:h="15840"/>
      <w:pgMar w:top="1440" w:right="1797" w:bottom="1440" w:left="1797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A0F92" w14:textId="77777777" w:rsidR="00874873" w:rsidRDefault="00874873">
      <w:r>
        <w:separator/>
      </w:r>
    </w:p>
  </w:endnote>
  <w:endnote w:type="continuationSeparator" w:id="0">
    <w:p w14:paraId="5CAE5FB6" w14:textId="77777777" w:rsidR="00874873" w:rsidRDefault="0087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Palatino">
    <w:altName w:val="Palatino Linotype"/>
    <w:charset w:val="00"/>
    <w:family w:val="roman"/>
    <w:pitch w:val="default"/>
    <w:sig w:usb0="00000000" w:usb1="00000000" w:usb2="00000000" w:usb3="00000000" w:csb0="00000001" w:csb1="00000000"/>
  </w:font>
  <w:font w:name="Century Gothic">
    <w:altName w:val="NumberOnly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F1A84" w14:textId="77777777" w:rsidR="008605B8" w:rsidRDefault="008605B8">
    <w:pPr>
      <w:pStyle w:val="ab"/>
      <w:tabs>
        <w:tab w:val="clear" w:pos="8640"/>
        <w:tab w:val="right" w:pos="8820"/>
      </w:tabs>
      <w:ind w:right="-18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B1A5B" w14:textId="77777777" w:rsidR="00874873" w:rsidRDefault="00874873">
      <w:r>
        <w:separator/>
      </w:r>
    </w:p>
  </w:footnote>
  <w:footnote w:type="continuationSeparator" w:id="0">
    <w:p w14:paraId="536D97CC" w14:textId="77777777" w:rsidR="00874873" w:rsidRDefault="00874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76D01" w14:textId="77777777" w:rsidR="008605B8" w:rsidRDefault="008605B8">
    <w:pPr>
      <w:pStyle w:val="ac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</w:rPr>
      <w:t>5</w:t>
    </w:r>
    <w:r>
      <w:rPr>
        <w:rStyle w:val="af0"/>
      </w:rPr>
      <w:fldChar w:fldCharType="end"/>
    </w:r>
  </w:p>
  <w:p w14:paraId="166DA9B0" w14:textId="77777777" w:rsidR="008605B8" w:rsidRDefault="008605B8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BE3"/>
    <w:multiLevelType w:val="multilevel"/>
    <w:tmpl w:val="00795BE3"/>
    <w:lvl w:ilvl="0">
      <w:start w:val="1"/>
      <w:numFmt w:val="bullet"/>
      <w:pStyle w:val="Style1"/>
      <w:lvlText w:val=""/>
      <w:lvlJc w:val="left"/>
      <w:pPr>
        <w:tabs>
          <w:tab w:val="left" w:pos="120"/>
        </w:tabs>
        <w:ind w:left="1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540"/>
        </w:tabs>
        <w:ind w:left="5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960"/>
        </w:tabs>
        <w:ind w:left="9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</w:abstractNum>
  <w:abstractNum w:abstractNumId="1" w15:restartNumberingAfterBreak="0">
    <w:nsid w:val="179C5DF7"/>
    <w:multiLevelType w:val="multilevel"/>
    <w:tmpl w:val="179C5DF7"/>
    <w:lvl w:ilvl="0">
      <w:start w:val="1"/>
      <w:numFmt w:val="decimal"/>
      <w:pStyle w:val="Numbers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AA1631"/>
    <w:multiLevelType w:val="multilevel"/>
    <w:tmpl w:val="17AA1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25259"/>
    <w:multiLevelType w:val="multilevel"/>
    <w:tmpl w:val="1E125259"/>
    <w:lvl w:ilvl="0">
      <w:start w:val="1"/>
      <w:numFmt w:val="bullet"/>
      <w:pStyle w:val="Bullet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9E6E78"/>
    <w:multiLevelType w:val="multilevel"/>
    <w:tmpl w:val="589E6E78"/>
    <w:lvl w:ilvl="0">
      <w:start w:val="1"/>
      <w:numFmt w:val="bullet"/>
      <w:lvlText w:val=""/>
      <w:lvlJc w:val="left"/>
      <w:pPr>
        <w:tabs>
          <w:tab w:val="left" w:pos="855"/>
        </w:tabs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ascii="Wingdings" w:hAnsi="Wingdings" w:hint="default"/>
      </w:rPr>
    </w:lvl>
  </w:abstractNum>
  <w:abstractNum w:abstractNumId="5" w15:restartNumberingAfterBreak="0">
    <w:nsid w:val="5BEA6219"/>
    <w:multiLevelType w:val="multilevel"/>
    <w:tmpl w:val="5BEA6219"/>
    <w:lvl w:ilvl="0">
      <w:start w:val="1"/>
      <w:numFmt w:val="decimal"/>
      <w:pStyle w:val="Blocklabel"/>
      <w:lvlText w:val="%1."/>
      <w:lvlJc w:val="left"/>
      <w:pPr>
        <w:tabs>
          <w:tab w:val="left" w:pos="360"/>
        </w:tabs>
        <w:ind w:left="288" w:hanging="288"/>
      </w:pPr>
    </w:lvl>
    <w:lvl w:ilvl="1">
      <w:start w:val="1"/>
      <w:numFmt w:val="lowerLetter"/>
      <w:lvlText w:val="%2."/>
      <w:lvlJc w:val="left"/>
      <w:pPr>
        <w:tabs>
          <w:tab w:val="left" w:pos="648"/>
        </w:tabs>
        <w:ind w:left="576" w:hanging="288"/>
      </w:pPr>
    </w:lvl>
    <w:lvl w:ilvl="2">
      <w:start w:val="1"/>
      <w:numFmt w:val="lowerRoman"/>
      <w:lvlText w:val="%3."/>
      <w:lvlJc w:val="left"/>
      <w:pPr>
        <w:tabs>
          <w:tab w:val="left" w:pos="1296"/>
        </w:tabs>
        <w:ind w:left="864" w:hanging="288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6" w15:restartNumberingAfterBreak="0">
    <w:nsid w:val="649A29BE"/>
    <w:multiLevelType w:val="multilevel"/>
    <w:tmpl w:val="649A29B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857"/>
    <w:rsid w:val="000006A5"/>
    <w:rsid w:val="00001005"/>
    <w:rsid w:val="00003867"/>
    <w:rsid w:val="00003BC8"/>
    <w:rsid w:val="000118F1"/>
    <w:rsid w:val="00013F2A"/>
    <w:rsid w:val="000149DE"/>
    <w:rsid w:val="0001663C"/>
    <w:rsid w:val="00020627"/>
    <w:rsid w:val="00022ACF"/>
    <w:rsid w:val="00024FAA"/>
    <w:rsid w:val="00025390"/>
    <w:rsid w:val="00026316"/>
    <w:rsid w:val="000279B4"/>
    <w:rsid w:val="00036A6E"/>
    <w:rsid w:val="00040FF6"/>
    <w:rsid w:val="00045B90"/>
    <w:rsid w:val="000477AB"/>
    <w:rsid w:val="00051EB1"/>
    <w:rsid w:val="00052ADB"/>
    <w:rsid w:val="0005788B"/>
    <w:rsid w:val="00060207"/>
    <w:rsid w:val="000613FD"/>
    <w:rsid w:val="000640A2"/>
    <w:rsid w:val="00064CA3"/>
    <w:rsid w:val="00072227"/>
    <w:rsid w:val="00074703"/>
    <w:rsid w:val="000747DF"/>
    <w:rsid w:val="00074B6E"/>
    <w:rsid w:val="000763FF"/>
    <w:rsid w:val="000769AE"/>
    <w:rsid w:val="00076FEE"/>
    <w:rsid w:val="0007754E"/>
    <w:rsid w:val="00077A87"/>
    <w:rsid w:val="00080CEA"/>
    <w:rsid w:val="00081C24"/>
    <w:rsid w:val="00083017"/>
    <w:rsid w:val="00084CF0"/>
    <w:rsid w:val="00087D1E"/>
    <w:rsid w:val="00092CBF"/>
    <w:rsid w:val="00093AF0"/>
    <w:rsid w:val="00094388"/>
    <w:rsid w:val="00095367"/>
    <w:rsid w:val="0009665F"/>
    <w:rsid w:val="00096F83"/>
    <w:rsid w:val="00097624"/>
    <w:rsid w:val="000A06EB"/>
    <w:rsid w:val="000A0EF7"/>
    <w:rsid w:val="000A749C"/>
    <w:rsid w:val="000B0C07"/>
    <w:rsid w:val="000B1298"/>
    <w:rsid w:val="000B30F8"/>
    <w:rsid w:val="000C4053"/>
    <w:rsid w:val="000C5C59"/>
    <w:rsid w:val="000C7094"/>
    <w:rsid w:val="000C7E11"/>
    <w:rsid w:val="000E3745"/>
    <w:rsid w:val="000E5C22"/>
    <w:rsid w:val="000F0152"/>
    <w:rsid w:val="000F4430"/>
    <w:rsid w:val="000F4DAB"/>
    <w:rsid w:val="000F5E2E"/>
    <w:rsid w:val="00100206"/>
    <w:rsid w:val="00110B81"/>
    <w:rsid w:val="001113D7"/>
    <w:rsid w:val="00112589"/>
    <w:rsid w:val="0011375B"/>
    <w:rsid w:val="001153AD"/>
    <w:rsid w:val="00117603"/>
    <w:rsid w:val="0012185A"/>
    <w:rsid w:val="001260D9"/>
    <w:rsid w:val="00126C40"/>
    <w:rsid w:val="00131C9C"/>
    <w:rsid w:val="001329A9"/>
    <w:rsid w:val="00134C0A"/>
    <w:rsid w:val="00136894"/>
    <w:rsid w:val="00136FDC"/>
    <w:rsid w:val="001417BD"/>
    <w:rsid w:val="00141D8A"/>
    <w:rsid w:val="00144900"/>
    <w:rsid w:val="0014657E"/>
    <w:rsid w:val="00146FCE"/>
    <w:rsid w:val="001503A4"/>
    <w:rsid w:val="00150AE2"/>
    <w:rsid w:val="0015292F"/>
    <w:rsid w:val="00152C89"/>
    <w:rsid w:val="0015396C"/>
    <w:rsid w:val="0016034F"/>
    <w:rsid w:val="00161B16"/>
    <w:rsid w:val="00163108"/>
    <w:rsid w:val="001654D3"/>
    <w:rsid w:val="001704CF"/>
    <w:rsid w:val="001717DF"/>
    <w:rsid w:val="001811FC"/>
    <w:rsid w:val="001816E6"/>
    <w:rsid w:val="00184DF5"/>
    <w:rsid w:val="00187EA8"/>
    <w:rsid w:val="00190121"/>
    <w:rsid w:val="00195014"/>
    <w:rsid w:val="001A30F1"/>
    <w:rsid w:val="001B0EAD"/>
    <w:rsid w:val="001B3FD1"/>
    <w:rsid w:val="001C1E47"/>
    <w:rsid w:val="001C2373"/>
    <w:rsid w:val="001C2B9E"/>
    <w:rsid w:val="001C4B02"/>
    <w:rsid w:val="001C6DAD"/>
    <w:rsid w:val="001D26AC"/>
    <w:rsid w:val="001D4167"/>
    <w:rsid w:val="001D4312"/>
    <w:rsid w:val="001D52EF"/>
    <w:rsid w:val="001D67A1"/>
    <w:rsid w:val="001D755B"/>
    <w:rsid w:val="001D79C4"/>
    <w:rsid w:val="001E0D26"/>
    <w:rsid w:val="001E2D74"/>
    <w:rsid w:val="001E4429"/>
    <w:rsid w:val="001F0E24"/>
    <w:rsid w:val="001F2B95"/>
    <w:rsid w:val="001F3CCC"/>
    <w:rsid w:val="0020096F"/>
    <w:rsid w:val="002017C7"/>
    <w:rsid w:val="00202E12"/>
    <w:rsid w:val="00204D47"/>
    <w:rsid w:val="00212636"/>
    <w:rsid w:val="00221265"/>
    <w:rsid w:val="00221A9E"/>
    <w:rsid w:val="0022378D"/>
    <w:rsid w:val="00225848"/>
    <w:rsid w:val="00226BF7"/>
    <w:rsid w:val="0022770D"/>
    <w:rsid w:val="00231972"/>
    <w:rsid w:val="00233B4B"/>
    <w:rsid w:val="00234E62"/>
    <w:rsid w:val="00236365"/>
    <w:rsid w:val="00236869"/>
    <w:rsid w:val="00240AFC"/>
    <w:rsid w:val="00241283"/>
    <w:rsid w:val="00246CC2"/>
    <w:rsid w:val="002472DD"/>
    <w:rsid w:val="00247F2D"/>
    <w:rsid w:val="002637A7"/>
    <w:rsid w:val="00264643"/>
    <w:rsid w:val="00267BE3"/>
    <w:rsid w:val="00267E9C"/>
    <w:rsid w:val="00271AAF"/>
    <w:rsid w:val="00273426"/>
    <w:rsid w:val="002747A5"/>
    <w:rsid w:val="00277235"/>
    <w:rsid w:val="002775DE"/>
    <w:rsid w:val="00280F7E"/>
    <w:rsid w:val="00283029"/>
    <w:rsid w:val="002841A0"/>
    <w:rsid w:val="00286B38"/>
    <w:rsid w:val="00287CFC"/>
    <w:rsid w:val="002979AC"/>
    <w:rsid w:val="002A0355"/>
    <w:rsid w:val="002A1D78"/>
    <w:rsid w:val="002A47B3"/>
    <w:rsid w:val="002A6CEF"/>
    <w:rsid w:val="002B0D66"/>
    <w:rsid w:val="002C0DE1"/>
    <w:rsid w:val="002C1407"/>
    <w:rsid w:val="002C1902"/>
    <w:rsid w:val="002C23F4"/>
    <w:rsid w:val="002D27E7"/>
    <w:rsid w:val="002D63E7"/>
    <w:rsid w:val="002D6ADA"/>
    <w:rsid w:val="002E0461"/>
    <w:rsid w:val="002E29AC"/>
    <w:rsid w:val="002E30B8"/>
    <w:rsid w:val="002E449D"/>
    <w:rsid w:val="002E52B5"/>
    <w:rsid w:val="002E768C"/>
    <w:rsid w:val="002E7DA3"/>
    <w:rsid w:val="002F0AE8"/>
    <w:rsid w:val="002F3842"/>
    <w:rsid w:val="002F6688"/>
    <w:rsid w:val="00303A21"/>
    <w:rsid w:val="003072B6"/>
    <w:rsid w:val="003073D1"/>
    <w:rsid w:val="00310DFA"/>
    <w:rsid w:val="00310ED4"/>
    <w:rsid w:val="003278B6"/>
    <w:rsid w:val="003320C5"/>
    <w:rsid w:val="0033594B"/>
    <w:rsid w:val="00335A63"/>
    <w:rsid w:val="00335F62"/>
    <w:rsid w:val="00336435"/>
    <w:rsid w:val="003378C4"/>
    <w:rsid w:val="003404F0"/>
    <w:rsid w:val="00340575"/>
    <w:rsid w:val="00341E83"/>
    <w:rsid w:val="003454A1"/>
    <w:rsid w:val="00345932"/>
    <w:rsid w:val="00346B2B"/>
    <w:rsid w:val="0035720C"/>
    <w:rsid w:val="003626DB"/>
    <w:rsid w:val="00366F06"/>
    <w:rsid w:val="003672E5"/>
    <w:rsid w:val="00371878"/>
    <w:rsid w:val="00372A37"/>
    <w:rsid w:val="00372A6E"/>
    <w:rsid w:val="00376F60"/>
    <w:rsid w:val="00380A8B"/>
    <w:rsid w:val="003827A2"/>
    <w:rsid w:val="00382F05"/>
    <w:rsid w:val="00383E8F"/>
    <w:rsid w:val="003849D3"/>
    <w:rsid w:val="00387D8E"/>
    <w:rsid w:val="00395E49"/>
    <w:rsid w:val="003A4ECB"/>
    <w:rsid w:val="003B5312"/>
    <w:rsid w:val="003B6287"/>
    <w:rsid w:val="003B708A"/>
    <w:rsid w:val="003B7A13"/>
    <w:rsid w:val="003C7C74"/>
    <w:rsid w:val="003C7FD3"/>
    <w:rsid w:val="003E0F86"/>
    <w:rsid w:val="003E4E84"/>
    <w:rsid w:val="003E6146"/>
    <w:rsid w:val="003E7E3D"/>
    <w:rsid w:val="003F7541"/>
    <w:rsid w:val="00407B64"/>
    <w:rsid w:val="00411CCA"/>
    <w:rsid w:val="0041435B"/>
    <w:rsid w:val="00417855"/>
    <w:rsid w:val="0042041B"/>
    <w:rsid w:val="00425B08"/>
    <w:rsid w:val="004303AE"/>
    <w:rsid w:val="00432BE0"/>
    <w:rsid w:val="00435CB7"/>
    <w:rsid w:val="00442846"/>
    <w:rsid w:val="00442FD5"/>
    <w:rsid w:val="004463E4"/>
    <w:rsid w:val="0045268C"/>
    <w:rsid w:val="00454673"/>
    <w:rsid w:val="00454AE9"/>
    <w:rsid w:val="00455D1D"/>
    <w:rsid w:val="00460CDB"/>
    <w:rsid w:val="004665EE"/>
    <w:rsid w:val="0047183B"/>
    <w:rsid w:val="0047337B"/>
    <w:rsid w:val="0047415A"/>
    <w:rsid w:val="00475A8E"/>
    <w:rsid w:val="004768A1"/>
    <w:rsid w:val="004827C1"/>
    <w:rsid w:val="00484220"/>
    <w:rsid w:val="00487138"/>
    <w:rsid w:val="004930AF"/>
    <w:rsid w:val="00497A1D"/>
    <w:rsid w:val="004A017C"/>
    <w:rsid w:val="004A20A8"/>
    <w:rsid w:val="004A30C2"/>
    <w:rsid w:val="004B3081"/>
    <w:rsid w:val="004B3AE8"/>
    <w:rsid w:val="004B3E19"/>
    <w:rsid w:val="004B40C4"/>
    <w:rsid w:val="004C2E71"/>
    <w:rsid w:val="004C452F"/>
    <w:rsid w:val="004D2E46"/>
    <w:rsid w:val="004D58D6"/>
    <w:rsid w:val="004E12BD"/>
    <w:rsid w:val="004E1908"/>
    <w:rsid w:val="004E1BEB"/>
    <w:rsid w:val="004E3801"/>
    <w:rsid w:val="004E674D"/>
    <w:rsid w:val="004F6D66"/>
    <w:rsid w:val="004F7E19"/>
    <w:rsid w:val="00501821"/>
    <w:rsid w:val="0050413A"/>
    <w:rsid w:val="00507454"/>
    <w:rsid w:val="00507FE2"/>
    <w:rsid w:val="0051429D"/>
    <w:rsid w:val="00517D36"/>
    <w:rsid w:val="0052180A"/>
    <w:rsid w:val="00534713"/>
    <w:rsid w:val="0053472E"/>
    <w:rsid w:val="00534917"/>
    <w:rsid w:val="005362FA"/>
    <w:rsid w:val="005364BF"/>
    <w:rsid w:val="00540492"/>
    <w:rsid w:val="0054637D"/>
    <w:rsid w:val="0055097F"/>
    <w:rsid w:val="005517BD"/>
    <w:rsid w:val="00552840"/>
    <w:rsid w:val="005535E7"/>
    <w:rsid w:val="00554A6C"/>
    <w:rsid w:val="005560F2"/>
    <w:rsid w:val="0056084C"/>
    <w:rsid w:val="00562CD1"/>
    <w:rsid w:val="00564326"/>
    <w:rsid w:val="005655B9"/>
    <w:rsid w:val="005707AD"/>
    <w:rsid w:val="00572493"/>
    <w:rsid w:val="0057511D"/>
    <w:rsid w:val="00580C7C"/>
    <w:rsid w:val="00581D61"/>
    <w:rsid w:val="0059221C"/>
    <w:rsid w:val="00594727"/>
    <w:rsid w:val="00597167"/>
    <w:rsid w:val="005A29B6"/>
    <w:rsid w:val="005A560E"/>
    <w:rsid w:val="005A73CD"/>
    <w:rsid w:val="005B5705"/>
    <w:rsid w:val="005C2DF8"/>
    <w:rsid w:val="005C3956"/>
    <w:rsid w:val="005C4AB7"/>
    <w:rsid w:val="005C6226"/>
    <w:rsid w:val="005C73E7"/>
    <w:rsid w:val="005D047B"/>
    <w:rsid w:val="005D2E0E"/>
    <w:rsid w:val="005D6744"/>
    <w:rsid w:val="005D72DF"/>
    <w:rsid w:val="005E085A"/>
    <w:rsid w:val="005E1C90"/>
    <w:rsid w:val="005E31C0"/>
    <w:rsid w:val="005E4ADA"/>
    <w:rsid w:val="005F3836"/>
    <w:rsid w:val="005F554A"/>
    <w:rsid w:val="005F65C5"/>
    <w:rsid w:val="005F72BA"/>
    <w:rsid w:val="00601563"/>
    <w:rsid w:val="0060540A"/>
    <w:rsid w:val="0060615B"/>
    <w:rsid w:val="00612D27"/>
    <w:rsid w:val="0061512A"/>
    <w:rsid w:val="006159A0"/>
    <w:rsid w:val="00615E21"/>
    <w:rsid w:val="006248B9"/>
    <w:rsid w:val="006268DF"/>
    <w:rsid w:val="006275EA"/>
    <w:rsid w:val="00627B43"/>
    <w:rsid w:val="00633826"/>
    <w:rsid w:val="0064035E"/>
    <w:rsid w:val="006425A7"/>
    <w:rsid w:val="00642D43"/>
    <w:rsid w:val="00654344"/>
    <w:rsid w:val="00663FA7"/>
    <w:rsid w:val="006665C7"/>
    <w:rsid w:val="00666F84"/>
    <w:rsid w:val="00671A44"/>
    <w:rsid w:val="00672432"/>
    <w:rsid w:val="0067280E"/>
    <w:rsid w:val="0067602D"/>
    <w:rsid w:val="00677607"/>
    <w:rsid w:val="00680BCA"/>
    <w:rsid w:val="00681288"/>
    <w:rsid w:val="00684EC9"/>
    <w:rsid w:val="00693040"/>
    <w:rsid w:val="0069429B"/>
    <w:rsid w:val="00694662"/>
    <w:rsid w:val="006A29A0"/>
    <w:rsid w:val="006A402C"/>
    <w:rsid w:val="006A4E6F"/>
    <w:rsid w:val="006A562B"/>
    <w:rsid w:val="006B04C0"/>
    <w:rsid w:val="006B31A5"/>
    <w:rsid w:val="006B50CC"/>
    <w:rsid w:val="006C19F1"/>
    <w:rsid w:val="006C3305"/>
    <w:rsid w:val="006C39F8"/>
    <w:rsid w:val="006C7056"/>
    <w:rsid w:val="006C71A2"/>
    <w:rsid w:val="006D195C"/>
    <w:rsid w:val="006D2D43"/>
    <w:rsid w:val="006D4286"/>
    <w:rsid w:val="006D58D1"/>
    <w:rsid w:val="006D59FF"/>
    <w:rsid w:val="006F4CD0"/>
    <w:rsid w:val="006F52D7"/>
    <w:rsid w:val="006F56CB"/>
    <w:rsid w:val="007167EF"/>
    <w:rsid w:val="00720175"/>
    <w:rsid w:val="00720994"/>
    <w:rsid w:val="00721820"/>
    <w:rsid w:val="007261B6"/>
    <w:rsid w:val="007275DA"/>
    <w:rsid w:val="00727731"/>
    <w:rsid w:val="0073041C"/>
    <w:rsid w:val="0073333B"/>
    <w:rsid w:val="00734C35"/>
    <w:rsid w:val="00743B30"/>
    <w:rsid w:val="00747E88"/>
    <w:rsid w:val="007538F2"/>
    <w:rsid w:val="00757978"/>
    <w:rsid w:val="00764D28"/>
    <w:rsid w:val="00766251"/>
    <w:rsid w:val="00767162"/>
    <w:rsid w:val="00771F2A"/>
    <w:rsid w:val="00772809"/>
    <w:rsid w:val="00777EA7"/>
    <w:rsid w:val="00781D67"/>
    <w:rsid w:val="00792CBA"/>
    <w:rsid w:val="00792E6C"/>
    <w:rsid w:val="0079589B"/>
    <w:rsid w:val="007B0081"/>
    <w:rsid w:val="007B130B"/>
    <w:rsid w:val="007B1709"/>
    <w:rsid w:val="007B1CCE"/>
    <w:rsid w:val="007B1FFB"/>
    <w:rsid w:val="007B218D"/>
    <w:rsid w:val="007B42AC"/>
    <w:rsid w:val="007B4E04"/>
    <w:rsid w:val="007C24E0"/>
    <w:rsid w:val="007C3431"/>
    <w:rsid w:val="007C3D2D"/>
    <w:rsid w:val="007C56D0"/>
    <w:rsid w:val="007C607A"/>
    <w:rsid w:val="007D0C71"/>
    <w:rsid w:val="007D409F"/>
    <w:rsid w:val="007D60C8"/>
    <w:rsid w:val="007D7AA0"/>
    <w:rsid w:val="007E01B7"/>
    <w:rsid w:val="007E6B8B"/>
    <w:rsid w:val="007E7BCD"/>
    <w:rsid w:val="007F1DCE"/>
    <w:rsid w:val="007F375B"/>
    <w:rsid w:val="008002F8"/>
    <w:rsid w:val="00800F97"/>
    <w:rsid w:val="00802C1A"/>
    <w:rsid w:val="00805780"/>
    <w:rsid w:val="00805AA1"/>
    <w:rsid w:val="00812E3D"/>
    <w:rsid w:val="0081408E"/>
    <w:rsid w:val="008175D9"/>
    <w:rsid w:val="00822714"/>
    <w:rsid w:val="00823C4F"/>
    <w:rsid w:val="00825CF3"/>
    <w:rsid w:val="00833864"/>
    <w:rsid w:val="00836A1E"/>
    <w:rsid w:val="00837F6C"/>
    <w:rsid w:val="00840681"/>
    <w:rsid w:val="008408CA"/>
    <w:rsid w:val="00847083"/>
    <w:rsid w:val="0085136C"/>
    <w:rsid w:val="00853306"/>
    <w:rsid w:val="008543A3"/>
    <w:rsid w:val="0085523C"/>
    <w:rsid w:val="00855531"/>
    <w:rsid w:val="0085624E"/>
    <w:rsid w:val="0085776E"/>
    <w:rsid w:val="008605B8"/>
    <w:rsid w:val="00860CF0"/>
    <w:rsid w:val="00860F76"/>
    <w:rsid w:val="00864DEA"/>
    <w:rsid w:val="00871C60"/>
    <w:rsid w:val="00872156"/>
    <w:rsid w:val="008732EB"/>
    <w:rsid w:val="00873599"/>
    <w:rsid w:val="008740EF"/>
    <w:rsid w:val="00874873"/>
    <w:rsid w:val="008805C0"/>
    <w:rsid w:val="0088546F"/>
    <w:rsid w:val="0088774C"/>
    <w:rsid w:val="00887CB5"/>
    <w:rsid w:val="00896826"/>
    <w:rsid w:val="008A24FF"/>
    <w:rsid w:val="008A3229"/>
    <w:rsid w:val="008A423F"/>
    <w:rsid w:val="008A4FED"/>
    <w:rsid w:val="008A7D7B"/>
    <w:rsid w:val="008B12E5"/>
    <w:rsid w:val="008B5589"/>
    <w:rsid w:val="008B6544"/>
    <w:rsid w:val="008B6558"/>
    <w:rsid w:val="008B7F19"/>
    <w:rsid w:val="008C0D33"/>
    <w:rsid w:val="008C1B7D"/>
    <w:rsid w:val="008C4AEE"/>
    <w:rsid w:val="008C5E1C"/>
    <w:rsid w:val="008C7D02"/>
    <w:rsid w:val="008D09E3"/>
    <w:rsid w:val="008D31CC"/>
    <w:rsid w:val="008D4873"/>
    <w:rsid w:val="008D59E8"/>
    <w:rsid w:val="008E2D72"/>
    <w:rsid w:val="008E5464"/>
    <w:rsid w:val="008E631E"/>
    <w:rsid w:val="008E6839"/>
    <w:rsid w:val="008E74C4"/>
    <w:rsid w:val="008F3EA5"/>
    <w:rsid w:val="008F5B8B"/>
    <w:rsid w:val="00900018"/>
    <w:rsid w:val="0090099F"/>
    <w:rsid w:val="00901622"/>
    <w:rsid w:val="00902DDC"/>
    <w:rsid w:val="00905CC0"/>
    <w:rsid w:val="00916BD1"/>
    <w:rsid w:val="0091735E"/>
    <w:rsid w:val="00917F50"/>
    <w:rsid w:val="009212F8"/>
    <w:rsid w:val="00921F50"/>
    <w:rsid w:val="009222AC"/>
    <w:rsid w:val="00923162"/>
    <w:rsid w:val="00924594"/>
    <w:rsid w:val="00933DF4"/>
    <w:rsid w:val="00934AFB"/>
    <w:rsid w:val="009373C9"/>
    <w:rsid w:val="00937A9A"/>
    <w:rsid w:val="0094197A"/>
    <w:rsid w:val="00942BAD"/>
    <w:rsid w:val="0094399D"/>
    <w:rsid w:val="00944C84"/>
    <w:rsid w:val="00947CEB"/>
    <w:rsid w:val="009545B2"/>
    <w:rsid w:val="009568C0"/>
    <w:rsid w:val="009571EB"/>
    <w:rsid w:val="00964AAE"/>
    <w:rsid w:val="0096537D"/>
    <w:rsid w:val="00973B17"/>
    <w:rsid w:val="00975FC2"/>
    <w:rsid w:val="00982E61"/>
    <w:rsid w:val="00983042"/>
    <w:rsid w:val="00991536"/>
    <w:rsid w:val="009930E6"/>
    <w:rsid w:val="00993E5E"/>
    <w:rsid w:val="00994B5F"/>
    <w:rsid w:val="0099642E"/>
    <w:rsid w:val="009A16D1"/>
    <w:rsid w:val="009A2E71"/>
    <w:rsid w:val="009A4A8B"/>
    <w:rsid w:val="009B06BE"/>
    <w:rsid w:val="009B3C2B"/>
    <w:rsid w:val="009C15D5"/>
    <w:rsid w:val="009C34F0"/>
    <w:rsid w:val="009C478B"/>
    <w:rsid w:val="009D41D2"/>
    <w:rsid w:val="009E087C"/>
    <w:rsid w:val="009E49E7"/>
    <w:rsid w:val="009E64CD"/>
    <w:rsid w:val="009E6B93"/>
    <w:rsid w:val="009F24A7"/>
    <w:rsid w:val="009F512B"/>
    <w:rsid w:val="009F5951"/>
    <w:rsid w:val="009F7AD5"/>
    <w:rsid w:val="00A00EFD"/>
    <w:rsid w:val="00A0169B"/>
    <w:rsid w:val="00A023C6"/>
    <w:rsid w:val="00A03089"/>
    <w:rsid w:val="00A05784"/>
    <w:rsid w:val="00A07293"/>
    <w:rsid w:val="00A10DA4"/>
    <w:rsid w:val="00A11696"/>
    <w:rsid w:val="00A131C0"/>
    <w:rsid w:val="00A15190"/>
    <w:rsid w:val="00A16AEE"/>
    <w:rsid w:val="00A17804"/>
    <w:rsid w:val="00A23A0E"/>
    <w:rsid w:val="00A3383A"/>
    <w:rsid w:val="00A35E8F"/>
    <w:rsid w:val="00A36311"/>
    <w:rsid w:val="00A40518"/>
    <w:rsid w:val="00A405F3"/>
    <w:rsid w:val="00A412E5"/>
    <w:rsid w:val="00A47033"/>
    <w:rsid w:val="00A5204C"/>
    <w:rsid w:val="00A5281E"/>
    <w:rsid w:val="00A62C38"/>
    <w:rsid w:val="00A64489"/>
    <w:rsid w:val="00A756B1"/>
    <w:rsid w:val="00A7784E"/>
    <w:rsid w:val="00A82D5C"/>
    <w:rsid w:val="00A8442B"/>
    <w:rsid w:val="00A867B3"/>
    <w:rsid w:val="00A90841"/>
    <w:rsid w:val="00A91F0D"/>
    <w:rsid w:val="00A95C41"/>
    <w:rsid w:val="00A969C4"/>
    <w:rsid w:val="00AA7F0A"/>
    <w:rsid w:val="00AB2D7A"/>
    <w:rsid w:val="00AB4834"/>
    <w:rsid w:val="00AB4D0D"/>
    <w:rsid w:val="00AB6864"/>
    <w:rsid w:val="00AC0916"/>
    <w:rsid w:val="00AE28FE"/>
    <w:rsid w:val="00AE3763"/>
    <w:rsid w:val="00AE4580"/>
    <w:rsid w:val="00AE535D"/>
    <w:rsid w:val="00AF2373"/>
    <w:rsid w:val="00AF4F6B"/>
    <w:rsid w:val="00B119B1"/>
    <w:rsid w:val="00B11FEF"/>
    <w:rsid w:val="00B12A41"/>
    <w:rsid w:val="00B2153F"/>
    <w:rsid w:val="00B21FF9"/>
    <w:rsid w:val="00B22E40"/>
    <w:rsid w:val="00B30181"/>
    <w:rsid w:val="00B33F5D"/>
    <w:rsid w:val="00B40A19"/>
    <w:rsid w:val="00B43369"/>
    <w:rsid w:val="00B437FD"/>
    <w:rsid w:val="00B471D6"/>
    <w:rsid w:val="00B50D96"/>
    <w:rsid w:val="00B532FD"/>
    <w:rsid w:val="00B53915"/>
    <w:rsid w:val="00B5740E"/>
    <w:rsid w:val="00B60575"/>
    <w:rsid w:val="00B61DDA"/>
    <w:rsid w:val="00B67F2D"/>
    <w:rsid w:val="00B701CC"/>
    <w:rsid w:val="00B72EC0"/>
    <w:rsid w:val="00B732AA"/>
    <w:rsid w:val="00B77226"/>
    <w:rsid w:val="00B85B42"/>
    <w:rsid w:val="00B85F90"/>
    <w:rsid w:val="00B872F4"/>
    <w:rsid w:val="00B91253"/>
    <w:rsid w:val="00B923F4"/>
    <w:rsid w:val="00B93228"/>
    <w:rsid w:val="00B96784"/>
    <w:rsid w:val="00B967F2"/>
    <w:rsid w:val="00BA006B"/>
    <w:rsid w:val="00BA2DC0"/>
    <w:rsid w:val="00BA4A86"/>
    <w:rsid w:val="00BB3FB0"/>
    <w:rsid w:val="00BB7256"/>
    <w:rsid w:val="00BB785D"/>
    <w:rsid w:val="00BC2174"/>
    <w:rsid w:val="00BC3B02"/>
    <w:rsid w:val="00BC568F"/>
    <w:rsid w:val="00BD2D8A"/>
    <w:rsid w:val="00BD5176"/>
    <w:rsid w:val="00BD6053"/>
    <w:rsid w:val="00BE5404"/>
    <w:rsid w:val="00BE740D"/>
    <w:rsid w:val="00BF5448"/>
    <w:rsid w:val="00C0015B"/>
    <w:rsid w:val="00C01755"/>
    <w:rsid w:val="00C017EE"/>
    <w:rsid w:val="00C05D95"/>
    <w:rsid w:val="00C06054"/>
    <w:rsid w:val="00C06766"/>
    <w:rsid w:val="00C21830"/>
    <w:rsid w:val="00C327D8"/>
    <w:rsid w:val="00C41BA5"/>
    <w:rsid w:val="00C4281D"/>
    <w:rsid w:val="00C42D06"/>
    <w:rsid w:val="00C438F6"/>
    <w:rsid w:val="00C47BCF"/>
    <w:rsid w:val="00C5524C"/>
    <w:rsid w:val="00C57007"/>
    <w:rsid w:val="00C571FF"/>
    <w:rsid w:val="00C61A2A"/>
    <w:rsid w:val="00C61AA9"/>
    <w:rsid w:val="00C66B3A"/>
    <w:rsid w:val="00C67D11"/>
    <w:rsid w:val="00C83537"/>
    <w:rsid w:val="00C87FF4"/>
    <w:rsid w:val="00CA2663"/>
    <w:rsid w:val="00CA29AF"/>
    <w:rsid w:val="00CA2A3B"/>
    <w:rsid w:val="00CA37B5"/>
    <w:rsid w:val="00CB2563"/>
    <w:rsid w:val="00CB421E"/>
    <w:rsid w:val="00CB585F"/>
    <w:rsid w:val="00CC0C48"/>
    <w:rsid w:val="00CC140B"/>
    <w:rsid w:val="00CC3914"/>
    <w:rsid w:val="00CC5E95"/>
    <w:rsid w:val="00CD056E"/>
    <w:rsid w:val="00CD2107"/>
    <w:rsid w:val="00CE0C72"/>
    <w:rsid w:val="00CF02FB"/>
    <w:rsid w:val="00CF1414"/>
    <w:rsid w:val="00D014CF"/>
    <w:rsid w:val="00D01A64"/>
    <w:rsid w:val="00D06716"/>
    <w:rsid w:val="00D0784B"/>
    <w:rsid w:val="00D10BF8"/>
    <w:rsid w:val="00D11699"/>
    <w:rsid w:val="00D11C81"/>
    <w:rsid w:val="00D12FA8"/>
    <w:rsid w:val="00D14147"/>
    <w:rsid w:val="00D155A1"/>
    <w:rsid w:val="00D15B09"/>
    <w:rsid w:val="00D16050"/>
    <w:rsid w:val="00D17E10"/>
    <w:rsid w:val="00D2534A"/>
    <w:rsid w:val="00D273C2"/>
    <w:rsid w:val="00D304A1"/>
    <w:rsid w:val="00D30937"/>
    <w:rsid w:val="00D410E6"/>
    <w:rsid w:val="00D4495D"/>
    <w:rsid w:val="00D46C53"/>
    <w:rsid w:val="00D51815"/>
    <w:rsid w:val="00D54F3F"/>
    <w:rsid w:val="00D554A5"/>
    <w:rsid w:val="00D563BB"/>
    <w:rsid w:val="00D5699F"/>
    <w:rsid w:val="00D6730C"/>
    <w:rsid w:val="00D701C6"/>
    <w:rsid w:val="00D71D5C"/>
    <w:rsid w:val="00D80039"/>
    <w:rsid w:val="00D829CF"/>
    <w:rsid w:val="00D83E0E"/>
    <w:rsid w:val="00D84B83"/>
    <w:rsid w:val="00D857B2"/>
    <w:rsid w:val="00D87679"/>
    <w:rsid w:val="00D95598"/>
    <w:rsid w:val="00D95E5D"/>
    <w:rsid w:val="00D96E3B"/>
    <w:rsid w:val="00DA056F"/>
    <w:rsid w:val="00DA0633"/>
    <w:rsid w:val="00DA0672"/>
    <w:rsid w:val="00DA1686"/>
    <w:rsid w:val="00DA1B5D"/>
    <w:rsid w:val="00DA25CA"/>
    <w:rsid w:val="00DA6857"/>
    <w:rsid w:val="00DA7C81"/>
    <w:rsid w:val="00DB2104"/>
    <w:rsid w:val="00DB2942"/>
    <w:rsid w:val="00DB3061"/>
    <w:rsid w:val="00DB56BB"/>
    <w:rsid w:val="00DC1EAF"/>
    <w:rsid w:val="00DC595D"/>
    <w:rsid w:val="00DD05BB"/>
    <w:rsid w:val="00DD3654"/>
    <w:rsid w:val="00DD36F9"/>
    <w:rsid w:val="00DD4C2E"/>
    <w:rsid w:val="00DE2C8A"/>
    <w:rsid w:val="00DE2CAB"/>
    <w:rsid w:val="00DE5F5D"/>
    <w:rsid w:val="00DE7202"/>
    <w:rsid w:val="00DF0BA4"/>
    <w:rsid w:val="00DF2296"/>
    <w:rsid w:val="00DF28F0"/>
    <w:rsid w:val="00DF439A"/>
    <w:rsid w:val="00DF5B5A"/>
    <w:rsid w:val="00DF748A"/>
    <w:rsid w:val="00E01FD3"/>
    <w:rsid w:val="00E035BC"/>
    <w:rsid w:val="00E075FB"/>
    <w:rsid w:val="00E1097E"/>
    <w:rsid w:val="00E13090"/>
    <w:rsid w:val="00E140A2"/>
    <w:rsid w:val="00E15D64"/>
    <w:rsid w:val="00E179D5"/>
    <w:rsid w:val="00E20478"/>
    <w:rsid w:val="00E20A7F"/>
    <w:rsid w:val="00E20F9E"/>
    <w:rsid w:val="00E224B3"/>
    <w:rsid w:val="00E2430B"/>
    <w:rsid w:val="00E2550A"/>
    <w:rsid w:val="00E31E97"/>
    <w:rsid w:val="00E3331F"/>
    <w:rsid w:val="00E34419"/>
    <w:rsid w:val="00E34EDD"/>
    <w:rsid w:val="00E35463"/>
    <w:rsid w:val="00E35C55"/>
    <w:rsid w:val="00E36EAD"/>
    <w:rsid w:val="00E40680"/>
    <w:rsid w:val="00E43385"/>
    <w:rsid w:val="00E44443"/>
    <w:rsid w:val="00E537C1"/>
    <w:rsid w:val="00E54210"/>
    <w:rsid w:val="00E55D1E"/>
    <w:rsid w:val="00E57B30"/>
    <w:rsid w:val="00E656E6"/>
    <w:rsid w:val="00E660BC"/>
    <w:rsid w:val="00E675D6"/>
    <w:rsid w:val="00E70B02"/>
    <w:rsid w:val="00E726F9"/>
    <w:rsid w:val="00E76F1C"/>
    <w:rsid w:val="00E77235"/>
    <w:rsid w:val="00E836DE"/>
    <w:rsid w:val="00E83D23"/>
    <w:rsid w:val="00E841A4"/>
    <w:rsid w:val="00E868C0"/>
    <w:rsid w:val="00E90488"/>
    <w:rsid w:val="00E91219"/>
    <w:rsid w:val="00E93901"/>
    <w:rsid w:val="00E94FCC"/>
    <w:rsid w:val="00E97ABF"/>
    <w:rsid w:val="00EA1A90"/>
    <w:rsid w:val="00EA22FE"/>
    <w:rsid w:val="00EA2671"/>
    <w:rsid w:val="00EA36B7"/>
    <w:rsid w:val="00EA75FC"/>
    <w:rsid w:val="00EB3C19"/>
    <w:rsid w:val="00EC0FC8"/>
    <w:rsid w:val="00EC21B6"/>
    <w:rsid w:val="00EC2AAE"/>
    <w:rsid w:val="00EC4C8B"/>
    <w:rsid w:val="00EC72B7"/>
    <w:rsid w:val="00ED75B9"/>
    <w:rsid w:val="00ED7C4C"/>
    <w:rsid w:val="00EE0BE1"/>
    <w:rsid w:val="00EE0E10"/>
    <w:rsid w:val="00EE4215"/>
    <w:rsid w:val="00EE5320"/>
    <w:rsid w:val="00EF14BC"/>
    <w:rsid w:val="00EF3163"/>
    <w:rsid w:val="00EF5BE2"/>
    <w:rsid w:val="00EF7DE3"/>
    <w:rsid w:val="00F00A99"/>
    <w:rsid w:val="00F032E9"/>
    <w:rsid w:val="00F1330D"/>
    <w:rsid w:val="00F13C2A"/>
    <w:rsid w:val="00F169C3"/>
    <w:rsid w:val="00F20364"/>
    <w:rsid w:val="00F23DEA"/>
    <w:rsid w:val="00F36377"/>
    <w:rsid w:val="00F36551"/>
    <w:rsid w:val="00F40CCA"/>
    <w:rsid w:val="00F418DA"/>
    <w:rsid w:val="00F51EB5"/>
    <w:rsid w:val="00F56F29"/>
    <w:rsid w:val="00F57A8B"/>
    <w:rsid w:val="00F61AD9"/>
    <w:rsid w:val="00F639A4"/>
    <w:rsid w:val="00F649D8"/>
    <w:rsid w:val="00F65377"/>
    <w:rsid w:val="00F65883"/>
    <w:rsid w:val="00F659DC"/>
    <w:rsid w:val="00F802BC"/>
    <w:rsid w:val="00F8119D"/>
    <w:rsid w:val="00F86E32"/>
    <w:rsid w:val="00F87487"/>
    <w:rsid w:val="00F97BCF"/>
    <w:rsid w:val="00FA077A"/>
    <w:rsid w:val="00FA4E38"/>
    <w:rsid w:val="00FA547F"/>
    <w:rsid w:val="00FB4A9B"/>
    <w:rsid w:val="00FB6CF6"/>
    <w:rsid w:val="00FC13A5"/>
    <w:rsid w:val="00FC6A62"/>
    <w:rsid w:val="00FD3C82"/>
    <w:rsid w:val="00FD58F7"/>
    <w:rsid w:val="00FE75AB"/>
    <w:rsid w:val="00FF0C89"/>
    <w:rsid w:val="00FF1893"/>
    <w:rsid w:val="00FF23F6"/>
    <w:rsid w:val="00FF35D2"/>
    <w:rsid w:val="00FF6328"/>
    <w:rsid w:val="01782211"/>
    <w:rsid w:val="019D66E6"/>
    <w:rsid w:val="03D55C45"/>
    <w:rsid w:val="04CA27CE"/>
    <w:rsid w:val="054A62B8"/>
    <w:rsid w:val="05D00CEF"/>
    <w:rsid w:val="061F106B"/>
    <w:rsid w:val="06381510"/>
    <w:rsid w:val="06B36BE8"/>
    <w:rsid w:val="06BE57FC"/>
    <w:rsid w:val="07FA6DC6"/>
    <w:rsid w:val="08DD59E6"/>
    <w:rsid w:val="09033C3F"/>
    <w:rsid w:val="096E7977"/>
    <w:rsid w:val="0A3B2C0A"/>
    <w:rsid w:val="0A960C93"/>
    <w:rsid w:val="0AF25BB2"/>
    <w:rsid w:val="0AFF3AFB"/>
    <w:rsid w:val="0B3F372B"/>
    <w:rsid w:val="0C6524D1"/>
    <w:rsid w:val="0DA90259"/>
    <w:rsid w:val="0DDA7B3C"/>
    <w:rsid w:val="0E4839DE"/>
    <w:rsid w:val="0EB419D1"/>
    <w:rsid w:val="0F524B12"/>
    <w:rsid w:val="0F56292E"/>
    <w:rsid w:val="0FFD7145"/>
    <w:rsid w:val="106B6698"/>
    <w:rsid w:val="108F4205"/>
    <w:rsid w:val="10F130C2"/>
    <w:rsid w:val="13724C5D"/>
    <w:rsid w:val="13884D49"/>
    <w:rsid w:val="143D7547"/>
    <w:rsid w:val="14A81B0C"/>
    <w:rsid w:val="14BF32E1"/>
    <w:rsid w:val="14C531C8"/>
    <w:rsid w:val="159740C4"/>
    <w:rsid w:val="15C35898"/>
    <w:rsid w:val="16055079"/>
    <w:rsid w:val="16504642"/>
    <w:rsid w:val="16B53140"/>
    <w:rsid w:val="16DE3674"/>
    <w:rsid w:val="172B408D"/>
    <w:rsid w:val="173B7C4D"/>
    <w:rsid w:val="17E90DD9"/>
    <w:rsid w:val="180F7859"/>
    <w:rsid w:val="181B7D04"/>
    <w:rsid w:val="19281C9D"/>
    <w:rsid w:val="196D5714"/>
    <w:rsid w:val="19D41F67"/>
    <w:rsid w:val="1A3464B0"/>
    <w:rsid w:val="1A505071"/>
    <w:rsid w:val="1A5B48DA"/>
    <w:rsid w:val="1B177D60"/>
    <w:rsid w:val="1B231C33"/>
    <w:rsid w:val="1B2B1C7F"/>
    <w:rsid w:val="1B32629A"/>
    <w:rsid w:val="1B731F53"/>
    <w:rsid w:val="1BA42674"/>
    <w:rsid w:val="1BC97652"/>
    <w:rsid w:val="1BD10F10"/>
    <w:rsid w:val="1C954926"/>
    <w:rsid w:val="1D7F699A"/>
    <w:rsid w:val="1D8F458A"/>
    <w:rsid w:val="1DB26189"/>
    <w:rsid w:val="1DFD1AEE"/>
    <w:rsid w:val="1E1230B1"/>
    <w:rsid w:val="1E1B0F39"/>
    <w:rsid w:val="1F0566AA"/>
    <w:rsid w:val="1F47325B"/>
    <w:rsid w:val="1F581509"/>
    <w:rsid w:val="1FBB5512"/>
    <w:rsid w:val="20335648"/>
    <w:rsid w:val="20A653CD"/>
    <w:rsid w:val="20CC21D3"/>
    <w:rsid w:val="214A0AEB"/>
    <w:rsid w:val="21501755"/>
    <w:rsid w:val="2179392D"/>
    <w:rsid w:val="21797D8F"/>
    <w:rsid w:val="21E430A3"/>
    <w:rsid w:val="22213C37"/>
    <w:rsid w:val="224E4DA3"/>
    <w:rsid w:val="229C74AB"/>
    <w:rsid w:val="237C19DC"/>
    <w:rsid w:val="241B4272"/>
    <w:rsid w:val="24433D42"/>
    <w:rsid w:val="25C42515"/>
    <w:rsid w:val="265A7F79"/>
    <w:rsid w:val="26900736"/>
    <w:rsid w:val="26BB404A"/>
    <w:rsid w:val="26FE7B8B"/>
    <w:rsid w:val="27A80389"/>
    <w:rsid w:val="27B33864"/>
    <w:rsid w:val="28AA2E4F"/>
    <w:rsid w:val="29947784"/>
    <w:rsid w:val="29E5249C"/>
    <w:rsid w:val="2A0B26CD"/>
    <w:rsid w:val="2A2846EB"/>
    <w:rsid w:val="2A62687A"/>
    <w:rsid w:val="2A715B5B"/>
    <w:rsid w:val="2A79508A"/>
    <w:rsid w:val="2B2C6BB4"/>
    <w:rsid w:val="2BC65E1C"/>
    <w:rsid w:val="2C1F2935"/>
    <w:rsid w:val="2C271762"/>
    <w:rsid w:val="2D1922FC"/>
    <w:rsid w:val="2E4B2134"/>
    <w:rsid w:val="2E8152D7"/>
    <w:rsid w:val="2F01611C"/>
    <w:rsid w:val="300E3978"/>
    <w:rsid w:val="305C0004"/>
    <w:rsid w:val="3074717E"/>
    <w:rsid w:val="30B20EB4"/>
    <w:rsid w:val="31474EF5"/>
    <w:rsid w:val="31504650"/>
    <w:rsid w:val="31D3660C"/>
    <w:rsid w:val="32172BA4"/>
    <w:rsid w:val="32213942"/>
    <w:rsid w:val="323E4606"/>
    <w:rsid w:val="32625F70"/>
    <w:rsid w:val="3295693C"/>
    <w:rsid w:val="32E52C75"/>
    <w:rsid w:val="32F62013"/>
    <w:rsid w:val="32F807FE"/>
    <w:rsid w:val="332317DA"/>
    <w:rsid w:val="336C760C"/>
    <w:rsid w:val="33757B9E"/>
    <w:rsid w:val="33E67EA2"/>
    <w:rsid w:val="349D0BAF"/>
    <w:rsid w:val="34EF629E"/>
    <w:rsid w:val="35202855"/>
    <w:rsid w:val="36485785"/>
    <w:rsid w:val="36991026"/>
    <w:rsid w:val="373C380F"/>
    <w:rsid w:val="374B13D5"/>
    <w:rsid w:val="380D157C"/>
    <w:rsid w:val="38A56CD7"/>
    <w:rsid w:val="39915E9D"/>
    <w:rsid w:val="39A5409B"/>
    <w:rsid w:val="39B06097"/>
    <w:rsid w:val="39F312D8"/>
    <w:rsid w:val="39FD1E00"/>
    <w:rsid w:val="3A484F82"/>
    <w:rsid w:val="3A530A96"/>
    <w:rsid w:val="3A581354"/>
    <w:rsid w:val="3A5819E1"/>
    <w:rsid w:val="3AA03494"/>
    <w:rsid w:val="3B345F1E"/>
    <w:rsid w:val="3B9F2F76"/>
    <w:rsid w:val="3C6508B9"/>
    <w:rsid w:val="3C7954BD"/>
    <w:rsid w:val="3C801FA1"/>
    <w:rsid w:val="3D5744AC"/>
    <w:rsid w:val="3D656985"/>
    <w:rsid w:val="3DB032D5"/>
    <w:rsid w:val="3DB91676"/>
    <w:rsid w:val="3E55523C"/>
    <w:rsid w:val="3F1C35C8"/>
    <w:rsid w:val="3FEC44F8"/>
    <w:rsid w:val="3FFD12E0"/>
    <w:rsid w:val="40796C88"/>
    <w:rsid w:val="40881B46"/>
    <w:rsid w:val="40DF6AFE"/>
    <w:rsid w:val="413961EC"/>
    <w:rsid w:val="41460F62"/>
    <w:rsid w:val="416B3D18"/>
    <w:rsid w:val="43190B7E"/>
    <w:rsid w:val="435E23AF"/>
    <w:rsid w:val="43E50F57"/>
    <w:rsid w:val="452B2855"/>
    <w:rsid w:val="455A2A83"/>
    <w:rsid w:val="45AE68E1"/>
    <w:rsid w:val="462F298D"/>
    <w:rsid w:val="467B4C1B"/>
    <w:rsid w:val="46C5742C"/>
    <w:rsid w:val="46F95CE2"/>
    <w:rsid w:val="470830C7"/>
    <w:rsid w:val="47253552"/>
    <w:rsid w:val="47600A74"/>
    <w:rsid w:val="487A0C2C"/>
    <w:rsid w:val="48873C63"/>
    <w:rsid w:val="489271F4"/>
    <w:rsid w:val="48FA7F00"/>
    <w:rsid w:val="4A4B37D2"/>
    <w:rsid w:val="4A831E01"/>
    <w:rsid w:val="4A897FA4"/>
    <w:rsid w:val="4AD84228"/>
    <w:rsid w:val="4AE233AE"/>
    <w:rsid w:val="4B0850ED"/>
    <w:rsid w:val="4B6C4FE0"/>
    <w:rsid w:val="4CC75633"/>
    <w:rsid w:val="4CDE4A89"/>
    <w:rsid w:val="4D42012A"/>
    <w:rsid w:val="4D43658F"/>
    <w:rsid w:val="4D5C7639"/>
    <w:rsid w:val="4E717F9B"/>
    <w:rsid w:val="4F5B43A4"/>
    <w:rsid w:val="4F8C3E1B"/>
    <w:rsid w:val="4FDD1C6A"/>
    <w:rsid w:val="501D0419"/>
    <w:rsid w:val="50290ECF"/>
    <w:rsid w:val="50667976"/>
    <w:rsid w:val="506D05D5"/>
    <w:rsid w:val="507A2C02"/>
    <w:rsid w:val="508C230F"/>
    <w:rsid w:val="508D6FC5"/>
    <w:rsid w:val="51234BE1"/>
    <w:rsid w:val="5207622E"/>
    <w:rsid w:val="53316850"/>
    <w:rsid w:val="53B565AF"/>
    <w:rsid w:val="53D56183"/>
    <w:rsid w:val="53D640E4"/>
    <w:rsid w:val="541F558F"/>
    <w:rsid w:val="54812188"/>
    <w:rsid w:val="559D753C"/>
    <w:rsid w:val="559F74D6"/>
    <w:rsid w:val="5643459C"/>
    <w:rsid w:val="56B33DAA"/>
    <w:rsid w:val="56E06A12"/>
    <w:rsid w:val="57B443DE"/>
    <w:rsid w:val="57DD3A9F"/>
    <w:rsid w:val="583869E1"/>
    <w:rsid w:val="5841100E"/>
    <w:rsid w:val="58871B4E"/>
    <w:rsid w:val="58EE46AF"/>
    <w:rsid w:val="59124437"/>
    <w:rsid w:val="599F0DEC"/>
    <w:rsid w:val="59DC663B"/>
    <w:rsid w:val="59DE790F"/>
    <w:rsid w:val="59E43A76"/>
    <w:rsid w:val="5A084EF8"/>
    <w:rsid w:val="5A186A47"/>
    <w:rsid w:val="5A1C4450"/>
    <w:rsid w:val="5A47537B"/>
    <w:rsid w:val="5A5E53DB"/>
    <w:rsid w:val="5AAD2DC6"/>
    <w:rsid w:val="5B002384"/>
    <w:rsid w:val="5B68621F"/>
    <w:rsid w:val="5B7613AA"/>
    <w:rsid w:val="5BA02F62"/>
    <w:rsid w:val="5C423AF4"/>
    <w:rsid w:val="5C6D4B54"/>
    <w:rsid w:val="5C8F32FD"/>
    <w:rsid w:val="5CD75095"/>
    <w:rsid w:val="5CDD3592"/>
    <w:rsid w:val="5D855357"/>
    <w:rsid w:val="5D953742"/>
    <w:rsid w:val="5D966123"/>
    <w:rsid w:val="5DDE6697"/>
    <w:rsid w:val="5E7B31A2"/>
    <w:rsid w:val="5E8418DD"/>
    <w:rsid w:val="5F62516E"/>
    <w:rsid w:val="60AC23B9"/>
    <w:rsid w:val="61D1725B"/>
    <w:rsid w:val="63117826"/>
    <w:rsid w:val="631D00D7"/>
    <w:rsid w:val="633679EE"/>
    <w:rsid w:val="63726FB0"/>
    <w:rsid w:val="63A43B02"/>
    <w:rsid w:val="642F0B2C"/>
    <w:rsid w:val="646C3B7B"/>
    <w:rsid w:val="651C6C1C"/>
    <w:rsid w:val="653615EA"/>
    <w:rsid w:val="662178CD"/>
    <w:rsid w:val="66483352"/>
    <w:rsid w:val="665D2F56"/>
    <w:rsid w:val="66A86A08"/>
    <w:rsid w:val="66C10C8C"/>
    <w:rsid w:val="671B4051"/>
    <w:rsid w:val="678E406B"/>
    <w:rsid w:val="67B10492"/>
    <w:rsid w:val="67CD0118"/>
    <w:rsid w:val="67DE4B2B"/>
    <w:rsid w:val="684C5B81"/>
    <w:rsid w:val="68882AB0"/>
    <w:rsid w:val="6A4E1EA2"/>
    <w:rsid w:val="6A720215"/>
    <w:rsid w:val="6A8C4A01"/>
    <w:rsid w:val="6AD11446"/>
    <w:rsid w:val="6AE44A3D"/>
    <w:rsid w:val="6B3F161B"/>
    <w:rsid w:val="6B407384"/>
    <w:rsid w:val="6B767EB0"/>
    <w:rsid w:val="6C6F6A05"/>
    <w:rsid w:val="6C717652"/>
    <w:rsid w:val="6C7C6AC3"/>
    <w:rsid w:val="6CDC3858"/>
    <w:rsid w:val="6D3F2F32"/>
    <w:rsid w:val="6D772163"/>
    <w:rsid w:val="6ECE7EE1"/>
    <w:rsid w:val="6F0E4D6F"/>
    <w:rsid w:val="6FF33AC2"/>
    <w:rsid w:val="70E07A94"/>
    <w:rsid w:val="713872CF"/>
    <w:rsid w:val="71700469"/>
    <w:rsid w:val="71995CFE"/>
    <w:rsid w:val="723B5C64"/>
    <w:rsid w:val="72BA3107"/>
    <w:rsid w:val="73296289"/>
    <w:rsid w:val="73550319"/>
    <w:rsid w:val="73885147"/>
    <w:rsid w:val="73E75FFE"/>
    <w:rsid w:val="748A617F"/>
    <w:rsid w:val="74FA30E8"/>
    <w:rsid w:val="765F39A7"/>
    <w:rsid w:val="766B227D"/>
    <w:rsid w:val="767B0D4C"/>
    <w:rsid w:val="77217771"/>
    <w:rsid w:val="7787520A"/>
    <w:rsid w:val="77D86E94"/>
    <w:rsid w:val="784D469C"/>
    <w:rsid w:val="789610D5"/>
    <w:rsid w:val="78B65555"/>
    <w:rsid w:val="79125D04"/>
    <w:rsid w:val="791C41DB"/>
    <w:rsid w:val="79255FCE"/>
    <w:rsid w:val="79427344"/>
    <w:rsid w:val="79773437"/>
    <w:rsid w:val="79BF3623"/>
    <w:rsid w:val="7A163121"/>
    <w:rsid w:val="7A4550AF"/>
    <w:rsid w:val="7A4D7740"/>
    <w:rsid w:val="7A6E692F"/>
    <w:rsid w:val="7AA93005"/>
    <w:rsid w:val="7ABD791D"/>
    <w:rsid w:val="7B474360"/>
    <w:rsid w:val="7B4F3291"/>
    <w:rsid w:val="7B6B3254"/>
    <w:rsid w:val="7CD36B81"/>
    <w:rsid w:val="7D5253C1"/>
    <w:rsid w:val="7DEE48AC"/>
    <w:rsid w:val="7E492186"/>
    <w:rsid w:val="7F4478AC"/>
    <w:rsid w:val="7FBC4CF5"/>
    <w:rsid w:val="7FE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870D19"/>
  <w15:docId w15:val="{1440EED6-F63E-4668-B6E2-AA7C91B7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sz w:val="22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 w:cs="Arial"/>
      <w:b/>
      <w:bCs/>
      <w:spacing w:val="-10"/>
      <w:kern w:val="28"/>
      <w:sz w:val="28"/>
      <w:szCs w:val="20"/>
    </w:rPr>
  </w:style>
  <w:style w:type="paragraph" w:styleId="2">
    <w:name w:val="heading 2"/>
    <w:basedOn w:val="1"/>
    <w:next w:val="BodyText12"/>
    <w:qFormat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3">
    <w:name w:val="heading 3"/>
    <w:basedOn w:val="2"/>
    <w:next w:val="BodyText123"/>
    <w:qFormat/>
    <w:pPr>
      <w:numPr>
        <w:ilvl w:val="2"/>
      </w:numPr>
      <w:spacing w:before="300" w:after="80" w:line="220" w:lineRule="exact"/>
      <w:outlineLvl w:val="2"/>
    </w:pPr>
    <w:rPr>
      <w:b w:val="0"/>
      <w:bCs/>
      <w:sz w:val="22"/>
      <w:szCs w:val="27"/>
    </w:rPr>
  </w:style>
  <w:style w:type="paragraph" w:styleId="4">
    <w:name w:val="heading 4"/>
    <w:basedOn w:val="3"/>
    <w:next w:val="BodyText1234"/>
    <w:qFormat/>
    <w:pPr>
      <w:outlineLvl w:val="3"/>
    </w:pPr>
    <w:rPr>
      <w:bCs w:val="0"/>
      <w:sz w:val="20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 Black" w:hAnsi="Arial Black" w:cs="Helvetica"/>
      <w:b/>
      <w:bCs/>
      <w:sz w:val="28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Cs w:val="20"/>
      <w:lang w:eastAsia="zh-CN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0"/>
      <w:lang w:eastAsia="zh-C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sz w:val="24"/>
      <w:szCs w:val="20"/>
      <w:lang w:eastAsia="zh-CN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  <w:szCs w:val="2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after="220" w:line="220" w:lineRule="atLeast"/>
      <w:jc w:val="both"/>
    </w:pPr>
    <w:rPr>
      <w:rFonts w:cs="Helvetica"/>
      <w:szCs w:val="20"/>
    </w:rPr>
  </w:style>
  <w:style w:type="paragraph" w:customStyle="1" w:styleId="BodyText12">
    <w:name w:val="Body Text 1.2."/>
    <w:basedOn w:val="a0"/>
    <w:qFormat/>
    <w:pPr>
      <w:ind w:left="720"/>
    </w:pPr>
  </w:style>
  <w:style w:type="paragraph" w:customStyle="1" w:styleId="BodyText123">
    <w:name w:val="Body Text 1.2.3."/>
    <w:basedOn w:val="a"/>
    <w:qFormat/>
    <w:pPr>
      <w:spacing w:after="120" w:line="180" w:lineRule="atLeast"/>
      <w:ind w:left="1224"/>
      <w:jc w:val="both"/>
    </w:pPr>
    <w:rPr>
      <w:rFonts w:cs="Helvetica"/>
      <w:szCs w:val="20"/>
    </w:rPr>
  </w:style>
  <w:style w:type="paragraph" w:customStyle="1" w:styleId="BodyText1234">
    <w:name w:val="Body Text 1.2.3.4."/>
    <w:basedOn w:val="BodyText123"/>
    <w:qFormat/>
    <w:pPr>
      <w:ind w:left="1728"/>
    </w:pPr>
  </w:style>
  <w:style w:type="paragraph" w:styleId="TOC7">
    <w:name w:val="toc 7"/>
    <w:basedOn w:val="a"/>
    <w:next w:val="a"/>
    <w:semiHidden/>
    <w:qFormat/>
    <w:pPr>
      <w:ind w:left="1320"/>
    </w:pPr>
    <w:rPr>
      <w:rFonts w:ascii="Times New Roman" w:hAnsi="Times New Roman"/>
      <w:sz w:val="18"/>
      <w:szCs w:val="18"/>
    </w:rPr>
  </w:style>
  <w:style w:type="paragraph" w:styleId="a5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spacing w:after="120"/>
      <w:ind w:leftChars="200" w:left="420"/>
    </w:pPr>
  </w:style>
  <w:style w:type="paragraph" w:styleId="a8">
    <w:name w:val="Block Text"/>
    <w:basedOn w:val="a"/>
    <w:qFormat/>
    <w:pPr>
      <w:spacing w:after="120"/>
      <w:ind w:leftChars="700" w:left="1440" w:rightChars="700" w:right="1440"/>
    </w:pPr>
  </w:style>
  <w:style w:type="paragraph" w:styleId="TOC5">
    <w:name w:val="toc 5"/>
    <w:basedOn w:val="a"/>
    <w:next w:val="a"/>
    <w:semiHidden/>
    <w:qFormat/>
    <w:pPr>
      <w:ind w:left="880"/>
    </w:pPr>
    <w:rPr>
      <w:rFonts w:ascii="Times New Roman" w:hAnsi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540"/>
    </w:pPr>
    <w:rPr>
      <w:rFonts w:ascii="Times New Roman" w:hAnsi="Times New Roman"/>
      <w:sz w:val="18"/>
      <w:szCs w:val="18"/>
    </w:rPr>
  </w:style>
  <w:style w:type="paragraph" w:styleId="a9">
    <w:name w:val="Date"/>
    <w:basedOn w:val="a"/>
    <w:next w:val="a"/>
    <w:qFormat/>
    <w:pPr>
      <w:widowControl w:val="0"/>
      <w:jc w:val="both"/>
    </w:pPr>
    <w:rPr>
      <w:rFonts w:ascii="Times New Roman" w:hAnsi="Times New Roman"/>
      <w:kern w:val="2"/>
      <w:sz w:val="21"/>
      <w:lang w:eastAsia="zh-CN"/>
    </w:rPr>
  </w:style>
  <w:style w:type="paragraph" w:styleId="aa">
    <w:name w:val="Balloon Text"/>
    <w:basedOn w:val="a"/>
    <w:semiHidden/>
    <w:qFormat/>
    <w:rPr>
      <w:sz w:val="16"/>
      <w:szCs w:val="16"/>
    </w:rPr>
  </w:style>
  <w:style w:type="paragraph" w:styleId="ab">
    <w:name w:val="footer"/>
    <w:basedOn w:val="a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c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TOC3"/>
    <w:next w:val="a"/>
    <w:semiHidden/>
    <w:qFormat/>
    <w:pPr>
      <w:ind w:left="660"/>
    </w:pPr>
    <w:rPr>
      <w:i w:val="0"/>
      <w:iCs w:val="0"/>
      <w:sz w:val="18"/>
      <w:szCs w:val="18"/>
    </w:rPr>
  </w:style>
  <w:style w:type="paragraph" w:styleId="ad">
    <w:name w:val="List"/>
    <w:basedOn w:val="a0"/>
    <w:qFormat/>
    <w:pPr>
      <w:ind w:left="1440" w:hanging="360"/>
    </w:pPr>
  </w:style>
  <w:style w:type="paragraph" w:styleId="ae">
    <w:name w:val="footnote text"/>
    <w:basedOn w:val="a"/>
    <w:semiHidden/>
    <w:qFormat/>
    <w:rPr>
      <w:rFonts w:ascii="Times New Roman" w:hAnsi="Times New Roman"/>
      <w:sz w:val="24"/>
      <w:szCs w:val="20"/>
      <w:lang w:eastAsia="zh-CN"/>
    </w:rPr>
  </w:style>
  <w:style w:type="paragraph" w:styleId="TOC6">
    <w:name w:val="toc 6"/>
    <w:basedOn w:val="a"/>
    <w:next w:val="a"/>
    <w:semiHidden/>
    <w:qFormat/>
    <w:pPr>
      <w:ind w:left="1100"/>
    </w:pPr>
    <w:rPr>
      <w:rFonts w:ascii="Times New Roman" w:hAnsi="Times New Roman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20"/>
    </w:pPr>
    <w:rPr>
      <w:rFonts w:ascii="Times New Roman" w:hAnsi="Times New Roman"/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760"/>
    </w:pPr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table" w:styleId="af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1"/>
    <w:qFormat/>
  </w:style>
  <w:style w:type="character" w:styleId="af1">
    <w:name w:val="FollowedHyperlink"/>
    <w:basedOn w:val="a1"/>
    <w:qFormat/>
    <w:rPr>
      <w:color w:val="800080"/>
      <w:u w:val="single"/>
    </w:rPr>
  </w:style>
  <w:style w:type="character" w:styleId="af2">
    <w:name w:val="Hyperlink"/>
    <w:basedOn w:val="a1"/>
    <w:uiPriority w:val="99"/>
    <w:qFormat/>
    <w:rPr>
      <w:rFonts w:ascii="Arial" w:hAnsi="Arial"/>
      <w:color w:val="0000FF"/>
      <w:u w:val="single"/>
    </w:rPr>
  </w:style>
  <w:style w:type="character" w:styleId="HTML1">
    <w:name w:val="HTML Code"/>
    <w:basedOn w:val="a1"/>
    <w:qFormat/>
    <w:rPr>
      <w:rFonts w:ascii="Courier New" w:eastAsia="Courier New" w:hAnsi="Courier New" w:cs="Courier New"/>
      <w:sz w:val="20"/>
      <w:szCs w:val="20"/>
    </w:rPr>
  </w:style>
  <w:style w:type="paragraph" w:customStyle="1" w:styleId="Bullets">
    <w:name w:val="Bullets"/>
    <w:basedOn w:val="ad"/>
    <w:qFormat/>
    <w:pPr>
      <w:numPr>
        <w:numId w:val="2"/>
      </w:numPr>
    </w:pPr>
  </w:style>
  <w:style w:type="paragraph" w:customStyle="1" w:styleId="Numbers">
    <w:name w:val="Numbers"/>
    <w:basedOn w:val="Bullets"/>
    <w:qFormat/>
    <w:pPr>
      <w:numPr>
        <w:numId w:val="3"/>
      </w:numPr>
    </w:pPr>
  </w:style>
  <w:style w:type="paragraph" w:customStyle="1" w:styleId="ReturnAddress">
    <w:name w:val="Return Address"/>
    <w:basedOn w:val="a"/>
    <w:qFormat/>
    <w:pPr>
      <w:keepLines/>
      <w:framePr w:w="2160" w:h="1200" w:wrap="notBeside" w:vAnchor="page" w:hAnchor="page" w:x="9241" w:y="673" w:anchorLock="1"/>
      <w:spacing w:line="220" w:lineRule="atLeast"/>
    </w:pPr>
    <w:rPr>
      <w:sz w:val="16"/>
      <w:szCs w:val="20"/>
    </w:rPr>
  </w:style>
  <w:style w:type="paragraph" w:customStyle="1" w:styleId="CompanyName">
    <w:name w:val="Company Name"/>
    <w:basedOn w:val="a"/>
    <w:qFormat/>
    <w:pPr>
      <w:keepNext/>
      <w:keepLines/>
      <w:spacing w:line="220" w:lineRule="atLeast"/>
      <w:ind w:left="1080"/>
    </w:pPr>
    <w:rPr>
      <w:spacing w:val="-30"/>
      <w:kern w:val="28"/>
      <w:sz w:val="60"/>
      <w:szCs w:val="20"/>
    </w:rPr>
  </w:style>
  <w:style w:type="paragraph" w:customStyle="1" w:styleId="TitleCover">
    <w:name w:val="Title Cover"/>
    <w:basedOn w:val="a"/>
    <w:next w:val="a"/>
    <w:qFormat/>
    <w:pPr>
      <w:keepNext/>
      <w:keepLines/>
      <w:spacing w:before="1800" w:line="240" w:lineRule="atLeast"/>
      <w:ind w:left="1080"/>
    </w:pPr>
    <w:rPr>
      <w:b/>
      <w:spacing w:val="-48"/>
      <w:kern w:val="28"/>
      <w:sz w:val="72"/>
      <w:szCs w:val="20"/>
    </w:rPr>
  </w:style>
  <w:style w:type="character" w:customStyle="1" w:styleId="Code">
    <w:name w:val="Code"/>
    <w:basedOn w:val="HTML1"/>
    <w:qFormat/>
    <w:rPr>
      <w:rFonts w:ascii="Courier" w:eastAsia="Courier New" w:hAnsi="Courier" w:cs="Arial"/>
      <w:color w:val="008000"/>
      <w:sz w:val="20"/>
      <w:szCs w:val="24"/>
    </w:rPr>
  </w:style>
  <w:style w:type="character" w:customStyle="1" w:styleId="BodyTextChar">
    <w:name w:val="Body Text Char"/>
    <w:basedOn w:val="a1"/>
    <w:qFormat/>
    <w:rPr>
      <w:rFonts w:ascii="Arial" w:hAnsi="Arial" w:cs="Helvetica"/>
      <w:sz w:val="22"/>
      <w:lang w:val="en-US" w:eastAsia="en-US" w:bidi="ar-SA"/>
    </w:rPr>
  </w:style>
  <w:style w:type="paragraph" w:customStyle="1" w:styleId="Instructions">
    <w:name w:val="Instructions"/>
    <w:basedOn w:val="a0"/>
    <w:qFormat/>
    <w:rPr>
      <w:rFonts w:ascii="Times New Roman" w:hAnsi="Times New Roman" w:cs="Times New Roman"/>
      <w:i/>
    </w:rPr>
  </w:style>
  <w:style w:type="paragraph" w:customStyle="1" w:styleId="History">
    <w:name w:val="History"/>
    <w:basedOn w:val="a"/>
    <w:qFormat/>
    <w:rPr>
      <w:rFonts w:ascii="Arial Narrow" w:hAnsi="Arial Narrow"/>
      <w:sz w:val="20"/>
      <w:szCs w:val="20"/>
    </w:rPr>
  </w:style>
  <w:style w:type="character" w:customStyle="1" w:styleId="QMSID">
    <w:name w:val="QMS ID"/>
    <w:basedOn w:val="a1"/>
    <w:qFormat/>
    <w:rPr>
      <w:i/>
      <w:caps/>
      <w:szCs w:val="22"/>
    </w:rPr>
  </w:style>
  <w:style w:type="character" w:customStyle="1" w:styleId="BodyTextChar1">
    <w:name w:val="Body Text Char1"/>
    <w:basedOn w:val="a1"/>
    <w:qFormat/>
    <w:rPr>
      <w:rFonts w:ascii="Arial" w:eastAsia="宋体" w:hAnsi="Arial" w:cs="Helvetica"/>
      <w:sz w:val="22"/>
      <w:lang w:val="en-US" w:eastAsia="en-US" w:bidi="ar-SA"/>
    </w:rPr>
  </w:style>
  <w:style w:type="paragraph" w:customStyle="1" w:styleId="NormalBull1">
    <w:name w:val="NormalBull1"/>
    <w:basedOn w:val="a"/>
    <w:qFormat/>
    <w:pPr>
      <w:tabs>
        <w:tab w:val="left" w:pos="360"/>
      </w:tabs>
      <w:ind w:left="360" w:hanging="360"/>
    </w:pPr>
    <w:rPr>
      <w:rFonts w:ascii="Times New Roman" w:hAnsi="Times New Roman"/>
      <w:sz w:val="24"/>
      <w:szCs w:val="20"/>
      <w:lang w:eastAsia="zh-CN"/>
    </w:rPr>
  </w:style>
  <w:style w:type="paragraph" w:customStyle="1" w:styleId="StyleHeading1Justified">
    <w:name w:val="Style Heading 1 + Justified"/>
    <w:basedOn w:val="1"/>
    <w:qFormat/>
    <w:pPr>
      <w:keepLines w:val="0"/>
      <w:tabs>
        <w:tab w:val="clear" w:pos="360"/>
      </w:tabs>
      <w:spacing w:before="240" w:after="240" w:line="240" w:lineRule="auto"/>
      <w:jc w:val="both"/>
    </w:pPr>
    <w:rPr>
      <w:rFonts w:ascii="Arial" w:hAnsi="Arial" w:cs="宋体"/>
      <w:spacing w:val="0"/>
      <w:lang w:eastAsia="zh-CN"/>
    </w:rPr>
  </w:style>
  <w:style w:type="paragraph" w:customStyle="1" w:styleId="Style1">
    <w:name w:val="Style1"/>
    <w:basedOn w:val="a8"/>
    <w:qFormat/>
    <w:pPr>
      <w:numPr>
        <w:numId w:val="4"/>
      </w:numPr>
    </w:pPr>
  </w:style>
  <w:style w:type="paragraph" w:customStyle="1" w:styleId="Blocklabel">
    <w:name w:val="Block label"/>
    <w:basedOn w:val="a"/>
    <w:next w:val="a"/>
    <w:qFormat/>
    <w:pPr>
      <w:keepNext/>
      <w:numPr>
        <w:numId w:val="5"/>
      </w:numPr>
      <w:spacing w:before="60" w:after="60"/>
    </w:pPr>
    <w:rPr>
      <w:rFonts w:ascii="Times New Roman" w:hAnsi="Times New Roman"/>
      <w:b/>
      <w:szCs w:val="20"/>
      <w:lang w:eastAsia="zh-CN"/>
    </w:rPr>
  </w:style>
  <w:style w:type="paragraph" w:customStyle="1" w:styleId="InfoBlue">
    <w:name w:val="InfoBlue"/>
    <w:basedOn w:val="a"/>
    <w:next w:val="a0"/>
    <w:qFormat/>
    <w:pPr>
      <w:widowControl w:val="0"/>
      <w:spacing w:after="120"/>
    </w:pPr>
    <w:rPr>
      <w:rFonts w:cs="Arial"/>
      <w:sz w:val="21"/>
      <w:szCs w:val="21"/>
      <w:lang w:eastAsia="zh-CN"/>
    </w:rPr>
  </w:style>
  <w:style w:type="paragraph" w:customStyle="1" w:styleId="40address">
    <w:name w:val="40 address"/>
    <w:basedOn w:val="a"/>
    <w:qFormat/>
    <w:pPr>
      <w:spacing w:after="180"/>
    </w:pPr>
    <w:rPr>
      <w:rFonts w:ascii="Palatino" w:hAnsi="Palatino"/>
      <w:sz w:val="24"/>
      <w:szCs w:val="20"/>
      <w:lang w:eastAsia="zh-CN"/>
    </w:rPr>
  </w:style>
  <w:style w:type="paragraph" w:customStyle="1" w:styleId="TableHeading">
    <w:name w:val="Table Heading"/>
    <w:basedOn w:val="a"/>
    <w:qFormat/>
    <w:pPr>
      <w:keepNext/>
      <w:overflowPunct w:val="0"/>
      <w:autoSpaceDE w:val="0"/>
      <w:autoSpaceDN w:val="0"/>
      <w:adjustRightInd w:val="0"/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a"/>
    <w:qFormat/>
    <w:pPr>
      <w:overflowPunct w:val="0"/>
      <w:autoSpaceDE w:val="0"/>
      <w:autoSpaceDN w:val="0"/>
      <w:adjustRightInd w:val="0"/>
      <w:spacing w:before="40"/>
      <w:textAlignment w:val="baseline"/>
    </w:pPr>
    <w:rPr>
      <w:sz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spacing w:val="0"/>
      <w:kern w:val="0"/>
      <w:szCs w:val="28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a4">
    <w:name w:val="正文文本 字符"/>
    <w:link w:val="a0"/>
    <w:qFormat/>
    <w:rPr>
      <w:rFonts w:ascii="Arial" w:hAnsi="Arial" w:cs="Helvetica"/>
      <w:sz w:val="22"/>
      <w:lang w:eastAsia="en-US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  <w:style w:type="character" w:customStyle="1" w:styleId="HTML0">
    <w:name w:val="HTML 预设格式 字符"/>
    <w:basedOn w:val="a1"/>
    <w:link w:val="HTML"/>
    <w:uiPriority w:val="99"/>
    <w:rPr>
      <w:rFonts w:ascii="Courier New" w:eastAsia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Standard\SQMS\Template\SQMS%20Word%20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31AF13-21E8-4727-841F-5BA2B21A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SQMS Word Template.dot</Template>
  <TotalTime>42</TotalTime>
  <Pages>25</Pages>
  <Words>3878</Words>
  <Characters>22108</Characters>
  <Application>Microsoft Office Word</Application>
  <DocSecurity>0</DocSecurity>
  <Lines>184</Lines>
  <Paragraphs>51</Paragraphs>
  <ScaleCrop>false</ScaleCrop>
  <Company>Suzsoft Company Limited</Company>
  <LinksUpToDate>false</LinksUpToDate>
  <CharactersWithSpaces>25935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Report-CN</dc:title>
  <dc:creator>EPG</dc:creator>
  <cp:lastModifiedBy>yuan airry</cp:lastModifiedBy>
  <cp:revision>42</cp:revision>
  <cp:lastPrinted>2012-07-19T13:17:00Z</cp:lastPrinted>
  <dcterms:created xsi:type="dcterms:W3CDTF">2019-12-12T02:50:00Z</dcterms:created>
  <dcterms:modified xsi:type="dcterms:W3CDTF">2019-12-12T04:42:00Z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