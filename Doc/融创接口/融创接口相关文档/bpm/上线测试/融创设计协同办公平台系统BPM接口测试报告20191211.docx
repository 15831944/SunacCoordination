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23BF" w14:textId="77777777" w:rsidR="00187EA8" w:rsidRDefault="00187EA8" w:rsidP="00E1097E">
      <w:pPr>
        <w:rPr>
          <w:lang w:eastAsia="zh-CN"/>
        </w:rPr>
      </w:pPr>
    </w:p>
    <w:p w14:paraId="353309DD" w14:textId="77777777" w:rsidR="00187EA8" w:rsidRDefault="00187EA8">
      <w:pPr>
        <w:rPr>
          <w:rFonts w:ascii="微软雅黑" w:eastAsia="微软雅黑" w:hAnsi="微软雅黑"/>
        </w:rPr>
      </w:pPr>
    </w:p>
    <w:p w14:paraId="020E34F6" w14:textId="77777777" w:rsidR="00187EA8" w:rsidRDefault="00187EA8">
      <w:pPr>
        <w:rPr>
          <w:rFonts w:ascii="微软雅黑" w:eastAsia="微软雅黑" w:hAnsi="微软雅黑"/>
        </w:rPr>
      </w:pPr>
    </w:p>
    <w:p w14:paraId="76127464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3D0814EB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7A175E33" w14:textId="77777777" w:rsidR="00187EA8" w:rsidRDefault="00187EA8">
      <w:pPr>
        <w:rPr>
          <w:rFonts w:ascii="微软雅黑" w:eastAsia="微软雅黑" w:hAnsi="微软雅黑"/>
        </w:rPr>
      </w:pPr>
    </w:p>
    <w:p w14:paraId="6D85BAC4" w14:textId="77777777" w:rsidR="00187EA8" w:rsidRPr="00E1097E" w:rsidRDefault="00DF5B5A" w:rsidP="00E1097E">
      <w:pPr>
        <w:jc w:val="center"/>
        <w:rPr>
          <w:rFonts w:ascii="微软雅黑" w:eastAsia="微软雅黑" w:hAnsi="微软雅黑"/>
          <w:sz w:val="56"/>
          <w:szCs w:val="56"/>
          <w:lang w:eastAsia="zh-CN"/>
        </w:rPr>
      </w:pPr>
      <w:r w:rsidRPr="00E1097E">
        <w:rPr>
          <w:rFonts w:ascii="微软雅黑" w:eastAsia="微软雅黑" w:hAnsi="微软雅黑" w:hint="eastAsia"/>
          <w:sz w:val="56"/>
          <w:szCs w:val="56"/>
          <w:lang w:eastAsia="zh-CN"/>
        </w:rPr>
        <w:t>融创设计协同办公平台</w:t>
      </w:r>
    </w:p>
    <w:p w14:paraId="42816DCE" w14:textId="6B2285AC" w:rsidR="00187EA8" w:rsidRPr="00E1097E" w:rsidRDefault="00DF5B5A" w:rsidP="00E1097E">
      <w:pPr>
        <w:jc w:val="center"/>
        <w:rPr>
          <w:rStyle w:val="BodyTextChar"/>
          <w:rFonts w:ascii="微软雅黑" w:eastAsia="微软雅黑" w:hAnsi="微软雅黑" w:cs="Times New Roman"/>
          <w:sz w:val="56"/>
          <w:szCs w:val="56"/>
          <w:lang w:eastAsia="zh-CN"/>
        </w:rPr>
      </w:pPr>
      <w:r w:rsidRPr="00E1097E">
        <w:rPr>
          <w:rFonts w:ascii="微软雅黑" w:eastAsia="微软雅黑" w:hAnsi="微软雅黑" w:hint="eastAsia"/>
          <w:sz w:val="56"/>
          <w:szCs w:val="56"/>
          <w:lang w:eastAsia="zh-CN"/>
        </w:rPr>
        <w:t>BPM接口测试报告</w:t>
      </w:r>
    </w:p>
    <w:p w14:paraId="7A5E41B6" w14:textId="77777777" w:rsidR="00187EA8" w:rsidRDefault="00187EA8" w:rsidP="00E1097E">
      <w:pPr>
        <w:rPr>
          <w:lang w:eastAsia="zh-CN"/>
        </w:rPr>
      </w:pPr>
    </w:p>
    <w:p w14:paraId="0D0BE712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1CAC4C12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18EF20AA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28C4D03C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2175434C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2AA3889D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5EBCA5E2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0634A772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2D0879D0" w14:textId="77777777" w:rsidR="00187EA8" w:rsidRDefault="00187EA8">
      <w:pPr>
        <w:rPr>
          <w:rFonts w:ascii="微软雅黑" w:eastAsia="微软雅黑" w:hAnsi="微软雅黑"/>
          <w:lang w:eastAsia="zh-CN"/>
        </w:rPr>
      </w:pPr>
      <w:bookmarkStart w:id="0" w:name="_Toc63844123"/>
    </w:p>
    <w:p w14:paraId="3935D949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61DD8C40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0B5A5F13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24FE1DFE" w14:textId="77777777" w:rsidR="00187EA8" w:rsidRDefault="00DF5B5A">
      <w:pPr>
        <w:jc w:val="center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t>2019</w:t>
      </w:r>
      <w:r>
        <w:rPr>
          <w:rFonts w:ascii="微软雅黑" w:eastAsia="微软雅黑" w:hAnsi="微软雅黑" w:hint="eastAsia"/>
          <w:b/>
          <w:lang w:eastAsia="zh-CN"/>
        </w:rPr>
        <w:t>年1</w:t>
      </w:r>
      <w:r>
        <w:rPr>
          <w:rFonts w:ascii="微软雅黑" w:eastAsia="微软雅黑" w:hAnsi="微软雅黑"/>
          <w:b/>
          <w:lang w:eastAsia="zh-CN"/>
        </w:rPr>
        <w:t>2</w:t>
      </w:r>
      <w:r>
        <w:rPr>
          <w:rFonts w:ascii="微软雅黑" w:eastAsia="微软雅黑" w:hAnsi="微软雅黑" w:hint="eastAsia"/>
          <w:b/>
          <w:lang w:eastAsia="zh-CN"/>
        </w:rPr>
        <w:t>月</w:t>
      </w:r>
    </w:p>
    <w:p w14:paraId="43D154B1" w14:textId="77777777" w:rsidR="00187EA8" w:rsidRDefault="00DF5B5A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br w:type="page"/>
      </w:r>
    </w:p>
    <w:p w14:paraId="50AAE5B6" w14:textId="77777777" w:rsidR="00187EA8" w:rsidRDefault="00187EA8">
      <w:pPr>
        <w:jc w:val="center"/>
        <w:rPr>
          <w:rFonts w:ascii="微软雅黑" w:eastAsia="微软雅黑" w:hAnsi="微软雅黑"/>
          <w:b/>
          <w:lang w:eastAsia="zh-CN"/>
        </w:rPr>
      </w:pPr>
    </w:p>
    <w:bookmarkEnd w:id="0"/>
    <w:p w14:paraId="473B6809" w14:textId="77777777" w:rsidR="00187EA8" w:rsidRDefault="00DF5B5A">
      <w:pPr>
        <w:tabs>
          <w:tab w:val="left" w:pos="2244"/>
          <w:tab w:val="left" w:pos="2431"/>
        </w:tabs>
        <w:jc w:val="center"/>
        <w:rPr>
          <w:rFonts w:ascii="微软雅黑" w:eastAsia="微软雅黑" w:hAnsi="微软雅黑" w:cs="Arial"/>
          <w:b/>
          <w:sz w:val="28"/>
          <w:szCs w:val="28"/>
          <w:lang w:eastAsia="zh-CN"/>
        </w:rPr>
      </w:pPr>
      <w:r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修订历史</w:t>
      </w:r>
    </w:p>
    <w:p w14:paraId="4D12F0D8" w14:textId="77777777" w:rsidR="00187EA8" w:rsidRDefault="00187EA8">
      <w:pPr>
        <w:rPr>
          <w:rFonts w:ascii="微软雅黑" w:eastAsia="微软雅黑" w:hAnsi="微软雅黑"/>
          <w:b/>
        </w:rPr>
      </w:pPr>
    </w:p>
    <w:tbl>
      <w:tblPr>
        <w:tblW w:w="8820" w:type="dxa"/>
        <w:tblInd w:w="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471"/>
        <w:gridCol w:w="2057"/>
        <w:gridCol w:w="4242"/>
      </w:tblGrid>
      <w:tr w:rsidR="00187EA8" w14:paraId="32A52FBF" w14:textId="77777777">
        <w:trPr>
          <w:trHeight w:val="397"/>
          <w:tblHeader/>
        </w:trPr>
        <w:tc>
          <w:tcPr>
            <w:tcW w:w="1050" w:type="dxa"/>
            <w:shd w:val="clear" w:color="auto" w:fill="8DB3E2"/>
            <w:vAlign w:val="center"/>
          </w:tcPr>
          <w:p w14:paraId="6AAE648F" w14:textId="77777777" w:rsidR="00187EA8" w:rsidRDefault="00DF5B5A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版本号</w:t>
            </w:r>
          </w:p>
        </w:tc>
        <w:tc>
          <w:tcPr>
            <w:tcW w:w="1471" w:type="dxa"/>
            <w:shd w:val="clear" w:color="auto" w:fill="8DB3E2"/>
            <w:vAlign w:val="center"/>
          </w:tcPr>
          <w:p w14:paraId="3F54B6D6" w14:textId="77777777" w:rsidR="00187EA8" w:rsidRDefault="00DF5B5A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2057" w:type="dxa"/>
            <w:shd w:val="clear" w:color="auto" w:fill="8DB3E2"/>
            <w:vAlign w:val="center"/>
          </w:tcPr>
          <w:p w14:paraId="2FF7175F" w14:textId="77777777" w:rsidR="00187EA8" w:rsidRDefault="00DF5B5A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4242" w:type="dxa"/>
            <w:shd w:val="clear" w:color="auto" w:fill="8DB3E2"/>
            <w:vAlign w:val="center"/>
          </w:tcPr>
          <w:p w14:paraId="35485301" w14:textId="77777777" w:rsidR="00187EA8" w:rsidRDefault="00DF5B5A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修订原因</w:t>
            </w:r>
          </w:p>
        </w:tc>
      </w:tr>
      <w:tr w:rsidR="00187EA8" w14:paraId="1FED3B7B" w14:textId="77777777">
        <w:trPr>
          <w:trHeight w:val="340"/>
        </w:trPr>
        <w:tc>
          <w:tcPr>
            <w:tcW w:w="1050" w:type="dxa"/>
            <w:vAlign w:val="center"/>
          </w:tcPr>
          <w:p w14:paraId="062578D3" w14:textId="77777777" w:rsidR="00187EA8" w:rsidRDefault="00DF5B5A">
            <w:pPr>
              <w:pStyle w:val="History"/>
              <w:jc w:val="center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.01</w:t>
            </w:r>
          </w:p>
        </w:tc>
        <w:tc>
          <w:tcPr>
            <w:tcW w:w="1471" w:type="dxa"/>
            <w:vAlign w:val="center"/>
          </w:tcPr>
          <w:p w14:paraId="6698E03C" w14:textId="77777777" w:rsidR="00187EA8" w:rsidRDefault="00DF5B5A">
            <w:pPr>
              <w:pStyle w:val="History"/>
              <w:jc w:val="center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019.12.10</w:t>
            </w:r>
          </w:p>
        </w:tc>
        <w:tc>
          <w:tcPr>
            <w:tcW w:w="2057" w:type="dxa"/>
            <w:vAlign w:val="center"/>
          </w:tcPr>
          <w:p w14:paraId="11DF56BC" w14:textId="77777777" w:rsidR="00187EA8" w:rsidRDefault="00DF5B5A">
            <w:pPr>
              <w:pStyle w:val="History"/>
              <w:ind w:firstLineChars="300" w:firstLine="630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宋建龙</w:t>
            </w:r>
          </w:p>
        </w:tc>
        <w:tc>
          <w:tcPr>
            <w:tcW w:w="4242" w:type="dxa"/>
            <w:vAlign w:val="center"/>
          </w:tcPr>
          <w:p w14:paraId="400F2437" w14:textId="77777777" w:rsidR="00187EA8" w:rsidRDefault="00DF5B5A">
            <w:pPr>
              <w:pStyle w:val="History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新建</w:t>
            </w:r>
          </w:p>
        </w:tc>
      </w:tr>
      <w:tr w:rsidR="00187EA8" w14:paraId="2AE131A6" w14:textId="77777777">
        <w:trPr>
          <w:trHeight w:val="340"/>
        </w:trPr>
        <w:tc>
          <w:tcPr>
            <w:tcW w:w="1050" w:type="dxa"/>
            <w:vAlign w:val="center"/>
          </w:tcPr>
          <w:p w14:paraId="6B0FADEE" w14:textId="77777777" w:rsidR="00187EA8" w:rsidRDefault="00187EA8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471" w:type="dxa"/>
            <w:vAlign w:val="center"/>
          </w:tcPr>
          <w:p w14:paraId="539071E8" w14:textId="77777777" w:rsidR="00187EA8" w:rsidRDefault="00187EA8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2057" w:type="dxa"/>
            <w:vAlign w:val="center"/>
          </w:tcPr>
          <w:p w14:paraId="676EA13A" w14:textId="77777777" w:rsidR="00187EA8" w:rsidRDefault="00187EA8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4242" w:type="dxa"/>
            <w:vAlign w:val="center"/>
          </w:tcPr>
          <w:p w14:paraId="1A2C2702" w14:textId="77777777" w:rsidR="00187EA8" w:rsidRDefault="00187EA8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</w:rPr>
            </w:pPr>
          </w:p>
        </w:tc>
      </w:tr>
      <w:tr w:rsidR="00187EA8" w14:paraId="4F3D9E19" w14:textId="77777777">
        <w:trPr>
          <w:trHeight w:val="340"/>
        </w:trPr>
        <w:tc>
          <w:tcPr>
            <w:tcW w:w="1050" w:type="dxa"/>
            <w:vAlign w:val="center"/>
          </w:tcPr>
          <w:p w14:paraId="1C3A7071" w14:textId="77777777" w:rsidR="00187EA8" w:rsidRDefault="00187EA8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471" w:type="dxa"/>
            <w:vAlign w:val="center"/>
          </w:tcPr>
          <w:p w14:paraId="08F86F4D" w14:textId="77777777" w:rsidR="00187EA8" w:rsidRDefault="00187EA8">
            <w:pPr>
              <w:pStyle w:val="History"/>
              <w:tabs>
                <w:tab w:val="center" w:pos="561"/>
              </w:tabs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2057" w:type="dxa"/>
            <w:vAlign w:val="center"/>
          </w:tcPr>
          <w:p w14:paraId="3DD2A50E" w14:textId="77777777" w:rsidR="00187EA8" w:rsidRDefault="00187EA8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4242" w:type="dxa"/>
            <w:vAlign w:val="center"/>
          </w:tcPr>
          <w:p w14:paraId="5512D9E2" w14:textId="77777777" w:rsidR="00187EA8" w:rsidRDefault="00187EA8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</w:tr>
    </w:tbl>
    <w:p w14:paraId="09E70D9C" w14:textId="77777777" w:rsidR="00187EA8" w:rsidRDefault="00187EA8">
      <w:pPr>
        <w:jc w:val="center"/>
        <w:rPr>
          <w:rFonts w:ascii="微软雅黑" w:eastAsia="微软雅黑" w:hAnsi="微软雅黑"/>
          <w:lang w:eastAsia="zh-CN"/>
        </w:rPr>
      </w:pPr>
    </w:p>
    <w:p w14:paraId="0001DC10" w14:textId="77777777" w:rsidR="00187EA8" w:rsidRDefault="00187EA8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626402BD" w14:textId="77777777" w:rsidR="00187EA8" w:rsidRDefault="00187EA8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31C9FDF4" w14:textId="77777777" w:rsidR="00187EA8" w:rsidRDefault="00187EA8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2D20538E" w14:textId="77777777" w:rsidR="00187EA8" w:rsidRDefault="00DF5B5A">
      <w:pPr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/>
          <w:b/>
          <w:bCs/>
          <w:sz w:val="44"/>
        </w:rPr>
        <w:br w:type="page"/>
      </w:r>
    </w:p>
    <w:sdt>
      <w:sdtPr>
        <w:rPr>
          <w:rFonts w:ascii="微软雅黑" w:eastAsia="微软雅黑" w:hAnsi="微软雅黑"/>
          <w:lang w:val="zh-CN"/>
        </w:rPr>
        <w:id w:val="-1826820921"/>
        <w:docPartObj>
          <w:docPartGallery w:val="Table of Contents"/>
          <w:docPartUnique/>
        </w:docPartObj>
      </w:sdtPr>
      <w:sdtEndPr/>
      <w:sdtContent>
        <w:p w14:paraId="4C32473A" w14:textId="77777777" w:rsidR="00187EA8" w:rsidRDefault="00DF5B5A">
          <w:pPr>
            <w:jc w:val="center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sz w:val="21"/>
            </w:rPr>
            <w:t>目</w:t>
          </w:r>
          <w:r>
            <w:rPr>
              <w:rFonts w:ascii="微软雅黑" w:eastAsia="微软雅黑" w:hAnsi="微软雅黑" w:hint="eastAsia"/>
              <w:sz w:val="21"/>
              <w:lang w:eastAsia="zh-CN"/>
            </w:rPr>
            <w:t xml:space="preserve"> </w:t>
          </w:r>
          <w:r>
            <w:rPr>
              <w:rFonts w:ascii="微软雅黑" w:eastAsia="微软雅黑" w:hAnsi="微软雅黑"/>
              <w:sz w:val="21"/>
              <w:lang w:eastAsia="zh-CN"/>
            </w:rPr>
            <w:t xml:space="preserve"> </w:t>
          </w:r>
          <w:r>
            <w:rPr>
              <w:rFonts w:ascii="微软雅黑" w:eastAsia="微软雅黑" w:hAnsi="微软雅黑"/>
              <w:sz w:val="21"/>
            </w:rPr>
            <w:t>录</w:t>
          </w:r>
        </w:p>
        <w:bookmarkStart w:id="1" w:name="_GoBack"/>
        <w:bookmarkEnd w:id="1"/>
        <w:p w14:paraId="2D06371E" w14:textId="65A6C20A" w:rsidR="00F418DA" w:rsidRDefault="00DF5B5A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 xml:space="preserve"> TOC \o "1-3" \h \z \u </w:instrText>
          </w:r>
          <w:r>
            <w:rPr>
              <w:rFonts w:ascii="微软雅黑" w:eastAsia="微软雅黑" w:hAnsi="微软雅黑"/>
            </w:rPr>
            <w:fldChar w:fldCharType="separate"/>
          </w:r>
          <w:hyperlink w:anchor="_Toc26991140" w:history="1">
            <w:r w:rsidR="00F418DA" w:rsidRPr="00967A96">
              <w:rPr>
                <w:rStyle w:val="af2"/>
                <w:rFonts w:ascii="微软雅黑" w:eastAsia="微软雅黑" w:hAnsi="微软雅黑"/>
                <w:noProof/>
              </w:rPr>
              <w:t>1</w:t>
            </w:r>
            <w:r w:rsidR="00F418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418DA" w:rsidRPr="00967A96">
              <w:rPr>
                <w:rStyle w:val="af2"/>
                <w:rFonts w:ascii="微软雅黑" w:eastAsia="微软雅黑" w:hAnsi="微软雅黑"/>
                <w:noProof/>
              </w:rPr>
              <w:t>简介</w:t>
            </w:r>
            <w:r w:rsidR="00F418DA">
              <w:rPr>
                <w:noProof/>
                <w:webHidden/>
              </w:rPr>
              <w:tab/>
            </w:r>
            <w:r w:rsidR="00F418DA">
              <w:rPr>
                <w:noProof/>
                <w:webHidden/>
              </w:rPr>
              <w:fldChar w:fldCharType="begin"/>
            </w:r>
            <w:r w:rsidR="00F418DA">
              <w:rPr>
                <w:noProof/>
                <w:webHidden/>
              </w:rPr>
              <w:instrText xml:space="preserve"> PAGEREF _Toc26991140 \h </w:instrText>
            </w:r>
            <w:r w:rsidR="00F418DA">
              <w:rPr>
                <w:noProof/>
                <w:webHidden/>
              </w:rPr>
            </w:r>
            <w:r w:rsidR="00F418DA">
              <w:rPr>
                <w:noProof/>
                <w:webHidden/>
              </w:rPr>
              <w:fldChar w:fldCharType="separate"/>
            </w:r>
            <w:r w:rsidR="00F418DA">
              <w:rPr>
                <w:noProof/>
                <w:webHidden/>
              </w:rPr>
              <w:t>4</w:t>
            </w:r>
            <w:r w:rsidR="00F418DA">
              <w:rPr>
                <w:noProof/>
                <w:webHidden/>
              </w:rPr>
              <w:fldChar w:fldCharType="end"/>
            </w:r>
          </w:hyperlink>
        </w:p>
        <w:p w14:paraId="627D49C5" w14:textId="44E7F8FB" w:rsidR="00F418DA" w:rsidRDefault="00F418DA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91141" w:history="1">
            <w:r w:rsidRPr="00967A96">
              <w:rPr>
                <w:rStyle w:val="af2"/>
                <w:rFonts w:ascii="微软雅黑" w:eastAsia="微软雅黑" w:hAnsi="微软雅黑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FC87" w14:textId="5ACDFABA" w:rsidR="00F418DA" w:rsidRDefault="00F418DA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91142" w:history="1"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BD1D0" w14:textId="0C11318F" w:rsidR="00F418DA" w:rsidRDefault="00F418DA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91143" w:history="1">
            <w:r w:rsidRPr="00967A96">
              <w:rPr>
                <w:rStyle w:val="af2"/>
                <w:rFonts w:ascii="微软雅黑" w:eastAsia="微软雅黑" w:hAnsi="微软雅黑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DB53" w14:textId="33386681" w:rsidR="00F418DA" w:rsidRDefault="00F418DA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91144" w:history="1">
            <w:r w:rsidRPr="00967A96">
              <w:rPr>
                <w:rStyle w:val="af2"/>
                <w:rFonts w:ascii="微软雅黑" w:eastAsia="微软雅黑" w:hAnsi="微软雅黑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D2ED" w14:textId="47DBD73E" w:rsidR="00F418DA" w:rsidRDefault="00F418DA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6991145" w:history="1">
            <w:r w:rsidRPr="00967A96">
              <w:rPr>
                <w:rStyle w:val="af2"/>
                <w:rFonts w:ascii="微软雅黑" w:eastAsia="微软雅黑" w:hAnsi="微软雅黑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846B" w14:textId="33044007" w:rsidR="00F418DA" w:rsidRDefault="00F418DA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91146" w:history="1">
            <w:r w:rsidRPr="00967A96">
              <w:rPr>
                <w:rStyle w:val="af2"/>
                <w:rFonts w:ascii="微软雅黑" w:eastAsia="微软雅黑" w:hAnsi="微软雅黑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测试</w:t>
            </w:r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F129" w14:textId="06569068" w:rsidR="00F418DA" w:rsidRDefault="00F418DA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91147" w:history="1">
            <w:r w:rsidRPr="00967A96">
              <w:rPr>
                <w:rStyle w:val="af2"/>
                <w:rFonts w:ascii="微软雅黑" w:eastAsia="微软雅黑" w:hAnsi="微软雅黑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8823" w14:textId="3B4391AD" w:rsidR="00F418DA" w:rsidRDefault="00F418DA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6991148" w:history="1">
            <w:r w:rsidRPr="00967A96">
              <w:rPr>
                <w:rStyle w:val="af2"/>
                <w:rFonts w:ascii="微软雅黑" w:eastAsia="微软雅黑" w:hAnsi="微软雅黑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测试结果及缺陷分析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832C" w14:textId="0DF1B50B" w:rsidR="00F418DA" w:rsidRDefault="00F418DA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91149" w:history="1">
            <w:r w:rsidRPr="00967A96">
              <w:rPr>
                <w:rStyle w:val="af2"/>
                <w:rFonts w:ascii="微软雅黑" w:eastAsia="微软雅黑" w:hAnsi="微软雅黑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测试执行情况与记录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34BC" w14:textId="7606815E" w:rsidR="00F418DA" w:rsidRDefault="00F418DA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91150" w:history="1">
            <w:r w:rsidRPr="00967A96">
              <w:rPr>
                <w:rStyle w:val="af2"/>
                <w:rFonts w:ascii="微软雅黑" w:eastAsia="微软雅黑" w:hAnsi="微软雅黑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测试时间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CC9E" w14:textId="50512AC6" w:rsidR="00F418DA" w:rsidRDefault="00F418DA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91151" w:history="1"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覆盖分析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8556" w14:textId="17DDCE6C" w:rsidR="00F418DA" w:rsidRDefault="00F418DA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91152" w:history="1">
            <w:r w:rsidRPr="00967A96">
              <w:rPr>
                <w:rStyle w:val="af2"/>
                <w:rFonts w:ascii="微软雅黑" w:eastAsia="微软雅黑" w:hAnsi="微软雅黑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需求覆盖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406E" w14:textId="663C6A52" w:rsidR="00F418DA" w:rsidRDefault="00F418DA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91153" w:history="1"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发起流程接口测试报文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B678" w14:textId="4C87E8EE" w:rsidR="00F418DA" w:rsidRDefault="00F418DA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91154" w:history="1"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审批过程中修改接口测试报文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F2C2" w14:textId="3DE54668" w:rsidR="00F418DA" w:rsidRDefault="00F418DA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91155" w:history="1"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流程作废接口测试报文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DC29" w14:textId="1F5A4190" w:rsidR="00F418DA" w:rsidRDefault="00F418DA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91156" w:history="1"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查询流程实例接口测试报文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E902" w14:textId="4BF06751" w:rsidR="00F418DA" w:rsidRDefault="00F418DA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91157" w:history="1"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CreateResult接口测试报文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E2F1" w14:textId="4263DEE6" w:rsidR="00F418DA" w:rsidRDefault="00F418DA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91158" w:history="1"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3.2.7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ApproveClose接口测试报文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22FF" w14:textId="62B8724F" w:rsidR="00F418DA" w:rsidRDefault="00F418DA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91159" w:history="1"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3.2.8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Rework接口测试报文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F7C9D" w14:textId="2A9A19E9" w:rsidR="00F418DA" w:rsidRDefault="00F418DA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91160" w:history="1"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3.2.9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Audit接口测试报文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3CC5" w14:textId="3CC3ABFC" w:rsidR="00F418DA" w:rsidRDefault="00F418DA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91161" w:history="1">
            <w:r w:rsidRPr="00967A96">
              <w:rPr>
                <w:rStyle w:val="af2"/>
                <w:rFonts w:ascii="微软雅黑" w:eastAsia="微软雅黑" w:hAnsi="微软雅黑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缺陷的统计与分析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43213" w14:textId="699EC7A4" w:rsidR="00F418DA" w:rsidRDefault="00F418DA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91162" w:history="1">
            <w:r w:rsidRPr="00967A96">
              <w:rPr>
                <w:rStyle w:val="af2"/>
                <w:rFonts w:ascii="微软雅黑" w:eastAsia="微软雅黑" w:hAnsi="微软雅黑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缺陷汇总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DAF2" w14:textId="5C1F938A" w:rsidR="00F418DA" w:rsidRDefault="00F418DA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91163" w:history="1"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遗留问题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39CC" w14:textId="50351998" w:rsidR="00F418DA" w:rsidRDefault="00F418DA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6991164" w:history="1">
            <w:r w:rsidRPr="00967A96">
              <w:rPr>
                <w:rStyle w:val="af2"/>
                <w:rFonts w:ascii="微软雅黑" w:eastAsia="微软雅黑" w:hAnsi="微软雅黑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测试结论与建议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36AD" w14:textId="5777398C" w:rsidR="00F418DA" w:rsidRDefault="00F418DA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91165" w:history="1">
            <w:r w:rsidRPr="00967A96">
              <w:rPr>
                <w:rStyle w:val="af2"/>
                <w:rFonts w:ascii="微软雅黑" w:eastAsia="微软雅黑" w:hAnsi="微软雅黑" w:cstheme="majorEastAsia"/>
                <w:noProof/>
                <w:lang w:eastAsia="zh-CN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7671" w14:textId="0F9D62D8" w:rsidR="00F418DA" w:rsidRDefault="00F418DA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91166" w:history="1"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67A96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改进建议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0A8A" w14:textId="36D5C6F6" w:rsidR="00187EA8" w:rsidRDefault="00DF5B5A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29AE28B3" w14:textId="77777777" w:rsidR="00187EA8" w:rsidRDefault="00187EA8">
      <w:pPr>
        <w:spacing w:line="360" w:lineRule="auto"/>
        <w:rPr>
          <w:rFonts w:ascii="微软雅黑" w:eastAsia="微软雅黑" w:hAnsi="微软雅黑"/>
          <w:b/>
          <w:bCs/>
          <w:sz w:val="44"/>
        </w:rPr>
      </w:pPr>
    </w:p>
    <w:p w14:paraId="43884204" w14:textId="77777777" w:rsidR="00187EA8" w:rsidRDefault="00187EA8">
      <w:pPr>
        <w:rPr>
          <w:rFonts w:ascii="微软雅黑" w:eastAsia="微软雅黑" w:hAnsi="微软雅黑"/>
          <w:sz w:val="24"/>
          <w:lang w:eastAsia="zh-CN"/>
        </w:rPr>
      </w:pPr>
    </w:p>
    <w:p w14:paraId="5D5974C9" w14:textId="77777777" w:rsidR="00187EA8" w:rsidRDefault="00DF5B5A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2" w:name="_Toc142291397"/>
      <w:bookmarkStart w:id="3" w:name="_Toc314236152"/>
      <w:bookmarkStart w:id="4" w:name="_Toc112222285"/>
      <w:bookmarkStart w:id="5" w:name="_Toc314236066"/>
      <w:bookmarkStart w:id="6" w:name="_Toc26991140"/>
      <w:proofErr w:type="spellStart"/>
      <w:r>
        <w:rPr>
          <w:rFonts w:ascii="微软雅黑" w:eastAsia="微软雅黑" w:hAnsi="微软雅黑" w:hint="eastAsia"/>
          <w:sz w:val="32"/>
        </w:rPr>
        <w:lastRenderedPageBreak/>
        <w:t>简介</w:t>
      </w:r>
      <w:bookmarkEnd w:id="2"/>
      <w:bookmarkEnd w:id="3"/>
      <w:bookmarkEnd w:id="4"/>
      <w:bookmarkEnd w:id="5"/>
      <w:bookmarkEnd w:id="6"/>
      <w:proofErr w:type="spellEnd"/>
      <w:r>
        <w:rPr>
          <w:rFonts w:ascii="微软雅黑" w:eastAsia="微软雅黑" w:hAnsi="微软雅黑"/>
          <w:sz w:val="32"/>
        </w:rPr>
        <w:t xml:space="preserve"> </w:t>
      </w:r>
    </w:p>
    <w:p w14:paraId="4BE21AFC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7" w:name="_Toc142291398"/>
      <w:bookmarkStart w:id="8" w:name="_Toc106507546"/>
      <w:bookmarkStart w:id="9" w:name="_Toc112222286"/>
      <w:bookmarkStart w:id="10" w:name="_Toc314236067"/>
      <w:bookmarkStart w:id="11" w:name="_Toc314236153"/>
      <w:bookmarkStart w:id="12" w:name="_Toc26991141"/>
      <w:proofErr w:type="spellStart"/>
      <w:r>
        <w:rPr>
          <w:rFonts w:ascii="微软雅黑" w:eastAsia="微软雅黑" w:hAnsi="微软雅黑" w:hint="eastAsia"/>
          <w:sz w:val="28"/>
          <w:szCs w:val="28"/>
        </w:rPr>
        <w:t>目的</w:t>
      </w:r>
      <w:bookmarkEnd w:id="7"/>
      <w:bookmarkEnd w:id="8"/>
      <w:bookmarkEnd w:id="9"/>
      <w:bookmarkEnd w:id="10"/>
      <w:bookmarkEnd w:id="11"/>
      <w:bookmarkEnd w:id="12"/>
      <w:proofErr w:type="spellEnd"/>
    </w:p>
    <w:p w14:paraId="3C3218D4" w14:textId="77777777" w:rsidR="00187EA8" w:rsidRDefault="00DF5B5A">
      <w:pPr>
        <w:pStyle w:val="InfoBlue"/>
        <w:ind w:firstLineChars="200" w:firstLine="48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bookmarkStart w:id="13" w:name="_Toc112222287"/>
      <w:bookmarkStart w:id="14" w:name="_Toc106507547"/>
      <w:bookmarkStart w:id="15" w:name="_Toc314236068"/>
      <w:bookmarkStart w:id="16" w:name="_Toc142291399"/>
      <w:bookmarkStart w:id="17" w:name="_Toc314236154"/>
      <w:r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总结项目过程中发现的BUG情况，以及跟踪BUG修复状况。</w:t>
      </w:r>
    </w:p>
    <w:p w14:paraId="68EF4A57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bookmarkStart w:id="18" w:name="_Toc26991142"/>
      <w:proofErr w:type="spellStart"/>
      <w:r>
        <w:rPr>
          <w:rFonts w:ascii="微软雅黑" w:eastAsia="微软雅黑" w:hAnsi="微软雅黑" w:hint="eastAsia"/>
          <w:sz w:val="28"/>
          <w:szCs w:val="28"/>
        </w:rPr>
        <w:t>背景</w:t>
      </w:r>
      <w:bookmarkEnd w:id="13"/>
      <w:bookmarkEnd w:id="14"/>
      <w:bookmarkEnd w:id="15"/>
      <w:bookmarkEnd w:id="16"/>
      <w:bookmarkEnd w:id="17"/>
      <w:bookmarkEnd w:id="18"/>
      <w:proofErr w:type="spellEnd"/>
    </w:p>
    <w:p w14:paraId="3F03D6D4" w14:textId="77777777" w:rsidR="00187EA8" w:rsidRDefault="00DF5B5A">
      <w:pPr>
        <w:pStyle w:val="InfoBlue"/>
        <w:ind w:firstLineChars="200" w:firstLine="48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融创设计协同办公平台接口测试环境已经测试完成。</w:t>
      </w:r>
    </w:p>
    <w:p w14:paraId="11555A16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19" w:name="_Toc142291400"/>
      <w:bookmarkStart w:id="20" w:name="_Toc112222288"/>
      <w:bookmarkStart w:id="21" w:name="_Toc314236155"/>
      <w:bookmarkStart w:id="22" w:name="_Toc314236069"/>
      <w:bookmarkStart w:id="23" w:name="_Toc26991143"/>
      <w:proofErr w:type="spellStart"/>
      <w:r>
        <w:rPr>
          <w:rFonts w:ascii="微软雅黑" w:eastAsia="微软雅黑" w:hAnsi="微软雅黑" w:hint="eastAsia"/>
          <w:sz w:val="28"/>
          <w:szCs w:val="28"/>
        </w:rPr>
        <w:t>参考资料</w:t>
      </w:r>
      <w:bookmarkEnd w:id="19"/>
      <w:bookmarkEnd w:id="20"/>
      <w:bookmarkEnd w:id="21"/>
      <w:bookmarkEnd w:id="22"/>
      <w:bookmarkEnd w:id="23"/>
      <w:proofErr w:type="spellEnd"/>
    </w:p>
    <w:p w14:paraId="126DB405" w14:textId="77777777" w:rsidR="00187EA8" w:rsidRDefault="00DF5B5A">
      <w:pPr>
        <w:pStyle w:val="a0"/>
        <w:rPr>
          <w:rFonts w:ascii="微软雅黑" w:eastAsia="微软雅黑" w:hAnsi="微软雅黑" w:cs="Arial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sz w:val="21"/>
          <w:szCs w:val="21"/>
          <w:lang w:eastAsia="zh-CN"/>
        </w:rPr>
        <w:t xml:space="preserve">       融创BPM-ESB跟业务系统接口文档说明V1.5.docx</w:t>
      </w:r>
    </w:p>
    <w:p w14:paraId="159FD5DF" w14:textId="77777777" w:rsidR="00187EA8" w:rsidRDefault="00DF5B5A">
      <w:pPr>
        <w:pStyle w:val="a0"/>
        <w:ind w:firstLine="425"/>
        <w:rPr>
          <w:rFonts w:ascii="微软雅黑" w:eastAsia="微软雅黑" w:hAnsi="微软雅黑" w:cs="Arial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sz w:val="21"/>
          <w:szCs w:val="21"/>
          <w:lang w:eastAsia="zh-CN"/>
        </w:rPr>
        <w:t xml:space="preserve">集成接口标准化技术实现说明文档-20190731-V2.pdf                                                                       </w:t>
      </w:r>
    </w:p>
    <w:p w14:paraId="2FDC8C60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24" w:name="_Toc142291401"/>
      <w:bookmarkStart w:id="25" w:name="_Toc314236156"/>
      <w:bookmarkStart w:id="26" w:name="_Toc112222289"/>
      <w:bookmarkStart w:id="27" w:name="_Toc314236070"/>
      <w:bookmarkStart w:id="28" w:name="_Toc26991144"/>
      <w:proofErr w:type="spellStart"/>
      <w:r>
        <w:rPr>
          <w:rFonts w:ascii="微软雅黑" w:eastAsia="微软雅黑" w:hAnsi="微软雅黑"/>
          <w:sz w:val="28"/>
          <w:szCs w:val="28"/>
        </w:rPr>
        <w:t>术语与缩写解释</w:t>
      </w:r>
      <w:bookmarkEnd w:id="24"/>
      <w:bookmarkEnd w:id="25"/>
      <w:bookmarkEnd w:id="26"/>
      <w:bookmarkEnd w:id="27"/>
      <w:bookmarkEnd w:id="28"/>
      <w:proofErr w:type="spellEnd"/>
      <w:r>
        <w:rPr>
          <w:rFonts w:ascii="微软雅黑" w:eastAsia="微软雅黑" w:hAnsi="微软雅黑"/>
          <w:sz w:val="28"/>
          <w:szCs w:val="28"/>
        </w:rPr>
        <w:t xml:space="preserve"> </w:t>
      </w:r>
    </w:p>
    <w:p w14:paraId="3B0219D7" w14:textId="77777777" w:rsidR="00187EA8" w:rsidRDefault="00187EA8">
      <w:pPr>
        <w:pStyle w:val="BodyText12"/>
        <w:rPr>
          <w:rFonts w:ascii="微软雅黑" w:eastAsia="微软雅黑" w:hAnsi="微软雅黑"/>
          <w:lang w:eastAsia="zh-CN"/>
        </w:rPr>
      </w:pPr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6186"/>
      </w:tblGrid>
      <w:tr w:rsidR="00187EA8" w14:paraId="44D46237" w14:textId="77777777">
        <w:tc>
          <w:tcPr>
            <w:tcW w:w="2342" w:type="dxa"/>
            <w:shd w:val="clear" w:color="auto" w:fill="8DB3E2" w:themeFill="text2" w:themeFillTint="66"/>
          </w:tcPr>
          <w:p w14:paraId="5AA61436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sz w:val="24"/>
              </w:rPr>
              <w:t>术语、缩写</w:t>
            </w:r>
            <w:proofErr w:type="spellEnd"/>
          </w:p>
        </w:tc>
        <w:tc>
          <w:tcPr>
            <w:tcW w:w="6186" w:type="dxa"/>
            <w:shd w:val="clear" w:color="auto" w:fill="8DB3E2" w:themeFill="text2" w:themeFillTint="66"/>
          </w:tcPr>
          <w:p w14:paraId="306243EB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sz w:val="24"/>
              </w:rPr>
              <w:t>解释</w:t>
            </w:r>
            <w:proofErr w:type="spellEnd"/>
          </w:p>
        </w:tc>
      </w:tr>
      <w:tr w:rsidR="00187EA8" w14:paraId="04666470" w14:textId="77777777">
        <w:tc>
          <w:tcPr>
            <w:tcW w:w="2342" w:type="dxa"/>
          </w:tcPr>
          <w:p w14:paraId="22C8BBA3" w14:textId="77777777" w:rsidR="00187EA8" w:rsidRDefault="00187EA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6186" w:type="dxa"/>
          </w:tcPr>
          <w:p w14:paraId="09D32606" w14:textId="77777777" w:rsidR="00187EA8" w:rsidRDefault="00187EA8">
            <w:pPr>
              <w:jc w:val="center"/>
              <w:rPr>
                <w:rFonts w:ascii="微软雅黑" w:eastAsia="微软雅黑" w:hAnsi="微软雅黑"/>
                <w:sz w:val="24"/>
                <w:lang w:eastAsia="zh-CN"/>
              </w:rPr>
            </w:pPr>
          </w:p>
        </w:tc>
      </w:tr>
    </w:tbl>
    <w:p w14:paraId="6727CF43" w14:textId="77777777" w:rsidR="00187EA8" w:rsidRDefault="00DF5B5A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29" w:name="_Toc76620959"/>
      <w:bookmarkStart w:id="30" w:name="_Toc314236071"/>
      <w:bookmarkStart w:id="31" w:name="_Toc112222290"/>
      <w:bookmarkStart w:id="32" w:name="_Toc142291402"/>
      <w:bookmarkStart w:id="33" w:name="_Toc314236157"/>
      <w:bookmarkStart w:id="34" w:name="_Toc26991145"/>
      <w:proofErr w:type="spellStart"/>
      <w:r>
        <w:rPr>
          <w:rFonts w:ascii="微软雅黑" w:eastAsia="微软雅黑" w:hAnsi="微软雅黑" w:hint="eastAsia"/>
          <w:sz w:val="32"/>
        </w:rPr>
        <w:t>测试</w:t>
      </w:r>
      <w:bookmarkEnd w:id="29"/>
      <w:r>
        <w:rPr>
          <w:rFonts w:ascii="微软雅黑" w:eastAsia="微软雅黑" w:hAnsi="微软雅黑" w:hint="eastAsia"/>
          <w:sz w:val="32"/>
        </w:rPr>
        <w:t>概要</w:t>
      </w:r>
      <w:bookmarkEnd w:id="30"/>
      <w:bookmarkEnd w:id="31"/>
      <w:bookmarkEnd w:id="32"/>
      <w:bookmarkEnd w:id="33"/>
      <w:bookmarkEnd w:id="34"/>
      <w:proofErr w:type="spellEnd"/>
    </w:p>
    <w:p w14:paraId="7D472E7A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35" w:name="_Toc76620961"/>
      <w:bookmarkStart w:id="36" w:name="_Toc142291403"/>
      <w:bookmarkStart w:id="37" w:name="_Toc314236158"/>
      <w:bookmarkStart w:id="38" w:name="_Toc112222291"/>
      <w:bookmarkStart w:id="39" w:name="_Toc314236072"/>
      <w:bookmarkStart w:id="40" w:name="_Toc76620960"/>
      <w:bookmarkStart w:id="41" w:name="_Toc26991146"/>
      <w:proofErr w:type="spellStart"/>
      <w:r>
        <w:rPr>
          <w:rFonts w:ascii="微软雅黑" w:eastAsia="微软雅黑" w:hAnsi="微软雅黑" w:hint="eastAsia"/>
        </w:rPr>
        <w:t>测试</w:t>
      </w:r>
      <w:bookmarkEnd w:id="35"/>
      <w:bookmarkEnd w:id="36"/>
      <w:bookmarkEnd w:id="37"/>
      <w:bookmarkEnd w:id="38"/>
      <w:bookmarkEnd w:id="39"/>
      <w:proofErr w:type="spellEnd"/>
      <w:r>
        <w:rPr>
          <w:rFonts w:ascii="微软雅黑" w:eastAsia="微软雅黑" w:hAnsi="微软雅黑" w:hint="eastAsia"/>
          <w:lang w:eastAsia="zh-CN"/>
        </w:rPr>
        <w:t>接口</w:t>
      </w:r>
      <w:bookmarkEnd w:id="4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187EA8" w14:paraId="579F5A10" w14:textId="77777777">
        <w:tc>
          <w:tcPr>
            <w:tcW w:w="8522" w:type="dxa"/>
            <w:shd w:val="clear" w:color="auto" w:fill="8DB3E2"/>
          </w:tcPr>
          <w:p w14:paraId="2ECF092A" w14:textId="77777777" w:rsidR="00187EA8" w:rsidRDefault="00DF5B5A">
            <w:pPr>
              <w:jc w:val="both"/>
              <w:rPr>
                <w:rFonts w:ascii="微软雅黑" w:eastAsia="微软雅黑" w:hAnsi="微软雅黑"/>
                <w:b/>
                <w:sz w:val="24"/>
                <w:lang w:eastAsia="zh-CN"/>
              </w:rPr>
            </w:pPr>
            <w:bookmarkStart w:id="42" w:name="_Toc76620962"/>
            <w:bookmarkStart w:id="43" w:name="_Toc314236159"/>
            <w:bookmarkStart w:id="44" w:name="_Toc112222292"/>
            <w:bookmarkStart w:id="45" w:name="_Toc314236073"/>
            <w:bookmarkStart w:id="46" w:name="_Toc142291404"/>
            <w:bookmarkEnd w:id="40"/>
            <w:r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测试接口</w:t>
            </w:r>
          </w:p>
        </w:tc>
      </w:tr>
      <w:tr w:rsidR="00187EA8" w14:paraId="4A1DCAE7" w14:textId="77777777">
        <w:tc>
          <w:tcPr>
            <w:tcW w:w="8522" w:type="dxa"/>
          </w:tcPr>
          <w:p w14:paraId="174EEE6F" w14:textId="77777777" w:rsidR="00187EA8" w:rsidRDefault="00DF5B5A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CAD_SUNAC_564_WriteSAPXmlToBPM_PS</w:t>
            </w:r>
          </w:p>
        </w:tc>
      </w:tr>
      <w:tr w:rsidR="00187EA8" w14:paraId="6A55F324" w14:textId="77777777">
        <w:tc>
          <w:tcPr>
            <w:tcW w:w="8522" w:type="dxa"/>
          </w:tcPr>
          <w:p w14:paraId="73FDCAB2" w14:textId="77777777" w:rsidR="00187EA8" w:rsidRDefault="00DF5B5A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hint="eastAsia"/>
                <w:shd w:val="clear" w:color="auto" w:fill="FFFFFF"/>
              </w:rPr>
              <w:t>CAD_SUNAC_565_UpdateAndApproveFlow_PS</w:t>
            </w:r>
          </w:p>
        </w:tc>
      </w:tr>
      <w:tr w:rsidR="00187EA8" w14:paraId="683FF380" w14:textId="77777777">
        <w:tc>
          <w:tcPr>
            <w:tcW w:w="8522" w:type="dxa"/>
          </w:tcPr>
          <w:p w14:paraId="7E5D9C3E" w14:textId="77777777" w:rsidR="00187EA8" w:rsidRDefault="00DF5B5A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lastRenderedPageBreak/>
              <w:t>CAD_SUNAC_566_DoInvalid_PS</w:t>
            </w:r>
          </w:p>
        </w:tc>
      </w:tr>
      <w:tr w:rsidR="00187EA8" w14:paraId="1A26CD9E" w14:textId="77777777">
        <w:tc>
          <w:tcPr>
            <w:tcW w:w="8522" w:type="dxa"/>
          </w:tcPr>
          <w:p w14:paraId="786D74CD" w14:textId="77777777" w:rsidR="00187EA8" w:rsidRDefault="00DF5B5A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CAD_SUNAC_567_GetFlowState_PS</w:t>
            </w:r>
          </w:p>
        </w:tc>
      </w:tr>
      <w:tr w:rsidR="00187EA8" w14:paraId="0013256E" w14:textId="77777777">
        <w:tc>
          <w:tcPr>
            <w:tcW w:w="8522" w:type="dxa"/>
          </w:tcPr>
          <w:p w14:paraId="5DAAE4AA" w14:textId="77777777" w:rsidR="00187EA8" w:rsidRDefault="00DF5B5A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BPM_SUNAC_557_Audit</w:t>
            </w:r>
          </w:p>
        </w:tc>
      </w:tr>
      <w:tr w:rsidR="00187EA8" w14:paraId="13479A2E" w14:textId="77777777">
        <w:tc>
          <w:tcPr>
            <w:tcW w:w="8522" w:type="dxa"/>
          </w:tcPr>
          <w:p w14:paraId="798F8E00" w14:textId="77777777" w:rsidR="00187EA8" w:rsidRDefault="00DF5B5A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BPM_SUNAC_556_CreateResult</w:t>
            </w:r>
          </w:p>
        </w:tc>
      </w:tr>
      <w:tr w:rsidR="00187EA8" w14:paraId="3E5EB41D" w14:textId="77777777">
        <w:tc>
          <w:tcPr>
            <w:tcW w:w="8522" w:type="dxa"/>
          </w:tcPr>
          <w:p w14:paraId="3CF2817F" w14:textId="77777777" w:rsidR="00187EA8" w:rsidRDefault="00DF5B5A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BPM_SUNAC_558_Rework</w:t>
            </w:r>
          </w:p>
        </w:tc>
      </w:tr>
      <w:tr w:rsidR="00187EA8" w14:paraId="29DB1705" w14:textId="77777777">
        <w:tc>
          <w:tcPr>
            <w:tcW w:w="8522" w:type="dxa"/>
          </w:tcPr>
          <w:p w14:paraId="5230813E" w14:textId="77777777" w:rsidR="00187EA8" w:rsidRDefault="00DF5B5A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BPM_SUNAC_559_ApproveClose</w:t>
            </w:r>
          </w:p>
        </w:tc>
      </w:tr>
    </w:tbl>
    <w:p w14:paraId="550ED915" w14:textId="77777777" w:rsidR="00187EA8" w:rsidRDefault="00187EA8">
      <w:pPr>
        <w:pStyle w:val="a7"/>
        <w:ind w:left="440"/>
        <w:rPr>
          <w:rFonts w:ascii="微软雅黑" w:eastAsia="微软雅黑" w:hAnsi="微软雅黑"/>
        </w:rPr>
      </w:pPr>
      <w:bookmarkStart w:id="47" w:name="_Toc76620963"/>
      <w:bookmarkStart w:id="48" w:name="_Toc112222293"/>
      <w:bookmarkStart w:id="49" w:name="_Toc314236074"/>
      <w:bookmarkStart w:id="50" w:name="_Toc314236160"/>
      <w:bookmarkStart w:id="51" w:name="_Toc142291405"/>
      <w:bookmarkEnd w:id="42"/>
      <w:bookmarkEnd w:id="43"/>
      <w:bookmarkEnd w:id="44"/>
      <w:bookmarkEnd w:id="45"/>
      <w:bookmarkEnd w:id="46"/>
    </w:p>
    <w:p w14:paraId="35AAD24C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52" w:name="_Toc26991147"/>
      <w:proofErr w:type="spellStart"/>
      <w:r>
        <w:rPr>
          <w:rFonts w:ascii="微软雅黑" w:eastAsia="微软雅黑" w:hAnsi="微软雅黑" w:hint="eastAsia"/>
        </w:rPr>
        <w:t>测试工具</w:t>
      </w:r>
      <w:bookmarkEnd w:id="52"/>
      <w:proofErr w:type="spellEnd"/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9"/>
        <w:gridCol w:w="2150"/>
        <w:gridCol w:w="2625"/>
        <w:gridCol w:w="2264"/>
      </w:tblGrid>
      <w:tr w:rsidR="00187EA8" w14:paraId="2E8813AF" w14:textId="77777777">
        <w:tc>
          <w:tcPr>
            <w:tcW w:w="1489" w:type="dxa"/>
            <w:shd w:val="clear" w:color="auto" w:fill="8DB3E2"/>
          </w:tcPr>
          <w:p w14:paraId="75527503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sz w:val="24"/>
              </w:rPr>
              <w:t>工具</w:t>
            </w:r>
            <w:proofErr w:type="spellEnd"/>
          </w:p>
        </w:tc>
        <w:tc>
          <w:tcPr>
            <w:tcW w:w="2150" w:type="dxa"/>
            <w:shd w:val="clear" w:color="auto" w:fill="8DB3E2"/>
          </w:tcPr>
          <w:p w14:paraId="775FF843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sz w:val="24"/>
              </w:rPr>
              <w:t>用途</w:t>
            </w:r>
            <w:proofErr w:type="spellEnd"/>
          </w:p>
        </w:tc>
        <w:tc>
          <w:tcPr>
            <w:tcW w:w="2625" w:type="dxa"/>
            <w:shd w:val="clear" w:color="auto" w:fill="8DB3E2"/>
          </w:tcPr>
          <w:p w14:paraId="37C40C11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sz w:val="24"/>
              </w:rPr>
              <w:t>生长厂商</w:t>
            </w:r>
            <w:proofErr w:type="spellEnd"/>
            <w:r>
              <w:rPr>
                <w:rFonts w:ascii="微软雅黑" w:eastAsia="微软雅黑" w:hAnsi="微软雅黑" w:hint="eastAsia"/>
                <w:b/>
                <w:sz w:val="24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b/>
                <w:sz w:val="24"/>
              </w:rPr>
              <w:t>自产</w:t>
            </w:r>
            <w:proofErr w:type="spellEnd"/>
          </w:p>
        </w:tc>
        <w:tc>
          <w:tcPr>
            <w:tcW w:w="2264" w:type="dxa"/>
            <w:shd w:val="clear" w:color="auto" w:fill="8DB3E2"/>
          </w:tcPr>
          <w:p w14:paraId="770FA70A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sz w:val="24"/>
              </w:rPr>
              <w:t>版本</w:t>
            </w:r>
            <w:proofErr w:type="spellEnd"/>
          </w:p>
        </w:tc>
      </w:tr>
      <w:tr w:rsidR="00187EA8" w14:paraId="0E2A91A5" w14:textId="77777777">
        <w:tc>
          <w:tcPr>
            <w:tcW w:w="1489" w:type="dxa"/>
          </w:tcPr>
          <w:p w14:paraId="3567ED87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 xml:space="preserve">SoapUI </w:t>
            </w:r>
          </w:p>
        </w:tc>
        <w:tc>
          <w:tcPr>
            <w:tcW w:w="2150" w:type="dxa"/>
          </w:tcPr>
          <w:p w14:paraId="6F101C6C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发送SOAP请求</w:t>
            </w:r>
          </w:p>
        </w:tc>
        <w:tc>
          <w:tcPr>
            <w:tcW w:w="2625" w:type="dxa"/>
          </w:tcPr>
          <w:p w14:paraId="581F46E8" w14:textId="77777777" w:rsidR="00187EA8" w:rsidRDefault="00187EA8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264" w:type="dxa"/>
          </w:tcPr>
          <w:p w14:paraId="42F00CDF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5.12</w:t>
            </w:r>
          </w:p>
        </w:tc>
      </w:tr>
    </w:tbl>
    <w:p w14:paraId="12221720" w14:textId="77777777" w:rsidR="00187EA8" w:rsidRDefault="00187EA8">
      <w:pPr>
        <w:pStyle w:val="a0"/>
        <w:rPr>
          <w:rFonts w:ascii="微软雅黑" w:eastAsia="微软雅黑" w:hAnsi="微软雅黑"/>
          <w:lang w:eastAsia="zh-CN"/>
        </w:rPr>
      </w:pPr>
    </w:p>
    <w:p w14:paraId="40DDD23C" w14:textId="77777777" w:rsidR="00187EA8" w:rsidRDefault="00DF5B5A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53" w:name="_Toc26991148"/>
      <w:proofErr w:type="spellStart"/>
      <w:r>
        <w:rPr>
          <w:rFonts w:ascii="微软雅黑" w:eastAsia="微软雅黑" w:hAnsi="微软雅黑" w:hint="eastAsia"/>
          <w:sz w:val="32"/>
        </w:rPr>
        <w:t>测试结果及缺陷分析</w:t>
      </w:r>
      <w:bookmarkEnd w:id="47"/>
      <w:bookmarkEnd w:id="48"/>
      <w:bookmarkEnd w:id="49"/>
      <w:bookmarkEnd w:id="50"/>
      <w:bookmarkEnd w:id="51"/>
      <w:bookmarkEnd w:id="53"/>
      <w:proofErr w:type="spellEnd"/>
    </w:p>
    <w:p w14:paraId="18D716B3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54" w:name="_Toc112222294"/>
      <w:bookmarkStart w:id="55" w:name="_Toc314236161"/>
      <w:bookmarkStart w:id="56" w:name="_Toc76620964"/>
      <w:bookmarkStart w:id="57" w:name="_Toc314236075"/>
      <w:bookmarkStart w:id="58" w:name="_Toc142291406"/>
      <w:bookmarkStart w:id="59" w:name="_Toc26991149"/>
      <w:proofErr w:type="spellStart"/>
      <w:r>
        <w:rPr>
          <w:rFonts w:ascii="微软雅黑" w:eastAsia="微软雅黑" w:hAnsi="微软雅黑" w:hint="eastAsia"/>
        </w:rPr>
        <w:t>测试执行情况与记录</w:t>
      </w:r>
      <w:bookmarkEnd w:id="54"/>
      <w:bookmarkEnd w:id="55"/>
      <w:bookmarkEnd w:id="56"/>
      <w:bookmarkEnd w:id="57"/>
      <w:bookmarkEnd w:id="58"/>
      <w:bookmarkEnd w:id="59"/>
      <w:proofErr w:type="spellEnd"/>
    </w:p>
    <w:p w14:paraId="0E8E8EC6" w14:textId="77777777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bookmarkStart w:id="60" w:name="_Toc142291409"/>
      <w:bookmarkStart w:id="61" w:name="_Toc112222297"/>
      <w:bookmarkStart w:id="62" w:name="_Toc314236164"/>
      <w:bookmarkStart w:id="63" w:name="_Toc314236078"/>
      <w:bookmarkStart w:id="64" w:name="_Toc26991150"/>
      <w:proofErr w:type="spellStart"/>
      <w:r>
        <w:rPr>
          <w:rFonts w:ascii="微软雅黑" w:eastAsia="微软雅黑" w:hAnsi="微软雅黑" w:hint="eastAsia"/>
          <w:sz w:val="24"/>
          <w:szCs w:val="24"/>
        </w:rPr>
        <w:t>测试时间</w:t>
      </w:r>
      <w:bookmarkEnd w:id="60"/>
      <w:bookmarkEnd w:id="61"/>
      <w:bookmarkEnd w:id="62"/>
      <w:bookmarkEnd w:id="63"/>
      <w:bookmarkEnd w:id="64"/>
      <w:proofErr w:type="spellEnd"/>
    </w:p>
    <w:tbl>
      <w:tblPr>
        <w:tblW w:w="76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97"/>
        <w:gridCol w:w="1795"/>
        <w:gridCol w:w="1796"/>
        <w:gridCol w:w="1796"/>
      </w:tblGrid>
      <w:tr w:rsidR="00187EA8" w14:paraId="10032A9E" w14:textId="77777777">
        <w:tc>
          <w:tcPr>
            <w:tcW w:w="2297" w:type="dxa"/>
            <w:shd w:val="clear" w:color="auto" w:fill="8DB3E2"/>
          </w:tcPr>
          <w:p w14:paraId="0E07E8D2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任务</w:t>
            </w:r>
          </w:p>
        </w:tc>
        <w:tc>
          <w:tcPr>
            <w:tcW w:w="1795" w:type="dxa"/>
            <w:shd w:val="clear" w:color="auto" w:fill="8DB3E2"/>
          </w:tcPr>
          <w:p w14:paraId="607B7E2E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开始时间</w:t>
            </w:r>
          </w:p>
        </w:tc>
        <w:tc>
          <w:tcPr>
            <w:tcW w:w="1796" w:type="dxa"/>
            <w:shd w:val="clear" w:color="auto" w:fill="8DB3E2"/>
          </w:tcPr>
          <w:p w14:paraId="7CA485E5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结束时间</w:t>
            </w:r>
          </w:p>
        </w:tc>
        <w:tc>
          <w:tcPr>
            <w:tcW w:w="1796" w:type="dxa"/>
            <w:shd w:val="clear" w:color="auto" w:fill="8DB3E2"/>
          </w:tcPr>
          <w:p w14:paraId="4EB1A491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总计（人/天）</w:t>
            </w:r>
          </w:p>
        </w:tc>
      </w:tr>
      <w:tr w:rsidR="00187EA8" w14:paraId="7AF0B896" w14:textId="77777777">
        <w:tc>
          <w:tcPr>
            <w:tcW w:w="2297" w:type="dxa"/>
          </w:tcPr>
          <w:p w14:paraId="64869E00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测试用例</w:t>
            </w:r>
          </w:p>
        </w:tc>
        <w:tc>
          <w:tcPr>
            <w:tcW w:w="1795" w:type="dxa"/>
          </w:tcPr>
          <w:p w14:paraId="1B686575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0F08EBDC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644D0CCB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</w:tr>
      <w:tr w:rsidR="00187EA8" w14:paraId="12F4AB3F" w14:textId="77777777">
        <w:tc>
          <w:tcPr>
            <w:tcW w:w="2297" w:type="dxa"/>
          </w:tcPr>
          <w:p w14:paraId="7FE64175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测试执行</w:t>
            </w:r>
          </w:p>
        </w:tc>
        <w:tc>
          <w:tcPr>
            <w:tcW w:w="1795" w:type="dxa"/>
          </w:tcPr>
          <w:p w14:paraId="3F6A2628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6646A1B9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6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3EB72434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</w:p>
        </w:tc>
      </w:tr>
      <w:tr w:rsidR="00187EA8" w14:paraId="43C742F7" w14:textId="77777777">
        <w:tc>
          <w:tcPr>
            <w:tcW w:w="2297" w:type="dxa"/>
          </w:tcPr>
          <w:p w14:paraId="4F5A46E2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测试报告</w:t>
            </w:r>
          </w:p>
        </w:tc>
        <w:tc>
          <w:tcPr>
            <w:tcW w:w="1795" w:type="dxa"/>
          </w:tcPr>
          <w:p w14:paraId="555E3261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9日</w:t>
            </w:r>
          </w:p>
        </w:tc>
        <w:tc>
          <w:tcPr>
            <w:tcW w:w="1796" w:type="dxa"/>
          </w:tcPr>
          <w:p w14:paraId="19BF8AC2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10日</w:t>
            </w:r>
          </w:p>
        </w:tc>
        <w:tc>
          <w:tcPr>
            <w:tcW w:w="1796" w:type="dxa"/>
          </w:tcPr>
          <w:p w14:paraId="643AEDF2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</w:tr>
      <w:tr w:rsidR="00187EA8" w14:paraId="3A4CDB4D" w14:textId="77777777">
        <w:tc>
          <w:tcPr>
            <w:tcW w:w="2297" w:type="dxa"/>
          </w:tcPr>
          <w:p w14:paraId="4E60E6B4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合计</w:t>
            </w:r>
          </w:p>
        </w:tc>
        <w:tc>
          <w:tcPr>
            <w:tcW w:w="1795" w:type="dxa"/>
          </w:tcPr>
          <w:p w14:paraId="767F7396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96" w:type="dxa"/>
          </w:tcPr>
          <w:p w14:paraId="1282266C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96" w:type="dxa"/>
          </w:tcPr>
          <w:p w14:paraId="2608CA7D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</w:t>
            </w:r>
          </w:p>
        </w:tc>
      </w:tr>
    </w:tbl>
    <w:p w14:paraId="3185F429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  <w:lang w:eastAsia="zh-CN"/>
        </w:rPr>
      </w:pPr>
      <w:bookmarkStart w:id="65" w:name="_Toc314236165"/>
      <w:bookmarkStart w:id="66" w:name="_Toc112222298"/>
      <w:bookmarkStart w:id="67" w:name="_Toc314236079"/>
      <w:bookmarkStart w:id="68" w:name="_Toc142291410"/>
      <w:bookmarkStart w:id="69" w:name="_Toc26991151"/>
      <w:r>
        <w:rPr>
          <w:rFonts w:ascii="微软雅黑" w:eastAsia="微软雅黑" w:hAnsi="微软雅黑" w:hint="eastAsia"/>
          <w:lang w:eastAsia="zh-CN"/>
        </w:rPr>
        <w:t>覆盖分析</w:t>
      </w:r>
      <w:bookmarkEnd w:id="65"/>
      <w:bookmarkEnd w:id="66"/>
      <w:bookmarkEnd w:id="67"/>
      <w:bookmarkEnd w:id="68"/>
      <w:bookmarkEnd w:id="69"/>
    </w:p>
    <w:p w14:paraId="7AF4A4E7" w14:textId="77777777" w:rsidR="00187EA8" w:rsidRDefault="00187EA8">
      <w:pPr>
        <w:widowControl w:val="0"/>
        <w:spacing w:line="360" w:lineRule="auto"/>
        <w:ind w:left="855"/>
        <w:jc w:val="both"/>
        <w:rPr>
          <w:rFonts w:ascii="微软雅黑" w:eastAsia="微软雅黑" w:hAnsi="微软雅黑"/>
          <w:lang w:eastAsia="zh-CN"/>
        </w:rPr>
      </w:pPr>
    </w:p>
    <w:p w14:paraId="16673439" w14:textId="654F943C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bookmarkStart w:id="70" w:name="_Toc86720344"/>
      <w:bookmarkStart w:id="71" w:name="_Toc86720259"/>
      <w:bookmarkStart w:id="72" w:name="_Toc314236166"/>
      <w:bookmarkStart w:id="73" w:name="_Toc112222299"/>
      <w:bookmarkStart w:id="74" w:name="_Toc314236080"/>
      <w:bookmarkStart w:id="75" w:name="_Toc142291411"/>
      <w:bookmarkStart w:id="76" w:name="_Toc26991152"/>
      <w:r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需求覆盖</w:t>
      </w:r>
      <w:bookmarkEnd w:id="72"/>
      <w:bookmarkEnd w:id="73"/>
      <w:bookmarkEnd w:id="74"/>
      <w:bookmarkEnd w:id="75"/>
      <w:bookmarkEnd w:id="76"/>
      <w:r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tbl>
      <w:tblPr>
        <w:tblW w:w="84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1647"/>
        <w:gridCol w:w="1156"/>
        <w:gridCol w:w="1320"/>
      </w:tblGrid>
      <w:tr w:rsidR="00187EA8" w14:paraId="45964874" w14:textId="77777777">
        <w:tc>
          <w:tcPr>
            <w:tcW w:w="4376" w:type="dxa"/>
            <w:shd w:val="clear" w:color="auto" w:fill="8DB3E2"/>
          </w:tcPr>
          <w:p w14:paraId="104B1D64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需求（或编号）</w:t>
            </w:r>
          </w:p>
        </w:tc>
        <w:tc>
          <w:tcPr>
            <w:tcW w:w="1647" w:type="dxa"/>
            <w:shd w:val="clear" w:color="auto" w:fill="8DB3E2"/>
          </w:tcPr>
          <w:p w14:paraId="2CB33F06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测试类型</w:t>
            </w:r>
          </w:p>
        </w:tc>
        <w:tc>
          <w:tcPr>
            <w:tcW w:w="1156" w:type="dxa"/>
            <w:shd w:val="clear" w:color="auto" w:fill="8DB3E2"/>
          </w:tcPr>
          <w:p w14:paraId="73859DC5" w14:textId="77777777" w:rsidR="00187EA8" w:rsidRDefault="00DF5B5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是否通过</w:t>
            </w:r>
          </w:p>
        </w:tc>
        <w:tc>
          <w:tcPr>
            <w:tcW w:w="1320" w:type="dxa"/>
            <w:shd w:val="clear" w:color="auto" w:fill="8DB3E2"/>
          </w:tcPr>
          <w:p w14:paraId="6802918A" w14:textId="77777777" w:rsidR="00187EA8" w:rsidRDefault="00DF5B5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备注</w:t>
            </w:r>
          </w:p>
        </w:tc>
      </w:tr>
      <w:tr w:rsidR="00187EA8" w14:paraId="5A6BCF33" w14:textId="77777777">
        <w:tc>
          <w:tcPr>
            <w:tcW w:w="4376" w:type="dxa"/>
          </w:tcPr>
          <w:p w14:paraId="31666481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流程发起</w:t>
            </w:r>
          </w:p>
        </w:tc>
        <w:tc>
          <w:tcPr>
            <w:tcW w:w="1647" w:type="dxa"/>
          </w:tcPr>
          <w:p w14:paraId="402A84F3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3A3B412F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</w:t>
            </w:r>
            <w: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  <w:t>Y]</w:t>
            </w:r>
          </w:p>
        </w:tc>
        <w:tc>
          <w:tcPr>
            <w:tcW w:w="1320" w:type="dxa"/>
          </w:tcPr>
          <w:p w14:paraId="0E4078ED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87EA8" w14:paraId="3E85DC91" w14:textId="77777777">
        <w:tc>
          <w:tcPr>
            <w:tcW w:w="4376" w:type="dxa"/>
          </w:tcPr>
          <w:p w14:paraId="74F8ACB8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流程过程中的修改</w:t>
            </w:r>
          </w:p>
        </w:tc>
        <w:tc>
          <w:tcPr>
            <w:tcW w:w="1647" w:type="dxa"/>
          </w:tcPr>
          <w:p w14:paraId="0306FCD8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3E1E9075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</w:t>
            </w:r>
            <w: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  <w:t>Y]</w:t>
            </w:r>
          </w:p>
        </w:tc>
        <w:tc>
          <w:tcPr>
            <w:tcW w:w="1320" w:type="dxa"/>
          </w:tcPr>
          <w:p w14:paraId="3598B5DE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87EA8" w14:paraId="2BCD7661" w14:textId="77777777">
        <w:tc>
          <w:tcPr>
            <w:tcW w:w="4376" w:type="dxa"/>
          </w:tcPr>
          <w:p w14:paraId="306B7521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流程作废</w:t>
            </w:r>
          </w:p>
        </w:tc>
        <w:tc>
          <w:tcPr>
            <w:tcW w:w="1647" w:type="dxa"/>
          </w:tcPr>
          <w:p w14:paraId="25792D49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34CB0922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</w:t>
            </w:r>
            <w: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  <w:t>Y]</w:t>
            </w:r>
          </w:p>
        </w:tc>
        <w:tc>
          <w:tcPr>
            <w:tcW w:w="1320" w:type="dxa"/>
          </w:tcPr>
          <w:p w14:paraId="6C2A3F5B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87EA8" w14:paraId="2FB5E43D" w14:textId="77777777">
        <w:tc>
          <w:tcPr>
            <w:tcW w:w="4376" w:type="dxa"/>
          </w:tcPr>
          <w:p w14:paraId="04432582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流程状态查询</w:t>
            </w:r>
          </w:p>
        </w:tc>
        <w:tc>
          <w:tcPr>
            <w:tcW w:w="1647" w:type="dxa"/>
          </w:tcPr>
          <w:p w14:paraId="1F029D88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426231D0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</w:t>
            </w:r>
            <w: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  <w:t>Y]</w:t>
            </w:r>
          </w:p>
        </w:tc>
        <w:tc>
          <w:tcPr>
            <w:tcW w:w="1320" w:type="dxa"/>
          </w:tcPr>
          <w:p w14:paraId="4C1DD65F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87EA8" w14:paraId="22C57662" w14:textId="77777777">
        <w:tc>
          <w:tcPr>
            <w:tcW w:w="4376" w:type="dxa"/>
          </w:tcPr>
          <w:p w14:paraId="7001B6F3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bookmarkStart w:id="77" w:name="_Toc493520932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流程发起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成功，向业务系统提交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创建结果</w:t>
            </w:r>
            <w:bookmarkEnd w:id="77"/>
          </w:p>
        </w:tc>
        <w:tc>
          <w:tcPr>
            <w:tcW w:w="1647" w:type="dxa"/>
          </w:tcPr>
          <w:p w14:paraId="0CD46A5D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4C011C6B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61AC1C45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87EA8" w14:paraId="33CE33FA" w14:textId="77777777">
        <w:tc>
          <w:tcPr>
            <w:tcW w:w="4376" w:type="dxa"/>
          </w:tcPr>
          <w:p w14:paraId="0C5B55FC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78" w:name="_Toc493520933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审批(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通过)</w:t>
            </w:r>
            <w:r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审批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记录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知会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到业务系统</w:t>
            </w:r>
            <w:bookmarkEnd w:id="78"/>
          </w:p>
        </w:tc>
        <w:tc>
          <w:tcPr>
            <w:tcW w:w="1647" w:type="dxa"/>
          </w:tcPr>
          <w:p w14:paraId="26FE69DB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092FD113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0A748991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87EA8" w14:paraId="08B8D416" w14:textId="77777777">
        <w:tc>
          <w:tcPr>
            <w:tcW w:w="4376" w:type="dxa"/>
          </w:tcPr>
          <w:p w14:paraId="08ACCF6C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79" w:name="_Toc493520934"/>
            <w:r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  <w:lang w:eastAsia="zh-CN"/>
              </w:rPr>
              <w:t>流程审批(退回、发起人取消）</w:t>
            </w:r>
            <w:bookmarkEnd w:id="79"/>
          </w:p>
        </w:tc>
        <w:tc>
          <w:tcPr>
            <w:tcW w:w="1647" w:type="dxa"/>
          </w:tcPr>
          <w:p w14:paraId="689E0E4A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12972598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4B8A0399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87EA8" w14:paraId="46211DE6" w14:textId="77777777">
        <w:tc>
          <w:tcPr>
            <w:tcW w:w="4376" w:type="dxa"/>
          </w:tcPr>
          <w:p w14:paraId="35ACF8C1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80" w:name="_Toc493520935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流程审批结束(通过、拒绝、作废)</w:t>
            </w:r>
            <w:bookmarkEnd w:id="80"/>
          </w:p>
        </w:tc>
        <w:tc>
          <w:tcPr>
            <w:tcW w:w="1647" w:type="dxa"/>
          </w:tcPr>
          <w:p w14:paraId="47CFD6C2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0B6EB7BB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318B3FF3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7F84EB79" w14:textId="77777777" w:rsidR="00187EA8" w:rsidRDefault="00187EA8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294A88E1" w14:textId="38F6BC01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1" w:name="_Toc26991153"/>
      <w:r>
        <w:rPr>
          <w:rFonts w:ascii="微软雅黑" w:eastAsia="微软雅黑" w:hAnsi="微软雅黑" w:hint="eastAsia"/>
          <w:sz w:val="24"/>
          <w:szCs w:val="24"/>
          <w:lang w:eastAsia="zh-CN"/>
        </w:rPr>
        <w:t>发起流程接口测试报文</w:t>
      </w:r>
      <w:bookmarkEnd w:id="81"/>
    </w:p>
    <w:p w14:paraId="2B71E666" w14:textId="77777777" w:rsidR="00187EA8" w:rsidRDefault="00DF5B5A">
      <w:pPr>
        <w:pStyle w:val="BodyText123"/>
        <w:ind w:leftChars="258" w:left="568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请求报文</w:t>
      </w:r>
    </w:p>
    <w:p w14:paraId="4BA0958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bookmarkStart w:id="82" w:name="_Hlk25570697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soapenv:Envelope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xmlns:soapenv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="http://schemas.xmlsoap.org/soap/envelope/" xmlns:cad="http://www.ekingwin.com/esb/CAD_SUNAC_564_WriteSAPXmlToBPM"&gt;</w:t>
      </w:r>
    </w:p>
    <w:p w14:paraId="6A95E21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soapenv:Header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/&gt;</w:t>
      </w:r>
    </w:p>
    <w:p w14:paraId="130E879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soapenv:Body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2F743E1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&lt;cad:CAD_SUNAC_564_WriteSAPXmlToBPM&gt;</w:t>
      </w:r>
    </w:p>
    <w:p w14:paraId="197DCAF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&lt;I_REQUEST&gt;</w:t>
      </w:r>
    </w:p>
    <w:p w14:paraId="09E0802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&lt;REQ_BASEINFO&gt;</w:t>
      </w:r>
    </w:p>
    <w:p w14:paraId="04A1663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&lt;REQ_TRACE_ID&gt;10252C9A4C0C43808770D04E0FB364C7&lt;/REQ_TRACE_ID&gt;</w:t>
      </w:r>
    </w:p>
    <w:p w14:paraId="3EDBCE4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&lt;REQ_SEND_TIME&gt;20191125161154&lt;/REQ_SEND_TIME&gt;</w:t>
      </w:r>
    </w:p>
    <w:p w14:paraId="1184983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&lt;REQ_SRC_SYS&gt;BS_CAD_BPM&lt;/REQ_SRC_SYS&gt;</w:t>
      </w:r>
    </w:p>
    <w:p w14:paraId="26D122F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&lt;REQ_TAR_SYS&gt;BS_CAD_BPM&lt;/REQ_TAR_SYS&gt;</w:t>
      </w:r>
    </w:p>
    <w:p w14:paraId="4037508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&lt;REQ_SERVER_NAME&gt;CAD_SUNAC_564_WriteSAPXmlToBPM&lt;/REQ_SERVER_NAME&gt;</w:t>
      </w:r>
    </w:p>
    <w:p w14:paraId="2518E2A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&lt;REQ_SYN_FLAG&gt;0&lt;/REQ_SYN_FLAG&gt;</w:t>
      </w:r>
    </w:p>
    <w:p w14:paraId="46BBB61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&lt;REQ_BSN_ID&gt;?&lt;/REQ_BSN_ID&gt;</w:t>
      </w:r>
    </w:p>
    <w:p w14:paraId="2A45B4F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&lt;REQ_RETRY_TIMES&gt;?&lt;/REQ_RETRY_TIMES&gt;</w:t>
      </w:r>
    </w:p>
    <w:p w14:paraId="4F3C90C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&lt;REQ_REPEAT_FLAG&gt;?&lt;/REQ_REPEAT_FLAG&gt;</w:t>
      </w:r>
    </w:p>
    <w:p w14:paraId="618AA70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&lt;REQ_REPEAT_CYCLE&gt;?&lt;/REQ_REPEAT_CYCLE&gt;</w:t>
      </w:r>
    </w:p>
    <w:p w14:paraId="1F3608F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&lt;BIZTRANSACTIONID&gt;?&lt;/BIZTRANSACTIONID&gt;</w:t>
      </w:r>
    </w:p>
    <w:p w14:paraId="7701B9C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&lt;COUNT&gt;?&lt;/COUNT&gt;</w:t>
      </w:r>
    </w:p>
    <w:p w14:paraId="1840D1E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lastRenderedPageBreak/>
        <w:t xml:space="preserve">            &lt;/REQ_BASEINFO&gt;</w:t>
      </w:r>
    </w:p>
    <w:p w14:paraId="09C2214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&lt;MESSAGE&gt;</w:t>
      </w:r>
    </w:p>
    <w:p w14:paraId="778372C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&lt;!--Zero or more repetitions:--&gt;</w:t>
      </w:r>
    </w:p>
    <w:p w14:paraId="08D6981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&lt;REQ_ITEM&gt;</w:t>
      </w:r>
    </w:p>
    <w:p w14:paraId="2B9601A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&lt;!--Optional:--&gt;</w:t>
      </w:r>
    </w:p>
    <w:p w14:paraId="34C92B5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&lt;BSID&gt;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vsheji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&lt;/BSID&gt;</w:t>
      </w:r>
    </w:p>
    <w:p w14:paraId="2490AF1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&lt;!--Optional:--&gt;</w:t>
      </w:r>
    </w:p>
    <w:p w14:paraId="5D9A540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&lt;BTID&gt;P11&lt;/BTID&gt;</w:t>
      </w:r>
    </w:p>
    <w:p w14:paraId="0495A93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&lt;!--Optional:--&gt;</w:t>
      </w:r>
    </w:p>
    <w:p w14:paraId="7C8990A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&lt;BOID&gt;78&lt;/BOID&gt;</w:t>
      </w:r>
    </w:p>
    <w:p w14:paraId="448013B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&lt;!--Optional:--&gt;</w:t>
      </w:r>
    </w:p>
    <w:p w14:paraId="008034D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&lt;BSXML&gt;</w:t>
      </w:r>
    </w:p>
    <w:p w14:paraId="5178A14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    &lt;![CDATA[</w:t>
      </w:r>
    </w:p>
    <w:p w14:paraId="1BD10ED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    &lt;?xml version="1.0" encoding="utf-8"?&gt;</w:t>
      </w:r>
    </w:p>
    <w:p w14:paraId="3E32594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&lt;DATA 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xmlns:xsi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="http://www.w3.org/2001/XMLSchema-instance" 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xmlns:xsd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="http://www.w3.org/2001/XMLSchema"&gt;</w:t>
      </w:r>
    </w:p>
    <w:p w14:paraId="2C98654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PageCode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&gt;P11&lt;/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PageCode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6D71C56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prototypeID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&gt;78&lt;/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prototypeID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40B0041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&lt;region&gt;北京区域,华北区域,上海区域,西南区域,东南区域,广深区域,华中区域,广深区域&lt;/region&gt;</w:t>
      </w:r>
    </w:p>
    <w:p w14:paraId="3B9A05B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dynamicType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&gt;动态模块&lt;/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dynamicType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1EDA97D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functionalAreas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&gt;厨房,卫生间,卧室,客厅&lt;/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functionalAreas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42FF38A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openType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&gt;外开&lt;/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openType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542DC8B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openCount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&gt;1扇&lt;/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openCount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7B7B0BF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isCorner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&gt;否&lt;/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isCorner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3A86247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isMirror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&gt;否&lt;/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isMirror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4731FC9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widthRange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&gt;1600.00mm- 2000.00mm&lt;/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widthRange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63B4F7E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airVolumeFormula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&gt;(W1-85)*(H1-85)&lt;/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airVolumeFormula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3096AC0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&lt;ATTACHMENTS1&gt;</w:t>
      </w:r>
    </w:p>
    <w:p w14:paraId="1F52B6A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&lt;ITEM&gt;</w:t>
      </w:r>
    </w:p>
    <w:p w14:paraId="4336E9C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&lt;FILENUMBER&gt;1&lt;/FILENUMBER&gt;</w:t>
      </w:r>
    </w:p>
    <w:p w14:paraId="2CB37CD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&lt;FILENAME&gt;WINDOW_WC8_1.DWG&lt;/FILENAME&gt;</w:t>
      </w:r>
    </w:p>
    <w:p w14:paraId="7CC82B9F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&lt;DESCRIPTION&gt;WINDOW_WC8_1.DWG&lt;/DESCRIPTION&gt;</w:t>
      </w:r>
    </w:p>
    <w:p w14:paraId="263E80D4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&lt;FILESIZE&gt;0&lt;/FILESIZE&gt;</w:t>
      </w:r>
    </w:p>
    <w:p w14:paraId="46E1077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&lt;URL&gt;http://des.sunac.com.cn/uploader/cad/2019/10/12/8d8e086f-4a97-4ea9-98ec-b95e23a9a87f.dwg&lt;/URL&gt;</w:t>
      </w:r>
    </w:p>
    <w:p w14:paraId="41E8B19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&lt;FILE_ID_DMS&gt;http://des.sunac.com.cn/uploader/cad/2019/10/12/8d8e086f-4a97-4ea9-98ec-b95e23a9a87f.dwg&lt;/FILE_ID_DMS&gt;</w:t>
      </w:r>
    </w:p>
    <w:p w14:paraId="16F167F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&lt;/ITEM&gt;</w:t>
      </w:r>
    </w:p>
    <w:p w14:paraId="462D2E9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&lt;ITEM&gt;</w:t>
      </w:r>
    </w:p>
    <w:p w14:paraId="4E62215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&lt;FILENUMBER&gt;2&lt;/FILENUMBER&gt;</w:t>
      </w:r>
    </w:p>
    <w:p w14:paraId="25A6CEF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&lt;FILENAME&gt;WINDOW_WC8_1.DWG&lt;/FILENAME&gt;</w:t>
      </w:r>
    </w:p>
    <w:p w14:paraId="0B5DCB7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lastRenderedPageBreak/>
        <w:t xml:space="preserve">      &lt;DESCRIPTION&gt;WINDOW_WC8_1.DWG&lt;/DESCRIPTION&gt;</w:t>
      </w:r>
    </w:p>
    <w:p w14:paraId="28528A5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&lt;FILESIZE&gt;0&lt;/FILESIZE&gt;</w:t>
      </w:r>
    </w:p>
    <w:p w14:paraId="0192E33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&lt;URL&gt;http://des.sunac.com.cn/uploader/cad/2019/10/12/d9a19b01-7fda-4063-a227-a8d01687e9b2.dwg&lt;/URL&gt;</w:t>
      </w:r>
    </w:p>
    <w:p w14:paraId="7B24394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&lt;FILE_ID_DMS&gt;http://des.sunac.com.cn/uploader/cad/2019/10/12/d9a19b01-7fda-4063-a227-a8d01687e9b2.dwg&lt;/FILE_ID_DMS&gt;</w:t>
      </w:r>
    </w:p>
    <w:p w14:paraId="37B659BF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&lt;/ITEM&gt;</w:t>
      </w:r>
    </w:p>
    <w:p w14:paraId="699DCAA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&lt;ITEM&gt;</w:t>
      </w:r>
    </w:p>
    <w:p w14:paraId="65735EF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&lt;FILENUMBER&gt;3&lt;/FILENUMBER&gt;</w:t>
      </w:r>
    </w:p>
    <w:p w14:paraId="160E6FA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&lt;FILENAME&gt;WINDOW_WC8_1_P.DWG&lt;/FILENAME&gt;</w:t>
      </w:r>
    </w:p>
    <w:p w14:paraId="42DE890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&lt;DESCRIPTION&gt;WINDOW_WC8_1_P.DWG&lt;/DESCRIPTION&gt;</w:t>
      </w:r>
    </w:p>
    <w:p w14:paraId="6E3AA05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&lt;FILESIZE&gt;0&lt;/FILESIZE&gt;</w:t>
      </w:r>
    </w:p>
    <w:p w14:paraId="5A25ED3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&lt;URL&gt;http://des.sunac.com.cn/uploader/cad/2019/10/12/0ac92a5a-dd62-423e-bda9-1b6895694513.dwg&lt;/URL&gt;</w:t>
      </w:r>
    </w:p>
    <w:p w14:paraId="7C0944A4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&lt;FILE_ID_DMS&gt;http://des.sunac.com.cn/uploader/cad/2019/10/12/0ac92a5a-dd62-423e-bda9-1b6895694513.dwg&lt;/FILE_ID_DMS&gt;</w:t>
      </w:r>
    </w:p>
    <w:p w14:paraId="0A9B519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&lt;/ITEM&gt;</w:t>
      </w:r>
    </w:p>
    <w:p w14:paraId="0396248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&lt;/ATTACHMENTS1&gt;</w:t>
      </w:r>
    </w:p>
    <w:p w14:paraId="3204805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SizeParas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71BBC0D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4AE236B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&lt;code&gt;W1&lt;/code&gt;</w:t>
      </w:r>
    </w:p>
    <w:p w14:paraId="635A34A4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valueType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&gt;系列&lt;/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valueType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16A264D4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&lt;value&gt;650,700&lt;/value&gt;</w:t>
      </w:r>
    </w:p>
    <w:p w14:paraId="6F02C60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minValue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minValue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58749A9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maxValue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maxValue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0C5A8F3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defaultValue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&gt;650.00&lt;/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defaultValue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0934B8A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valueDescription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/&gt;</w:t>
      </w:r>
    </w:p>
    <w:p w14:paraId="469B99D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5A6953B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15BCD34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&lt;code&gt;W2&lt;/code&gt;</w:t>
      </w:r>
    </w:p>
    <w:p w14:paraId="0801BE5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valueType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&gt;公式&lt;/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valueType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45F07D0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&lt;value&gt;W-2a-W1&lt;/value&gt;</w:t>
      </w:r>
    </w:p>
    <w:p w14:paraId="35FA4D5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minValue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minValue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5E74DDF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maxValue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maxValue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44750A4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defaultValue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defaultValue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591817B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valueDescription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/&gt;</w:t>
      </w:r>
    </w:p>
    <w:p w14:paraId="0C51A93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33D624A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3949344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&lt;code&gt;W3&lt;/code&gt;</w:t>
      </w:r>
    </w:p>
    <w:p w14:paraId="486722D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valueType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&gt;无&lt;/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valueType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37B081E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 /&gt;</w:t>
      </w:r>
    </w:p>
    <w:p w14:paraId="09742EB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lastRenderedPageBreak/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minValue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minValue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493029D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maxValue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maxValue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57C232B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defaultValue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defaultValue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50214C6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valueDescription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/&gt;</w:t>
      </w:r>
    </w:p>
    <w:p w14:paraId="287C2FA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3F3C202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00A9A0B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&lt;code&gt;H1&lt;/code&gt;</w:t>
      </w:r>
    </w:p>
    <w:p w14:paraId="0687DA6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valueType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&gt;公式&lt;/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valueType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24D1C12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&lt;value&gt;H-2a-H2&lt;/value&gt;</w:t>
      </w:r>
    </w:p>
    <w:p w14:paraId="1DEB316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minValue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minValue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62D2A36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maxValue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maxValue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45D489D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defaultValue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defaultValue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05B8DB3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valueDescription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/&gt;</w:t>
      </w:r>
    </w:p>
    <w:p w14:paraId="1FBEAC3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70E18EA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182A59E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&lt;code&gt;H2&lt;/code&gt;</w:t>
      </w:r>
    </w:p>
    <w:p w14:paraId="2BC71C6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valueType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&gt;系列&lt;/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valueType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1098709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&lt;value&gt;500,400&lt;/value&gt;</w:t>
      </w:r>
    </w:p>
    <w:p w14:paraId="4323D89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minValue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minValue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51384E14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maxValue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maxValue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7818247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defaultValue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&gt;400.00&lt;/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defaultValue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513BC2D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valueDescription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/&gt;</w:t>
      </w:r>
    </w:p>
    <w:p w14:paraId="7CAEBB9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565FC25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32AF2A7F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&lt;code&gt;H3&lt;/code&gt;</w:t>
      </w:r>
    </w:p>
    <w:p w14:paraId="04FE080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valueType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&gt;无&lt;/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valueType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2086CFB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 /&gt;</w:t>
      </w:r>
    </w:p>
    <w:p w14:paraId="6EDC14F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minValue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minValue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0C1C63D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maxValue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maxValue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382F773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defaultValue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defaultValue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0FFE3F3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valueDescription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/&gt;</w:t>
      </w:r>
    </w:p>
    <w:p w14:paraId="27CC1BF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5C58A2C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4F6A596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&lt;code&gt;R&lt;/code&gt;</w:t>
      </w:r>
    </w:p>
    <w:p w14:paraId="3DF5AB5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valueType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&gt;无&lt;/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valueType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14BA6B3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 /&gt;</w:t>
      </w:r>
    </w:p>
    <w:p w14:paraId="4EB0E61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minValue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minValue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7376EB0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maxValue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maxValue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34231EA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defaultValue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&gt;0.00&lt;/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defaultValue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425B754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valueDescription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/&gt;</w:t>
      </w:r>
    </w:p>
    <w:p w14:paraId="49AF471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6447017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lastRenderedPageBreak/>
        <w:t xml:space="preserve">  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SizeParas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1310105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&lt;/DATA&gt;</w:t>
      </w:r>
    </w:p>
    <w:p w14:paraId="6A4FB8D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    ]]&gt;</w:t>
      </w:r>
    </w:p>
    <w:p w14:paraId="0F72E4C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&lt;/BSXML&gt;</w:t>
      </w:r>
    </w:p>
    <w:p w14:paraId="45BF638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&lt;!--Optional:--&gt;</w:t>
      </w:r>
    </w:p>
    <w:p w14:paraId="5A595B6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procInstID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&gt;0&lt;/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procInstID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31153F5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&lt;!--Optional:--&gt;</w:t>
      </w:r>
    </w:p>
    <w:p w14:paraId="172B9ECF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userid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&gt;zhaoy58&lt;/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userid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7F78397F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&lt;/REQ_ITEM&gt;</w:t>
      </w:r>
    </w:p>
    <w:p w14:paraId="4242B63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&lt;/MESSAGE&gt;</w:t>
      </w:r>
    </w:p>
    <w:p w14:paraId="1455709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&lt;/I_REQUEST&gt;</w:t>
      </w:r>
    </w:p>
    <w:p w14:paraId="2CCC259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&lt;/cad:CAD_SUNAC_564_WriteSAPXmlToBPM&gt;</w:t>
      </w:r>
    </w:p>
    <w:p w14:paraId="2ECA230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soapenv:Body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1BAEF7A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</w:t>
      </w:r>
      <w:proofErr w:type="spellStart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soapenv:Envelope</w:t>
      </w:r>
      <w:proofErr w:type="spellEnd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22604E70" w14:textId="77777777" w:rsidR="00187EA8" w:rsidRDefault="00187EA8">
      <w:pPr>
        <w:pStyle w:val="BodyText123"/>
        <w:ind w:leftChars="258" w:left="568"/>
        <w:rPr>
          <w:rFonts w:ascii="微软雅黑" w:eastAsia="微软雅黑" w:hAnsi="微软雅黑"/>
          <w:b/>
          <w:bCs/>
          <w:color w:val="FF0000"/>
          <w:lang w:eastAsia="zh-CN"/>
        </w:rPr>
      </w:pPr>
    </w:p>
    <w:bookmarkEnd w:id="82"/>
    <w:p w14:paraId="63ADE711" w14:textId="77777777" w:rsidR="00187EA8" w:rsidRDefault="00187EA8">
      <w:pPr>
        <w:pStyle w:val="BodyText123"/>
        <w:ind w:left="0"/>
        <w:rPr>
          <w:rFonts w:ascii="微软雅黑" w:eastAsia="微软雅黑" w:hAnsi="微软雅黑"/>
          <w:lang w:eastAsia="zh-CN"/>
        </w:rPr>
      </w:pPr>
    </w:p>
    <w:p w14:paraId="218662DA" w14:textId="77777777" w:rsidR="00187EA8" w:rsidRDefault="00187EA8">
      <w:pPr>
        <w:pStyle w:val="BodyText123"/>
        <w:ind w:left="0"/>
        <w:rPr>
          <w:rFonts w:ascii="微软雅黑" w:eastAsia="微软雅黑" w:hAnsi="微软雅黑"/>
          <w:lang w:eastAsia="zh-CN"/>
        </w:rPr>
      </w:pPr>
    </w:p>
    <w:p w14:paraId="3B8AF959" w14:textId="77777777" w:rsidR="00187EA8" w:rsidRDefault="00DF5B5A">
      <w:pPr>
        <w:pStyle w:val="BodyText123"/>
        <w:ind w:left="0"/>
        <w:rPr>
          <w:rFonts w:ascii="微软雅黑" w:eastAsia="微软雅黑" w:hAnsi="微软雅黑" w:cs="Arial"/>
          <w:bCs/>
          <w:iCs/>
          <w:spacing w:val="-10"/>
          <w:kern w:val="28"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0D2F5FBE" wp14:editId="6D78AC80">
            <wp:extent cx="5490210" cy="468693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5D8C8EFE" w14:textId="77777777" w:rsidR="00187EA8" w:rsidRDefault="00DF5B5A">
      <w:pPr>
        <w:pStyle w:val="BodyText123"/>
        <w:ind w:leftChars="327" w:left="719"/>
        <w:rPr>
          <w:rFonts w:ascii="微软雅黑" w:eastAsia="微软雅黑" w:hAnsi="微软雅黑" w:cs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/>
          <w:sz w:val="21"/>
          <w:szCs w:val="21"/>
          <w:lang w:eastAsia="zh-CN"/>
        </w:rPr>
        <w:t>返回报文</w:t>
      </w: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：</w:t>
      </w:r>
    </w:p>
    <w:p w14:paraId="745680EF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</w:t>
      </w:r>
      <w:proofErr w:type="spellStart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soapenv:Envelope</w:t>
      </w:r>
      <w:proofErr w:type="spellEnd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</w:t>
      </w:r>
      <w:proofErr w:type="spellStart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xmlns:soapenv</w:t>
      </w:r>
      <w:proofErr w:type="spellEnd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="http://schemas.xmlsoap.org/soap/envelope/"&gt;</w:t>
      </w:r>
    </w:p>
    <w:p w14:paraId="359D48C9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&lt;</w:t>
      </w:r>
      <w:proofErr w:type="spellStart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soap:Body</w:t>
      </w:r>
      <w:proofErr w:type="spellEnd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</w:t>
      </w:r>
      <w:proofErr w:type="spellStart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xmlns:xsd</w:t>
      </w:r>
      <w:proofErr w:type="spellEnd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="http://www.w3.org/2001/XMLSchema" </w:t>
      </w:r>
      <w:proofErr w:type="spellStart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xmlns:soap</w:t>
      </w:r>
      <w:proofErr w:type="spellEnd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="http://schemas.xmlsoap.org/soap/envelope/" </w:t>
      </w:r>
      <w:proofErr w:type="spellStart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xmlns:xsi</w:t>
      </w:r>
      <w:proofErr w:type="spellEnd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="http://www.w3.org/2001/XMLSchema-instance"&gt;</w:t>
      </w:r>
    </w:p>
    <w:p w14:paraId="6DFE1983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&lt;wywz:CAD_SUNAC_564_WriteSAPXmlToBPM_RSP xmlns:wywz="http://www.ekingwin.com/esb/CAD_SUNAC_564_WriteSAPXmlToBPM"&gt;</w:t>
      </w:r>
    </w:p>
    <w:p w14:paraId="4825B644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&lt;E_RESPONSE&gt;</w:t>
      </w:r>
    </w:p>
    <w:p w14:paraId="69CE3C52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&lt;RSP_BASEINFO&gt;</w:t>
      </w:r>
    </w:p>
    <w:p w14:paraId="27ED0C07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&lt;RSP_TRACE_ID&gt;b2e4ef3e-b228-4c73-9d0b-31fd5e2ee903&lt;/RSP_TRACE_ID&gt;</w:t>
      </w:r>
    </w:p>
    <w:p w14:paraId="4BF33425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&lt;RSP_REQ_TRACEID&gt;10252C9A4C0C43808770D04E0FB364C7&lt;/RSP_REQ_TRACEID&gt;</w:t>
      </w:r>
    </w:p>
    <w:p w14:paraId="4C2453D8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&lt;RSP_SEND_TIME&gt;20191125045222&lt;/RSP_SEND_TIME&gt;</w:t>
      </w:r>
    </w:p>
    <w:p w14:paraId="28B16E98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&lt;RSP_SRC_SYS&gt;BS_CAD_BPM&lt;/RSP_SRC_SYS&gt;</w:t>
      </w:r>
    </w:p>
    <w:p w14:paraId="39EC90FD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lastRenderedPageBreak/>
        <w:t xml:space="preserve">               &lt;RSP_TAR_SYS&gt;BS_CAD_BPM&lt;/RSP_TAR_SYS&gt;</w:t>
      </w:r>
    </w:p>
    <w:p w14:paraId="43831699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&lt;RSP_SERVER_NAME&gt;CAD_SUNAC_564_WriteSAPXmlToBPM&lt;/RSP_SERVER_NAME&gt;</w:t>
      </w:r>
    </w:p>
    <w:p w14:paraId="1706B983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&lt;RSP_BSN_ID&gt;78&lt;/RSP_BSN_ID&gt;</w:t>
      </w:r>
    </w:p>
    <w:p w14:paraId="78078677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&lt;RSP_RETRY_TIMES&gt;1&lt;/RSP_RETRY_TIMES&gt;</w:t>
      </w:r>
    </w:p>
    <w:p w14:paraId="53BE860E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&lt;RSP_STATUS_CODE&gt;S000&lt;/RSP_STATUS_CODE&gt;</w:t>
      </w:r>
    </w:p>
    <w:p w14:paraId="4F29A69E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&lt;RSP_STATUS_MSG&gt;成功&lt;/RSP_STATUS_MSG&gt;</w:t>
      </w:r>
    </w:p>
    <w:p w14:paraId="0BE9EBF2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&lt;BIZTRANSACTIONID&gt;?&lt;/BIZTRANSACTIONID&gt;</w:t>
      </w:r>
    </w:p>
    <w:p w14:paraId="280D4FA6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&lt;RESULT&gt;0&lt;/RESULT&gt;</w:t>
      </w:r>
    </w:p>
    <w:p w14:paraId="21B557A4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&lt;/RSP_BASEINFO&gt;</w:t>
      </w:r>
    </w:p>
    <w:p w14:paraId="44EFFB3B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&lt;MESSAGE&gt;</w:t>
      </w:r>
    </w:p>
    <w:p w14:paraId="4585D94E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&lt;RSP_ITEM&gt;</w:t>
      </w:r>
    </w:p>
    <w:p w14:paraId="3AEE5B21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&lt;STATUSCODE&gt;1&lt;/STATUSCODE&gt;</w:t>
      </w:r>
    </w:p>
    <w:p w14:paraId="652ADA00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&lt;STATUSMESSAGE&gt;成功&lt;/STATUSMESSAGE&gt;</w:t>
      </w:r>
    </w:p>
    <w:p w14:paraId="37FA2A1C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&lt;/RSP_ITEM&gt;</w:t>
      </w:r>
    </w:p>
    <w:p w14:paraId="132E5488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&lt;/MESSAGE&gt;</w:t>
      </w:r>
    </w:p>
    <w:p w14:paraId="736DAF82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&lt;/E_RESPONSE&gt;</w:t>
      </w:r>
    </w:p>
    <w:p w14:paraId="51F300B7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&lt;/wywz:CAD_SUNAC_564_WriteSAPXmlToBPM_RSP&gt;</w:t>
      </w:r>
    </w:p>
    <w:p w14:paraId="726F5B4C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&lt;/</w:t>
      </w:r>
      <w:proofErr w:type="spellStart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soap:Body</w:t>
      </w:r>
      <w:proofErr w:type="spellEnd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350E6540" w14:textId="77777777" w:rsidR="00187EA8" w:rsidRDefault="00DF5B5A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</w:t>
      </w:r>
      <w:proofErr w:type="spellStart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soapenv:Envelope</w:t>
      </w:r>
      <w:proofErr w:type="spellEnd"/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044F1ECC" w14:textId="77777777" w:rsidR="00187EA8" w:rsidRDefault="00187EA8">
      <w:pPr>
        <w:pStyle w:val="BodyText123"/>
        <w:ind w:leftChars="327" w:left="719"/>
        <w:rPr>
          <w:rFonts w:ascii="微软雅黑" w:eastAsia="微软雅黑" w:hAnsi="微软雅黑" w:cs="微软雅黑"/>
          <w:b/>
          <w:sz w:val="21"/>
          <w:szCs w:val="21"/>
          <w:lang w:eastAsia="zh-CN"/>
        </w:rPr>
      </w:pPr>
    </w:p>
    <w:p w14:paraId="6A5D23B7" w14:textId="77777777" w:rsidR="00187EA8" w:rsidRDefault="00DF5B5A">
      <w:pPr>
        <w:pStyle w:val="BodyText123"/>
        <w:ind w:left="0"/>
        <w:rPr>
          <w:rFonts w:ascii="微软雅黑" w:eastAsia="微软雅黑" w:hAnsi="微软雅黑" w:cs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  <w:t xml:space="preserve">    </w:t>
      </w:r>
    </w:p>
    <w:p w14:paraId="123018BF" w14:textId="6C975604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3" w:name="_Toc26991154"/>
      <w:r>
        <w:rPr>
          <w:rFonts w:ascii="微软雅黑" w:eastAsia="微软雅黑" w:hAnsi="微软雅黑" w:hint="eastAsia"/>
          <w:sz w:val="24"/>
          <w:szCs w:val="24"/>
          <w:lang w:eastAsia="zh-CN"/>
        </w:rPr>
        <w:t>审批过程中修改接口测试报文</w:t>
      </w:r>
      <w:bookmarkEnd w:id="83"/>
    </w:p>
    <w:p w14:paraId="5A321520" w14:textId="77777777" w:rsidR="00187EA8" w:rsidRDefault="00DF5B5A">
      <w:pPr>
        <w:pStyle w:val="BodyText123"/>
        <w:ind w:left="0" w:firstLineChars="200" w:firstLine="4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请求报文</w:t>
      </w:r>
    </w:p>
    <w:p w14:paraId="4E61603D" w14:textId="77777777" w:rsidR="00187EA8" w:rsidRDefault="00DF5B5A">
      <w:pPr>
        <w:pStyle w:val="BodyText12"/>
        <w:rPr>
          <w:lang w:eastAsia="zh-CN"/>
        </w:rPr>
      </w:pPr>
      <w:r>
        <w:rPr>
          <w:rFonts w:hint="eastAsia"/>
          <w:lang w:eastAsia="zh-CN"/>
        </w:rPr>
        <w:t>ES</w:t>
      </w:r>
      <w:r>
        <w:rPr>
          <w:lang w:eastAsia="zh-CN"/>
        </w:rPr>
        <w:t>B</w:t>
      </w:r>
      <w:r>
        <w:rPr>
          <w:rFonts w:hint="eastAsia"/>
          <w:lang w:eastAsia="zh-CN"/>
        </w:rPr>
        <w:t>请求参数</w:t>
      </w:r>
    </w:p>
    <w:p w14:paraId="08B5E86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&lt;soapenv:Envelope xmlns:soapenv="http://schemas.xmlsoap.org/soap/envelope/" xmlns:cad="http://www.ekingwin.com/esb/CAD_SUNAC_565_UpdateAndApproveFlow"&gt;</w:t>
      </w:r>
    </w:p>
    <w:p w14:paraId="45A205B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soapenv:Header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/&gt;</w:t>
      </w:r>
    </w:p>
    <w:p w14:paraId="73C159A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soapenv:Body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5B9A1DC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&lt;cad:CAD_SUNAC_565_UpdateAndApproveFlow&gt;</w:t>
      </w:r>
    </w:p>
    <w:p w14:paraId="42757D1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&lt;I_REQUEST&gt;</w:t>
      </w:r>
    </w:p>
    <w:p w14:paraId="304BAEDF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>      &lt;REQ_BASEINFO&gt;</w:t>
      </w:r>
    </w:p>
    <w:p w14:paraId="6280759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&lt;REQ_TRACE_ID&gt;D117269C63D94778A829CB24ED7C50B4&lt;/REQ_TRACE_ID&gt;</w:t>
      </w:r>
    </w:p>
    <w:p w14:paraId="752C97E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&lt;REQ_SEND_TIME&gt;20191210151229&lt;/REQ_SEND_TIME&gt;</w:t>
      </w:r>
    </w:p>
    <w:p w14:paraId="4ACCFFB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&lt;REQ_SRC_SYS&gt;CAD_TO_BPM&lt;/REQ_SRC_SYS&gt;</w:t>
      </w:r>
    </w:p>
    <w:p w14:paraId="357A03B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&lt;REQ_TAR_SYS&gt;CAD_TO_BPM&lt;/REQ_TAR_SYS&gt;</w:t>
      </w:r>
    </w:p>
    <w:p w14:paraId="24EE4CB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&lt;REQ_SERVER_NAME&gt;?&lt;/REQ_SERVER_NAME&gt;</w:t>
      </w:r>
    </w:p>
    <w:p w14:paraId="6501E74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&lt;REQ_SYN_FLAG&gt;?&lt;/REQ_SYN_FLAG&gt;</w:t>
      </w:r>
    </w:p>
    <w:p w14:paraId="1511ECE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&lt;REQ_BSN_ID&gt;?&lt;/REQ_BSN_ID&gt;</w:t>
      </w:r>
    </w:p>
    <w:p w14:paraId="6BBB160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&lt;REQ_RETRY_TIMES&gt;?&lt;/REQ_RETRY_TIMES&gt;</w:t>
      </w:r>
    </w:p>
    <w:p w14:paraId="0349649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&lt;REQ_REPEAT_FLAG&gt;?&lt;/REQ_REPEAT_FLAG&gt;</w:t>
      </w:r>
    </w:p>
    <w:p w14:paraId="31A4982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&lt;REQ_REPEAT_CYCLE&gt;?&lt;/REQ_REPEAT_CYCLE&gt;</w:t>
      </w:r>
    </w:p>
    <w:p w14:paraId="126DB27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&lt;BIZTRANSACTIONID&gt;CAD_SUNAC_565_UpdateAndApproveFlow_PS20191210155302&lt;/BIZTRANSACTIONID&gt;</w:t>
      </w:r>
    </w:p>
    <w:p w14:paraId="1565373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&lt;COUNT&gt;?&lt;/COUNT&gt;</w:t>
      </w:r>
    </w:p>
    <w:p w14:paraId="6704B9C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&lt;/REQ_BASEINFO&gt;</w:t>
      </w:r>
    </w:p>
    <w:p w14:paraId="3B5733D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&lt;MESSAGE&gt;</w:t>
      </w:r>
    </w:p>
    <w:p w14:paraId="1B6BF22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&lt;!--Zero or more repetitions:--&gt;</w:t>
      </w:r>
    </w:p>
    <w:p w14:paraId="1735AD7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&lt;REQ_ITEM&gt;</w:t>
      </w:r>
    </w:p>
    <w:p w14:paraId="014C8C4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 &lt;!--Optional:--&gt;</w:t>
      </w:r>
    </w:p>
    <w:p w14:paraId="70ADE4F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  </w:t>
      </w:r>
    </w:p>
    <w:p w14:paraId="5A35D6E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 &lt;!--Optional:--&gt;</w:t>
      </w:r>
    </w:p>
    <w:p w14:paraId="5E818AE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 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procInstId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&gt;1912000846&lt;/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procInstId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jobid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&gt;?&lt;/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jobid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2ABB4C0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 &lt;!--Optional:--&gt;</w:t>
      </w:r>
    </w:p>
    <w:p w14:paraId="6E5FE57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  </w:t>
      </w:r>
    </w:p>
    <w:p w14:paraId="6FF38A14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 &lt;!--Optional:--&gt;</w:t>
      </w:r>
    </w:p>
    <w:p w14:paraId="6D051EC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 &lt;xmldata&gt;&lt;![CDATA[&lt;?xml version="1.0" encoding="utf-8"?&gt; &lt;DATA xmlns:xsd="http://www.w3.org/2001/XMLSchema" xmlns:xsi="http://www.w3.org/2001/XMLSchema-instance"&gt;  &lt;FSubject&gt;动态外窗原型审批-261&lt;/FSubject&gt;  &lt;PageCode&gt;P11&lt;/PageCode&gt;  &lt;prototypeID&gt;261&lt;/prototypeID&gt;  &lt;region&gt;集团&lt;/region&gt;  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dynamicType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&gt;动态模块&lt;/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dynamicType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  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functionalAreas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&gt;厨房,卫生间,卧室,客厅&lt;/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functionalAreas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  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openType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&gt;外开&lt;/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openType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  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openCount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&gt;2扇&lt;/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openCount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  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isCorner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&gt;是&lt;/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isCorner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  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isMirror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&gt;否&lt;/isMirror&gt;  &lt;widthRange&gt;1200.00mm- 1600.00mm&lt;/widthRange&gt;  &lt;airVolumeFormula&gt;w1*H&lt;/airVolumeFormula&gt;  &lt;ATTACHMENTS1&gt;    &lt;ITEM&gt;      &lt;FILENUMBER&gt;1&lt;/FILENUMBER&gt;      &lt;FILENAME&gt;WINDOW_WC9.DWG&lt;/FILENAME&gt;      &lt;DESCRIPTION&gt;WINDOW_WC9.DWG&lt;/DESCRIPTION&gt;      &lt;FILESIZE&gt;0&lt;/FILESIZE&gt;      &lt;URL&gt;http://des.sunac.com.cn/uploader/cad/2019/12/10/963ecee4-dd5f-474f-a63e-fe1b4070bc8b.dwg&lt;/URL&gt;      &lt;FILE_ID_DMS&gt;http://des.sunac.com.cn/uploader/cad/2019/12/10/963ecee4-dd5f-474f-a63e-fe1b4070bc8b.dwg&lt;/FILE_ID_DMS&gt;    &lt;/ITEM&gt;    &lt;ITEM&gt;      &lt;FILENUMBER&gt;2&lt;/FILENUMBER&gt;      &lt;FILENAME&gt;WINDOW_WC9.DWG&lt;/FILENAME&gt;      &lt;DESCRIPTION&gt;WINDO</w:t>
      </w: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>W_WC9.DWG&lt;/DESCRIPTION&gt;      &lt;FILESIZE&gt;0&lt;/FILESIZE&gt;      &lt;URL&gt;http://des.sunac.com.cn/uploader/cad/2019/12/10/6dcb98f1-bf5f-4c01-abc2-3ad4179007d4.dwg&lt;/URL&gt;      &lt;FILE_ID_DMS&gt;http://des.sunac.com.cn/uploader/cad/2019/12/10/6dcb98f1-bf5f-4c01-abc2-3ad4179007d4.dwg&lt;/FILE_ID_DMS&gt;    &lt;/ITEM&gt;    &lt;ITEM&gt;      &lt;FILENUMBER&gt;3&lt;/FILENUMBER&gt;      &lt;FILENAME&gt;WINDOW_WC9_P.DWG&lt;/FILENAME&gt;      &lt;DESCRIPTION&gt;WINDOW_WC9_P.DWG&lt;/DESCRIPTION&gt;      &lt;FILESIZE&gt;0&lt;/FILESIZE&gt;      &lt;URL&gt;http://des.sunac.com.cn/uploader/cad/2019/12/10/3cce959f-a725-400b-b8d7-fee633d26f72.dwg&lt;/URL&gt;      &lt;FILE_ID_DMS&gt;http://des.sunac.com.cn/uploader/cad/2019/12/10/3cce959f-a725-400b-b8d7-fee633d26f72.dwg&lt;/FILE_ID_DMS&gt;    &lt;/ITEM&gt;  &lt;/ATTACHMENTS1&gt;  &lt;SizeParas&gt;    &lt;SizePara&gt;      &lt;code&gt;W2&lt;/code&gt;      &lt;valueType&gt;无&lt;/valueType&gt;      &lt;value /&gt;      &lt;minValue&gt;0.00&lt;/minValue&gt;      &lt;maxValue&gt;0.00&lt;/maxValue&gt;      &lt;defaultValue&gt;0.00&lt;/defaultValue&gt;      &lt;valueDescription /&gt;    &lt;/SizePara&gt;    &lt;SizePara&gt;      &lt;code&gt;W3&lt;/code&gt;      &lt;valueType&gt;无&lt;/valueType&gt;      &lt;value /&gt;      &lt;minValue&gt;0.00&lt;/minValue&gt;      &lt;maxValue&gt;0.00&lt;/maxValue&gt;      &lt;defaultValue&gt;0.00&lt;/defaultValue&gt;      &lt;valueDescription /&gt;    &lt;/SizePara&gt;    &lt;SizePara&gt;      &lt;code&gt;H1&lt;/code&gt;      &lt;valueType&gt;无&lt;/valueType&gt;      &lt;value /&gt;      &lt;minValue&gt;0.00&lt;/minValue&gt;      &lt;maxValue&gt;0.00&lt;/maxValue&gt;      &lt;defaultValue&gt;0.00&lt;/defaultValue&gt;      &lt;valueDescription /&gt;    &lt;/SizePara&gt;    &lt;SizePara&gt;      &lt;code&gt;H2&lt;/code&gt;      &lt;valueType&gt;无&lt;/valueType&gt;      &lt;value /&gt;      &lt;minValue&gt;0.00&lt;/minValue&gt;      &lt;maxValue&gt;0.00&lt;/maxValue&gt;      &lt;defaultValue&gt;0.00&lt;/defaultValue&gt;      &lt;valueDescription /&gt;    &lt;/SizePara&gt;    &lt;SizePara&gt;      &lt;code&gt;H3&lt;/code&gt;      &lt;valueType&gt;无&lt;/valueType&gt;      &lt;value /&gt;      &lt;minValue&gt;0.00&lt;/minValue&gt;      &lt;maxValue&gt;0.00&lt;/maxValue&gt;      &lt;defaultValue&gt;0.00&lt;/defaultValue&gt;      &lt;valueDescription /&gt;    &lt;/SizePara&gt;    &lt;SizePara&gt;      &lt;code&gt;R&lt;/code&gt;      &lt;valueType&gt;无&lt;/valueType&gt;      &lt;value /&gt;      &lt;minValue&gt;0.00&lt;/minValue&gt;      &lt;maxValue&gt;0.00&lt;/maxValue&gt;      &lt;defaultValue&gt;0.00&lt;/defaultValue&gt;      &lt;valueDescription /&gt;    &lt;/SizePara&gt;    &lt;SizePara&gt;      &lt;code&gt;W1&lt;/code&gt;      &lt;valueType&gt;公式&lt;/valueType&gt;      &lt;value&gt;w/2&lt;/value&gt;      &lt;minValue&gt;0.00&lt;/minValue&gt;      &lt;maxValue&gt;0.00&lt;/maxValue&gt;      &lt;defaultValue&gt;600.00&lt;/defaultValue&gt;      &lt;valueDescription /&gt;    &lt;/SizePara&gt;  &lt;/SizeParas&gt; &lt;/DATA&gt;]]&gt;&lt;/xmldata&gt;</w:t>
      </w:r>
    </w:p>
    <w:p w14:paraId="787A4EF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 &lt;!--Optional:--&gt;</w:t>
      </w:r>
    </w:p>
    <w:p w14:paraId="073567F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 &lt;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userid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&gt;zhaoy58&lt;/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userid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&gt;&lt;comments&gt;?&lt;/comments&gt;</w:t>
      </w:r>
    </w:p>
    <w:p w14:paraId="26E2A57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&lt;/REQ_ITEM&gt;</w:t>
      </w:r>
    </w:p>
    <w:p w14:paraId="5FF33A5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&lt;/MESSAGE&gt;</w:t>
      </w:r>
    </w:p>
    <w:p w14:paraId="111239EF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&lt;/I_REQUEST&gt;</w:t>
      </w:r>
    </w:p>
    <w:p w14:paraId="034531E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&lt;/cad:CAD_SUNAC_565_UpdateAndApproveFlow&gt;</w:t>
      </w:r>
    </w:p>
    <w:p w14:paraId="10977D7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soapenv:Body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1EB4702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soapenv:Envelope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0B3F9509" w14:textId="77777777" w:rsidR="00187EA8" w:rsidRDefault="00187EA8">
      <w:pPr>
        <w:pStyle w:val="BodyText12"/>
        <w:rPr>
          <w:lang w:eastAsia="zh-CN"/>
        </w:rPr>
      </w:pPr>
    </w:p>
    <w:p w14:paraId="21454054" w14:textId="77777777" w:rsidR="00187EA8" w:rsidRDefault="00DF5B5A">
      <w:pPr>
        <w:pStyle w:val="BodyText12"/>
        <w:ind w:left="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lang w:eastAsia="zh-CN"/>
        </w:rPr>
        <w:t xml:space="preserve">      </w:t>
      </w:r>
      <w:r>
        <w:rPr>
          <w:lang w:eastAsia="zh-CN"/>
        </w:rPr>
        <w:t>返回报文</w:t>
      </w:r>
    </w:p>
    <w:p w14:paraId="78C1A9FC" w14:textId="55DF0501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&lt;soapenv:Envelope xmlns:soapenv="http://schemas.xmlsoap.org/soap/envelope/"&gt;</w:t>
      </w:r>
    </w:p>
    <w:p w14:paraId="38A30FB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&lt;soap:Body xmlns:xsd="http://www.w3.org/2001/XMLSchema" xmlns:soap="http://schemas.xmlsoap.org/soap/envelope/" xmlns:xsi="http://www.w3.org/2001/XMLSchema-instance"&gt;</w:t>
      </w:r>
    </w:p>
    <w:p w14:paraId="629F0AB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&lt;wywz:CAD_SUNAC_565_UpdateAndApproveFlow_RSP xmlns:wywz="http://www.ekingwin.com/esb/CAD_SUNAC_565_UpdateAndApproveFlow"&gt;</w:t>
      </w:r>
    </w:p>
    <w:p w14:paraId="0A6A0404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&lt;E_RESPONSE&gt;</w:t>
      </w:r>
    </w:p>
    <w:p w14:paraId="2028CD8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&lt;RSP_BASEINFO&gt;</w:t>
      </w:r>
    </w:p>
    <w:p w14:paraId="5861266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&lt;RSP_TRACE_ID&gt;48f71197-f46e-40ec-858b-ab8bc8b169ac&lt;/RSP_TRACE_ID&gt;</w:t>
      </w:r>
    </w:p>
    <w:p w14:paraId="220B3B6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&lt;RSP_REQ_TRACEID&gt;D117269C63D94778A829CB24ED7C50B4&lt;/RSP_REQ_TRACEID&gt;</w:t>
      </w:r>
    </w:p>
    <w:p w14:paraId="23F1925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&lt;RSP_SEND_TIME&gt;20191211041355&lt;/RSP_SEND_TIME&gt;</w:t>
      </w:r>
    </w:p>
    <w:p w14:paraId="0586E8FF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&lt;RSP_SRC_SYS&gt;CAD_TO_BPM&lt;/RSP_SRC_SYS&gt;</w:t>
      </w:r>
    </w:p>
    <w:p w14:paraId="23A541A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&lt;RSP_TAR_SYS&gt;CAD_TO_BPM&lt;/RSP_TAR_SYS&gt;</w:t>
      </w:r>
    </w:p>
    <w:p w14:paraId="15D3597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&lt;RSP_SERVER_NAME&gt;?&lt;/RSP_SERVER_NAME&gt;</w:t>
      </w:r>
    </w:p>
    <w:p w14:paraId="681AEE0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&lt;RSP_BSN_ID&gt;1912000846&lt;/RSP_BSN_ID&gt;</w:t>
      </w:r>
    </w:p>
    <w:p w14:paraId="6C29B82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&lt;RSP_RETRY_TIMES&gt;1&lt;/RSP_RETRY_TIMES&gt;</w:t>
      </w:r>
    </w:p>
    <w:p w14:paraId="178A08C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&lt;RSP_STATUS_CODE&gt;E0M1&lt;/RSP_STATUS_CODE&gt;</w:t>
      </w:r>
    </w:p>
    <w:p w14:paraId="257EBFA3" w14:textId="53749CB3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&lt;RSP_STATUS_MSG&gt;&lt;/RSP_STATUS_MSG&gt;</w:t>
      </w:r>
    </w:p>
    <w:p w14:paraId="0A8A9CC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&lt;BIZTRANSACTIONID&gt;CAD_SUNAC_565_UpdateAndApproveFlow_PS20191210155302&lt;/BIZTRANSACTIONID&gt;</w:t>
      </w:r>
    </w:p>
    <w:p w14:paraId="02ADE3A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&lt;RESULT&gt;1&lt;/RESULT&gt;</w:t>
      </w:r>
    </w:p>
    <w:p w14:paraId="6403313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&lt;/RSP_BASEINFO&gt;</w:t>
      </w:r>
    </w:p>
    <w:p w14:paraId="698409F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&lt;MESSAGE&gt;</w:t>
      </w:r>
    </w:p>
    <w:p w14:paraId="097FF4D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&lt;RSP_ITEM&gt;</w:t>
      </w:r>
    </w:p>
    <w:p w14:paraId="0CDFE1D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 &lt;STATUSCODE&gt;0&lt;/STATUSCODE&gt;</w:t>
      </w:r>
    </w:p>
    <w:p w14:paraId="03E724B6" w14:textId="5CC8FA9B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 &lt;STATUSMESSAGE&gt;0|BPM &lt;/STATUSMESSAGE&gt;</w:t>
      </w:r>
    </w:p>
    <w:p w14:paraId="5578116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  &lt;/RSP_ITEM&gt;</w:t>
      </w:r>
    </w:p>
    <w:p w14:paraId="7A40EB4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 &lt;/MESSAGE&gt;</w:t>
      </w:r>
    </w:p>
    <w:p w14:paraId="278F89A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  &lt;/E_RESPONSE&gt;</w:t>
      </w:r>
    </w:p>
    <w:p w14:paraId="48A039E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 &lt;/wywz:CAD_SUNAC_565_UpdateAndApproveFlow_RSP&gt;</w:t>
      </w:r>
    </w:p>
    <w:p w14:paraId="45DA779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 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soap:Body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692B7EF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</w:t>
      </w:r>
      <w:proofErr w:type="spellStart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soapenv:Envelope</w:t>
      </w:r>
      <w:proofErr w:type="spellEnd"/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44B223F7" w14:textId="77777777" w:rsidR="00187EA8" w:rsidRDefault="00187EA8">
      <w:pPr>
        <w:pStyle w:val="BodyText12"/>
        <w:ind w:left="0"/>
        <w:rPr>
          <w:lang w:eastAsia="zh-CN"/>
        </w:rPr>
      </w:pPr>
    </w:p>
    <w:p w14:paraId="011AA5F5" w14:textId="77777777" w:rsidR="00187EA8" w:rsidRDefault="00DF5B5A">
      <w:pPr>
        <w:pStyle w:val="BodyText12"/>
        <w:ind w:left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</w:t>
      </w:r>
      <w:r>
        <w:rPr>
          <w:rFonts w:ascii="微软雅黑" w:eastAsia="微软雅黑" w:hAnsi="微软雅黑" w:hint="eastAsia"/>
          <w:lang w:eastAsia="zh-CN"/>
        </w:rPr>
        <w:t>审批通过状态：通过</w:t>
      </w:r>
    </w:p>
    <w:p w14:paraId="765D58B4" w14:textId="77777777" w:rsidR="00187EA8" w:rsidRDefault="00187EA8">
      <w:pPr>
        <w:pStyle w:val="BodyText123"/>
        <w:ind w:left="0" w:hanging="1"/>
        <w:rPr>
          <w:lang w:eastAsia="zh-CN"/>
        </w:rPr>
      </w:pPr>
    </w:p>
    <w:p w14:paraId="7620F424" w14:textId="77777777" w:rsidR="00187EA8" w:rsidRDefault="00187EA8">
      <w:pPr>
        <w:pStyle w:val="BodyText123"/>
        <w:ind w:left="0" w:hanging="1"/>
        <w:rPr>
          <w:lang w:eastAsia="zh-CN"/>
        </w:rPr>
      </w:pPr>
    </w:p>
    <w:p w14:paraId="6942ED1B" w14:textId="77777777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4" w:name="_Toc26991155"/>
      <w:r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流程作废接口测试报文</w:t>
      </w:r>
      <w:bookmarkEnd w:id="84"/>
    </w:p>
    <w:p w14:paraId="478F1188" w14:textId="77777777" w:rsidR="00187EA8" w:rsidRDefault="00DF5B5A">
      <w:pPr>
        <w:pStyle w:val="BodyText123"/>
        <w:ind w:left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</w:t>
      </w:r>
      <w:r>
        <w:rPr>
          <w:lang w:eastAsia="zh-CN"/>
        </w:rPr>
        <w:t>请求报文</w:t>
      </w:r>
    </w:p>
    <w:p w14:paraId="56A05763" w14:textId="77777777" w:rsidR="00187EA8" w:rsidRDefault="00DF5B5A">
      <w:pPr>
        <w:pStyle w:val="BodyText123"/>
        <w:ind w:left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ESB</w:t>
      </w:r>
      <w:r>
        <w:rPr>
          <w:lang w:eastAsia="zh-CN"/>
        </w:rPr>
        <w:t>请求参数</w:t>
      </w:r>
    </w:p>
    <w:p w14:paraId="604547A8" w14:textId="77777777" w:rsidR="00187EA8" w:rsidRPr="00DF5B5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lang w:eastAsia="zh-CN"/>
        </w:rPr>
        <w:t xml:space="preserve">         </w:t>
      </w: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&lt;CAD_SUNAC_566_DoInvalid xmlns="http://www.ekingwin.com/esb/CAD_SUNAC_566_DoInvalid" xmlns:xsd="http://www.w3.org/2001/XMLSchema" xmlns:v1="http://www.ekingwin.com/basi/sb/log/v1"xmlns:soap="http://schemas.xmlsoap.org/soap/envelope/" xmlns:xsi="http://www.w3.org/2001/XMLSchema-instance"&gt;</w:t>
      </w:r>
    </w:p>
    <w:p w14:paraId="5CDAD7F0" w14:textId="77777777" w:rsidR="00187EA8" w:rsidRPr="00DF5B5A" w:rsidRDefault="00DF5B5A" w:rsidP="00DF5B5A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&lt;I_REQUEST </w:t>
      </w:r>
      <w:proofErr w:type="spellStart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</w:t>
      </w:r>
      <w:proofErr w:type="spellEnd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=""&gt;</w:t>
      </w:r>
    </w:p>
    <w:p w14:paraId="529AFF35" w14:textId="77777777" w:rsidR="00187EA8" w:rsidRPr="00DF5B5A" w:rsidRDefault="00DF5B5A" w:rsidP="00DF5B5A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&lt;REQ_BASEINFO&gt;</w:t>
      </w:r>
    </w:p>
    <w:p w14:paraId="1F3D791C" w14:textId="77777777" w:rsidR="00187EA8" w:rsidRPr="00DF5B5A" w:rsidRDefault="00DF5B5A" w:rsidP="0067602D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&lt;REQ_TRACE_ID&gt;52A1E4F7AB6545C395FC0475663334BF&lt;/REQ_TRACE_ID&gt;</w:t>
      </w:r>
    </w:p>
    <w:p w14:paraId="145BED62" w14:textId="77777777" w:rsidR="00187EA8" w:rsidRPr="00DF5B5A" w:rsidRDefault="00DF5B5A" w:rsidP="0067602D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&lt;REQ_SEND_TIME&gt;20191209181236&lt;/REQ_SEND_TIME&gt;</w:t>
      </w:r>
    </w:p>
    <w:p w14:paraId="25AE83A6" w14:textId="77777777" w:rsidR="00187EA8" w:rsidRPr="00DF5B5A" w:rsidRDefault="00DF5B5A" w:rsidP="0067602D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&lt;REQ_SRC_SYS&gt;BS_CAD_BPM&lt;/REQ_SRC_SYS&gt;</w:t>
      </w:r>
    </w:p>
    <w:p w14:paraId="32FD2FE0" w14:textId="77777777" w:rsidR="00187EA8" w:rsidRPr="00DF5B5A" w:rsidRDefault="00DF5B5A" w:rsidP="0067602D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&lt;REQ_TAR_SYS&gt;BS_CAD_BPM&lt;/REQ_TAR_SYS&gt;</w:t>
      </w:r>
    </w:p>
    <w:p w14:paraId="36228389" w14:textId="77777777" w:rsidR="00187EA8" w:rsidRPr="00DF5B5A" w:rsidRDefault="00DF5B5A" w:rsidP="0067602D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&lt;REQ_SERVER_NAME&gt;CAD_SUNAC_566_DoInvalid&lt;/REQ_SERVER_NAME&gt;</w:t>
      </w:r>
    </w:p>
    <w:p w14:paraId="651CEC78" w14:textId="77777777" w:rsidR="00187EA8" w:rsidRPr="00DF5B5A" w:rsidRDefault="00DF5B5A" w:rsidP="0067602D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&lt;REQ_SYN_FLAG&gt;0&lt;/REQ_SYN_FLAG&gt;</w:t>
      </w:r>
    </w:p>
    <w:p w14:paraId="21A89F4C" w14:textId="77777777" w:rsidR="00187EA8" w:rsidRPr="00DF5B5A" w:rsidRDefault="00DF5B5A" w:rsidP="0067602D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&lt;BIZTRANSACTIONID&gt;CAD_SUNAC_566_DoInvalid_PS20191209182736&lt;/BIZTRANSACTIONID&gt;</w:t>
      </w:r>
    </w:p>
    <w:p w14:paraId="5CF3E912" w14:textId="77777777" w:rsidR="00187EA8" w:rsidRPr="00DF5B5A" w:rsidRDefault="00DF5B5A" w:rsidP="00DF5B5A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&lt;/REQ_BASEINFO&gt;</w:t>
      </w:r>
    </w:p>
    <w:p w14:paraId="144135CD" w14:textId="77777777" w:rsidR="00187EA8" w:rsidRPr="00DF5B5A" w:rsidRDefault="00DF5B5A" w:rsidP="00DF5B5A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&lt;MESSAGE&gt;</w:t>
      </w:r>
    </w:p>
    <w:p w14:paraId="24B9C048" w14:textId="77777777" w:rsidR="00187EA8" w:rsidRPr="00DF5B5A" w:rsidRDefault="00DF5B5A" w:rsidP="0067602D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&lt;REQ_ITEM&gt;</w:t>
      </w:r>
    </w:p>
    <w:p w14:paraId="05125696" w14:textId="77777777" w:rsidR="00187EA8" w:rsidRPr="00DF5B5A" w:rsidRDefault="00DF5B5A" w:rsidP="0067602D">
      <w:pPr>
        <w:pStyle w:val="BodyText123"/>
        <w:spacing w:after="0" w:line="240" w:lineRule="auto"/>
        <w:ind w:leftChars="1000" w:left="22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&lt;BSID&gt;</w:t>
      </w:r>
      <w:proofErr w:type="spellStart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vsheji</w:t>
      </w:r>
      <w:proofErr w:type="spellEnd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&lt;/BSID&gt;</w:t>
      </w:r>
    </w:p>
    <w:p w14:paraId="2B907676" w14:textId="77777777" w:rsidR="00187EA8" w:rsidRPr="00DF5B5A" w:rsidRDefault="00DF5B5A" w:rsidP="0067602D">
      <w:pPr>
        <w:pStyle w:val="BodyText123"/>
        <w:spacing w:after="0" w:line="240" w:lineRule="auto"/>
        <w:ind w:leftChars="1000" w:left="22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&lt;BTID&gt;P11&lt;/BTID&gt;</w:t>
      </w:r>
    </w:p>
    <w:p w14:paraId="601D48A9" w14:textId="77777777" w:rsidR="00187EA8" w:rsidRPr="00DF5B5A" w:rsidRDefault="00DF5B5A" w:rsidP="0067602D">
      <w:pPr>
        <w:pStyle w:val="BodyText123"/>
        <w:spacing w:after="0" w:line="240" w:lineRule="auto"/>
        <w:ind w:leftChars="1000" w:left="22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&lt;BOID&gt;256&lt;/BOID&gt;</w:t>
      </w:r>
    </w:p>
    <w:p w14:paraId="5E795349" w14:textId="77777777" w:rsidR="00187EA8" w:rsidRPr="00DF5B5A" w:rsidRDefault="00DF5B5A" w:rsidP="0067602D">
      <w:pPr>
        <w:pStyle w:val="BodyText123"/>
        <w:spacing w:after="0" w:line="240" w:lineRule="auto"/>
        <w:ind w:leftChars="1000" w:left="22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</w:t>
      </w:r>
      <w:proofErr w:type="spellStart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userid</w:t>
      </w:r>
      <w:proofErr w:type="spellEnd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&gt;zhaoy58&lt;/</w:t>
      </w:r>
      <w:proofErr w:type="spellStart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userid</w:t>
      </w:r>
      <w:proofErr w:type="spellEnd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6F7CF3D4" w14:textId="77777777" w:rsidR="00187EA8" w:rsidRPr="00DF5B5A" w:rsidRDefault="00DF5B5A" w:rsidP="0067602D">
      <w:pPr>
        <w:pStyle w:val="BodyText123"/>
        <w:spacing w:after="0" w:line="240" w:lineRule="auto"/>
        <w:ind w:leftChars="1000" w:left="22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</w:t>
      </w:r>
      <w:proofErr w:type="spellStart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procInstID</w:t>
      </w:r>
      <w:proofErr w:type="spellEnd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&gt;1912000789&lt;/</w:t>
      </w:r>
      <w:proofErr w:type="spellStart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procInstID</w:t>
      </w:r>
      <w:proofErr w:type="spellEnd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27A303D4" w14:textId="77777777" w:rsidR="00187EA8" w:rsidRPr="00DF5B5A" w:rsidRDefault="00DF5B5A" w:rsidP="0067602D">
      <w:pPr>
        <w:pStyle w:val="BodyText123"/>
        <w:spacing w:after="0" w:line="240" w:lineRule="auto"/>
        <w:ind w:leftChars="1000" w:left="22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</w:t>
      </w:r>
      <w:proofErr w:type="spellStart"/>
      <w:r w:rsidRPr="00DF5B5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invalidComment</w:t>
      </w:r>
      <w:proofErr w:type="spellEnd"/>
      <w:r w:rsidRPr="00DF5B5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&gt;zhaoy58用户撤销&lt;/</w:t>
      </w:r>
      <w:proofErr w:type="spellStart"/>
      <w:r w:rsidRPr="00DF5B5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invalidComment</w:t>
      </w:r>
      <w:proofErr w:type="spellEnd"/>
      <w:r w:rsidRPr="00DF5B5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33D6A093" w14:textId="77777777" w:rsidR="00187EA8" w:rsidRPr="00DF5B5A" w:rsidRDefault="00DF5B5A" w:rsidP="0067602D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&lt;/REQ_ITEM&gt;</w:t>
      </w:r>
    </w:p>
    <w:p w14:paraId="4BDB08F5" w14:textId="77777777" w:rsidR="00187EA8" w:rsidRPr="00DF5B5A" w:rsidRDefault="00DF5B5A" w:rsidP="00DF5B5A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&lt;/MESSAGE&gt;</w:t>
      </w:r>
    </w:p>
    <w:p w14:paraId="2CF38BE0" w14:textId="77777777" w:rsidR="00187EA8" w:rsidRPr="00DF5B5A" w:rsidRDefault="00DF5B5A" w:rsidP="00DF5B5A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&lt;/I_REQUEST&gt;</w:t>
      </w:r>
    </w:p>
    <w:p w14:paraId="1649E74B" w14:textId="4D7C78C4" w:rsidR="00187EA8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&lt;/CAD_SUNAC_566_DoInvalid&gt;</w:t>
      </w:r>
    </w:p>
    <w:p w14:paraId="3B31D22B" w14:textId="77777777" w:rsidR="00DF5B5A" w:rsidRPr="00DF5B5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</w:p>
    <w:p w14:paraId="6D16EB52" w14:textId="015882BB" w:rsidR="00187EA8" w:rsidRDefault="00DF5B5A">
      <w:pPr>
        <w:pStyle w:val="BodyText123"/>
        <w:ind w:left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</w:t>
      </w:r>
      <w:r>
        <w:rPr>
          <w:lang w:eastAsia="zh-CN"/>
        </w:rPr>
        <w:t>返回报文</w:t>
      </w:r>
    </w:p>
    <w:p w14:paraId="234E8EC5" w14:textId="77777777" w:rsidR="00187EA8" w:rsidRPr="00DF5B5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&lt;wywz:CAD_SUNAC_566_DoInvalid_RSP xmlns="" xmlns:wywz="http://www.ekingwin.com/esb/CAD_SUNAC_566_DoInvalid" xmlns:xsd="http://www.w3.org/2001/XMLSchema"xmlns:v1="http://www.ekingwin.com/basi/sb/log/v1" xmlns:soap="http://schemas.xmlsoap.org/soap/envelope/"</w:t>
      </w:r>
      <w:r w:rsidRPr="00DF5B5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</w:t>
      </w: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xmlns:xsi="http://www.w3.org/2001/XMLSchema-instance"&gt;</w:t>
      </w:r>
    </w:p>
    <w:p w14:paraId="17C7D749" w14:textId="77777777" w:rsidR="00187EA8" w:rsidRPr="00DF5B5A" w:rsidRDefault="00DF5B5A" w:rsidP="001811FC">
      <w:pPr>
        <w:pStyle w:val="BodyText123"/>
        <w:spacing w:after="0" w:line="240" w:lineRule="auto"/>
        <w:ind w:leftChars="600" w:left="132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&lt;E_RESPONSE&gt;</w:t>
      </w:r>
    </w:p>
    <w:p w14:paraId="689ADC71" w14:textId="77777777" w:rsidR="00187EA8" w:rsidRPr="00DF5B5A" w:rsidRDefault="00DF5B5A" w:rsidP="001811FC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&lt;RSP_BASEINFO&gt;</w:t>
      </w:r>
    </w:p>
    <w:p w14:paraId="1807BB7C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&lt;RSP_TRACE_ID&gt;368e18cd-7c81-4660-b0d3-131457ecaf4a&lt;/RSP_TRACE_ID&gt;</w:t>
      </w:r>
    </w:p>
    <w:p w14:paraId="7BB0551E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lastRenderedPageBreak/>
        <w:t>&lt;RSP_REQ_TRACEID&gt;52A1E4F7AB6545C395FC0475663334BF&lt;/RSP_REQ_TRACEID&gt;</w:t>
      </w:r>
    </w:p>
    <w:p w14:paraId="36BE4E45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&lt;RSP_SEND_TIME&gt;20191209062759&lt;/RSP_SEND_TIME&gt;</w:t>
      </w:r>
    </w:p>
    <w:p w14:paraId="3DCD75F9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&lt;RSP_SRC_SYS&gt;BS_CAD_BPM&lt;/RSP_SRC_SYS&gt;</w:t>
      </w:r>
    </w:p>
    <w:p w14:paraId="0E33A12F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&lt;RSP_TAR_SYS&gt;BS_CAD_BPM&lt;/RSP_TAR_SYS&gt;</w:t>
      </w:r>
    </w:p>
    <w:p w14:paraId="6DBB45BD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&lt;RSP_SERVER_NAME&gt;CAD_SUNAC_566_DoInvalid&lt;/RSP_SERVER_NAME&gt;</w:t>
      </w:r>
    </w:p>
    <w:p w14:paraId="446F504E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&lt;RSP_BSN_ID&gt;256&lt;/RSP_BSN_ID&gt;</w:t>
      </w:r>
    </w:p>
    <w:p w14:paraId="7D68A8DC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&lt;RSP_RETRY_TIMES&gt;1&lt;/RSP_RETRY_TIMES&gt;</w:t>
      </w:r>
    </w:p>
    <w:p w14:paraId="3322E8AC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&lt;RSP_STATUS_CODE&gt;S000&lt;/RSP_STATUS_CODE&gt;</w:t>
      </w:r>
    </w:p>
    <w:p w14:paraId="5D44E5ED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&lt;RSP_STATUS_MSG&gt;成功&lt;/RSP_STATUS_MSG&gt;</w:t>
      </w:r>
    </w:p>
    <w:p w14:paraId="37358DF7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&lt;BIZTRANSACTIONID&gt;CAD_SUNAC_566_DoInvalid_PS20191209182736&lt;/BIZTRANSACTIONID&gt;</w:t>
      </w:r>
    </w:p>
    <w:p w14:paraId="1C94008B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&lt;RESULT&gt;0&lt;/RESULT&gt;</w:t>
      </w:r>
    </w:p>
    <w:p w14:paraId="74E596BB" w14:textId="77777777" w:rsidR="00187EA8" w:rsidRPr="00DF5B5A" w:rsidRDefault="00DF5B5A" w:rsidP="001811FC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&lt;/RSP_BASEINFO&gt;</w:t>
      </w:r>
    </w:p>
    <w:p w14:paraId="26D473A7" w14:textId="77777777" w:rsidR="00187EA8" w:rsidRPr="00DF5B5A" w:rsidRDefault="00DF5B5A" w:rsidP="001811FC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&lt;MESSAGE&gt;</w:t>
      </w:r>
    </w:p>
    <w:p w14:paraId="3F65A0EA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&lt;RSP_ITEM&gt;</w:t>
      </w:r>
    </w:p>
    <w:p w14:paraId="38DB0348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&lt;STATUSCODE&gt;1&lt;/STATUSCODE&gt;</w:t>
      </w:r>
    </w:p>
    <w:p w14:paraId="4519A591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&lt;STATUSMESSAGE&gt;成功&lt;/STATUSMESSAGE&gt;</w:t>
      </w:r>
    </w:p>
    <w:p w14:paraId="03F17F4D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&lt;/RSP_ITEM&gt;</w:t>
      </w:r>
    </w:p>
    <w:p w14:paraId="62AD555B" w14:textId="77777777" w:rsidR="00187EA8" w:rsidRPr="00DF5B5A" w:rsidRDefault="00DF5B5A" w:rsidP="001811FC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&lt;/MESSAGE&gt;</w:t>
      </w:r>
    </w:p>
    <w:p w14:paraId="2EB08097" w14:textId="77777777" w:rsidR="00187EA8" w:rsidRPr="00DF5B5A" w:rsidRDefault="00DF5B5A" w:rsidP="001811FC">
      <w:pPr>
        <w:pStyle w:val="BodyText123"/>
        <w:spacing w:after="0" w:line="240" w:lineRule="auto"/>
        <w:ind w:leftChars="600" w:left="132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&lt;/E_RESPONSE&gt;</w:t>
      </w:r>
    </w:p>
    <w:p w14:paraId="4441F659" w14:textId="77777777" w:rsidR="00187EA8" w:rsidRPr="00DF5B5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&lt;/wywz:CAD_SUNAC_566_DoInvalid_RSP&gt;</w:t>
      </w:r>
    </w:p>
    <w:p w14:paraId="319497D7" w14:textId="77777777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5" w:name="_Toc26991156"/>
      <w:r>
        <w:rPr>
          <w:rFonts w:ascii="微软雅黑" w:eastAsia="微软雅黑" w:hAnsi="微软雅黑" w:hint="eastAsia"/>
          <w:sz w:val="24"/>
          <w:szCs w:val="24"/>
          <w:lang w:eastAsia="zh-CN"/>
        </w:rPr>
        <w:t>查询流程实例接口测试报文</w:t>
      </w:r>
      <w:bookmarkEnd w:id="85"/>
    </w:p>
    <w:p w14:paraId="2C91CEFA" w14:textId="77777777" w:rsidR="00187EA8" w:rsidRDefault="00DF5B5A">
      <w:pPr>
        <w:pStyle w:val="BodyText123"/>
        <w:ind w:leftChars="256" w:left="563"/>
        <w:rPr>
          <w:lang w:eastAsia="zh-CN"/>
        </w:rPr>
      </w:pPr>
      <w:r>
        <w:rPr>
          <w:lang w:eastAsia="zh-CN"/>
        </w:rPr>
        <w:t>请求报文</w:t>
      </w:r>
    </w:p>
    <w:p w14:paraId="70BE0550" w14:textId="701A495F" w:rsidR="00187EA8" w:rsidRPr="00DF5B5A" w:rsidRDefault="00DF5B5A" w:rsidP="00083017">
      <w:pPr>
        <w:pStyle w:val="BodyText123"/>
        <w:spacing w:after="0" w:line="240" w:lineRule="auto"/>
        <w:ind w:leftChars="300" w:left="6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ESB需求参数</w:t>
      </w:r>
    </w:p>
    <w:p w14:paraId="44DECC9E" w14:textId="77777777" w:rsidR="00187EA8" w:rsidRPr="00DF5B5A" w:rsidRDefault="00DF5B5A" w:rsidP="00083017">
      <w:pPr>
        <w:pStyle w:val="BodyText123"/>
        <w:spacing w:after="0" w:line="240" w:lineRule="auto"/>
        <w:ind w:leftChars="300" w:left="6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&lt;CAD_SUNAC_567_GetFlowState xmlns="http://www.ekingwin.com/esb/CAD_SUNAC_567_GetFlowState" xmlns:xsd="http://www.w3.org/2001/XMLSchema" xmlns:v1="http://www.ekingwin.com/basi/sb/log/v1"xmlns:soap="http://schemas.xmlsoap.org/soap/envelope/" xmlns:xsi="http://www.w3.org/2001/XMLSchema-instance"&gt;</w:t>
      </w:r>
    </w:p>
    <w:p w14:paraId="325C9B4C" w14:textId="77777777" w:rsidR="00187EA8" w:rsidRPr="00DF5B5A" w:rsidRDefault="00DF5B5A" w:rsidP="00083017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&lt;I_REQUEST </w:t>
      </w:r>
      <w:proofErr w:type="spellStart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</w:t>
      </w:r>
      <w:proofErr w:type="spellEnd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=""&gt;</w:t>
      </w:r>
    </w:p>
    <w:p w14:paraId="25BE7A8B" w14:textId="77777777" w:rsidR="00187EA8" w:rsidRPr="00DF5B5A" w:rsidRDefault="00DF5B5A" w:rsidP="00083017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&lt;REQ_BASEINFO&gt;</w:t>
      </w:r>
    </w:p>
    <w:p w14:paraId="176FE85C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&lt;REQ_TRACE_ID&gt;EC25EE02DA82409B946A2505BD7254FE&lt;/REQ_TRACE_ID&gt;</w:t>
      </w:r>
    </w:p>
    <w:p w14:paraId="3B31DE4D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&lt;REQ_SEND_TIME&gt;20191210161231&lt;/REQ_SEND_TIME&gt;</w:t>
      </w:r>
    </w:p>
    <w:p w14:paraId="0329F164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&lt;REQ_SRC_SYS&gt;BS_CAD_BPM&lt;/REQ_SRC_SYS&gt;</w:t>
      </w:r>
    </w:p>
    <w:p w14:paraId="7B1E2C64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&lt;REQ_TAR_SYS&gt;BS_CAD_BPM&lt;/REQ_TAR_SYS&gt;</w:t>
      </w:r>
    </w:p>
    <w:p w14:paraId="4F99F8D5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&lt;REQ_SERVER_NAME&gt;CAD_SUNAC_567_GetFlowState_PS&lt;/REQ_SERVER_NAME&gt;</w:t>
      </w:r>
    </w:p>
    <w:p w14:paraId="60EBE190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&lt;REQ_SYN_FLAG&gt;0&lt;/REQ_SYN_FLAG&gt;</w:t>
      </w:r>
    </w:p>
    <w:p w14:paraId="54393784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&lt;BIZTRANSACTIONID&gt;CAD_SUNAC_567_GetFlowState_PS20191210161231&lt;/BIZTRANSACTIONID&gt;</w:t>
      </w:r>
    </w:p>
    <w:p w14:paraId="32139381" w14:textId="77777777" w:rsidR="00187EA8" w:rsidRPr="00DF5B5A" w:rsidRDefault="00DF5B5A" w:rsidP="00083017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&lt;/REQ_BASEINFO&gt;</w:t>
      </w:r>
    </w:p>
    <w:p w14:paraId="340E7975" w14:textId="77777777" w:rsidR="00187EA8" w:rsidRPr="00DF5B5A" w:rsidRDefault="00DF5B5A" w:rsidP="00083017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lastRenderedPageBreak/>
        <w:t>&lt;MESSAGE&gt;</w:t>
      </w:r>
    </w:p>
    <w:p w14:paraId="2A563CD2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&lt;REQ_ITEM&gt;</w:t>
      </w:r>
    </w:p>
    <w:p w14:paraId="49680A6C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</w:t>
      </w:r>
      <w:proofErr w:type="spellStart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procInstID</w:t>
      </w:r>
      <w:proofErr w:type="spellEnd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&gt;1912000846&lt;/</w:t>
      </w:r>
      <w:proofErr w:type="spellStart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procInstID</w:t>
      </w:r>
      <w:proofErr w:type="spellEnd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3764ABAC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</w:t>
      </w:r>
      <w:proofErr w:type="spellStart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userid</w:t>
      </w:r>
      <w:proofErr w:type="spellEnd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&gt;ZHAOY58&lt;/</w:t>
      </w:r>
      <w:proofErr w:type="spellStart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userid</w:t>
      </w:r>
      <w:proofErr w:type="spellEnd"/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2C1AC88B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&lt;/REQ_ITEM&gt;</w:t>
      </w:r>
    </w:p>
    <w:p w14:paraId="1A8C34EB" w14:textId="77777777" w:rsidR="00187EA8" w:rsidRPr="00DF5B5A" w:rsidRDefault="00DF5B5A" w:rsidP="00083017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&lt;/MESSAGE&gt;</w:t>
      </w:r>
    </w:p>
    <w:p w14:paraId="0FD6EC99" w14:textId="77777777" w:rsidR="00187EA8" w:rsidRPr="00DF5B5A" w:rsidRDefault="00DF5B5A" w:rsidP="00083017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&lt;/I_REQUEST&gt;</w:t>
      </w:r>
    </w:p>
    <w:p w14:paraId="433F5929" w14:textId="2EAFB354" w:rsidR="00187EA8" w:rsidRDefault="00DF5B5A" w:rsidP="00083017">
      <w:pPr>
        <w:pStyle w:val="BodyText123"/>
        <w:spacing w:after="0" w:line="240" w:lineRule="auto"/>
        <w:ind w:leftChars="300" w:left="6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&lt;/CAD_SUNAC_567_GetFlowState&gt;</w:t>
      </w:r>
    </w:p>
    <w:p w14:paraId="257F7914" w14:textId="77777777" w:rsidR="00083017" w:rsidRPr="00DF5B5A" w:rsidRDefault="00083017" w:rsidP="00083017">
      <w:pPr>
        <w:pStyle w:val="BodyText123"/>
        <w:spacing w:after="0" w:line="240" w:lineRule="auto"/>
        <w:ind w:leftChars="300" w:left="6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</w:p>
    <w:p w14:paraId="704C60D8" w14:textId="77777777" w:rsidR="00187EA8" w:rsidRPr="00DF5B5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返回报文</w:t>
      </w:r>
    </w:p>
    <w:p w14:paraId="3D2C2E56" w14:textId="77777777" w:rsidR="00187EA8" w:rsidRPr="00DF5B5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&lt;wywz:CAD_SUNAC_567_GetFlowState_RSP xmlns="" xmlns:wywz="http://www.ekingwin.com/esb/CAD_SUNAC_567_GetFlowState" xmlns:xsd="http://www.w3.org/2001/XMLSchema"xmlns:v1="http://www.ekingwin.com/basi/sb/log/v1" xmlns:soap="http://schemas.xmlsoap.org/soap/envelope/" xmlns:xsi="http://www.w3.org/2001/XMLSchema-instance"&gt;</w:t>
      </w:r>
    </w:p>
    <w:p w14:paraId="62FA7A6C" w14:textId="77777777" w:rsidR="00187EA8" w:rsidRPr="00DF5B5A" w:rsidRDefault="00DF5B5A" w:rsidP="00083017">
      <w:pPr>
        <w:pStyle w:val="BodyText123"/>
        <w:spacing w:after="0" w:line="240" w:lineRule="auto"/>
        <w:ind w:leftChars="600" w:left="132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&lt;E_RESPONSE&gt;</w:t>
      </w:r>
    </w:p>
    <w:p w14:paraId="3E3771A1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&lt;RSP_BASEINFO&gt;</w:t>
      </w:r>
    </w:p>
    <w:p w14:paraId="700EF2A5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&lt;RSP_TRACE_ID&gt;3c6f3969-af0d-43d3-9e27-f35b9131fe3f&lt;/RSP_TRACE_ID&gt;</w:t>
      </w:r>
    </w:p>
    <w:p w14:paraId="087F96E3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&lt;RSP_REQ_TRACEID&gt;EC25EE02DA82409B946A2505BD7254FE&lt;/RSP_REQ_TRACEID&gt;</w:t>
      </w:r>
    </w:p>
    <w:p w14:paraId="21CC2828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&lt;RSP_SEND_TIME&gt;20191210041300&lt;/RSP_SEND_TIME&gt;</w:t>
      </w:r>
    </w:p>
    <w:p w14:paraId="302D4805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&lt;RSP_SRC_SYS&gt;BS_CAD_BPM&lt;/RSP_SRC_SYS&gt;</w:t>
      </w:r>
    </w:p>
    <w:p w14:paraId="5430B837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&lt;RSP_TAR_SYS&gt;BS_CAD_BPM&lt;/RSP_TAR_SYS&gt;</w:t>
      </w:r>
    </w:p>
    <w:p w14:paraId="6C17EBFF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&lt;RSP_SERVER_NAME&gt;CAD_SUNAC_567_GetFlowState_PS&lt;/RSP_SERVER_NAME&gt;</w:t>
      </w:r>
    </w:p>
    <w:p w14:paraId="6CC5838E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&lt;RSP_BSN_ID&gt;1912000846&lt;/RSP_BSN_ID&gt;</w:t>
      </w:r>
    </w:p>
    <w:p w14:paraId="7054CA68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&lt;RSP_RETRY_TIMES&gt;1&lt;/RSP_RETRY_TIMES&gt;</w:t>
      </w:r>
    </w:p>
    <w:p w14:paraId="7FE5E04D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&lt;RSP_STATUS_CODE&gt;S000&lt;/RSP_STATUS_CODE&gt;</w:t>
      </w:r>
    </w:p>
    <w:p w14:paraId="30DAF929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&lt;RSP_STATUS_MSG&gt;成功&lt;/RSP_STATUS_MSG&gt;</w:t>
      </w:r>
    </w:p>
    <w:p w14:paraId="5B95783A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&lt;BIZTRANSACTIONID&gt;CAD_SUNAC_567_GetFlowState_PS20191210161231&lt;/BIZTRANSACTIONID&gt;</w:t>
      </w:r>
    </w:p>
    <w:p w14:paraId="10323D36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&lt;RESULT&gt;0&lt;/RESULT&gt;</w:t>
      </w:r>
    </w:p>
    <w:p w14:paraId="726308EC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&lt;/RSP_BASEINFO&gt;</w:t>
      </w:r>
    </w:p>
    <w:p w14:paraId="5C5A2A70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&lt;MESSAGE&gt;</w:t>
      </w:r>
    </w:p>
    <w:p w14:paraId="0A1AE953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&lt;RSP_ITEM&gt;</w:t>
      </w:r>
    </w:p>
    <w:p w14:paraId="4575D870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&lt;STATUSCODE&gt;1&lt;/STATUSCODE&gt;</w:t>
      </w:r>
    </w:p>
    <w:p w14:paraId="54FD1EDF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&lt;STATUSMESSAGE&gt;2&lt;/STATUSMESSAGE&gt;</w:t>
      </w:r>
    </w:p>
    <w:p w14:paraId="0D963738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&lt;/RSP_ITEM&gt;</w:t>
      </w:r>
    </w:p>
    <w:p w14:paraId="56D10987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&lt;/MESSAGE&gt;</w:t>
      </w:r>
    </w:p>
    <w:p w14:paraId="2C676400" w14:textId="77777777" w:rsidR="00187EA8" w:rsidRPr="00DF5B5A" w:rsidRDefault="00DF5B5A" w:rsidP="00083017">
      <w:pPr>
        <w:pStyle w:val="BodyText123"/>
        <w:spacing w:after="0" w:line="240" w:lineRule="auto"/>
        <w:ind w:leftChars="600" w:left="132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&lt;/E_RESPONSE&gt;</w:t>
      </w:r>
    </w:p>
    <w:p w14:paraId="15741351" w14:textId="7CD4CEC7" w:rsidR="00187EA8" w:rsidRPr="00DF5B5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&lt;/wywz:CAD_SUNAC_567_GetFlowState_RSP&gt;</w:t>
      </w:r>
    </w:p>
    <w:p w14:paraId="0B0D9265" w14:textId="77777777" w:rsidR="00A3383A" w:rsidRDefault="00A3383A">
      <w:pPr>
        <w:pStyle w:val="BodyText123"/>
        <w:ind w:left="0" w:firstLine="720"/>
        <w:rPr>
          <w:sz w:val="18"/>
          <w:szCs w:val="18"/>
          <w:lang w:eastAsia="zh-CN"/>
        </w:rPr>
      </w:pPr>
    </w:p>
    <w:p w14:paraId="2115D090" w14:textId="77777777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6" w:name="_Toc26991157"/>
      <w:proofErr w:type="spellStart"/>
      <w:r>
        <w:rPr>
          <w:rFonts w:ascii="微软雅黑" w:eastAsia="微软雅黑" w:hAnsi="微软雅黑"/>
          <w:sz w:val="24"/>
          <w:szCs w:val="24"/>
          <w:lang w:eastAsia="zh-CN"/>
        </w:rPr>
        <w:lastRenderedPageBreak/>
        <w:t>CreateResult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接口测试报文</w:t>
      </w:r>
      <w:bookmarkEnd w:id="86"/>
    </w:p>
    <w:p w14:paraId="5CEED863" w14:textId="77777777" w:rsidR="00187EA8" w:rsidRDefault="00DF5B5A">
      <w:pPr>
        <w:pStyle w:val="BodyText123"/>
        <w:ind w:left="0" w:firstLine="720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51F03105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xmlns:soapenv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="http://schemas.xmlsoap.org/soap/envelope/" xmlns:cad="http://www.ekingwin.com/esb/CAD_SUNAC_568_CreateResult"&gt;</w:t>
      </w:r>
    </w:p>
    <w:p w14:paraId="06956B9B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soapenv:Header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/&gt;</w:t>
      </w:r>
    </w:p>
    <w:p w14:paraId="2D4DC42B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1B6B7B91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&lt;cad:CAD_SUNAC_568_CreateResult&gt;</w:t>
      </w:r>
    </w:p>
    <w:p w14:paraId="05702A45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&lt;I_REQUEST&gt;</w:t>
      </w:r>
    </w:p>
    <w:p w14:paraId="3B123C35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&lt;REQ_BASEINFO&gt;</w:t>
      </w:r>
    </w:p>
    <w:p w14:paraId="459C9E5C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&lt;REQ_TRACE_ID&gt;f7ded48d-ce65-41de-a3e3-8ebec0174d72&lt;/REQ_TRACE_ID&gt;</w:t>
      </w:r>
    </w:p>
    <w:p w14:paraId="247418D9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&lt;REQ_SEND_TIME&gt;20191030112004&lt;/REQ_SEND_TIME&gt;</w:t>
      </w:r>
    </w:p>
    <w:p w14:paraId="14EA061D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&lt;REQ_SRC_SYS&gt;BS-BPM-D&lt;/REQ_SRC_SYS&gt;</w:t>
      </w:r>
    </w:p>
    <w:p w14:paraId="70F952BC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&lt;REQ_TAR_SYS&gt;BS-CAD-D&lt;/REQ_TAR_SYS&gt;</w:t>
      </w:r>
    </w:p>
    <w:p w14:paraId="27E7EC16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&lt;REQ_SERVER_NAME&gt;BPM_SUNAC_568_CreateResult_PS&lt;/REQ_SERVER_NAME&gt;</w:t>
      </w:r>
    </w:p>
    <w:p w14:paraId="0758D027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&lt;REQ_SYN_FLAG&gt;0&lt;/REQ_SYN_FLAG&gt;</w:t>
      </w:r>
    </w:p>
    <w:p w14:paraId="75361892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&lt;REQ_BSN_ID&gt;170&lt;/REQ_BSN_ID&gt;</w:t>
      </w:r>
    </w:p>
    <w:p w14:paraId="37597FEB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&lt;REQ_RETRY_TIMES&gt;?&lt;/REQ_RETRY_TIMES&gt;</w:t>
      </w:r>
    </w:p>
    <w:p w14:paraId="7F8D1CFB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&lt;REQ_REPEAT_FLAG&gt;?&lt;/REQ_REPEAT_FLAG&gt;</w:t>
      </w:r>
    </w:p>
    <w:p w14:paraId="639DB561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&lt;REQ_REPEAT_CYCLE&gt;?&lt;/REQ_REPEAT_CYCLE&gt;</w:t>
      </w:r>
    </w:p>
    <w:p w14:paraId="34442F2B" w14:textId="41D8EDAA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&lt;BIZTRANSACTIONID&gt;CAD_SUNAC_564_WriteSAPXmlToBPM_PS20191211181358&lt;/BIZTRANSACTIONID&gt;</w:t>
      </w:r>
    </w:p>
    <w:p w14:paraId="36D251CC" w14:textId="3A227391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&lt;COUNT&gt;1&lt;/COUNT&gt;</w:t>
      </w:r>
    </w:p>
    <w:p w14:paraId="3D98DC65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&lt;/REQ_BASEINFO&gt;</w:t>
      </w:r>
    </w:p>
    <w:p w14:paraId="2C4BEE00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&lt;MESSAGE&gt;</w:t>
      </w:r>
    </w:p>
    <w:p w14:paraId="31E0A0AA" w14:textId="56B84F3A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&lt;REQ_ITEM&gt;&lt;strBTID&gt;P11&lt;/strBTID&gt;&lt;strBOID&gt;170&lt;/strBOID&gt;&lt;bSuccess&gt;1&lt;/bSuccess&gt;&lt;iProcInstID&gt;2510001555&lt;/iProcInstID&gt;&lt;strMessage&gt;测试&lt;/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strMessage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&gt;&lt;/REQ_ITEM&gt;</w:t>
      </w:r>
    </w:p>
    <w:p w14:paraId="118062AB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&lt;/MESSAGE&gt;</w:t>
      </w:r>
    </w:p>
    <w:p w14:paraId="0555E37C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&lt;/I_REQUEST&gt;</w:t>
      </w:r>
    </w:p>
    <w:p w14:paraId="4B04C9B6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&lt;/cad:CAD_SUNAC_568_CreateResult&gt;</w:t>
      </w:r>
    </w:p>
    <w:p w14:paraId="11BB37C4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56571C37" w14:textId="1E162A2B" w:rsidR="00187EA8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535C66CC" w14:textId="77777777" w:rsidR="00E1097E" w:rsidRPr="00DF5B5A" w:rsidRDefault="00E1097E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</w:p>
    <w:p w14:paraId="66E244CB" w14:textId="77777777" w:rsidR="00187EA8" w:rsidRDefault="00DF5B5A">
      <w:pPr>
        <w:pStyle w:val="BodyText123"/>
        <w:ind w:left="0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返回报文：</w:t>
      </w:r>
    </w:p>
    <w:p w14:paraId="1175FF48" w14:textId="184662E8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xmlns:xsi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="http://www.w3.org/2001/XMLSchema-instance"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xmlns:xsd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="http://www.w3.org/2001/XMLSchema"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xmlns:soap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="http://schemas.xmlsoap.org/soap/envelope/"&gt;</w:t>
      </w:r>
    </w:p>
    <w:p w14:paraId="76CF3755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068AB157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CreateResultResponse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="http://tempuri.org/"&gt;</w:t>
      </w:r>
    </w:p>
    <w:p w14:paraId="11C21B05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&lt;E_RESPONSE&gt;</w:t>
      </w:r>
    </w:p>
    <w:p w14:paraId="5E933C12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 xml:space="preserve">        &lt;RSP_BASEINFO&gt;</w:t>
      </w:r>
    </w:p>
    <w:p w14:paraId="517473A7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&lt;RSP_TRACE_ID&gt;f7ded48d-ce65-41de-a3e3-8ebec0174d72&lt;/RSP_TRACE_ID&gt;</w:t>
      </w:r>
    </w:p>
    <w:p w14:paraId="7B85A3D5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&lt;RSP_REQ_TRACEID&gt;20191030112004&lt;/RSP_REQ_TRACEID&gt;</w:t>
      </w:r>
    </w:p>
    <w:p w14:paraId="50EB1E3C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&lt;RSP_SEND_TIME&gt;20191030112004&lt;/RSP_SEND_TIME&gt;</w:t>
      </w:r>
    </w:p>
    <w:p w14:paraId="66F3C760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&lt;RSP_SRC_SYS&gt;string&lt;/RSP_SRC_SYS&gt;</w:t>
      </w:r>
    </w:p>
    <w:p w14:paraId="31349713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&lt;RSP_TAR_SYS&gt;string&lt;/RSP_TAR_SYS&gt;</w:t>
      </w:r>
    </w:p>
    <w:p w14:paraId="49948EA4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&lt;RSP_SERVER_NAME&gt;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vsheji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&lt;/RSP_SERVER_NAME&gt;</w:t>
      </w:r>
    </w:p>
    <w:p w14:paraId="63310224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&lt;RSP_BSN_ID&gt;170&lt;/RSP_BSN_ID&gt;</w:t>
      </w:r>
    </w:p>
    <w:p w14:paraId="6A2C13BD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&lt;RSP_RETRY_TIMES&gt;int&lt;/RSP_RETRY_TIMES&gt;</w:t>
      </w:r>
    </w:p>
    <w:p w14:paraId="37FE32BF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&lt;RSP_STATUS_CODE&gt;int&lt;/RSP_STATUS_CODE&gt;</w:t>
      </w:r>
    </w:p>
    <w:p w14:paraId="2DED913F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&lt;RSP_STATUS_MSG&gt;string&lt;/RSP_STATUS_MSG&gt;</w:t>
      </w:r>
    </w:p>
    <w:p w14:paraId="0DE9D8C9" w14:textId="77C43DD5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&lt;BIZTRANSACTIONID&gt;CAD_SUNAC_564_WriteSAPXmlToBPM_PS20191211181358&lt;/BIZTRANSACTIONID&gt;</w:t>
      </w:r>
    </w:p>
    <w:p w14:paraId="5F2E41A7" w14:textId="3E850572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&lt;RESULT&gt;1&lt;/RESULT&gt;</w:t>
      </w:r>
    </w:p>
    <w:p w14:paraId="0C998B13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&lt;/RSP_BASEINFO&gt;</w:t>
      </w:r>
    </w:p>
    <w:p w14:paraId="7978FE7D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&lt;MESSAGE&gt;</w:t>
      </w:r>
    </w:p>
    <w:p w14:paraId="31C7F028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&lt;RSP_ITEM&gt;</w:t>
      </w:r>
    </w:p>
    <w:p w14:paraId="5E54F3FD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&lt;Code&gt;100&lt;/Code&gt;</w:t>
      </w:r>
    </w:p>
    <w:p w14:paraId="7C21195B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&lt;Success&gt;1111&lt;/Success&gt;</w:t>
      </w:r>
    </w:p>
    <w:p w14:paraId="1CD6C035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&lt;Error&gt;&lt;/Error&gt;</w:t>
      </w:r>
    </w:p>
    <w:p w14:paraId="75986660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EProcessInstanceResult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EProcessInstanceResult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729C68C2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&lt;/RSP_ITEM&gt;</w:t>
      </w:r>
    </w:p>
    <w:p w14:paraId="756BCC4A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&lt;/MESSAGE&gt;</w:t>
      </w:r>
    </w:p>
    <w:p w14:paraId="43892FCA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&lt;/E_RESPONSE&gt;</w:t>
      </w:r>
    </w:p>
    <w:p w14:paraId="00FB2A6F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CreateResultResponse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3E9793D4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580F0C00" w14:textId="1AE07C46" w:rsidR="00187EA8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310C4CF1" w14:textId="77777777" w:rsidR="00E1097E" w:rsidRPr="00E1097E" w:rsidRDefault="00E1097E" w:rsidP="00E1097E">
      <w:pPr>
        <w:pStyle w:val="BodyText123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</w:p>
    <w:p w14:paraId="544C3517" w14:textId="77777777" w:rsidR="00187EA8" w:rsidRDefault="00DF5B5A">
      <w:pPr>
        <w:pStyle w:val="BodyText123"/>
        <w:ind w:left="0" w:firstLine="720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sz w:val="24"/>
          <w:szCs w:val="24"/>
          <w:lang w:eastAsia="zh-CN"/>
        </w:rPr>
        <w:t>审批状态为‘审批中’</w:t>
      </w:r>
    </w:p>
    <w:p w14:paraId="0A9D8C13" w14:textId="77777777" w:rsidR="00187EA8" w:rsidRDefault="00187EA8">
      <w:pPr>
        <w:pStyle w:val="BodyText123"/>
        <w:ind w:left="0"/>
        <w:rPr>
          <w:rFonts w:ascii="微软雅黑" w:eastAsia="微软雅黑" w:hAnsi="微软雅黑" w:cs="Arial"/>
          <w:sz w:val="24"/>
          <w:szCs w:val="24"/>
          <w:lang w:eastAsia="zh-CN"/>
        </w:rPr>
      </w:pPr>
    </w:p>
    <w:p w14:paraId="59136AC6" w14:textId="77777777" w:rsidR="00187EA8" w:rsidRDefault="00DF5B5A">
      <w:pPr>
        <w:pStyle w:val="3"/>
        <w:widowControl w:val="0"/>
        <w:tabs>
          <w:tab w:val="clear" w:pos="576"/>
          <w:tab w:val="left" w:pos="567"/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7" w:name="_Toc26991158"/>
      <w:proofErr w:type="spellStart"/>
      <w:r>
        <w:rPr>
          <w:rFonts w:ascii="微软雅黑" w:eastAsia="微软雅黑" w:hAnsi="微软雅黑"/>
          <w:sz w:val="24"/>
          <w:szCs w:val="24"/>
          <w:lang w:eastAsia="zh-CN"/>
        </w:rPr>
        <w:t>ApproveClose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接口测试报文</w:t>
      </w:r>
      <w:bookmarkEnd w:id="87"/>
    </w:p>
    <w:p w14:paraId="58F41EC5" w14:textId="77777777" w:rsidR="00187EA8" w:rsidRDefault="00DF5B5A">
      <w:pPr>
        <w:pStyle w:val="BodyText123"/>
        <w:ind w:leftChars="327" w:left="719"/>
        <w:rPr>
          <w:rFonts w:ascii="微软雅黑" w:eastAsia="微软雅黑" w:hAnsi="微软雅黑"/>
          <w:lang w:eastAsia="zh-CN"/>
        </w:rPr>
      </w:pPr>
      <w:bookmarkStart w:id="88" w:name="_Hlk23429570"/>
      <w:r>
        <w:rPr>
          <w:rFonts w:ascii="微软雅黑" w:eastAsia="微软雅黑" w:hAnsi="微软雅黑" w:hint="eastAsia"/>
          <w:lang w:eastAsia="zh-CN"/>
        </w:rPr>
        <w:t>请求报文</w:t>
      </w:r>
    </w:p>
    <w:p w14:paraId="3A9713FC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xmlns:soapenv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="http://schemas.xmlsoap.org/soap/envelope/" xmlns:bpm="http://www.ekingwin.com/esb/BPM_SUNAC_571_ApproveClose"&gt;</w:t>
      </w:r>
    </w:p>
    <w:p w14:paraId="50E678B2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soapenv:Header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/&gt;</w:t>
      </w:r>
    </w:p>
    <w:p w14:paraId="34B12FD0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0C840EAA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&lt;bpm:BPM_SUNAC_571_ApproveClose&gt;</w:t>
      </w:r>
    </w:p>
    <w:p w14:paraId="413349E7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&lt;I_REQUEST&gt;</w:t>
      </w:r>
    </w:p>
    <w:p w14:paraId="67A6FAF5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 xml:space="preserve">            &lt;REQ_BASEINFO&gt;</w:t>
      </w:r>
    </w:p>
    <w:p w14:paraId="0BF67341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&lt;REQ_TRACE_ID&gt;198D497A83584322A204D8411D566DCE&lt;/REQ_TRACE_ID&gt;</w:t>
      </w:r>
    </w:p>
    <w:p w14:paraId="08B04DD2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&lt;REQ_SEND_TIME&gt;20191211201220&lt;/REQ_SEND_TIME&gt;</w:t>
      </w:r>
    </w:p>
    <w:p w14:paraId="6EA63685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&lt;REQ_SRC_SYS&gt;BS-BPM-D&lt;/REQ_SRC_SYS&gt;</w:t>
      </w:r>
    </w:p>
    <w:p w14:paraId="79868639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&lt;REQ_TAR_SYS&gt;BS-CAD-D&lt;/REQ_TAR_SYS&gt;</w:t>
      </w:r>
    </w:p>
    <w:p w14:paraId="38D826ED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&lt;REQ_SERVER_NAME&gt;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vsheji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&lt;/REQ_SERVER_NAME&gt;</w:t>
      </w:r>
    </w:p>
    <w:p w14:paraId="575A336E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&lt;REQ_SYN_FLAG&gt;?&lt;/REQ_SYN_FLAG&gt;</w:t>
      </w:r>
    </w:p>
    <w:p w14:paraId="3A73DAED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&lt;REQ_BSN_ID&gt;156&lt;/REQ_BSN_ID&gt;</w:t>
      </w:r>
    </w:p>
    <w:p w14:paraId="09A29962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&lt;REQ_RETRY_TIMES&gt;?&lt;/REQ_RETRY_TIMES&gt;</w:t>
      </w:r>
    </w:p>
    <w:p w14:paraId="3DE2EB91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&lt;REQ_REPEAT_FLAG&gt;?&lt;/REQ_REPEAT_FLAG&gt;</w:t>
      </w:r>
    </w:p>
    <w:p w14:paraId="4573DE89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&lt;REQ_REPEAT_CYCLE&gt;?&lt;/REQ_REPEAT_CYCLE&gt;</w:t>
      </w:r>
    </w:p>
    <w:p w14:paraId="092D04D7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&lt;BIZTRANSACTIONID&gt;BPM_SUNAC_571_ApproveClose_PS20191030111959022&lt;/BIZTRANSACTIONID&gt;</w:t>
      </w:r>
    </w:p>
    <w:p w14:paraId="1F1F6222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&lt;COUNT&gt;1&lt;/COUNT&gt;</w:t>
      </w:r>
    </w:p>
    <w:p w14:paraId="12046468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&lt;/REQ_BASEINFO&gt;</w:t>
      </w:r>
    </w:p>
    <w:p w14:paraId="4D8CAA25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&lt;MESSAGE&gt;</w:t>
      </w:r>
    </w:p>
    <w:p w14:paraId="28682868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&lt;!--Zero or more repetitions:--&gt;</w:t>
      </w:r>
    </w:p>
    <w:p w14:paraId="3EE2E4E3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&lt;REQ_ITEM&gt;</w:t>
      </w:r>
    </w:p>
    <w:p w14:paraId="2173C0C4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70B6F30C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</w:t>
      </w:r>
    </w:p>
    <w:p w14:paraId="3596F704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7B8F1E67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strBTID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&gt;P12&lt;/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strBTID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3C8E6056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3D129417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strBOID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&gt;168&lt;/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strBOID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0CC80FD3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7213C07B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iProcInstID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&gt;2510001555&lt;/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iProcInstID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7ACC1CAD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03750B91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eProcessInstanceResult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&gt;1&lt;/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eProcessInstanceResult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strComment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&gt;同意&lt;/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strComment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dtTime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&gt;20191211&lt;/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dtTime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3C4970C0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68773CA1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</w:t>
      </w:r>
    </w:p>
    <w:p w14:paraId="415DE63F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&lt;/REQ_ITEM&gt;</w:t>
      </w:r>
    </w:p>
    <w:p w14:paraId="4A56DF18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&lt;/MESSAGE&gt;</w:t>
      </w:r>
    </w:p>
    <w:p w14:paraId="01B97E41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&lt;/I_REQUEST&gt;</w:t>
      </w:r>
    </w:p>
    <w:p w14:paraId="442D319F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&lt;/bpm:BPM_SUNAC_571_ApproveClose&gt;</w:t>
      </w:r>
    </w:p>
    <w:p w14:paraId="14D56879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5A15ADEA" w14:textId="3FF08647" w:rsidR="00187EA8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095C2BA3" w14:textId="77777777" w:rsidR="00E1097E" w:rsidRPr="00E1097E" w:rsidRDefault="00E1097E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</w:p>
    <w:p w14:paraId="0CBDE08C" w14:textId="77777777" w:rsidR="00187EA8" w:rsidRDefault="00DF5B5A">
      <w:pPr>
        <w:pStyle w:val="BodyText123"/>
        <w:ind w:left="0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返回报文：</w:t>
      </w:r>
    </w:p>
    <w:p w14:paraId="6B5C1BF8" w14:textId="1596A5C4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>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xmlns:xsi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="http://www.w3.org/2001/XMLSchema-instance"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xmlns:xsd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="http://www.w3.org/2001/XMLSchema"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xmlns:soap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="http://schemas.xmlsoap.org/soap/envelope/"&gt;</w:t>
      </w:r>
    </w:p>
    <w:p w14:paraId="47A9F36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5DEA947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CreateResultResponse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="http://tempuri.org/"&gt;</w:t>
      </w:r>
    </w:p>
    <w:p w14:paraId="0B4FB83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&lt;E_RESPONSE&gt;</w:t>
      </w:r>
    </w:p>
    <w:p w14:paraId="0C59BA1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&lt;RSP_BASEINFO&gt;</w:t>
      </w:r>
    </w:p>
    <w:p w14:paraId="6943F398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&lt;RSP_TRACE_ID&gt;198D497A83584322A204D8411D566DCE&lt;/RSP_TRACE_ID&gt;</w:t>
      </w:r>
    </w:p>
    <w:p w14:paraId="6EE4EAC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&lt;RSP_REQ_TRACEID&gt;20191030112004&lt;/RSP_REQ_TRACEID&gt;</w:t>
      </w:r>
    </w:p>
    <w:p w14:paraId="5F0ED477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&lt;RSP_SEND_TIME&gt;20191211201220&lt;/RSP_SEND_TIME&gt;</w:t>
      </w:r>
    </w:p>
    <w:p w14:paraId="56F9B7D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&lt;RSP_SRC_SYS&gt;BS-BPM-D&lt;/RSP_SRC_SYS&gt;</w:t>
      </w:r>
    </w:p>
    <w:p w14:paraId="450F82E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&lt;RSP_TAR_SYS&gt;BS-BPM-D&lt;/RSP_TAR_SYS&gt;</w:t>
      </w:r>
    </w:p>
    <w:p w14:paraId="7F1EE90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&lt;RSP_SERVER_NAME&gt;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vsheji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&lt;/RSP_SERVER_NAME&gt;</w:t>
      </w:r>
    </w:p>
    <w:p w14:paraId="5FDDD7E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&lt;RSP_BSN_ID&gt;170&lt;/RSP_BSN_ID&gt;</w:t>
      </w:r>
    </w:p>
    <w:p w14:paraId="5CB1960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&lt;RSP_RETRY_TIMES&gt;int&lt;/RSP_RETRY_TIMES&gt;</w:t>
      </w:r>
    </w:p>
    <w:p w14:paraId="23D4AEA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&lt;RSP_STATUS_CODE&gt;int&lt;/RSP_STATUS_CODE&gt;</w:t>
      </w:r>
    </w:p>
    <w:p w14:paraId="313E2EE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&lt;RSP_STATUS_MSG&gt;string&lt;/RSP_STATUS_MSG&gt;</w:t>
      </w:r>
    </w:p>
    <w:p w14:paraId="3999A6F6" w14:textId="102EC401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&lt;BIZTRANSACTIONID&gt;BPM_SUNAC_571_ApproveClose_PS20191030111959022&lt;/BIZTRANSACTIONID&gt;</w:t>
      </w:r>
    </w:p>
    <w:p w14:paraId="56A705C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&lt;RESULT&gt;1&lt;/RESULT&gt;</w:t>
      </w:r>
    </w:p>
    <w:p w14:paraId="609692E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&lt;/RSP_BASEINFO&gt;</w:t>
      </w:r>
    </w:p>
    <w:p w14:paraId="0B8E139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&lt;MESSAGE&gt;</w:t>
      </w:r>
    </w:p>
    <w:p w14:paraId="64933F4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&lt;RSP_ITEM&gt;</w:t>
      </w:r>
    </w:p>
    <w:p w14:paraId="7FEE9CE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&lt;Code&gt;100&lt;/Code&gt;</w:t>
      </w:r>
    </w:p>
    <w:p w14:paraId="0006CA5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&lt;Success&gt;1111&lt;/Success&gt;</w:t>
      </w:r>
    </w:p>
    <w:p w14:paraId="1F8C9BC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&lt;Error&gt;&lt;/Error&gt;</w:t>
      </w:r>
    </w:p>
    <w:p w14:paraId="70421CE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EProcessInstanceResult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EProcessInstanceResult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335AD28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&lt;/RSP_ITEM&gt;</w:t>
      </w:r>
    </w:p>
    <w:p w14:paraId="3E4C844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&lt;/MESSAGE&gt;</w:t>
      </w:r>
    </w:p>
    <w:p w14:paraId="187C5B5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&lt;/E_RESPONSE&gt;</w:t>
      </w:r>
    </w:p>
    <w:p w14:paraId="75C8B227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CreateResultResponse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2F67800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3EB439DB" w14:textId="53267293" w:rsidR="00187EA8" w:rsidRPr="00A3383A" w:rsidRDefault="00DF5B5A" w:rsidP="00A3383A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bookmarkEnd w:id="88"/>
    <w:p w14:paraId="231C492C" w14:textId="77777777" w:rsidR="00187EA8" w:rsidRDefault="00187EA8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0F2FE2D2" w14:textId="77777777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9" w:name="_Toc26991159"/>
      <w:bookmarkEnd w:id="70"/>
      <w:bookmarkEnd w:id="71"/>
      <w:r>
        <w:rPr>
          <w:rFonts w:ascii="微软雅黑" w:eastAsia="微软雅黑" w:hAnsi="微软雅黑"/>
          <w:sz w:val="24"/>
          <w:szCs w:val="24"/>
          <w:lang w:eastAsia="zh-CN"/>
        </w:rPr>
        <w:t>Rework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接口测试报文</w:t>
      </w:r>
      <w:bookmarkEnd w:id="89"/>
    </w:p>
    <w:p w14:paraId="3B1D50DB" w14:textId="77777777" w:rsidR="00187EA8" w:rsidRDefault="00DF5B5A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6EB3AEB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xmlns:soapenv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="http://schemas.xmlsoap.org/soap/envelope/"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xmlns:bpm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="http://www.ekingwin.com/esb/BPM_SUNAC_570_Rework"&gt;</w:t>
      </w:r>
    </w:p>
    <w:p w14:paraId="7E433F9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 xml:space="preserve">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soapenv:Header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/&gt;</w:t>
      </w:r>
    </w:p>
    <w:p w14:paraId="74EB168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79CB824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&lt;bpm:BPM_SUNAC_570_Rework&gt;</w:t>
      </w:r>
    </w:p>
    <w:p w14:paraId="0F517373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&lt;I_REQUEST&gt;</w:t>
      </w:r>
    </w:p>
    <w:p w14:paraId="42C6C94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&lt;REQ_BASEINFO&gt;</w:t>
      </w:r>
    </w:p>
    <w:p w14:paraId="5F24CC6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&lt;REQ_TRACE_ID&gt;B2C5E56DF2FB4660BB133AE3891D3C66&lt;/REQ_TRACE_ID&gt;</w:t>
      </w:r>
    </w:p>
    <w:p w14:paraId="21C3B32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&lt;REQ_SEND_TIME&gt;20191211201231&lt;/REQ_SEND_TIME&gt;</w:t>
      </w:r>
    </w:p>
    <w:p w14:paraId="6BBC265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&lt;REQ_SRC_SYS&gt;BS-CAD-D&lt;/REQ_SRC_SYS&gt;</w:t>
      </w:r>
    </w:p>
    <w:p w14:paraId="2C18F07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&lt;REQ_TAR_SYS&gt;BS-BPM-D&lt;/REQ_TAR_SYS&gt;</w:t>
      </w:r>
    </w:p>
    <w:p w14:paraId="53CECD7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&lt;REQ_SERVER_NAME&gt;BPM_SUNAC_570_Rework_PS&lt;/REQ_SERVER_NAME&gt;</w:t>
      </w:r>
    </w:p>
    <w:p w14:paraId="3FAE2BB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&lt;REQ_SYN_FLAG&gt;?&lt;/REQ_SYN_FLAG&gt;</w:t>
      </w:r>
    </w:p>
    <w:p w14:paraId="17CF2C1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&lt;REQ_BSN_ID&gt;170&lt;/REQ_BSN_ID&gt;</w:t>
      </w:r>
    </w:p>
    <w:p w14:paraId="01DB8C2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&lt;REQ_RETRY_TIMES&gt;?&lt;/REQ_RETRY_TIMES&gt;</w:t>
      </w:r>
    </w:p>
    <w:p w14:paraId="5E9CA28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&lt;REQ_REPEAT_FLAG&gt;?&lt;/REQ_REPEAT_FLAG&gt;</w:t>
      </w:r>
    </w:p>
    <w:p w14:paraId="3A1450F7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&lt;REQ_REPEAT_CYCLE&gt;?&lt;/REQ_REPEAT_CYCLE&gt;</w:t>
      </w:r>
    </w:p>
    <w:p w14:paraId="3872F37D" w14:textId="77B77684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&lt;BIZTRANSACTIONID&gt;BPM_SUNAC_570_Rework_PS_PS20191030111959022&lt;/BIZTRANSACTIONID&gt;</w:t>
      </w:r>
    </w:p>
    <w:p w14:paraId="2CF3E17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&lt;COUNT&gt;1&lt;/COUNT&gt;</w:t>
      </w:r>
    </w:p>
    <w:p w14:paraId="231E8BD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&lt;/REQ_BASEINFO&gt;</w:t>
      </w:r>
    </w:p>
    <w:p w14:paraId="65E8AF78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&lt;MESSAGE&gt;</w:t>
      </w:r>
    </w:p>
    <w:p w14:paraId="2AA0770C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&lt;!--Zero or more repetitions:--&gt;</w:t>
      </w:r>
    </w:p>
    <w:p w14:paraId="6903C2C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&lt;REQ_ITEM&gt;</w:t>
      </w:r>
    </w:p>
    <w:p w14:paraId="4784154F" w14:textId="6D2208D1" w:rsidR="00187EA8" w:rsidRPr="00E1097E" w:rsidRDefault="00DF5B5A" w:rsidP="001D4312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 </w:t>
      </w:r>
    </w:p>
    <w:p w14:paraId="3132474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70E51E8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strBTID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&gt;P11&lt;/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strBTID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20D0C93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04C3B78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strBOID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&gt;170&lt;/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strBOID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636424C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13E4FB9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iProcInstID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&gt;2510001555&lt;/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iProcInstID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5294499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1DD6E943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strStepName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&gt;测试&lt;/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strStepName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58BF81E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45E7A7E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strApproverId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&gt;1&lt;/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strApproverId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63221898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2E1675D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eAction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&gt;1&lt;/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eAction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2EB3347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2BF062A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strComment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&gt;同意&lt;/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strComment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dtTime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&gt;2019-12-11&lt;/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dtTime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4005FEC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&lt;/REQ_ITEM&gt;</w:t>
      </w:r>
    </w:p>
    <w:p w14:paraId="410B1AA3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&lt;/MESSAGE&gt;</w:t>
      </w:r>
    </w:p>
    <w:p w14:paraId="6209C7F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&lt;/I_REQUEST&gt;</w:t>
      </w:r>
    </w:p>
    <w:p w14:paraId="2C49260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&lt;/bpm:BPM_SUNAC_570_Rework&gt;</w:t>
      </w:r>
    </w:p>
    <w:p w14:paraId="0D447F1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 xml:space="preserve">   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17CD213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33806F8F" w14:textId="77777777" w:rsidR="00187EA8" w:rsidRDefault="00187EA8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</w:p>
    <w:p w14:paraId="61449158" w14:textId="77777777" w:rsidR="00187EA8" w:rsidRDefault="00DF5B5A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sz w:val="24"/>
          <w:szCs w:val="24"/>
          <w:lang w:eastAsia="zh-CN"/>
        </w:rPr>
        <w:t>返回报文</w:t>
      </w:r>
    </w:p>
    <w:p w14:paraId="1E88D95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xmlns:xsi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="http://www.w3.org/2001/XMLSchema-instance"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xmlns:xsd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="http://www.w3.org/2001/XMLSchema"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xmlns:soap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="http://schemas.xmlsoap.org/soap/envelope/"&gt;</w:t>
      </w:r>
    </w:p>
    <w:p w14:paraId="0307194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426097F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CreateResultResponse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="http://tempuri.org/"&gt;</w:t>
      </w:r>
    </w:p>
    <w:p w14:paraId="0EB3F32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&lt;E_RESPONSE&gt;</w:t>
      </w:r>
    </w:p>
    <w:p w14:paraId="2882C2C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&lt;RSP_BASEINFO&gt;</w:t>
      </w:r>
    </w:p>
    <w:p w14:paraId="3B782AC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&lt;RSP_TRACE_ID&gt;B2C5E56DF2FB4660BB133AE3891D3C66&lt;/RSP_TRACE_ID&gt;</w:t>
      </w:r>
    </w:p>
    <w:p w14:paraId="0C0F161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&lt;RSP_REQ_TRACEID&gt;20191030112004&lt;/RSP_REQ_TRACEID&gt;</w:t>
      </w:r>
    </w:p>
    <w:p w14:paraId="39CFA13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&lt;RSP_SEND_TIME&gt;20191211201220&lt;/RSP_SEND_TIME&gt;</w:t>
      </w:r>
    </w:p>
    <w:p w14:paraId="6D677BB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&lt;RSP_SRC_SYS&gt;BS-BPM-D&lt;/RSP_SRC_SYS&gt;</w:t>
      </w:r>
    </w:p>
    <w:p w14:paraId="3600F33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&lt;RSP_TAR_SYS&gt;BS-BPM-D&lt;/RSP_TAR_SYS&gt;</w:t>
      </w:r>
    </w:p>
    <w:p w14:paraId="5D7E7A23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&lt;RSP_SERVER_NAME&gt;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vsheji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&lt;/RSP_SERVER_NAME&gt;</w:t>
      </w:r>
    </w:p>
    <w:p w14:paraId="58207AA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&lt;RSP_BSN_ID&gt;170&lt;/RSP_BSN_ID&gt;</w:t>
      </w:r>
    </w:p>
    <w:p w14:paraId="710E9F73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&lt;RSP_RETRY_TIMES&gt;int&lt;/RSP_RETRY_TIMES&gt;</w:t>
      </w:r>
    </w:p>
    <w:p w14:paraId="5907FAD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&lt;RSP_STATUS_CODE&gt;int&lt;/RSP_STATUS_CODE&gt;</w:t>
      </w:r>
    </w:p>
    <w:p w14:paraId="222F9BF8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&lt;RSP_STATUS_MSG&gt;string&lt;/RSP_STATUS_MSG&gt;</w:t>
      </w:r>
    </w:p>
    <w:p w14:paraId="177F4EF7" w14:textId="4DCCAA2D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&lt;BIZTRANSACTIONID&gt;BPM_SUNAC_570_Rework_PS_PS20191030111959022&lt;/BIZTRANSACTIONID&gt;</w:t>
      </w:r>
    </w:p>
    <w:p w14:paraId="0A05135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&lt;RESULT&gt;1&lt;/RESULT&gt;</w:t>
      </w:r>
    </w:p>
    <w:p w14:paraId="7FC4315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&lt;/RSP_BASEINFO&gt;</w:t>
      </w:r>
    </w:p>
    <w:p w14:paraId="24A4F78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&lt;MESSAGE&gt;</w:t>
      </w:r>
    </w:p>
    <w:p w14:paraId="67B8965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&lt;RSP_ITEM&gt;</w:t>
      </w:r>
    </w:p>
    <w:p w14:paraId="2F6C461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&lt;Code&gt;100&lt;/Code&gt;</w:t>
      </w:r>
    </w:p>
    <w:p w14:paraId="67C9F34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&lt;Success&gt;1111&lt;/Success&gt;</w:t>
      </w:r>
    </w:p>
    <w:p w14:paraId="49873F4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&lt;Error&gt;&lt;/Error&gt;</w:t>
      </w:r>
    </w:p>
    <w:p w14:paraId="6493D8D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EProcessInstanceResult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EProcessInstanceResult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16F1A91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&lt;/RSP_ITEM&gt;</w:t>
      </w:r>
    </w:p>
    <w:p w14:paraId="4FF07EB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&lt;/MESSAGE&gt;</w:t>
      </w:r>
    </w:p>
    <w:p w14:paraId="5839340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&lt;/E_RESPONSE&gt;</w:t>
      </w:r>
    </w:p>
    <w:p w14:paraId="258CCCD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CreateResultResponse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259A98E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36E90FD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2610915B" w14:textId="77777777" w:rsidR="00187EA8" w:rsidRDefault="00187EA8">
      <w:pPr>
        <w:pStyle w:val="BodyText123"/>
        <w:ind w:leftChars="327" w:left="719"/>
        <w:rPr>
          <w:rFonts w:ascii="微软雅黑" w:eastAsia="微软雅黑" w:hAnsi="微软雅黑" w:cs="微软雅黑"/>
          <w:sz w:val="10"/>
          <w:szCs w:val="10"/>
          <w:lang w:eastAsia="zh-CN"/>
        </w:rPr>
      </w:pPr>
    </w:p>
    <w:p w14:paraId="64A50E06" w14:textId="77777777" w:rsidR="00187EA8" w:rsidRDefault="00DF5B5A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sz w:val="24"/>
          <w:szCs w:val="24"/>
          <w:lang w:eastAsia="zh-CN"/>
        </w:rPr>
        <w:t>审批退回，业务系统数据状态为“审批退回”，重新发起流程。</w:t>
      </w:r>
    </w:p>
    <w:p w14:paraId="2B17DE56" w14:textId="77777777" w:rsidR="00187EA8" w:rsidRDefault="00187EA8">
      <w:pPr>
        <w:pStyle w:val="BodyText123"/>
        <w:rPr>
          <w:rFonts w:ascii="微软雅黑" w:eastAsia="微软雅黑" w:hAnsi="微软雅黑"/>
          <w:lang w:eastAsia="zh-CN"/>
        </w:rPr>
      </w:pPr>
    </w:p>
    <w:p w14:paraId="4DB96122" w14:textId="77777777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90" w:name="_Toc314236082"/>
      <w:bookmarkStart w:id="91" w:name="_Toc142291413"/>
      <w:bookmarkStart w:id="92" w:name="_Toc314236168"/>
      <w:bookmarkStart w:id="93" w:name="_Toc112222301"/>
      <w:bookmarkStart w:id="94" w:name="_Toc76620966"/>
      <w:bookmarkStart w:id="95" w:name="_Toc26991160"/>
      <w:r>
        <w:rPr>
          <w:rFonts w:ascii="微软雅黑" w:eastAsia="微软雅黑" w:hAnsi="微软雅黑" w:hint="eastAsia"/>
          <w:sz w:val="24"/>
          <w:szCs w:val="24"/>
          <w:lang w:eastAsia="zh-CN"/>
        </w:rPr>
        <w:t>A</w:t>
      </w:r>
      <w:r>
        <w:rPr>
          <w:rFonts w:ascii="微软雅黑" w:eastAsia="微软雅黑" w:hAnsi="微软雅黑"/>
          <w:sz w:val="24"/>
          <w:szCs w:val="24"/>
          <w:lang w:eastAsia="zh-CN"/>
        </w:rPr>
        <w:t>udit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接口测试报文</w:t>
      </w:r>
      <w:bookmarkEnd w:id="95"/>
    </w:p>
    <w:p w14:paraId="5BD031A9" w14:textId="77777777" w:rsidR="00187EA8" w:rsidRDefault="00DF5B5A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5D0E183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xmlns:soapenv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="http://schemas.xmlsoap.org/soap/envelope/"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xmlns:bpm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="http://www.ekingwin.com/esb/BPM_SUNAC_569_Audit"&gt;</w:t>
      </w:r>
    </w:p>
    <w:p w14:paraId="00C36DB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soapenv:Header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/&gt;</w:t>
      </w:r>
    </w:p>
    <w:p w14:paraId="6455C63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49A34FE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&lt;bpm:BPM_SUNAC_569_Audit&gt;</w:t>
      </w:r>
    </w:p>
    <w:p w14:paraId="193C4CB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&lt;I_REQUEST&gt;</w:t>
      </w:r>
    </w:p>
    <w:p w14:paraId="39590557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&lt;REQ_BASEINFO&gt;</w:t>
      </w:r>
    </w:p>
    <w:p w14:paraId="272EBF2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&lt;REQ_TRACE_ID&gt;27E8FDB412C44A4A935C384159B4FEBB&lt;/REQ_TRACE_ID&gt;</w:t>
      </w:r>
    </w:p>
    <w:p w14:paraId="47685898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&lt;REQ_SEND_TIME&gt;20191211201250&lt;/REQ_SEND_TIME&gt;</w:t>
      </w:r>
    </w:p>
    <w:p w14:paraId="091B8AC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&lt;REQ_SRC_SYS&gt;BS-BPM-D&lt;/REQ_SRC_SYS&gt;</w:t>
      </w:r>
    </w:p>
    <w:p w14:paraId="00A69ED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&lt;REQ_TAR_SYS&gt;BS-CAD-D&lt;/REQ_TAR_SYS&gt;</w:t>
      </w:r>
    </w:p>
    <w:p w14:paraId="1327CB8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&lt;REQ_SERVER_NAME&gt;BPM_SUNAC_569_Audit_PS&lt;/REQ_SERVER_NAME&gt;</w:t>
      </w:r>
    </w:p>
    <w:p w14:paraId="78B81A2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&lt;REQ_SYN_FLAG&gt;?&lt;/REQ_SYN_FLAG&gt;</w:t>
      </w:r>
    </w:p>
    <w:p w14:paraId="49D0A8F8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&lt;REQ_BSN_ID&gt;170&lt;/REQ_BSN_ID&gt;</w:t>
      </w:r>
    </w:p>
    <w:p w14:paraId="64EEFCF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&lt;REQ_RETRY_TIMES&gt;?&lt;/REQ_RETRY_TIMES&gt;</w:t>
      </w:r>
    </w:p>
    <w:p w14:paraId="3F6ABB5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&lt;REQ_REPEAT_FLAG&gt;?&lt;/REQ_REPEAT_FLAG&gt;</w:t>
      </w:r>
    </w:p>
    <w:p w14:paraId="7CA2A46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&lt;REQ_REPEAT_CYCLE&gt;?&lt;/REQ_REPEAT_CYCLE&gt;</w:t>
      </w:r>
    </w:p>
    <w:p w14:paraId="068986B8" w14:textId="3FA95C36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&lt;BIZTRANSACTIONID&gt;BPM_SUNAC_569_Audit_PS20191030111959022&lt;/BIZTRANSACTIONID&gt;</w:t>
      </w:r>
    </w:p>
    <w:p w14:paraId="6501F40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&lt;COUNT&gt;?&lt;/COUNT&gt;</w:t>
      </w:r>
    </w:p>
    <w:p w14:paraId="16FB3FF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&lt;/REQ_BASEINFO&gt;</w:t>
      </w:r>
    </w:p>
    <w:p w14:paraId="3FD243B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&lt;MESSAGE&gt;</w:t>
      </w:r>
    </w:p>
    <w:p w14:paraId="007BD06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&lt;!--Zero or more repetitions:--&gt;</w:t>
      </w:r>
    </w:p>
    <w:p w14:paraId="28F6662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&lt;REQ_ITEM&gt;</w:t>
      </w:r>
    </w:p>
    <w:p w14:paraId="0FBA514C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5DF90E9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52FDA5D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67D14A87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strBTID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&gt;p12&lt;/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strBTID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63251A2C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2169F0D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strBOID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&gt;188&lt;/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strBOID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784A10D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4C742D8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iProcInstID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&gt;20191211201231&lt;/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iProcInstID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20030A1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2FA6750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strStepName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&gt;同意&lt;/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strStepName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1FE4B6F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244BA2E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strApproverId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&gt;100&lt;/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strApproverId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eAction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&gt;1&lt;/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eAction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04B65AB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 xml:space="preserve">                  &lt;!--Optional:--&gt;</w:t>
      </w:r>
    </w:p>
    <w:p w14:paraId="62C287D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strComment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&gt;同意&lt;/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strComment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dtTime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&gt;2019121212&lt;/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dtTime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5BE2959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&lt;/REQ_ITEM&gt;</w:t>
      </w:r>
    </w:p>
    <w:p w14:paraId="1E91316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&lt;/MESSAGE&gt;</w:t>
      </w:r>
    </w:p>
    <w:p w14:paraId="431FE4D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&lt;/I_REQUEST&gt;</w:t>
      </w:r>
    </w:p>
    <w:p w14:paraId="399B42C8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&lt;/bpm:BPM_SUNAC_569_Audit&gt;</w:t>
      </w:r>
    </w:p>
    <w:p w14:paraId="145DC65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6C8F4069" w14:textId="1934D146" w:rsidR="00187EA8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soapenv:Envelope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1A4D3835" w14:textId="77777777" w:rsidR="00E1097E" w:rsidRPr="00E1097E" w:rsidRDefault="00E1097E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</w:p>
    <w:p w14:paraId="4EA6F48E" w14:textId="77777777" w:rsidR="00187EA8" w:rsidRDefault="00DF5B5A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sz w:val="24"/>
          <w:szCs w:val="24"/>
          <w:lang w:eastAsia="zh-CN"/>
        </w:rPr>
        <w:t>返回报文：</w:t>
      </w:r>
    </w:p>
    <w:p w14:paraId="7600C187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soap:Envelope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xmlns:xsi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="http://www.w3.org/2001/XMLSchema-instance"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xmlns:xsd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="http://www.w3.org/2001/XMLSchema"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xmlns:soap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="http://schemas.xmlsoap.org/soap/envelope/"&gt;</w:t>
      </w:r>
    </w:p>
    <w:p w14:paraId="160D3EF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1536864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CreateResultResponse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xmlns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="http://tempuri.org/"&gt;</w:t>
      </w:r>
    </w:p>
    <w:p w14:paraId="67CAB3E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&lt;E_RESPONSE&gt;</w:t>
      </w:r>
    </w:p>
    <w:p w14:paraId="66656C47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&lt;RSP_BASEINFO&gt;</w:t>
      </w:r>
    </w:p>
    <w:p w14:paraId="5BF7D02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&lt;RSP_TRACE_ID&gt;27E8FDB412C44A4A935C384159B4FEBB&lt;/RSP_TRACE_ID&gt;</w:t>
      </w:r>
    </w:p>
    <w:p w14:paraId="4CFA869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&lt;RSP_REQ_TRACEID&gt;20191030112004&lt;/RSP_REQ_TRACEID&gt;</w:t>
      </w:r>
    </w:p>
    <w:p w14:paraId="420A682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&lt;RSP_SEND_TIME&gt;20191211201250&lt;/RSP_SEND_TIME&gt;</w:t>
      </w:r>
    </w:p>
    <w:p w14:paraId="244AB8C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&lt;RSP_SRC_SYS&gt;BS-BPM-D&lt;/RSP_SRC_SYS&gt;</w:t>
      </w:r>
    </w:p>
    <w:p w14:paraId="61A0440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&lt;RSP_TAR_SYS&gt;BS-BPM-D&lt;/RSP_TAR_SYS&gt;</w:t>
      </w:r>
    </w:p>
    <w:p w14:paraId="5C5E72D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&lt;RSP_SERVER_NAME&gt;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vsheji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&lt;/RSP_SERVER_NAME&gt;</w:t>
      </w:r>
    </w:p>
    <w:p w14:paraId="2E67B78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&lt;RSP_BSN_ID&gt;170&lt;/RSP_BSN_ID&gt;</w:t>
      </w:r>
    </w:p>
    <w:p w14:paraId="5BF9B78C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&lt;RSP_RETRY_TIMES&gt;int&lt;/RSP_RETRY_TIMES&gt;</w:t>
      </w:r>
    </w:p>
    <w:p w14:paraId="1603647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&lt;RSP_STATUS_CODE&gt;int&lt;/RSP_STATUS_CODE&gt;</w:t>
      </w:r>
    </w:p>
    <w:p w14:paraId="1B3193E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&lt;RSP_STATUS_MSG&gt;string&lt;/RSP_STATUS_MSG&gt;</w:t>
      </w:r>
    </w:p>
    <w:p w14:paraId="5802DB21" w14:textId="349EF79C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&lt;BIZTRANSACTIONID&gt;BPM_SUNAC_569_Audit_PS20191030111959022&lt;/BIZTRANSACTIONID&gt;</w:t>
      </w:r>
    </w:p>
    <w:p w14:paraId="009D6A4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&lt;RESULT&gt;1&lt;/RESULT&gt;</w:t>
      </w:r>
    </w:p>
    <w:p w14:paraId="32026E0C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&lt;/RSP_BASEINFO&gt;</w:t>
      </w:r>
    </w:p>
    <w:p w14:paraId="224496C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&lt;MESSAGE&gt;</w:t>
      </w:r>
    </w:p>
    <w:p w14:paraId="3C5A3703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&lt;RSP_ITEM&gt;</w:t>
      </w:r>
    </w:p>
    <w:p w14:paraId="6BFD4BE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&lt;Code&gt;100&lt;/Code&gt;</w:t>
      </w:r>
    </w:p>
    <w:p w14:paraId="6F57104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&lt;Success&gt;1111&lt;/Success&gt;</w:t>
      </w:r>
    </w:p>
    <w:p w14:paraId="7A174DF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&lt;Error&gt;&lt;/Error&gt;</w:t>
      </w:r>
    </w:p>
    <w:p w14:paraId="6B174AD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EProcessInstanceResult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EProcessInstanceResult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779FA81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&lt;/RSP_ITEM&gt;</w:t>
      </w:r>
    </w:p>
    <w:p w14:paraId="42FFA5C3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&lt;/MESSAGE&gt;</w:t>
      </w:r>
    </w:p>
    <w:p w14:paraId="648700F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&lt;/E_RESPONSE&gt;</w:t>
      </w:r>
    </w:p>
    <w:p w14:paraId="2A3D808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CreateResultResponse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1479026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 xml:space="preserve">  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soap:Body</w:t>
      </w:r>
      <w:proofErr w:type="spellEnd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015EF6B4" w14:textId="756E3DBC" w:rsidR="00187EA8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</w:t>
      </w:r>
      <w:proofErr w:type="spellStart"/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soap:Envelope</w:t>
      </w:r>
      <w:proofErr w:type="spellEnd"/>
      <w:r w:rsid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21434CBC" w14:textId="77777777" w:rsidR="00E1097E" w:rsidRPr="00E1097E" w:rsidRDefault="00E1097E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</w:p>
    <w:p w14:paraId="332B0878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96" w:name="_Toc26991161"/>
      <w:proofErr w:type="spellStart"/>
      <w:r>
        <w:rPr>
          <w:rFonts w:ascii="微软雅黑" w:eastAsia="微软雅黑" w:hAnsi="微软雅黑" w:hint="eastAsia"/>
        </w:rPr>
        <w:t>缺陷的统计与分析</w:t>
      </w:r>
      <w:bookmarkEnd w:id="90"/>
      <w:bookmarkEnd w:id="91"/>
      <w:bookmarkEnd w:id="92"/>
      <w:bookmarkEnd w:id="93"/>
      <w:bookmarkEnd w:id="94"/>
      <w:bookmarkEnd w:id="96"/>
      <w:proofErr w:type="spellEnd"/>
    </w:p>
    <w:p w14:paraId="14F0BC76" w14:textId="77777777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bookmarkStart w:id="97" w:name="_Toc142291414"/>
      <w:bookmarkStart w:id="98" w:name="_Toc112222302"/>
      <w:bookmarkStart w:id="99" w:name="_Toc314236169"/>
      <w:bookmarkStart w:id="100" w:name="_Toc314236083"/>
      <w:bookmarkStart w:id="101" w:name="_Toc26991162"/>
      <w:proofErr w:type="spellStart"/>
      <w:r>
        <w:rPr>
          <w:rFonts w:ascii="微软雅黑" w:eastAsia="微软雅黑" w:hAnsi="微软雅黑" w:hint="eastAsia"/>
          <w:sz w:val="24"/>
          <w:szCs w:val="24"/>
        </w:rPr>
        <w:t>缺陷汇总</w:t>
      </w:r>
      <w:bookmarkEnd w:id="97"/>
      <w:bookmarkEnd w:id="98"/>
      <w:bookmarkEnd w:id="99"/>
      <w:bookmarkEnd w:id="100"/>
      <w:bookmarkEnd w:id="101"/>
      <w:proofErr w:type="spellEnd"/>
    </w:p>
    <w:p w14:paraId="727ACA2D" w14:textId="77777777" w:rsidR="00187EA8" w:rsidRDefault="00DF5B5A">
      <w:pPr>
        <w:widowControl w:val="0"/>
        <w:numPr>
          <w:ilvl w:val="0"/>
          <w:numId w:val="6"/>
        </w:numPr>
        <w:spacing w:line="360" w:lineRule="auto"/>
        <w:ind w:left="857"/>
        <w:jc w:val="both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概括</w:t>
      </w:r>
      <w:proofErr w:type="spellEnd"/>
    </w:p>
    <w:p w14:paraId="6BAB1798" w14:textId="77777777" w:rsidR="00187EA8" w:rsidRDefault="00DF5B5A">
      <w:pPr>
        <w:pStyle w:val="InfoBlue"/>
        <w:ind w:left="855"/>
        <w:rPr>
          <w:rFonts w:ascii="微软雅黑" w:eastAsia="微软雅黑" w:hAnsi="微软雅黑"/>
          <w:i/>
          <w:iCs/>
          <w:color w:val="0000FF"/>
          <w:sz w:val="24"/>
          <w:szCs w:val="24"/>
        </w:rPr>
      </w:pPr>
      <w:r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【下表按</w:t>
      </w:r>
      <w:r>
        <w:rPr>
          <w:rFonts w:ascii="微软雅黑" w:eastAsia="微软雅黑" w:hAnsi="微软雅黑"/>
          <w:i/>
          <w:iCs/>
          <w:color w:val="0000FF"/>
          <w:sz w:val="24"/>
          <w:szCs w:val="24"/>
        </w:rPr>
        <w:t xml:space="preserve">bug </w:t>
      </w:r>
      <w:r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的</w:t>
      </w:r>
      <w:r>
        <w:rPr>
          <w:rFonts w:ascii="微软雅黑" w:eastAsia="微软雅黑" w:hAnsi="微软雅黑"/>
          <w:i/>
          <w:iCs/>
          <w:color w:val="0000FF"/>
          <w:sz w:val="24"/>
          <w:szCs w:val="24"/>
        </w:rPr>
        <w:t xml:space="preserve">状态列出bug </w:t>
      </w:r>
      <w:r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的数量】</w:t>
      </w:r>
    </w:p>
    <w:tbl>
      <w:tblPr>
        <w:tblW w:w="6408" w:type="dxa"/>
        <w:tblInd w:w="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81"/>
        <w:gridCol w:w="2409"/>
        <w:gridCol w:w="1418"/>
      </w:tblGrid>
      <w:tr w:rsidR="00187EA8" w14:paraId="091AA636" w14:textId="77777777">
        <w:tc>
          <w:tcPr>
            <w:tcW w:w="2581" w:type="dxa"/>
            <w:shd w:val="clear" w:color="auto" w:fill="8DB3E2"/>
          </w:tcPr>
          <w:p w14:paraId="1DB51264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Closed Bug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2409" w:type="dxa"/>
            <w:shd w:val="clear" w:color="auto" w:fill="8DB3E2"/>
          </w:tcPr>
          <w:p w14:paraId="468F36A8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  <w:t>P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ending 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Bug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1418" w:type="dxa"/>
            <w:shd w:val="clear" w:color="auto" w:fill="8DB3E2"/>
          </w:tcPr>
          <w:p w14:paraId="7F30AAF0" w14:textId="77777777" w:rsidR="00187EA8" w:rsidRDefault="00DF5B5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总计</w:t>
            </w:r>
            <w:proofErr w:type="spellEnd"/>
          </w:p>
        </w:tc>
      </w:tr>
      <w:tr w:rsidR="00187EA8" w14:paraId="70B1D713" w14:textId="77777777">
        <w:tc>
          <w:tcPr>
            <w:tcW w:w="2581" w:type="dxa"/>
          </w:tcPr>
          <w:p w14:paraId="5E67242E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09" w:type="dxa"/>
          </w:tcPr>
          <w:p w14:paraId="35E3EC40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03EB308A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</w:tr>
    </w:tbl>
    <w:p w14:paraId="7194F5E6" w14:textId="77777777" w:rsidR="00187EA8" w:rsidRDefault="00187EA8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7AAA7E73" w14:textId="77777777" w:rsidR="00187EA8" w:rsidRDefault="00DF5B5A">
      <w:pPr>
        <w:widowControl w:val="0"/>
        <w:numPr>
          <w:ilvl w:val="0"/>
          <w:numId w:val="6"/>
        </w:numPr>
        <w:spacing w:line="360" w:lineRule="auto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</w:t>
      </w:r>
      <w:r>
        <w:rPr>
          <w:rFonts w:ascii="微软雅黑" w:eastAsia="微软雅黑" w:hAnsi="微软雅黑" w:hint="eastAsia"/>
          <w:lang w:eastAsia="zh-CN"/>
        </w:rPr>
        <w:t>优先级</w:t>
      </w:r>
    </w:p>
    <w:tbl>
      <w:tblPr>
        <w:tblW w:w="8534" w:type="dxa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4"/>
        <w:gridCol w:w="2126"/>
        <w:gridCol w:w="1559"/>
        <w:gridCol w:w="1559"/>
        <w:gridCol w:w="1276"/>
      </w:tblGrid>
      <w:tr w:rsidR="00187EA8" w14:paraId="59E2A939" w14:textId="77777777">
        <w:tc>
          <w:tcPr>
            <w:tcW w:w="2014" w:type="dxa"/>
            <w:shd w:val="clear" w:color="auto" w:fill="8DB3E2"/>
          </w:tcPr>
          <w:p w14:paraId="79C1F264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严重 </w:t>
            </w:r>
          </w:p>
        </w:tc>
        <w:tc>
          <w:tcPr>
            <w:tcW w:w="2126" w:type="dxa"/>
            <w:shd w:val="clear" w:color="auto" w:fill="8DB3E2"/>
          </w:tcPr>
          <w:p w14:paraId="207CE6D5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一般</w:t>
            </w:r>
          </w:p>
        </w:tc>
        <w:tc>
          <w:tcPr>
            <w:tcW w:w="1559" w:type="dxa"/>
            <w:shd w:val="clear" w:color="auto" w:fill="8DB3E2"/>
          </w:tcPr>
          <w:p w14:paraId="72B040A2" w14:textId="77777777" w:rsidR="00187EA8" w:rsidRDefault="00DF5B5A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小缺陷</w:t>
            </w:r>
          </w:p>
        </w:tc>
        <w:tc>
          <w:tcPr>
            <w:tcW w:w="1559" w:type="dxa"/>
            <w:shd w:val="clear" w:color="auto" w:fill="8DB3E2"/>
          </w:tcPr>
          <w:p w14:paraId="6EAC7D16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非缺陷</w:t>
            </w:r>
          </w:p>
        </w:tc>
        <w:tc>
          <w:tcPr>
            <w:tcW w:w="1276" w:type="dxa"/>
            <w:shd w:val="clear" w:color="auto" w:fill="8DB3E2"/>
          </w:tcPr>
          <w:p w14:paraId="6A47A71B" w14:textId="77777777" w:rsidR="00187EA8" w:rsidRDefault="00DF5B5A">
            <w:pPr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总计</w:t>
            </w:r>
          </w:p>
        </w:tc>
      </w:tr>
      <w:tr w:rsidR="00187EA8" w14:paraId="294E3B1F" w14:textId="77777777">
        <w:tc>
          <w:tcPr>
            <w:tcW w:w="2014" w:type="dxa"/>
          </w:tcPr>
          <w:p w14:paraId="6782D78E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26" w:type="dxa"/>
          </w:tcPr>
          <w:p w14:paraId="21945959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53348159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20532141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14:paraId="302F8000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</w:tr>
    </w:tbl>
    <w:p w14:paraId="393ED3CD" w14:textId="77777777" w:rsidR="00187EA8" w:rsidRDefault="00187EA8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3A503A83" w14:textId="77777777" w:rsidR="00187EA8" w:rsidRDefault="00DF5B5A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bookmarkStart w:id="102" w:name="_Toc314236171"/>
      <w:bookmarkStart w:id="103" w:name="_Toc142291416"/>
      <w:bookmarkStart w:id="104" w:name="_Toc112222304"/>
      <w:bookmarkStart w:id="105" w:name="_Toc314236085"/>
      <w:bookmarkStart w:id="106" w:name="_Toc76620967"/>
      <w:bookmarkStart w:id="107" w:name="_Toc26991163"/>
      <w:proofErr w:type="spellStart"/>
      <w:r>
        <w:rPr>
          <w:rFonts w:ascii="微软雅黑" w:eastAsia="微软雅黑" w:hAnsi="微软雅黑" w:hint="eastAsia"/>
          <w:sz w:val="28"/>
          <w:szCs w:val="28"/>
        </w:rPr>
        <w:t>遗留问题</w:t>
      </w:r>
      <w:bookmarkEnd w:id="102"/>
      <w:bookmarkEnd w:id="103"/>
      <w:bookmarkEnd w:id="104"/>
      <w:bookmarkEnd w:id="105"/>
      <w:bookmarkEnd w:id="107"/>
      <w:proofErr w:type="spellEnd"/>
    </w:p>
    <w:p w14:paraId="32E181AB" w14:textId="77777777" w:rsidR="00187EA8" w:rsidRDefault="00DF5B5A">
      <w:pPr>
        <w:pStyle w:val="BodyText123"/>
        <w:numPr>
          <w:ilvl w:val="0"/>
          <w:numId w:val="7"/>
        </w:numPr>
        <w:ind w:left="993" w:hanging="76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若需求有变更后，与项目经理沟通之后后续调整；</w:t>
      </w:r>
    </w:p>
    <w:p w14:paraId="10383AF1" w14:textId="77777777" w:rsidR="00187EA8" w:rsidRDefault="00DF5B5A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</w:rPr>
      </w:pPr>
      <w:bookmarkStart w:id="108" w:name="_Toc112222305"/>
      <w:bookmarkStart w:id="109" w:name="_Toc314236172"/>
      <w:bookmarkStart w:id="110" w:name="_Toc142291417"/>
      <w:bookmarkStart w:id="111" w:name="_Toc314236086"/>
      <w:bookmarkStart w:id="112" w:name="_Toc26991164"/>
      <w:proofErr w:type="spellStart"/>
      <w:r>
        <w:rPr>
          <w:rFonts w:ascii="微软雅黑" w:eastAsia="微软雅黑" w:hAnsi="微软雅黑" w:hint="eastAsia"/>
        </w:rPr>
        <w:t>测试结论与建议</w:t>
      </w:r>
      <w:bookmarkEnd w:id="106"/>
      <w:bookmarkEnd w:id="108"/>
      <w:bookmarkEnd w:id="109"/>
      <w:bookmarkEnd w:id="110"/>
      <w:bookmarkEnd w:id="111"/>
      <w:bookmarkEnd w:id="112"/>
      <w:proofErr w:type="spellEnd"/>
    </w:p>
    <w:p w14:paraId="5839DD68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 w:cstheme="majorEastAsia"/>
          <w:iCs w:val="0"/>
          <w:color w:val="000000" w:themeColor="text1"/>
          <w:lang w:eastAsia="zh-CN"/>
        </w:rPr>
      </w:pPr>
      <w:bookmarkStart w:id="113" w:name="_Toc314236173"/>
      <w:bookmarkStart w:id="114" w:name="_Toc142291418"/>
      <w:bookmarkStart w:id="115" w:name="_Toc314236087"/>
      <w:bookmarkStart w:id="116" w:name="_Toc112222306"/>
      <w:bookmarkStart w:id="117" w:name="_Toc26991165"/>
      <w:proofErr w:type="spellStart"/>
      <w:r>
        <w:rPr>
          <w:rFonts w:ascii="微软雅黑" w:eastAsia="微软雅黑" w:hAnsi="微软雅黑" w:hint="eastAsia"/>
        </w:rPr>
        <w:t>测试结论</w:t>
      </w:r>
      <w:bookmarkEnd w:id="113"/>
      <w:bookmarkEnd w:id="114"/>
      <w:bookmarkEnd w:id="115"/>
      <w:bookmarkEnd w:id="116"/>
      <w:bookmarkEnd w:id="117"/>
      <w:proofErr w:type="spellEnd"/>
    </w:p>
    <w:p w14:paraId="3EEFBEEA" w14:textId="77777777" w:rsidR="00187EA8" w:rsidRDefault="00DF5B5A">
      <w:pPr>
        <w:widowControl w:val="0"/>
        <w:spacing w:line="360" w:lineRule="auto"/>
        <w:ind w:firstLine="425"/>
        <w:jc w:val="both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基本功能可正常实现，且无遗留bug。</w:t>
      </w:r>
    </w:p>
    <w:p w14:paraId="0E7BF293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  <w:lang w:eastAsia="zh-CN"/>
        </w:rPr>
      </w:pPr>
      <w:bookmarkStart w:id="118" w:name="_Toc26991166"/>
      <w:r>
        <w:rPr>
          <w:rFonts w:ascii="微软雅黑" w:eastAsia="微软雅黑" w:hAnsi="微软雅黑" w:hint="eastAsia"/>
          <w:lang w:eastAsia="zh-CN"/>
        </w:rPr>
        <w:lastRenderedPageBreak/>
        <w:t>改进</w:t>
      </w:r>
      <w:r>
        <w:rPr>
          <w:rFonts w:ascii="微软雅黑" w:eastAsia="微软雅黑" w:hAnsi="微软雅黑"/>
          <w:lang w:eastAsia="zh-CN"/>
        </w:rPr>
        <w:t>建议</w:t>
      </w:r>
      <w:bookmarkEnd w:id="118"/>
    </w:p>
    <w:p w14:paraId="4415A388" w14:textId="77777777" w:rsidR="00187EA8" w:rsidRDefault="00187EA8">
      <w:pPr>
        <w:widowControl w:val="0"/>
        <w:spacing w:line="360" w:lineRule="auto"/>
        <w:ind w:firstLine="425"/>
        <w:jc w:val="both"/>
        <w:rPr>
          <w:rFonts w:ascii="微软雅黑" w:eastAsia="微软雅黑" w:hAnsi="微软雅黑"/>
          <w:lang w:eastAsia="zh-CN"/>
        </w:rPr>
      </w:pPr>
    </w:p>
    <w:sectPr w:rsidR="00187EA8">
      <w:headerReference w:type="even" r:id="rId10"/>
      <w:footerReference w:type="default" r:id="rId11"/>
      <w:pgSz w:w="12240" w:h="15840"/>
      <w:pgMar w:top="1440" w:right="1797" w:bottom="1440" w:left="1797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1C356" w14:textId="77777777" w:rsidR="00FB4A9B" w:rsidRDefault="00FB4A9B">
      <w:r>
        <w:separator/>
      </w:r>
    </w:p>
  </w:endnote>
  <w:endnote w:type="continuationSeparator" w:id="0">
    <w:p w14:paraId="09C1C8DE" w14:textId="77777777" w:rsidR="00FB4A9B" w:rsidRDefault="00FB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Palatino">
    <w:altName w:val="Palatino Linotype"/>
    <w:charset w:val="00"/>
    <w:family w:val="roman"/>
    <w:pitch w:val="default"/>
    <w:sig w:usb0="00000000" w:usb1="00000000" w:usb2="00000000" w:usb3="00000000" w:csb0="00000001" w:csb1="00000000"/>
  </w:font>
  <w:font w:name="Century Gothic">
    <w:altName w:val="NumberOnly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F1A84" w14:textId="77777777" w:rsidR="00DF5B5A" w:rsidRDefault="00DF5B5A">
    <w:pPr>
      <w:pStyle w:val="ab"/>
      <w:tabs>
        <w:tab w:val="clear" w:pos="8640"/>
        <w:tab w:val="right" w:pos="8820"/>
      </w:tabs>
      <w:ind w:right="-18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71FE1" w14:textId="77777777" w:rsidR="00FB4A9B" w:rsidRDefault="00FB4A9B">
      <w:r>
        <w:separator/>
      </w:r>
    </w:p>
  </w:footnote>
  <w:footnote w:type="continuationSeparator" w:id="0">
    <w:p w14:paraId="2B0FAE7D" w14:textId="77777777" w:rsidR="00FB4A9B" w:rsidRDefault="00FB4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76D01" w14:textId="77777777" w:rsidR="00DF5B5A" w:rsidRDefault="00DF5B5A">
    <w:pPr>
      <w:pStyle w:val="ac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</w:rPr>
      <w:t>5</w:t>
    </w:r>
    <w:r>
      <w:rPr>
        <w:rStyle w:val="af0"/>
      </w:rPr>
      <w:fldChar w:fldCharType="end"/>
    </w:r>
  </w:p>
  <w:p w14:paraId="166DA9B0" w14:textId="77777777" w:rsidR="00DF5B5A" w:rsidRDefault="00DF5B5A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BE3"/>
    <w:multiLevelType w:val="multilevel"/>
    <w:tmpl w:val="00795BE3"/>
    <w:lvl w:ilvl="0">
      <w:start w:val="1"/>
      <w:numFmt w:val="bullet"/>
      <w:pStyle w:val="Style1"/>
      <w:lvlText w:val=""/>
      <w:lvlJc w:val="left"/>
      <w:pPr>
        <w:tabs>
          <w:tab w:val="left" w:pos="120"/>
        </w:tabs>
        <w:ind w:left="1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540"/>
        </w:tabs>
        <w:ind w:left="5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960"/>
        </w:tabs>
        <w:ind w:left="9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</w:abstractNum>
  <w:abstractNum w:abstractNumId="1" w15:restartNumberingAfterBreak="0">
    <w:nsid w:val="179C5DF7"/>
    <w:multiLevelType w:val="multilevel"/>
    <w:tmpl w:val="179C5DF7"/>
    <w:lvl w:ilvl="0">
      <w:start w:val="1"/>
      <w:numFmt w:val="decimal"/>
      <w:pStyle w:val="Numbers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AA1631"/>
    <w:multiLevelType w:val="multilevel"/>
    <w:tmpl w:val="17AA16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25259"/>
    <w:multiLevelType w:val="multilevel"/>
    <w:tmpl w:val="1E125259"/>
    <w:lvl w:ilvl="0">
      <w:start w:val="1"/>
      <w:numFmt w:val="bullet"/>
      <w:pStyle w:val="Bullet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9E6E78"/>
    <w:multiLevelType w:val="multilevel"/>
    <w:tmpl w:val="589E6E78"/>
    <w:lvl w:ilvl="0">
      <w:start w:val="1"/>
      <w:numFmt w:val="bullet"/>
      <w:lvlText w:val=""/>
      <w:lvlJc w:val="left"/>
      <w:pPr>
        <w:tabs>
          <w:tab w:val="left" w:pos="855"/>
        </w:tabs>
        <w:ind w:left="8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ascii="Wingdings" w:hAnsi="Wingdings" w:hint="default"/>
      </w:rPr>
    </w:lvl>
  </w:abstractNum>
  <w:abstractNum w:abstractNumId="5" w15:restartNumberingAfterBreak="0">
    <w:nsid w:val="5BEA6219"/>
    <w:multiLevelType w:val="multilevel"/>
    <w:tmpl w:val="5BEA6219"/>
    <w:lvl w:ilvl="0">
      <w:start w:val="1"/>
      <w:numFmt w:val="decimal"/>
      <w:pStyle w:val="Blocklabel"/>
      <w:lvlText w:val="%1."/>
      <w:lvlJc w:val="left"/>
      <w:pPr>
        <w:tabs>
          <w:tab w:val="left" w:pos="360"/>
        </w:tabs>
        <w:ind w:left="288" w:hanging="288"/>
      </w:pPr>
    </w:lvl>
    <w:lvl w:ilvl="1">
      <w:start w:val="1"/>
      <w:numFmt w:val="lowerLetter"/>
      <w:lvlText w:val="%2."/>
      <w:lvlJc w:val="left"/>
      <w:pPr>
        <w:tabs>
          <w:tab w:val="left" w:pos="648"/>
        </w:tabs>
        <w:ind w:left="576" w:hanging="288"/>
      </w:pPr>
    </w:lvl>
    <w:lvl w:ilvl="2">
      <w:start w:val="1"/>
      <w:numFmt w:val="lowerRoman"/>
      <w:lvlText w:val="%3."/>
      <w:lvlJc w:val="left"/>
      <w:pPr>
        <w:tabs>
          <w:tab w:val="left" w:pos="1296"/>
        </w:tabs>
        <w:ind w:left="864" w:hanging="288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6" w15:restartNumberingAfterBreak="0">
    <w:nsid w:val="649A29BE"/>
    <w:multiLevelType w:val="multilevel"/>
    <w:tmpl w:val="649A29B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857"/>
    <w:rsid w:val="000006A5"/>
    <w:rsid w:val="00001005"/>
    <w:rsid w:val="00003867"/>
    <w:rsid w:val="00003BC8"/>
    <w:rsid w:val="000118F1"/>
    <w:rsid w:val="00013F2A"/>
    <w:rsid w:val="0001663C"/>
    <w:rsid w:val="00020627"/>
    <w:rsid w:val="00022ACF"/>
    <w:rsid w:val="00024FAA"/>
    <w:rsid w:val="00025390"/>
    <w:rsid w:val="00026316"/>
    <w:rsid w:val="000279B4"/>
    <w:rsid w:val="00036A6E"/>
    <w:rsid w:val="00040FF6"/>
    <w:rsid w:val="00045B90"/>
    <w:rsid w:val="000477AB"/>
    <w:rsid w:val="00051EB1"/>
    <w:rsid w:val="00052ADB"/>
    <w:rsid w:val="0005788B"/>
    <w:rsid w:val="00060207"/>
    <w:rsid w:val="000613FD"/>
    <w:rsid w:val="000640A2"/>
    <w:rsid w:val="00064CA3"/>
    <w:rsid w:val="00072227"/>
    <w:rsid w:val="00074703"/>
    <w:rsid w:val="000747DF"/>
    <w:rsid w:val="00074B6E"/>
    <w:rsid w:val="000763FF"/>
    <w:rsid w:val="000769AE"/>
    <w:rsid w:val="00076FEE"/>
    <w:rsid w:val="0007754E"/>
    <w:rsid w:val="00077A87"/>
    <w:rsid w:val="00080CEA"/>
    <w:rsid w:val="00081C24"/>
    <w:rsid w:val="00083017"/>
    <w:rsid w:val="00084CF0"/>
    <w:rsid w:val="00087D1E"/>
    <w:rsid w:val="00092CBF"/>
    <w:rsid w:val="00093AF0"/>
    <w:rsid w:val="00094388"/>
    <w:rsid w:val="00095367"/>
    <w:rsid w:val="0009665F"/>
    <w:rsid w:val="00096F83"/>
    <w:rsid w:val="00097624"/>
    <w:rsid w:val="000A06EB"/>
    <w:rsid w:val="000A0EF7"/>
    <w:rsid w:val="000A749C"/>
    <w:rsid w:val="000B0C07"/>
    <w:rsid w:val="000B1298"/>
    <w:rsid w:val="000C4053"/>
    <w:rsid w:val="000C5C59"/>
    <w:rsid w:val="000C7094"/>
    <w:rsid w:val="000C7E11"/>
    <w:rsid w:val="000E3745"/>
    <w:rsid w:val="000E5C22"/>
    <w:rsid w:val="000F0152"/>
    <w:rsid w:val="000F4430"/>
    <w:rsid w:val="000F4DAB"/>
    <w:rsid w:val="000F5E2E"/>
    <w:rsid w:val="00110B81"/>
    <w:rsid w:val="001113D7"/>
    <w:rsid w:val="00112589"/>
    <w:rsid w:val="0011375B"/>
    <w:rsid w:val="001153AD"/>
    <w:rsid w:val="00117603"/>
    <w:rsid w:val="0012185A"/>
    <w:rsid w:val="001260D9"/>
    <w:rsid w:val="00126C40"/>
    <w:rsid w:val="00131C9C"/>
    <w:rsid w:val="001329A9"/>
    <w:rsid w:val="00134C0A"/>
    <w:rsid w:val="00136FDC"/>
    <w:rsid w:val="001417BD"/>
    <w:rsid w:val="00141D8A"/>
    <w:rsid w:val="00144900"/>
    <w:rsid w:val="0014657E"/>
    <w:rsid w:val="00146FCE"/>
    <w:rsid w:val="001503A4"/>
    <w:rsid w:val="00150AE2"/>
    <w:rsid w:val="0015292F"/>
    <w:rsid w:val="00152C89"/>
    <w:rsid w:val="0015396C"/>
    <w:rsid w:val="0016034F"/>
    <w:rsid w:val="00161B16"/>
    <w:rsid w:val="00163108"/>
    <w:rsid w:val="001654D3"/>
    <w:rsid w:val="001704CF"/>
    <w:rsid w:val="001717DF"/>
    <w:rsid w:val="001811FC"/>
    <w:rsid w:val="001816E6"/>
    <w:rsid w:val="00184DF5"/>
    <w:rsid w:val="00187EA8"/>
    <w:rsid w:val="00190121"/>
    <w:rsid w:val="00195014"/>
    <w:rsid w:val="001A30F1"/>
    <w:rsid w:val="001C1E47"/>
    <w:rsid w:val="001C2373"/>
    <w:rsid w:val="001C2B9E"/>
    <w:rsid w:val="001C4B02"/>
    <w:rsid w:val="001C6DAD"/>
    <w:rsid w:val="001D26AC"/>
    <w:rsid w:val="001D4167"/>
    <w:rsid w:val="001D4312"/>
    <w:rsid w:val="001D52EF"/>
    <w:rsid w:val="001D755B"/>
    <w:rsid w:val="001D79C4"/>
    <w:rsid w:val="001E0D26"/>
    <w:rsid w:val="001E2D74"/>
    <w:rsid w:val="001E4429"/>
    <w:rsid w:val="001F0E24"/>
    <w:rsid w:val="001F2B95"/>
    <w:rsid w:val="001F3CCC"/>
    <w:rsid w:val="0020096F"/>
    <w:rsid w:val="00202E12"/>
    <w:rsid w:val="00204D47"/>
    <w:rsid w:val="00212636"/>
    <w:rsid w:val="00221265"/>
    <w:rsid w:val="00221A9E"/>
    <w:rsid w:val="0022378D"/>
    <w:rsid w:val="00225848"/>
    <w:rsid w:val="00226BF7"/>
    <w:rsid w:val="0022770D"/>
    <w:rsid w:val="00231972"/>
    <w:rsid w:val="00233B4B"/>
    <w:rsid w:val="00234E62"/>
    <w:rsid w:val="00236365"/>
    <w:rsid w:val="00236869"/>
    <w:rsid w:val="00240AFC"/>
    <w:rsid w:val="00241283"/>
    <w:rsid w:val="00246CC2"/>
    <w:rsid w:val="002472DD"/>
    <w:rsid w:val="00247F2D"/>
    <w:rsid w:val="002637A7"/>
    <w:rsid w:val="00264643"/>
    <w:rsid w:val="00267BE3"/>
    <w:rsid w:val="00267E9C"/>
    <w:rsid w:val="00271AAF"/>
    <w:rsid w:val="00273426"/>
    <w:rsid w:val="002747A5"/>
    <w:rsid w:val="00277235"/>
    <w:rsid w:val="002775DE"/>
    <w:rsid w:val="00280F7E"/>
    <w:rsid w:val="00283029"/>
    <w:rsid w:val="00286B38"/>
    <w:rsid w:val="00287CFC"/>
    <w:rsid w:val="002979AC"/>
    <w:rsid w:val="002A0355"/>
    <w:rsid w:val="002A1D78"/>
    <w:rsid w:val="002A47B3"/>
    <w:rsid w:val="002A6CEF"/>
    <w:rsid w:val="002B0D66"/>
    <w:rsid w:val="002C0DE1"/>
    <w:rsid w:val="002C1407"/>
    <w:rsid w:val="002C1902"/>
    <w:rsid w:val="002C23F4"/>
    <w:rsid w:val="002D27E7"/>
    <w:rsid w:val="002D63E7"/>
    <w:rsid w:val="002D6ADA"/>
    <w:rsid w:val="002E0461"/>
    <w:rsid w:val="002E29AC"/>
    <w:rsid w:val="002E30B8"/>
    <w:rsid w:val="002E449D"/>
    <w:rsid w:val="002E768C"/>
    <w:rsid w:val="002E7DA3"/>
    <w:rsid w:val="002F0AE8"/>
    <w:rsid w:val="002F3842"/>
    <w:rsid w:val="002F6688"/>
    <w:rsid w:val="00303A21"/>
    <w:rsid w:val="003072B6"/>
    <w:rsid w:val="003073D1"/>
    <w:rsid w:val="00310DFA"/>
    <w:rsid w:val="00310ED4"/>
    <w:rsid w:val="003278B6"/>
    <w:rsid w:val="003320C5"/>
    <w:rsid w:val="0033594B"/>
    <w:rsid w:val="00335A63"/>
    <w:rsid w:val="00335F62"/>
    <w:rsid w:val="00336435"/>
    <w:rsid w:val="003378C4"/>
    <w:rsid w:val="003404F0"/>
    <w:rsid w:val="00340575"/>
    <w:rsid w:val="00341E83"/>
    <w:rsid w:val="00345932"/>
    <w:rsid w:val="00346B2B"/>
    <w:rsid w:val="0035720C"/>
    <w:rsid w:val="003626DB"/>
    <w:rsid w:val="00366F06"/>
    <w:rsid w:val="003672E5"/>
    <w:rsid w:val="00371878"/>
    <w:rsid w:val="00372A37"/>
    <w:rsid w:val="00372A6E"/>
    <w:rsid w:val="00376F60"/>
    <w:rsid w:val="00380A8B"/>
    <w:rsid w:val="003827A2"/>
    <w:rsid w:val="00382F05"/>
    <w:rsid w:val="00383E8F"/>
    <w:rsid w:val="003849D3"/>
    <w:rsid w:val="00387D8E"/>
    <w:rsid w:val="00395E49"/>
    <w:rsid w:val="003A4ECB"/>
    <w:rsid w:val="003B5312"/>
    <w:rsid w:val="003B6287"/>
    <w:rsid w:val="003B708A"/>
    <w:rsid w:val="003B7A13"/>
    <w:rsid w:val="003C7FD3"/>
    <w:rsid w:val="003E0F86"/>
    <w:rsid w:val="003E4E84"/>
    <w:rsid w:val="003E6146"/>
    <w:rsid w:val="003E7E3D"/>
    <w:rsid w:val="003F7541"/>
    <w:rsid w:val="00407B64"/>
    <w:rsid w:val="00411CCA"/>
    <w:rsid w:val="0041435B"/>
    <w:rsid w:val="00417855"/>
    <w:rsid w:val="0042041B"/>
    <w:rsid w:val="00425B08"/>
    <w:rsid w:val="004303AE"/>
    <w:rsid w:val="00432BE0"/>
    <w:rsid w:val="00435CB7"/>
    <w:rsid w:val="00442846"/>
    <w:rsid w:val="00442FD5"/>
    <w:rsid w:val="004463E4"/>
    <w:rsid w:val="0045268C"/>
    <w:rsid w:val="00454673"/>
    <w:rsid w:val="00454AE9"/>
    <w:rsid w:val="00455D1D"/>
    <w:rsid w:val="00460CDB"/>
    <w:rsid w:val="004665EE"/>
    <w:rsid w:val="0047183B"/>
    <w:rsid w:val="0047337B"/>
    <w:rsid w:val="0047415A"/>
    <w:rsid w:val="00475A8E"/>
    <w:rsid w:val="004768A1"/>
    <w:rsid w:val="004827C1"/>
    <w:rsid w:val="00484220"/>
    <w:rsid w:val="00487138"/>
    <w:rsid w:val="004930AF"/>
    <w:rsid w:val="00497A1D"/>
    <w:rsid w:val="004A017C"/>
    <w:rsid w:val="004A20A8"/>
    <w:rsid w:val="004B3081"/>
    <w:rsid w:val="004B3AE8"/>
    <w:rsid w:val="004B3E19"/>
    <w:rsid w:val="004B40C4"/>
    <w:rsid w:val="004C2E71"/>
    <w:rsid w:val="004C452F"/>
    <w:rsid w:val="004D2E46"/>
    <w:rsid w:val="004D58D6"/>
    <w:rsid w:val="004E12BD"/>
    <w:rsid w:val="004E1908"/>
    <w:rsid w:val="004E1BEB"/>
    <w:rsid w:val="004E3801"/>
    <w:rsid w:val="004E674D"/>
    <w:rsid w:val="004F6D66"/>
    <w:rsid w:val="004F7E19"/>
    <w:rsid w:val="00501821"/>
    <w:rsid w:val="0050413A"/>
    <w:rsid w:val="00507454"/>
    <w:rsid w:val="00507FE2"/>
    <w:rsid w:val="0051429D"/>
    <w:rsid w:val="00517D36"/>
    <w:rsid w:val="0052180A"/>
    <w:rsid w:val="00534713"/>
    <w:rsid w:val="0053472E"/>
    <w:rsid w:val="00534917"/>
    <w:rsid w:val="005362FA"/>
    <w:rsid w:val="005364BF"/>
    <w:rsid w:val="00540492"/>
    <w:rsid w:val="0054637D"/>
    <w:rsid w:val="0055097F"/>
    <w:rsid w:val="005517BD"/>
    <w:rsid w:val="00552840"/>
    <w:rsid w:val="005535E7"/>
    <w:rsid w:val="00554A6C"/>
    <w:rsid w:val="005560F2"/>
    <w:rsid w:val="0056084C"/>
    <w:rsid w:val="00562CD1"/>
    <w:rsid w:val="00564326"/>
    <w:rsid w:val="005655B9"/>
    <w:rsid w:val="005707AD"/>
    <w:rsid w:val="00572493"/>
    <w:rsid w:val="0057511D"/>
    <w:rsid w:val="00580C7C"/>
    <w:rsid w:val="00581D61"/>
    <w:rsid w:val="0059221C"/>
    <w:rsid w:val="00594727"/>
    <w:rsid w:val="00597167"/>
    <w:rsid w:val="005A29B6"/>
    <w:rsid w:val="005A560E"/>
    <w:rsid w:val="005A73CD"/>
    <w:rsid w:val="005B5705"/>
    <w:rsid w:val="005C2DF8"/>
    <w:rsid w:val="005C3956"/>
    <w:rsid w:val="005C4AB7"/>
    <w:rsid w:val="005C6226"/>
    <w:rsid w:val="005D047B"/>
    <w:rsid w:val="005D2E0E"/>
    <w:rsid w:val="005D6744"/>
    <w:rsid w:val="005D72DF"/>
    <w:rsid w:val="005E085A"/>
    <w:rsid w:val="005E1C90"/>
    <w:rsid w:val="005E31C0"/>
    <w:rsid w:val="005E4ADA"/>
    <w:rsid w:val="005F3836"/>
    <w:rsid w:val="005F554A"/>
    <w:rsid w:val="005F65C5"/>
    <w:rsid w:val="005F72BA"/>
    <w:rsid w:val="00601563"/>
    <w:rsid w:val="0060615B"/>
    <w:rsid w:val="00612D27"/>
    <w:rsid w:val="0061512A"/>
    <w:rsid w:val="006159A0"/>
    <w:rsid w:val="00615E21"/>
    <w:rsid w:val="006248B9"/>
    <w:rsid w:val="006268DF"/>
    <w:rsid w:val="006275EA"/>
    <w:rsid w:val="00627B43"/>
    <w:rsid w:val="00633826"/>
    <w:rsid w:val="0064035E"/>
    <w:rsid w:val="006425A7"/>
    <w:rsid w:val="00642D43"/>
    <w:rsid w:val="00654344"/>
    <w:rsid w:val="00663FA7"/>
    <w:rsid w:val="006665C7"/>
    <w:rsid w:val="00666F84"/>
    <w:rsid w:val="00671A44"/>
    <w:rsid w:val="00672432"/>
    <w:rsid w:val="0067280E"/>
    <w:rsid w:val="0067602D"/>
    <w:rsid w:val="00677607"/>
    <w:rsid w:val="00680BCA"/>
    <w:rsid w:val="00681288"/>
    <w:rsid w:val="00684EC9"/>
    <w:rsid w:val="00693040"/>
    <w:rsid w:val="0069429B"/>
    <w:rsid w:val="00694662"/>
    <w:rsid w:val="006A29A0"/>
    <w:rsid w:val="006A402C"/>
    <w:rsid w:val="006A4E6F"/>
    <w:rsid w:val="006A562B"/>
    <w:rsid w:val="006B04C0"/>
    <w:rsid w:val="006B31A5"/>
    <w:rsid w:val="006B50CC"/>
    <w:rsid w:val="006C19F1"/>
    <w:rsid w:val="006C3305"/>
    <w:rsid w:val="006C39F8"/>
    <w:rsid w:val="006C7056"/>
    <w:rsid w:val="006C71A2"/>
    <w:rsid w:val="006D195C"/>
    <w:rsid w:val="006D2D43"/>
    <w:rsid w:val="006D4286"/>
    <w:rsid w:val="006D58D1"/>
    <w:rsid w:val="006D59FF"/>
    <w:rsid w:val="006F4CD0"/>
    <w:rsid w:val="006F52D7"/>
    <w:rsid w:val="006F56CB"/>
    <w:rsid w:val="007167EF"/>
    <w:rsid w:val="00720175"/>
    <w:rsid w:val="00720994"/>
    <w:rsid w:val="00721820"/>
    <w:rsid w:val="007261B6"/>
    <w:rsid w:val="007275DA"/>
    <w:rsid w:val="00727731"/>
    <w:rsid w:val="0073041C"/>
    <w:rsid w:val="0073333B"/>
    <w:rsid w:val="00734C35"/>
    <w:rsid w:val="00743B30"/>
    <w:rsid w:val="00747E88"/>
    <w:rsid w:val="007538F2"/>
    <w:rsid w:val="00757978"/>
    <w:rsid w:val="00764D28"/>
    <w:rsid w:val="00766251"/>
    <w:rsid w:val="00767162"/>
    <w:rsid w:val="00771F2A"/>
    <w:rsid w:val="00772809"/>
    <w:rsid w:val="00777EA7"/>
    <w:rsid w:val="00781D67"/>
    <w:rsid w:val="00792CBA"/>
    <w:rsid w:val="00792E6C"/>
    <w:rsid w:val="0079589B"/>
    <w:rsid w:val="007B0081"/>
    <w:rsid w:val="007B130B"/>
    <w:rsid w:val="007B1709"/>
    <w:rsid w:val="007B1CCE"/>
    <w:rsid w:val="007B1FFB"/>
    <w:rsid w:val="007B218D"/>
    <w:rsid w:val="007B42AC"/>
    <w:rsid w:val="007B4E04"/>
    <w:rsid w:val="007C24E0"/>
    <w:rsid w:val="007C3431"/>
    <w:rsid w:val="007C3D2D"/>
    <w:rsid w:val="007C56D0"/>
    <w:rsid w:val="007C607A"/>
    <w:rsid w:val="007D0C71"/>
    <w:rsid w:val="007D409F"/>
    <w:rsid w:val="007D60C8"/>
    <w:rsid w:val="007D7AA0"/>
    <w:rsid w:val="007E01B7"/>
    <w:rsid w:val="007E6B8B"/>
    <w:rsid w:val="007E7BCD"/>
    <w:rsid w:val="007F1DCE"/>
    <w:rsid w:val="007F375B"/>
    <w:rsid w:val="00800F97"/>
    <w:rsid w:val="00802C1A"/>
    <w:rsid w:val="00805780"/>
    <w:rsid w:val="00805AA1"/>
    <w:rsid w:val="00812E3D"/>
    <w:rsid w:val="0081408E"/>
    <w:rsid w:val="008175D9"/>
    <w:rsid w:val="00822714"/>
    <w:rsid w:val="00823C4F"/>
    <w:rsid w:val="00825CF3"/>
    <w:rsid w:val="00833864"/>
    <w:rsid w:val="00836A1E"/>
    <w:rsid w:val="00837F6C"/>
    <w:rsid w:val="00840681"/>
    <w:rsid w:val="008408CA"/>
    <w:rsid w:val="00847083"/>
    <w:rsid w:val="0085136C"/>
    <w:rsid w:val="00853306"/>
    <w:rsid w:val="008543A3"/>
    <w:rsid w:val="0085523C"/>
    <w:rsid w:val="00855531"/>
    <w:rsid w:val="0085624E"/>
    <w:rsid w:val="00860CF0"/>
    <w:rsid w:val="00860F76"/>
    <w:rsid w:val="00864DEA"/>
    <w:rsid w:val="00871C60"/>
    <w:rsid w:val="00872156"/>
    <w:rsid w:val="008732EB"/>
    <w:rsid w:val="00873599"/>
    <w:rsid w:val="008740EF"/>
    <w:rsid w:val="008805C0"/>
    <w:rsid w:val="0088546F"/>
    <w:rsid w:val="0088774C"/>
    <w:rsid w:val="00887CB5"/>
    <w:rsid w:val="00896826"/>
    <w:rsid w:val="008A24FF"/>
    <w:rsid w:val="008A3229"/>
    <w:rsid w:val="008A423F"/>
    <w:rsid w:val="008A4FED"/>
    <w:rsid w:val="008A7D7B"/>
    <w:rsid w:val="008B12E5"/>
    <w:rsid w:val="008B5589"/>
    <w:rsid w:val="008B6544"/>
    <w:rsid w:val="008B7F19"/>
    <w:rsid w:val="008C0D33"/>
    <w:rsid w:val="008C1B7D"/>
    <w:rsid w:val="008C4AEE"/>
    <w:rsid w:val="008C5E1C"/>
    <w:rsid w:val="008C7D02"/>
    <w:rsid w:val="008D09E3"/>
    <w:rsid w:val="008D31CC"/>
    <w:rsid w:val="008D4873"/>
    <w:rsid w:val="008D59E8"/>
    <w:rsid w:val="008E2D72"/>
    <w:rsid w:val="008E5464"/>
    <w:rsid w:val="008E631E"/>
    <w:rsid w:val="008E6839"/>
    <w:rsid w:val="008E74C4"/>
    <w:rsid w:val="008F3EA5"/>
    <w:rsid w:val="008F5B8B"/>
    <w:rsid w:val="00900018"/>
    <w:rsid w:val="0090099F"/>
    <w:rsid w:val="00901622"/>
    <w:rsid w:val="00902DDC"/>
    <w:rsid w:val="00905CC0"/>
    <w:rsid w:val="00916BD1"/>
    <w:rsid w:val="0091735E"/>
    <w:rsid w:val="009212F8"/>
    <w:rsid w:val="00921F50"/>
    <w:rsid w:val="009222AC"/>
    <w:rsid w:val="00923162"/>
    <w:rsid w:val="00924594"/>
    <w:rsid w:val="00933DF4"/>
    <w:rsid w:val="00934AFB"/>
    <w:rsid w:val="009373C9"/>
    <w:rsid w:val="00937A9A"/>
    <w:rsid w:val="0094197A"/>
    <w:rsid w:val="00942BAD"/>
    <w:rsid w:val="0094399D"/>
    <w:rsid w:val="00944C84"/>
    <w:rsid w:val="00947CEB"/>
    <w:rsid w:val="009568C0"/>
    <w:rsid w:val="009571EB"/>
    <w:rsid w:val="00964AAE"/>
    <w:rsid w:val="0096537D"/>
    <w:rsid w:val="00973B17"/>
    <w:rsid w:val="00975FC2"/>
    <w:rsid w:val="00982E61"/>
    <w:rsid w:val="00983042"/>
    <w:rsid w:val="00991536"/>
    <w:rsid w:val="009930E6"/>
    <w:rsid w:val="00993E5E"/>
    <w:rsid w:val="00994B5F"/>
    <w:rsid w:val="0099642E"/>
    <w:rsid w:val="009A16D1"/>
    <w:rsid w:val="009A2E71"/>
    <w:rsid w:val="009A4A8B"/>
    <w:rsid w:val="009B06BE"/>
    <w:rsid w:val="009B3C2B"/>
    <w:rsid w:val="009C15D5"/>
    <w:rsid w:val="009C34F0"/>
    <w:rsid w:val="009C478B"/>
    <w:rsid w:val="009D41D2"/>
    <w:rsid w:val="009E087C"/>
    <w:rsid w:val="009E49E7"/>
    <w:rsid w:val="009E64CD"/>
    <w:rsid w:val="009E6B93"/>
    <w:rsid w:val="009F24A7"/>
    <w:rsid w:val="009F512B"/>
    <w:rsid w:val="009F5951"/>
    <w:rsid w:val="009F7AD5"/>
    <w:rsid w:val="00A00EFD"/>
    <w:rsid w:val="00A0169B"/>
    <w:rsid w:val="00A023C6"/>
    <w:rsid w:val="00A03089"/>
    <w:rsid w:val="00A05784"/>
    <w:rsid w:val="00A07293"/>
    <w:rsid w:val="00A10DA4"/>
    <w:rsid w:val="00A11696"/>
    <w:rsid w:val="00A131C0"/>
    <w:rsid w:val="00A15190"/>
    <w:rsid w:val="00A16AEE"/>
    <w:rsid w:val="00A17804"/>
    <w:rsid w:val="00A23A0E"/>
    <w:rsid w:val="00A3383A"/>
    <w:rsid w:val="00A35E8F"/>
    <w:rsid w:val="00A36311"/>
    <w:rsid w:val="00A40518"/>
    <w:rsid w:val="00A405F3"/>
    <w:rsid w:val="00A412E5"/>
    <w:rsid w:val="00A47033"/>
    <w:rsid w:val="00A5204C"/>
    <w:rsid w:val="00A5281E"/>
    <w:rsid w:val="00A62C38"/>
    <w:rsid w:val="00A64489"/>
    <w:rsid w:val="00A756B1"/>
    <w:rsid w:val="00A7784E"/>
    <w:rsid w:val="00A82D5C"/>
    <w:rsid w:val="00A8442B"/>
    <w:rsid w:val="00A867B3"/>
    <w:rsid w:val="00A90841"/>
    <w:rsid w:val="00A95C41"/>
    <w:rsid w:val="00A969C4"/>
    <w:rsid w:val="00AA7F0A"/>
    <w:rsid w:val="00AB2D7A"/>
    <w:rsid w:val="00AB4834"/>
    <w:rsid w:val="00AB4D0D"/>
    <w:rsid w:val="00AB6864"/>
    <w:rsid w:val="00AC0916"/>
    <w:rsid w:val="00AE28FE"/>
    <w:rsid w:val="00AE3763"/>
    <w:rsid w:val="00AE4580"/>
    <w:rsid w:val="00AE535D"/>
    <w:rsid w:val="00AF2373"/>
    <w:rsid w:val="00AF4F6B"/>
    <w:rsid w:val="00B119B1"/>
    <w:rsid w:val="00B11FEF"/>
    <w:rsid w:val="00B2153F"/>
    <w:rsid w:val="00B21FF9"/>
    <w:rsid w:val="00B22E40"/>
    <w:rsid w:val="00B30181"/>
    <w:rsid w:val="00B33F5D"/>
    <w:rsid w:val="00B40A19"/>
    <w:rsid w:val="00B43369"/>
    <w:rsid w:val="00B437FD"/>
    <w:rsid w:val="00B471D6"/>
    <w:rsid w:val="00B50D96"/>
    <w:rsid w:val="00B532FD"/>
    <w:rsid w:val="00B53915"/>
    <w:rsid w:val="00B5740E"/>
    <w:rsid w:val="00B60575"/>
    <w:rsid w:val="00B61DDA"/>
    <w:rsid w:val="00B67F2D"/>
    <w:rsid w:val="00B701CC"/>
    <w:rsid w:val="00B72EC0"/>
    <w:rsid w:val="00B732AA"/>
    <w:rsid w:val="00B77226"/>
    <w:rsid w:val="00B85B42"/>
    <w:rsid w:val="00B85F90"/>
    <w:rsid w:val="00B872F4"/>
    <w:rsid w:val="00B91253"/>
    <w:rsid w:val="00B923F4"/>
    <w:rsid w:val="00B93228"/>
    <w:rsid w:val="00B96784"/>
    <w:rsid w:val="00B967F2"/>
    <w:rsid w:val="00BA006B"/>
    <w:rsid w:val="00BA2DC0"/>
    <w:rsid w:val="00BA4A86"/>
    <w:rsid w:val="00BB3FB0"/>
    <w:rsid w:val="00BB7256"/>
    <w:rsid w:val="00BB785D"/>
    <w:rsid w:val="00BC2174"/>
    <w:rsid w:val="00BC568F"/>
    <w:rsid w:val="00BD2D8A"/>
    <w:rsid w:val="00BD5176"/>
    <w:rsid w:val="00BD6053"/>
    <w:rsid w:val="00BE5404"/>
    <w:rsid w:val="00BE740D"/>
    <w:rsid w:val="00BF5448"/>
    <w:rsid w:val="00C01755"/>
    <w:rsid w:val="00C017EE"/>
    <w:rsid w:val="00C05D95"/>
    <w:rsid w:val="00C06054"/>
    <w:rsid w:val="00C06766"/>
    <w:rsid w:val="00C21830"/>
    <w:rsid w:val="00C327D8"/>
    <w:rsid w:val="00C41BA5"/>
    <w:rsid w:val="00C4281D"/>
    <w:rsid w:val="00C42D06"/>
    <w:rsid w:val="00C438F6"/>
    <w:rsid w:val="00C47BCF"/>
    <w:rsid w:val="00C5524C"/>
    <w:rsid w:val="00C57007"/>
    <w:rsid w:val="00C571FF"/>
    <w:rsid w:val="00C61A2A"/>
    <w:rsid w:val="00C61AA9"/>
    <w:rsid w:val="00C66B3A"/>
    <w:rsid w:val="00C67D11"/>
    <w:rsid w:val="00C83537"/>
    <w:rsid w:val="00C87FF4"/>
    <w:rsid w:val="00CA2663"/>
    <w:rsid w:val="00CA29AF"/>
    <w:rsid w:val="00CA2A3B"/>
    <w:rsid w:val="00CA37B5"/>
    <w:rsid w:val="00CB2563"/>
    <w:rsid w:val="00CB585F"/>
    <w:rsid w:val="00CC0C48"/>
    <w:rsid w:val="00CC140B"/>
    <w:rsid w:val="00CC3914"/>
    <w:rsid w:val="00CC5E95"/>
    <w:rsid w:val="00CD056E"/>
    <w:rsid w:val="00CD2107"/>
    <w:rsid w:val="00CE0C72"/>
    <w:rsid w:val="00CF02FB"/>
    <w:rsid w:val="00CF1414"/>
    <w:rsid w:val="00D014CF"/>
    <w:rsid w:val="00D06716"/>
    <w:rsid w:val="00D0784B"/>
    <w:rsid w:val="00D10BF8"/>
    <w:rsid w:val="00D11699"/>
    <w:rsid w:val="00D11C81"/>
    <w:rsid w:val="00D12FA8"/>
    <w:rsid w:val="00D14147"/>
    <w:rsid w:val="00D155A1"/>
    <w:rsid w:val="00D15B09"/>
    <w:rsid w:val="00D16050"/>
    <w:rsid w:val="00D17E10"/>
    <w:rsid w:val="00D2534A"/>
    <w:rsid w:val="00D273C2"/>
    <w:rsid w:val="00D30937"/>
    <w:rsid w:val="00D410E6"/>
    <w:rsid w:val="00D4495D"/>
    <w:rsid w:val="00D46C53"/>
    <w:rsid w:val="00D51815"/>
    <w:rsid w:val="00D54F3F"/>
    <w:rsid w:val="00D554A5"/>
    <w:rsid w:val="00D563BB"/>
    <w:rsid w:val="00D5699F"/>
    <w:rsid w:val="00D6730C"/>
    <w:rsid w:val="00D701C6"/>
    <w:rsid w:val="00D71D5C"/>
    <w:rsid w:val="00D80039"/>
    <w:rsid w:val="00D829CF"/>
    <w:rsid w:val="00D83E0E"/>
    <w:rsid w:val="00D84B83"/>
    <w:rsid w:val="00D857B2"/>
    <w:rsid w:val="00D87679"/>
    <w:rsid w:val="00D95598"/>
    <w:rsid w:val="00D95E5D"/>
    <w:rsid w:val="00D96E3B"/>
    <w:rsid w:val="00DA056F"/>
    <w:rsid w:val="00DA0633"/>
    <w:rsid w:val="00DA0672"/>
    <w:rsid w:val="00DA1686"/>
    <w:rsid w:val="00DA1B5D"/>
    <w:rsid w:val="00DA6857"/>
    <w:rsid w:val="00DA7C81"/>
    <w:rsid w:val="00DB2942"/>
    <w:rsid w:val="00DB3061"/>
    <w:rsid w:val="00DB56BB"/>
    <w:rsid w:val="00DC1EAF"/>
    <w:rsid w:val="00DC595D"/>
    <w:rsid w:val="00DD05BB"/>
    <w:rsid w:val="00DD3654"/>
    <w:rsid w:val="00DD36F9"/>
    <w:rsid w:val="00DD4C2E"/>
    <w:rsid w:val="00DE2C8A"/>
    <w:rsid w:val="00DE2CAB"/>
    <w:rsid w:val="00DE5F5D"/>
    <w:rsid w:val="00DE7202"/>
    <w:rsid w:val="00DF0BA4"/>
    <w:rsid w:val="00DF2296"/>
    <w:rsid w:val="00DF28F0"/>
    <w:rsid w:val="00DF439A"/>
    <w:rsid w:val="00DF5B5A"/>
    <w:rsid w:val="00DF748A"/>
    <w:rsid w:val="00E01FD3"/>
    <w:rsid w:val="00E035BC"/>
    <w:rsid w:val="00E075FB"/>
    <w:rsid w:val="00E1097E"/>
    <w:rsid w:val="00E13090"/>
    <w:rsid w:val="00E140A2"/>
    <w:rsid w:val="00E179D5"/>
    <w:rsid w:val="00E20478"/>
    <w:rsid w:val="00E20A7F"/>
    <w:rsid w:val="00E20F9E"/>
    <w:rsid w:val="00E224B3"/>
    <w:rsid w:val="00E2430B"/>
    <w:rsid w:val="00E2550A"/>
    <w:rsid w:val="00E3331F"/>
    <w:rsid w:val="00E34419"/>
    <w:rsid w:val="00E34EDD"/>
    <w:rsid w:val="00E35463"/>
    <w:rsid w:val="00E35C55"/>
    <w:rsid w:val="00E36EAD"/>
    <w:rsid w:val="00E40680"/>
    <w:rsid w:val="00E44443"/>
    <w:rsid w:val="00E537C1"/>
    <w:rsid w:val="00E54210"/>
    <w:rsid w:val="00E55D1E"/>
    <w:rsid w:val="00E57B30"/>
    <w:rsid w:val="00E656E6"/>
    <w:rsid w:val="00E660BC"/>
    <w:rsid w:val="00E675D6"/>
    <w:rsid w:val="00E70B02"/>
    <w:rsid w:val="00E726F9"/>
    <w:rsid w:val="00E76F1C"/>
    <w:rsid w:val="00E77235"/>
    <w:rsid w:val="00E836DE"/>
    <w:rsid w:val="00E83D23"/>
    <w:rsid w:val="00E841A4"/>
    <w:rsid w:val="00E868C0"/>
    <w:rsid w:val="00E90488"/>
    <w:rsid w:val="00E91219"/>
    <w:rsid w:val="00E93901"/>
    <w:rsid w:val="00E94FCC"/>
    <w:rsid w:val="00E97ABF"/>
    <w:rsid w:val="00EA1A90"/>
    <w:rsid w:val="00EA2671"/>
    <w:rsid w:val="00EA36B7"/>
    <w:rsid w:val="00EA75FC"/>
    <w:rsid w:val="00EB3C19"/>
    <w:rsid w:val="00EC0FC8"/>
    <w:rsid w:val="00EC21B6"/>
    <w:rsid w:val="00EC2AAE"/>
    <w:rsid w:val="00EC4C8B"/>
    <w:rsid w:val="00EC72B7"/>
    <w:rsid w:val="00ED75B9"/>
    <w:rsid w:val="00ED7C4C"/>
    <w:rsid w:val="00EE0BE1"/>
    <w:rsid w:val="00EE0E10"/>
    <w:rsid w:val="00EE4215"/>
    <w:rsid w:val="00EE5320"/>
    <w:rsid w:val="00EF14BC"/>
    <w:rsid w:val="00EF3163"/>
    <w:rsid w:val="00EF5BE2"/>
    <w:rsid w:val="00EF7DE3"/>
    <w:rsid w:val="00F00A99"/>
    <w:rsid w:val="00F032E9"/>
    <w:rsid w:val="00F1330D"/>
    <w:rsid w:val="00F13C2A"/>
    <w:rsid w:val="00F169C3"/>
    <w:rsid w:val="00F20364"/>
    <w:rsid w:val="00F23DEA"/>
    <w:rsid w:val="00F36377"/>
    <w:rsid w:val="00F36551"/>
    <w:rsid w:val="00F40CCA"/>
    <w:rsid w:val="00F418DA"/>
    <w:rsid w:val="00F51EB5"/>
    <w:rsid w:val="00F56F29"/>
    <w:rsid w:val="00F57A8B"/>
    <w:rsid w:val="00F61AD9"/>
    <w:rsid w:val="00F639A4"/>
    <w:rsid w:val="00F649D8"/>
    <w:rsid w:val="00F65377"/>
    <w:rsid w:val="00F65883"/>
    <w:rsid w:val="00F659DC"/>
    <w:rsid w:val="00F802BC"/>
    <w:rsid w:val="00F8119D"/>
    <w:rsid w:val="00F86E32"/>
    <w:rsid w:val="00F87487"/>
    <w:rsid w:val="00F97BCF"/>
    <w:rsid w:val="00FA077A"/>
    <w:rsid w:val="00FA4E38"/>
    <w:rsid w:val="00FA547F"/>
    <w:rsid w:val="00FB4A9B"/>
    <w:rsid w:val="00FB6CF6"/>
    <w:rsid w:val="00FC13A5"/>
    <w:rsid w:val="00FC6A62"/>
    <w:rsid w:val="00FD3C82"/>
    <w:rsid w:val="00FD58F7"/>
    <w:rsid w:val="00FE75AB"/>
    <w:rsid w:val="00FF0C89"/>
    <w:rsid w:val="00FF1893"/>
    <w:rsid w:val="00FF23F6"/>
    <w:rsid w:val="00FF35D2"/>
    <w:rsid w:val="00FF6328"/>
    <w:rsid w:val="01782211"/>
    <w:rsid w:val="019D66E6"/>
    <w:rsid w:val="03D55C45"/>
    <w:rsid w:val="04CA27CE"/>
    <w:rsid w:val="054A62B8"/>
    <w:rsid w:val="05D00CEF"/>
    <w:rsid w:val="061F106B"/>
    <w:rsid w:val="06381510"/>
    <w:rsid w:val="06B36BE8"/>
    <w:rsid w:val="06BE57FC"/>
    <w:rsid w:val="07FA6DC6"/>
    <w:rsid w:val="08DD59E6"/>
    <w:rsid w:val="09033C3F"/>
    <w:rsid w:val="096E7977"/>
    <w:rsid w:val="0A3B2C0A"/>
    <w:rsid w:val="0A960C93"/>
    <w:rsid w:val="0AF25BB2"/>
    <w:rsid w:val="0AFF3AFB"/>
    <w:rsid w:val="0B3F372B"/>
    <w:rsid w:val="0C6524D1"/>
    <w:rsid w:val="0DA90259"/>
    <w:rsid w:val="0DDA7B3C"/>
    <w:rsid w:val="0E4839DE"/>
    <w:rsid w:val="0EB419D1"/>
    <w:rsid w:val="0F524B12"/>
    <w:rsid w:val="0F56292E"/>
    <w:rsid w:val="0FFD7145"/>
    <w:rsid w:val="106B6698"/>
    <w:rsid w:val="108F4205"/>
    <w:rsid w:val="10F130C2"/>
    <w:rsid w:val="13724C5D"/>
    <w:rsid w:val="13884D49"/>
    <w:rsid w:val="143D7547"/>
    <w:rsid w:val="14A81B0C"/>
    <w:rsid w:val="14BF32E1"/>
    <w:rsid w:val="14C531C8"/>
    <w:rsid w:val="159740C4"/>
    <w:rsid w:val="15C35898"/>
    <w:rsid w:val="16055079"/>
    <w:rsid w:val="16504642"/>
    <w:rsid w:val="16B53140"/>
    <w:rsid w:val="16DE3674"/>
    <w:rsid w:val="172B408D"/>
    <w:rsid w:val="173B7C4D"/>
    <w:rsid w:val="17E90DD9"/>
    <w:rsid w:val="180F7859"/>
    <w:rsid w:val="181B7D04"/>
    <w:rsid w:val="19281C9D"/>
    <w:rsid w:val="196D5714"/>
    <w:rsid w:val="19D41F67"/>
    <w:rsid w:val="1A3464B0"/>
    <w:rsid w:val="1A505071"/>
    <w:rsid w:val="1A5B48DA"/>
    <w:rsid w:val="1B177D60"/>
    <w:rsid w:val="1B231C33"/>
    <w:rsid w:val="1B2B1C7F"/>
    <w:rsid w:val="1B32629A"/>
    <w:rsid w:val="1B731F53"/>
    <w:rsid w:val="1BA42674"/>
    <w:rsid w:val="1BC97652"/>
    <w:rsid w:val="1BD10F10"/>
    <w:rsid w:val="1C954926"/>
    <w:rsid w:val="1D7F699A"/>
    <w:rsid w:val="1D8F458A"/>
    <w:rsid w:val="1DB26189"/>
    <w:rsid w:val="1DFD1AEE"/>
    <w:rsid w:val="1E1230B1"/>
    <w:rsid w:val="1E1B0F39"/>
    <w:rsid w:val="1F0566AA"/>
    <w:rsid w:val="1F47325B"/>
    <w:rsid w:val="1F581509"/>
    <w:rsid w:val="1FBB5512"/>
    <w:rsid w:val="20335648"/>
    <w:rsid w:val="20A653CD"/>
    <w:rsid w:val="20CC21D3"/>
    <w:rsid w:val="214A0AEB"/>
    <w:rsid w:val="21501755"/>
    <w:rsid w:val="2179392D"/>
    <w:rsid w:val="21797D8F"/>
    <w:rsid w:val="21E430A3"/>
    <w:rsid w:val="22213C37"/>
    <w:rsid w:val="224E4DA3"/>
    <w:rsid w:val="229C74AB"/>
    <w:rsid w:val="237C19DC"/>
    <w:rsid w:val="241B4272"/>
    <w:rsid w:val="24433D42"/>
    <w:rsid w:val="25C42515"/>
    <w:rsid w:val="265A7F79"/>
    <w:rsid w:val="26900736"/>
    <w:rsid w:val="26BB404A"/>
    <w:rsid w:val="26FE7B8B"/>
    <w:rsid w:val="27A80389"/>
    <w:rsid w:val="27B33864"/>
    <w:rsid w:val="28AA2E4F"/>
    <w:rsid w:val="29947784"/>
    <w:rsid w:val="29E5249C"/>
    <w:rsid w:val="2A0B26CD"/>
    <w:rsid w:val="2A2846EB"/>
    <w:rsid w:val="2A62687A"/>
    <w:rsid w:val="2A715B5B"/>
    <w:rsid w:val="2A79508A"/>
    <w:rsid w:val="2B2C6BB4"/>
    <w:rsid w:val="2BC65E1C"/>
    <w:rsid w:val="2C1F2935"/>
    <w:rsid w:val="2C271762"/>
    <w:rsid w:val="2D1922FC"/>
    <w:rsid w:val="2E4B2134"/>
    <w:rsid w:val="2E8152D7"/>
    <w:rsid w:val="2F01611C"/>
    <w:rsid w:val="300E3978"/>
    <w:rsid w:val="305C0004"/>
    <w:rsid w:val="3074717E"/>
    <w:rsid w:val="30B20EB4"/>
    <w:rsid w:val="31474EF5"/>
    <w:rsid w:val="31504650"/>
    <w:rsid w:val="31D3660C"/>
    <w:rsid w:val="32172BA4"/>
    <w:rsid w:val="32213942"/>
    <w:rsid w:val="323E4606"/>
    <w:rsid w:val="32625F70"/>
    <w:rsid w:val="3295693C"/>
    <w:rsid w:val="32E52C75"/>
    <w:rsid w:val="32F62013"/>
    <w:rsid w:val="32F807FE"/>
    <w:rsid w:val="332317DA"/>
    <w:rsid w:val="336C760C"/>
    <w:rsid w:val="33757B9E"/>
    <w:rsid w:val="33E67EA2"/>
    <w:rsid w:val="349D0BAF"/>
    <w:rsid w:val="34EF629E"/>
    <w:rsid w:val="35202855"/>
    <w:rsid w:val="36485785"/>
    <w:rsid w:val="36991026"/>
    <w:rsid w:val="373C380F"/>
    <w:rsid w:val="374B13D5"/>
    <w:rsid w:val="380D157C"/>
    <w:rsid w:val="38A56CD7"/>
    <w:rsid w:val="39915E9D"/>
    <w:rsid w:val="39A5409B"/>
    <w:rsid w:val="39B06097"/>
    <w:rsid w:val="39F312D8"/>
    <w:rsid w:val="39FD1E00"/>
    <w:rsid w:val="3A484F82"/>
    <w:rsid w:val="3A530A96"/>
    <w:rsid w:val="3A581354"/>
    <w:rsid w:val="3A5819E1"/>
    <w:rsid w:val="3AA03494"/>
    <w:rsid w:val="3B345F1E"/>
    <w:rsid w:val="3B9F2F76"/>
    <w:rsid w:val="3C6508B9"/>
    <w:rsid w:val="3C7954BD"/>
    <w:rsid w:val="3C801FA1"/>
    <w:rsid w:val="3D5744AC"/>
    <w:rsid w:val="3D656985"/>
    <w:rsid w:val="3DB032D5"/>
    <w:rsid w:val="3DB91676"/>
    <w:rsid w:val="3E55523C"/>
    <w:rsid w:val="3F1C35C8"/>
    <w:rsid w:val="3FEC44F8"/>
    <w:rsid w:val="3FFD12E0"/>
    <w:rsid w:val="40796C88"/>
    <w:rsid w:val="40881B46"/>
    <w:rsid w:val="40DF6AFE"/>
    <w:rsid w:val="413961EC"/>
    <w:rsid w:val="41460F62"/>
    <w:rsid w:val="416B3D18"/>
    <w:rsid w:val="43190B7E"/>
    <w:rsid w:val="435E23AF"/>
    <w:rsid w:val="43E50F57"/>
    <w:rsid w:val="452B2855"/>
    <w:rsid w:val="455A2A83"/>
    <w:rsid w:val="45AE68E1"/>
    <w:rsid w:val="462F298D"/>
    <w:rsid w:val="467B4C1B"/>
    <w:rsid w:val="46C5742C"/>
    <w:rsid w:val="46F95CE2"/>
    <w:rsid w:val="470830C7"/>
    <w:rsid w:val="47253552"/>
    <w:rsid w:val="47600A74"/>
    <w:rsid w:val="487A0C2C"/>
    <w:rsid w:val="48873C63"/>
    <w:rsid w:val="489271F4"/>
    <w:rsid w:val="48FA7F00"/>
    <w:rsid w:val="4A4B37D2"/>
    <w:rsid w:val="4A831E01"/>
    <w:rsid w:val="4A897FA4"/>
    <w:rsid w:val="4AD84228"/>
    <w:rsid w:val="4AE233AE"/>
    <w:rsid w:val="4B0850ED"/>
    <w:rsid w:val="4B6C4FE0"/>
    <w:rsid w:val="4CC75633"/>
    <w:rsid w:val="4CDE4A89"/>
    <w:rsid w:val="4D42012A"/>
    <w:rsid w:val="4D43658F"/>
    <w:rsid w:val="4D5C7639"/>
    <w:rsid w:val="4E717F9B"/>
    <w:rsid w:val="4F5B43A4"/>
    <w:rsid w:val="4F8C3E1B"/>
    <w:rsid w:val="4FDD1C6A"/>
    <w:rsid w:val="501D0419"/>
    <w:rsid w:val="50290ECF"/>
    <w:rsid w:val="50667976"/>
    <w:rsid w:val="506D05D5"/>
    <w:rsid w:val="507A2C02"/>
    <w:rsid w:val="508C230F"/>
    <w:rsid w:val="508D6FC5"/>
    <w:rsid w:val="51234BE1"/>
    <w:rsid w:val="5207622E"/>
    <w:rsid w:val="53316850"/>
    <w:rsid w:val="53B565AF"/>
    <w:rsid w:val="53D56183"/>
    <w:rsid w:val="53D640E4"/>
    <w:rsid w:val="541F558F"/>
    <w:rsid w:val="54812188"/>
    <w:rsid w:val="559D753C"/>
    <w:rsid w:val="559F74D6"/>
    <w:rsid w:val="5643459C"/>
    <w:rsid w:val="56B33DAA"/>
    <w:rsid w:val="56E06A12"/>
    <w:rsid w:val="57B443DE"/>
    <w:rsid w:val="57DD3A9F"/>
    <w:rsid w:val="583869E1"/>
    <w:rsid w:val="5841100E"/>
    <w:rsid w:val="58871B4E"/>
    <w:rsid w:val="58EE46AF"/>
    <w:rsid w:val="59124437"/>
    <w:rsid w:val="599F0DEC"/>
    <w:rsid w:val="59DC663B"/>
    <w:rsid w:val="59DE790F"/>
    <w:rsid w:val="59E43A76"/>
    <w:rsid w:val="5A084EF8"/>
    <w:rsid w:val="5A186A47"/>
    <w:rsid w:val="5A1C4450"/>
    <w:rsid w:val="5A47537B"/>
    <w:rsid w:val="5A5E53DB"/>
    <w:rsid w:val="5AAD2DC6"/>
    <w:rsid w:val="5B002384"/>
    <w:rsid w:val="5B68621F"/>
    <w:rsid w:val="5B7613AA"/>
    <w:rsid w:val="5BA02F62"/>
    <w:rsid w:val="5C423AF4"/>
    <w:rsid w:val="5C6D4B54"/>
    <w:rsid w:val="5C8F32FD"/>
    <w:rsid w:val="5CD75095"/>
    <w:rsid w:val="5CDD3592"/>
    <w:rsid w:val="5D855357"/>
    <w:rsid w:val="5D953742"/>
    <w:rsid w:val="5D966123"/>
    <w:rsid w:val="5DDE6697"/>
    <w:rsid w:val="5E7B31A2"/>
    <w:rsid w:val="5E8418DD"/>
    <w:rsid w:val="5F62516E"/>
    <w:rsid w:val="60AC23B9"/>
    <w:rsid w:val="61D1725B"/>
    <w:rsid w:val="63117826"/>
    <w:rsid w:val="631D00D7"/>
    <w:rsid w:val="633679EE"/>
    <w:rsid w:val="63726FB0"/>
    <w:rsid w:val="63A43B02"/>
    <w:rsid w:val="642F0B2C"/>
    <w:rsid w:val="646C3B7B"/>
    <w:rsid w:val="651C6C1C"/>
    <w:rsid w:val="653615EA"/>
    <w:rsid w:val="662178CD"/>
    <w:rsid w:val="66483352"/>
    <w:rsid w:val="665D2F56"/>
    <w:rsid w:val="66A86A08"/>
    <w:rsid w:val="66C10C8C"/>
    <w:rsid w:val="671B4051"/>
    <w:rsid w:val="678E406B"/>
    <w:rsid w:val="67B10492"/>
    <w:rsid w:val="67CD0118"/>
    <w:rsid w:val="67DE4B2B"/>
    <w:rsid w:val="684C5B81"/>
    <w:rsid w:val="68882AB0"/>
    <w:rsid w:val="6A4E1EA2"/>
    <w:rsid w:val="6A720215"/>
    <w:rsid w:val="6A8C4A01"/>
    <w:rsid w:val="6AD11446"/>
    <w:rsid w:val="6AE44A3D"/>
    <w:rsid w:val="6B3F161B"/>
    <w:rsid w:val="6B407384"/>
    <w:rsid w:val="6B767EB0"/>
    <w:rsid w:val="6C6F6A05"/>
    <w:rsid w:val="6C717652"/>
    <w:rsid w:val="6C7C6AC3"/>
    <w:rsid w:val="6CDC3858"/>
    <w:rsid w:val="6D3F2F32"/>
    <w:rsid w:val="6D772163"/>
    <w:rsid w:val="6ECE7EE1"/>
    <w:rsid w:val="6F0E4D6F"/>
    <w:rsid w:val="6FF33AC2"/>
    <w:rsid w:val="70E07A94"/>
    <w:rsid w:val="713872CF"/>
    <w:rsid w:val="71700469"/>
    <w:rsid w:val="71995CFE"/>
    <w:rsid w:val="723B5C64"/>
    <w:rsid w:val="72BA3107"/>
    <w:rsid w:val="73296289"/>
    <w:rsid w:val="73550319"/>
    <w:rsid w:val="73885147"/>
    <w:rsid w:val="73E75FFE"/>
    <w:rsid w:val="748A617F"/>
    <w:rsid w:val="74FA30E8"/>
    <w:rsid w:val="765F39A7"/>
    <w:rsid w:val="766B227D"/>
    <w:rsid w:val="767B0D4C"/>
    <w:rsid w:val="77217771"/>
    <w:rsid w:val="7787520A"/>
    <w:rsid w:val="77D86E94"/>
    <w:rsid w:val="784D469C"/>
    <w:rsid w:val="789610D5"/>
    <w:rsid w:val="78B65555"/>
    <w:rsid w:val="79125D04"/>
    <w:rsid w:val="791C41DB"/>
    <w:rsid w:val="79255FCE"/>
    <w:rsid w:val="79427344"/>
    <w:rsid w:val="79773437"/>
    <w:rsid w:val="79BF3623"/>
    <w:rsid w:val="7A163121"/>
    <w:rsid w:val="7A4550AF"/>
    <w:rsid w:val="7A4D7740"/>
    <w:rsid w:val="7A6E692F"/>
    <w:rsid w:val="7AA93005"/>
    <w:rsid w:val="7ABD791D"/>
    <w:rsid w:val="7B474360"/>
    <w:rsid w:val="7B4F3291"/>
    <w:rsid w:val="7B6B3254"/>
    <w:rsid w:val="7CD36B81"/>
    <w:rsid w:val="7D5253C1"/>
    <w:rsid w:val="7DEE48AC"/>
    <w:rsid w:val="7E492186"/>
    <w:rsid w:val="7F4478AC"/>
    <w:rsid w:val="7FBC4CF5"/>
    <w:rsid w:val="7FEC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70D19"/>
  <w15:docId w15:val="{1440EED6-F63E-4668-B6E2-AA7C91B7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/>
      <w:sz w:val="22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60"/>
      </w:tabs>
      <w:spacing w:before="220" w:after="220" w:line="280" w:lineRule="atLeast"/>
      <w:outlineLvl w:val="0"/>
    </w:pPr>
    <w:rPr>
      <w:rFonts w:ascii="Arial Narrow" w:hAnsi="Arial Narrow" w:cs="Arial"/>
      <w:b/>
      <w:bCs/>
      <w:spacing w:val="-10"/>
      <w:kern w:val="28"/>
      <w:sz w:val="28"/>
      <w:szCs w:val="20"/>
    </w:rPr>
  </w:style>
  <w:style w:type="paragraph" w:styleId="2">
    <w:name w:val="heading 2"/>
    <w:basedOn w:val="1"/>
    <w:next w:val="BodyText12"/>
    <w:qFormat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paragraph" w:styleId="3">
    <w:name w:val="heading 3"/>
    <w:basedOn w:val="2"/>
    <w:next w:val="BodyText123"/>
    <w:qFormat/>
    <w:pPr>
      <w:numPr>
        <w:ilvl w:val="2"/>
      </w:numPr>
      <w:spacing w:before="300" w:after="80" w:line="220" w:lineRule="exact"/>
      <w:outlineLvl w:val="2"/>
    </w:pPr>
    <w:rPr>
      <w:b w:val="0"/>
      <w:bCs/>
      <w:sz w:val="22"/>
      <w:szCs w:val="27"/>
    </w:rPr>
  </w:style>
  <w:style w:type="paragraph" w:styleId="4">
    <w:name w:val="heading 4"/>
    <w:basedOn w:val="3"/>
    <w:next w:val="BodyText1234"/>
    <w:qFormat/>
    <w:pPr>
      <w:outlineLvl w:val="3"/>
    </w:pPr>
    <w:rPr>
      <w:bCs w:val="0"/>
      <w:sz w:val="20"/>
      <w:szCs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 Black" w:hAnsi="Arial Black" w:cs="Helvetica"/>
      <w:b/>
      <w:bCs/>
      <w:sz w:val="28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Cs w:val="20"/>
      <w:lang w:eastAsia="zh-CN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0"/>
      <w:lang w:eastAsia="zh-CN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sz w:val="24"/>
      <w:szCs w:val="20"/>
      <w:lang w:eastAsia="zh-CN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  <w:szCs w:val="20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after="220" w:line="220" w:lineRule="atLeast"/>
      <w:jc w:val="both"/>
    </w:pPr>
    <w:rPr>
      <w:rFonts w:cs="Helvetica"/>
      <w:szCs w:val="20"/>
    </w:rPr>
  </w:style>
  <w:style w:type="paragraph" w:customStyle="1" w:styleId="BodyText12">
    <w:name w:val="Body Text 1.2."/>
    <w:basedOn w:val="a0"/>
    <w:qFormat/>
    <w:pPr>
      <w:ind w:left="720"/>
    </w:pPr>
  </w:style>
  <w:style w:type="paragraph" w:customStyle="1" w:styleId="BodyText123">
    <w:name w:val="Body Text 1.2.3."/>
    <w:basedOn w:val="a"/>
    <w:qFormat/>
    <w:pPr>
      <w:spacing w:after="120" w:line="180" w:lineRule="atLeast"/>
      <w:ind w:left="1224"/>
      <w:jc w:val="both"/>
    </w:pPr>
    <w:rPr>
      <w:rFonts w:cs="Helvetica"/>
      <w:szCs w:val="20"/>
    </w:rPr>
  </w:style>
  <w:style w:type="paragraph" w:customStyle="1" w:styleId="BodyText1234">
    <w:name w:val="Body Text 1.2.3.4."/>
    <w:basedOn w:val="BodyText123"/>
    <w:qFormat/>
    <w:pPr>
      <w:ind w:left="1728"/>
    </w:pPr>
  </w:style>
  <w:style w:type="paragraph" w:styleId="TOC7">
    <w:name w:val="toc 7"/>
    <w:basedOn w:val="a"/>
    <w:next w:val="a"/>
    <w:semiHidden/>
    <w:qFormat/>
    <w:pPr>
      <w:ind w:left="1320"/>
    </w:pPr>
    <w:rPr>
      <w:rFonts w:ascii="Times New Roman" w:hAnsi="Times New Roman"/>
      <w:sz w:val="18"/>
      <w:szCs w:val="18"/>
    </w:rPr>
  </w:style>
  <w:style w:type="paragraph" w:styleId="a5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spacing w:after="120"/>
      <w:ind w:leftChars="200" w:left="420"/>
    </w:pPr>
  </w:style>
  <w:style w:type="paragraph" w:styleId="a8">
    <w:name w:val="Block Text"/>
    <w:basedOn w:val="a"/>
    <w:qFormat/>
    <w:pPr>
      <w:spacing w:after="120"/>
      <w:ind w:leftChars="700" w:left="1440" w:rightChars="700" w:right="1440"/>
    </w:pPr>
  </w:style>
  <w:style w:type="paragraph" w:styleId="TOC5">
    <w:name w:val="toc 5"/>
    <w:basedOn w:val="a"/>
    <w:next w:val="a"/>
    <w:semiHidden/>
    <w:qFormat/>
    <w:pPr>
      <w:ind w:left="880"/>
    </w:pPr>
    <w:rPr>
      <w:rFonts w:ascii="Times New Roman" w:hAnsi="Times New Roman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TOC8">
    <w:name w:val="toc 8"/>
    <w:basedOn w:val="a"/>
    <w:next w:val="a"/>
    <w:semiHidden/>
    <w:qFormat/>
    <w:pPr>
      <w:ind w:left="1540"/>
    </w:pPr>
    <w:rPr>
      <w:rFonts w:ascii="Times New Roman" w:hAnsi="Times New Roman"/>
      <w:sz w:val="18"/>
      <w:szCs w:val="18"/>
    </w:rPr>
  </w:style>
  <w:style w:type="paragraph" w:styleId="a9">
    <w:name w:val="Date"/>
    <w:basedOn w:val="a"/>
    <w:next w:val="a"/>
    <w:qFormat/>
    <w:pPr>
      <w:widowControl w:val="0"/>
      <w:jc w:val="both"/>
    </w:pPr>
    <w:rPr>
      <w:rFonts w:ascii="Times New Roman" w:hAnsi="Times New Roman"/>
      <w:kern w:val="2"/>
      <w:sz w:val="21"/>
      <w:lang w:eastAsia="zh-CN"/>
    </w:rPr>
  </w:style>
  <w:style w:type="paragraph" w:styleId="aa">
    <w:name w:val="Balloon Text"/>
    <w:basedOn w:val="a"/>
    <w:semiHidden/>
    <w:qFormat/>
    <w:rPr>
      <w:sz w:val="16"/>
      <w:szCs w:val="16"/>
    </w:rPr>
  </w:style>
  <w:style w:type="paragraph" w:styleId="ab">
    <w:name w:val="footer"/>
    <w:basedOn w:val="a"/>
    <w:qFormat/>
    <w:pPr>
      <w:tabs>
        <w:tab w:val="center" w:pos="4320"/>
        <w:tab w:val="right" w:pos="8640"/>
      </w:tabs>
    </w:pPr>
    <w:rPr>
      <w:sz w:val="20"/>
      <w:szCs w:val="20"/>
    </w:rPr>
  </w:style>
  <w:style w:type="paragraph" w:styleId="ac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TOC3"/>
    <w:next w:val="a"/>
    <w:semiHidden/>
    <w:qFormat/>
    <w:pPr>
      <w:ind w:left="660"/>
    </w:pPr>
    <w:rPr>
      <w:i w:val="0"/>
      <w:iCs w:val="0"/>
      <w:sz w:val="18"/>
      <w:szCs w:val="18"/>
    </w:rPr>
  </w:style>
  <w:style w:type="paragraph" w:styleId="ad">
    <w:name w:val="List"/>
    <w:basedOn w:val="a0"/>
    <w:qFormat/>
    <w:pPr>
      <w:ind w:left="1440" w:hanging="360"/>
    </w:pPr>
  </w:style>
  <w:style w:type="paragraph" w:styleId="ae">
    <w:name w:val="footnote text"/>
    <w:basedOn w:val="a"/>
    <w:semiHidden/>
    <w:qFormat/>
    <w:rPr>
      <w:rFonts w:ascii="Times New Roman" w:hAnsi="Times New Roman"/>
      <w:sz w:val="24"/>
      <w:szCs w:val="20"/>
      <w:lang w:eastAsia="zh-CN"/>
    </w:rPr>
  </w:style>
  <w:style w:type="paragraph" w:styleId="TOC6">
    <w:name w:val="toc 6"/>
    <w:basedOn w:val="a"/>
    <w:next w:val="a"/>
    <w:semiHidden/>
    <w:qFormat/>
    <w:pPr>
      <w:ind w:left="1100"/>
    </w:pPr>
    <w:rPr>
      <w:rFonts w:ascii="Times New Roman" w:hAnsi="Times New Roman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20"/>
    </w:pPr>
    <w:rPr>
      <w:rFonts w:ascii="Times New Roman" w:hAnsi="Times New Roman"/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760"/>
    </w:pPr>
    <w:rPr>
      <w:rFonts w:ascii="Times New Roman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table" w:styleId="af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1"/>
    <w:qFormat/>
  </w:style>
  <w:style w:type="character" w:styleId="af1">
    <w:name w:val="FollowedHyperlink"/>
    <w:basedOn w:val="a1"/>
    <w:qFormat/>
    <w:rPr>
      <w:color w:val="800080"/>
      <w:u w:val="single"/>
    </w:rPr>
  </w:style>
  <w:style w:type="character" w:styleId="af2">
    <w:name w:val="Hyperlink"/>
    <w:basedOn w:val="a1"/>
    <w:uiPriority w:val="99"/>
    <w:qFormat/>
    <w:rPr>
      <w:rFonts w:ascii="Arial" w:hAnsi="Arial"/>
      <w:color w:val="0000FF"/>
      <w:u w:val="single"/>
    </w:rPr>
  </w:style>
  <w:style w:type="character" w:styleId="HTML1">
    <w:name w:val="HTML Code"/>
    <w:basedOn w:val="a1"/>
    <w:qFormat/>
    <w:rPr>
      <w:rFonts w:ascii="Courier New" w:eastAsia="Courier New" w:hAnsi="Courier New" w:cs="Courier New"/>
      <w:sz w:val="20"/>
      <w:szCs w:val="20"/>
    </w:rPr>
  </w:style>
  <w:style w:type="paragraph" w:customStyle="1" w:styleId="Bullets">
    <w:name w:val="Bullets"/>
    <w:basedOn w:val="ad"/>
    <w:qFormat/>
    <w:pPr>
      <w:numPr>
        <w:numId w:val="2"/>
      </w:numPr>
    </w:pPr>
  </w:style>
  <w:style w:type="paragraph" w:customStyle="1" w:styleId="Numbers">
    <w:name w:val="Numbers"/>
    <w:basedOn w:val="Bullets"/>
    <w:qFormat/>
    <w:pPr>
      <w:numPr>
        <w:numId w:val="3"/>
      </w:numPr>
    </w:pPr>
  </w:style>
  <w:style w:type="paragraph" w:customStyle="1" w:styleId="ReturnAddress">
    <w:name w:val="Return Address"/>
    <w:basedOn w:val="a"/>
    <w:qFormat/>
    <w:pPr>
      <w:keepLines/>
      <w:framePr w:w="2160" w:h="1200" w:wrap="notBeside" w:vAnchor="page" w:hAnchor="page" w:x="9241" w:y="673" w:anchorLock="1"/>
      <w:spacing w:line="220" w:lineRule="atLeast"/>
    </w:pPr>
    <w:rPr>
      <w:sz w:val="16"/>
      <w:szCs w:val="20"/>
    </w:rPr>
  </w:style>
  <w:style w:type="paragraph" w:customStyle="1" w:styleId="CompanyName">
    <w:name w:val="Company Name"/>
    <w:basedOn w:val="a"/>
    <w:qFormat/>
    <w:pPr>
      <w:keepNext/>
      <w:keepLines/>
      <w:spacing w:line="220" w:lineRule="atLeast"/>
      <w:ind w:left="1080"/>
    </w:pPr>
    <w:rPr>
      <w:spacing w:val="-30"/>
      <w:kern w:val="28"/>
      <w:sz w:val="60"/>
      <w:szCs w:val="20"/>
    </w:rPr>
  </w:style>
  <w:style w:type="paragraph" w:customStyle="1" w:styleId="TitleCover">
    <w:name w:val="Title Cover"/>
    <w:basedOn w:val="a"/>
    <w:next w:val="a"/>
    <w:qFormat/>
    <w:pPr>
      <w:keepNext/>
      <w:keepLines/>
      <w:spacing w:before="1800" w:line="240" w:lineRule="atLeast"/>
      <w:ind w:left="1080"/>
    </w:pPr>
    <w:rPr>
      <w:b/>
      <w:spacing w:val="-48"/>
      <w:kern w:val="28"/>
      <w:sz w:val="72"/>
      <w:szCs w:val="20"/>
    </w:rPr>
  </w:style>
  <w:style w:type="character" w:customStyle="1" w:styleId="Code">
    <w:name w:val="Code"/>
    <w:basedOn w:val="HTML1"/>
    <w:qFormat/>
    <w:rPr>
      <w:rFonts w:ascii="Courier" w:eastAsia="Courier New" w:hAnsi="Courier" w:cs="Arial"/>
      <w:color w:val="008000"/>
      <w:sz w:val="20"/>
      <w:szCs w:val="24"/>
    </w:rPr>
  </w:style>
  <w:style w:type="character" w:customStyle="1" w:styleId="BodyTextChar">
    <w:name w:val="Body Text Char"/>
    <w:basedOn w:val="a1"/>
    <w:qFormat/>
    <w:rPr>
      <w:rFonts w:ascii="Arial" w:hAnsi="Arial" w:cs="Helvetica"/>
      <w:sz w:val="22"/>
      <w:lang w:val="en-US" w:eastAsia="en-US" w:bidi="ar-SA"/>
    </w:rPr>
  </w:style>
  <w:style w:type="paragraph" w:customStyle="1" w:styleId="Instructions">
    <w:name w:val="Instructions"/>
    <w:basedOn w:val="a0"/>
    <w:qFormat/>
    <w:rPr>
      <w:rFonts w:ascii="Times New Roman" w:hAnsi="Times New Roman" w:cs="Times New Roman"/>
      <w:i/>
    </w:rPr>
  </w:style>
  <w:style w:type="paragraph" w:customStyle="1" w:styleId="History">
    <w:name w:val="History"/>
    <w:basedOn w:val="a"/>
    <w:qFormat/>
    <w:rPr>
      <w:rFonts w:ascii="Arial Narrow" w:hAnsi="Arial Narrow"/>
      <w:sz w:val="20"/>
      <w:szCs w:val="20"/>
    </w:rPr>
  </w:style>
  <w:style w:type="character" w:customStyle="1" w:styleId="QMSID">
    <w:name w:val="QMS ID"/>
    <w:basedOn w:val="a1"/>
    <w:qFormat/>
    <w:rPr>
      <w:i/>
      <w:caps/>
      <w:szCs w:val="22"/>
    </w:rPr>
  </w:style>
  <w:style w:type="character" w:customStyle="1" w:styleId="BodyTextChar1">
    <w:name w:val="Body Text Char1"/>
    <w:basedOn w:val="a1"/>
    <w:qFormat/>
    <w:rPr>
      <w:rFonts w:ascii="Arial" w:eastAsia="宋体" w:hAnsi="Arial" w:cs="Helvetica"/>
      <w:sz w:val="22"/>
      <w:lang w:val="en-US" w:eastAsia="en-US" w:bidi="ar-SA"/>
    </w:rPr>
  </w:style>
  <w:style w:type="paragraph" w:customStyle="1" w:styleId="NormalBull1">
    <w:name w:val="NormalBull1"/>
    <w:basedOn w:val="a"/>
    <w:qFormat/>
    <w:pPr>
      <w:tabs>
        <w:tab w:val="left" w:pos="360"/>
      </w:tabs>
      <w:ind w:left="360" w:hanging="360"/>
    </w:pPr>
    <w:rPr>
      <w:rFonts w:ascii="Times New Roman" w:hAnsi="Times New Roman"/>
      <w:sz w:val="24"/>
      <w:szCs w:val="20"/>
      <w:lang w:eastAsia="zh-CN"/>
    </w:rPr>
  </w:style>
  <w:style w:type="paragraph" w:customStyle="1" w:styleId="StyleHeading1Justified">
    <w:name w:val="Style Heading 1 + Justified"/>
    <w:basedOn w:val="1"/>
    <w:qFormat/>
    <w:pPr>
      <w:keepLines w:val="0"/>
      <w:tabs>
        <w:tab w:val="clear" w:pos="360"/>
      </w:tabs>
      <w:spacing w:before="240" w:after="240" w:line="240" w:lineRule="auto"/>
      <w:jc w:val="both"/>
    </w:pPr>
    <w:rPr>
      <w:rFonts w:ascii="Arial" w:hAnsi="Arial" w:cs="宋体"/>
      <w:spacing w:val="0"/>
      <w:lang w:eastAsia="zh-CN"/>
    </w:rPr>
  </w:style>
  <w:style w:type="paragraph" w:customStyle="1" w:styleId="Style1">
    <w:name w:val="Style1"/>
    <w:basedOn w:val="a8"/>
    <w:qFormat/>
    <w:pPr>
      <w:numPr>
        <w:numId w:val="4"/>
      </w:numPr>
    </w:pPr>
  </w:style>
  <w:style w:type="paragraph" w:customStyle="1" w:styleId="Blocklabel">
    <w:name w:val="Block label"/>
    <w:basedOn w:val="a"/>
    <w:next w:val="a"/>
    <w:qFormat/>
    <w:pPr>
      <w:keepNext/>
      <w:numPr>
        <w:numId w:val="5"/>
      </w:numPr>
      <w:spacing w:before="60" w:after="60"/>
    </w:pPr>
    <w:rPr>
      <w:rFonts w:ascii="Times New Roman" w:hAnsi="Times New Roman"/>
      <w:b/>
      <w:szCs w:val="20"/>
      <w:lang w:eastAsia="zh-CN"/>
    </w:rPr>
  </w:style>
  <w:style w:type="paragraph" w:customStyle="1" w:styleId="InfoBlue">
    <w:name w:val="InfoBlue"/>
    <w:basedOn w:val="a"/>
    <w:next w:val="a0"/>
    <w:qFormat/>
    <w:pPr>
      <w:widowControl w:val="0"/>
      <w:spacing w:after="120"/>
    </w:pPr>
    <w:rPr>
      <w:rFonts w:cs="Arial"/>
      <w:sz w:val="21"/>
      <w:szCs w:val="21"/>
      <w:lang w:eastAsia="zh-CN"/>
    </w:rPr>
  </w:style>
  <w:style w:type="paragraph" w:customStyle="1" w:styleId="40address">
    <w:name w:val="40 address"/>
    <w:basedOn w:val="a"/>
    <w:qFormat/>
    <w:pPr>
      <w:spacing w:after="180"/>
    </w:pPr>
    <w:rPr>
      <w:rFonts w:ascii="Palatino" w:hAnsi="Palatino"/>
      <w:sz w:val="24"/>
      <w:szCs w:val="20"/>
      <w:lang w:eastAsia="zh-CN"/>
    </w:rPr>
  </w:style>
  <w:style w:type="paragraph" w:customStyle="1" w:styleId="TableHeading">
    <w:name w:val="Table Heading"/>
    <w:basedOn w:val="a"/>
    <w:qFormat/>
    <w:pPr>
      <w:keepNext/>
      <w:overflowPunct w:val="0"/>
      <w:autoSpaceDE w:val="0"/>
      <w:autoSpaceDN w:val="0"/>
      <w:adjustRightInd w:val="0"/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a"/>
    <w:qFormat/>
    <w:pPr>
      <w:overflowPunct w:val="0"/>
      <w:autoSpaceDE w:val="0"/>
      <w:autoSpaceDN w:val="0"/>
      <w:adjustRightInd w:val="0"/>
      <w:spacing w:before="40"/>
      <w:textAlignment w:val="baseline"/>
    </w:pPr>
    <w:rPr>
      <w:sz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spacing w:val="0"/>
      <w:kern w:val="0"/>
      <w:szCs w:val="28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a4">
    <w:name w:val="正文文本 字符"/>
    <w:link w:val="a0"/>
    <w:qFormat/>
    <w:rPr>
      <w:rFonts w:ascii="Arial" w:hAnsi="Arial" w:cs="Helvetica"/>
      <w:sz w:val="22"/>
      <w:lang w:eastAsia="en-US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  <w:style w:type="character" w:customStyle="1" w:styleId="HTML0">
    <w:name w:val="HTML 预设格式 字符"/>
    <w:basedOn w:val="a1"/>
    <w:link w:val="HTML"/>
    <w:uiPriority w:val="99"/>
    <w:rPr>
      <w:rFonts w:ascii="Courier New" w:eastAsia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Standard\SQMS\Template\SQMS%20Word%20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86894E-D5F8-44F1-BCB4-94988995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SQMS Word Template.dot</Template>
  <TotalTime>17</TotalTime>
  <Pages>28</Pages>
  <Words>4787</Words>
  <Characters>27291</Characters>
  <Application>Microsoft Office Word</Application>
  <DocSecurity>0</DocSecurity>
  <Lines>227</Lines>
  <Paragraphs>64</Paragraphs>
  <ScaleCrop>false</ScaleCrop>
  <Company>Suzsoft Company Limited</Company>
  <LinksUpToDate>false</LinksUpToDate>
  <CharactersWithSpaces>32014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Report-CN</dc:title>
  <dc:creator>EPG</dc:creator>
  <cp:lastModifiedBy>yuan airry</cp:lastModifiedBy>
  <cp:revision>362</cp:revision>
  <cp:lastPrinted>2012-07-19T13:17:00Z</cp:lastPrinted>
  <dcterms:created xsi:type="dcterms:W3CDTF">2019-11-25T02:21:00Z</dcterms:created>
  <dcterms:modified xsi:type="dcterms:W3CDTF">2019-12-11T13:12:00Z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