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26CC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A33BB19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D9D9FC0" w14:textId="77777777" w:rsidR="001153AD" w:rsidRPr="00087D1E" w:rsidRDefault="001153AD">
      <w:pPr>
        <w:rPr>
          <w:rFonts w:ascii="微软雅黑" w:eastAsia="微软雅黑" w:hAnsi="微软雅黑"/>
        </w:rPr>
      </w:pPr>
    </w:p>
    <w:p w14:paraId="7306514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4690A6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CC0E3C3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6738B3B" w14:textId="78FF45A9" w:rsidR="00087D1E" w:rsidRPr="00087D1E" w:rsidRDefault="00087D1E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proofErr w:type="gramStart"/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融创</w:t>
      </w:r>
      <w:r w:rsidR="004E674D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示范区</w:t>
      </w:r>
      <w:proofErr w:type="gramEnd"/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系统</w:t>
      </w:r>
    </w:p>
    <w:p w14:paraId="50D13805" w14:textId="0791FBBF" w:rsidR="00087D1E" w:rsidRPr="00087D1E" w:rsidRDefault="00087D1E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BPM接口</w:t>
      </w:r>
    </w:p>
    <w:p w14:paraId="6EEEA194" w14:textId="32CBD5AE" w:rsidR="001153AD" w:rsidRPr="00087D1E" w:rsidRDefault="000769AE">
      <w:pPr>
        <w:pStyle w:val="5"/>
        <w:rPr>
          <w:rStyle w:val="BodyTextChar"/>
          <w:rFonts w:ascii="微软雅黑" w:eastAsia="微软雅黑" w:hAnsi="微软雅黑" w:cs="Times New Roman"/>
          <w:sz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测试报告</w:t>
      </w:r>
    </w:p>
    <w:p w14:paraId="53B9A0A1" w14:textId="77777777" w:rsidR="001153AD" w:rsidRPr="00087D1E" w:rsidRDefault="001153AD">
      <w:pPr>
        <w:jc w:val="center"/>
        <w:rPr>
          <w:rFonts w:ascii="微软雅黑" w:eastAsia="微软雅黑" w:hAnsi="微软雅黑"/>
          <w:b/>
          <w:bCs/>
          <w:color w:val="0000FF"/>
          <w:sz w:val="40"/>
          <w:szCs w:val="40"/>
          <w:lang w:eastAsia="zh-CN"/>
        </w:rPr>
      </w:pPr>
    </w:p>
    <w:p w14:paraId="13540FB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7E00F5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9B8CDB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1B8311B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63C180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A719489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25C322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5FBADC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345541A" w14:textId="77777777" w:rsidR="001153AD" w:rsidRPr="00087D1E" w:rsidRDefault="001153AD">
      <w:pPr>
        <w:rPr>
          <w:rFonts w:ascii="微软雅黑" w:eastAsia="微软雅黑" w:hAnsi="微软雅黑"/>
        </w:rPr>
      </w:pPr>
      <w:bookmarkStart w:id="0" w:name="_Toc63844123"/>
    </w:p>
    <w:p w14:paraId="55B84083" w14:textId="77777777" w:rsidR="001153AD" w:rsidRPr="00087D1E" w:rsidRDefault="001153AD">
      <w:pPr>
        <w:rPr>
          <w:rFonts w:ascii="微软雅黑" w:eastAsia="微软雅黑" w:hAnsi="微软雅黑"/>
        </w:rPr>
      </w:pPr>
    </w:p>
    <w:p w14:paraId="188FBDFB" w14:textId="19B11CCB" w:rsidR="001153AD" w:rsidRPr="00087D1E" w:rsidRDefault="001153AD">
      <w:pPr>
        <w:rPr>
          <w:rFonts w:ascii="微软雅黑" w:eastAsia="微软雅黑" w:hAnsi="微软雅黑"/>
        </w:rPr>
      </w:pPr>
    </w:p>
    <w:p w14:paraId="3AAA60BA" w14:textId="77777777" w:rsidR="00087D1E" w:rsidRPr="00087D1E" w:rsidRDefault="00087D1E">
      <w:pPr>
        <w:rPr>
          <w:rFonts w:ascii="微软雅黑" w:eastAsia="微软雅黑" w:hAnsi="微软雅黑"/>
        </w:rPr>
      </w:pPr>
    </w:p>
    <w:p w14:paraId="5D77F83C" w14:textId="582C08DB" w:rsidR="00087D1E" w:rsidRDefault="00087D1E" w:rsidP="00087D1E">
      <w:pPr>
        <w:jc w:val="center"/>
        <w:rPr>
          <w:rFonts w:ascii="微软雅黑" w:eastAsia="微软雅黑" w:hAnsi="微软雅黑"/>
          <w:b/>
          <w:lang w:eastAsia="zh-CN"/>
        </w:rPr>
      </w:pPr>
      <w:r w:rsidRPr="00087D1E">
        <w:rPr>
          <w:rFonts w:ascii="微软雅黑" w:eastAsia="微软雅黑" w:hAnsi="微软雅黑"/>
          <w:b/>
          <w:lang w:eastAsia="zh-CN"/>
        </w:rPr>
        <w:t>2019</w:t>
      </w:r>
      <w:r w:rsidRPr="00087D1E">
        <w:rPr>
          <w:rFonts w:ascii="微软雅黑" w:eastAsia="微软雅黑" w:hAnsi="微软雅黑" w:hint="eastAsia"/>
          <w:b/>
          <w:lang w:eastAsia="zh-CN"/>
        </w:rPr>
        <w:t>年1</w:t>
      </w:r>
      <w:r w:rsidR="004E674D">
        <w:rPr>
          <w:rFonts w:ascii="微软雅黑" w:eastAsia="微软雅黑" w:hAnsi="微软雅黑"/>
          <w:b/>
          <w:lang w:eastAsia="zh-CN"/>
        </w:rPr>
        <w:t>1</w:t>
      </w:r>
      <w:r w:rsidRPr="00087D1E">
        <w:rPr>
          <w:rFonts w:ascii="微软雅黑" w:eastAsia="微软雅黑" w:hAnsi="微软雅黑" w:hint="eastAsia"/>
          <w:b/>
          <w:lang w:eastAsia="zh-CN"/>
        </w:rPr>
        <w:t>月</w:t>
      </w:r>
    </w:p>
    <w:p w14:paraId="7ADEBA7A" w14:textId="77777777" w:rsidR="00087D1E" w:rsidRDefault="00087D1E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br w:type="page"/>
      </w:r>
    </w:p>
    <w:p w14:paraId="225F1202" w14:textId="77777777" w:rsidR="001153AD" w:rsidRPr="00087D1E" w:rsidRDefault="001153AD" w:rsidP="00087D1E">
      <w:pPr>
        <w:jc w:val="center"/>
        <w:rPr>
          <w:rFonts w:ascii="微软雅黑" w:eastAsia="微软雅黑" w:hAnsi="微软雅黑"/>
          <w:b/>
          <w:lang w:eastAsia="zh-CN"/>
        </w:rPr>
      </w:pPr>
    </w:p>
    <w:bookmarkEnd w:id="0"/>
    <w:p w14:paraId="5E7AFC86" w14:textId="77777777" w:rsidR="001153AD" w:rsidRPr="00087D1E" w:rsidRDefault="000769AE">
      <w:pPr>
        <w:tabs>
          <w:tab w:val="left" w:pos="2244"/>
          <w:tab w:val="left" w:pos="2431"/>
        </w:tabs>
        <w:jc w:val="center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087D1E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修订历史</w:t>
      </w:r>
    </w:p>
    <w:p w14:paraId="2F367BA5" w14:textId="77777777" w:rsidR="001153AD" w:rsidRPr="00087D1E" w:rsidRDefault="001153AD">
      <w:pPr>
        <w:rPr>
          <w:rFonts w:ascii="微软雅黑" w:eastAsia="微软雅黑" w:hAnsi="微软雅黑"/>
          <w:b/>
        </w:rPr>
      </w:pPr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71"/>
        <w:gridCol w:w="2057"/>
        <w:gridCol w:w="4242"/>
      </w:tblGrid>
      <w:tr w:rsidR="001153AD" w:rsidRPr="00087D1E" w14:paraId="5E28F9BB" w14:textId="77777777">
        <w:trPr>
          <w:trHeight w:val="397"/>
          <w:tblHeader/>
        </w:trPr>
        <w:tc>
          <w:tcPr>
            <w:tcW w:w="1050" w:type="dxa"/>
            <w:shd w:val="clear" w:color="auto" w:fill="8DB3E2"/>
            <w:vAlign w:val="center"/>
          </w:tcPr>
          <w:p w14:paraId="5832300C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471" w:type="dxa"/>
            <w:shd w:val="clear" w:color="auto" w:fill="8DB3E2"/>
            <w:vAlign w:val="center"/>
          </w:tcPr>
          <w:p w14:paraId="186A24AA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057" w:type="dxa"/>
            <w:shd w:val="clear" w:color="auto" w:fill="8DB3E2"/>
            <w:vAlign w:val="center"/>
          </w:tcPr>
          <w:p w14:paraId="3B0D3B3D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4242" w:type="dxa"/>
            <w:shd w:val="clear" w:color="auto" w:fill="8DB3E2"/>
            <w:vAlign w:val="center"/>
          </w:tcPr>
          <w:p w14:paraId="05A676D2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修订原因</w:t>
            </w:r>
          </w:p>
        </w:tc>
      </w:tr>
      <w:tr w:rsidR="001153AD" w:rsidRPr="00087D1E" w14:paraId="0E47C139" w14:textId="77777777">
        <w:trPr>
          <w:trHeight w:val="340"/>
        </w:trPr>
        <w:tc>
          <w:tcPr>
            <w:tcW w:w="1050" w:type="dxa"/>
            <w:vAlign w:val="center"/>
          </w:tcPr>
          <w:p w14:paraId="6501518C" w14:textId="2A130CC9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.01</w:t>
            </w:r>
          </w:p>
        </w:tc>
        <w:tc>
          <w:tcPr>
            <w:tcW w:w="1471" w:type="dxa"/>
            <w:vAlign w:val="center"/>
          </w:tcPr>
          <w:p w14:paraId="7EA26729" w14:textId="6B0E8E44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019.11.24</w:t>
            </w:r>
          </w:p>
        </w:tc>
        <w:tc>
          <w:tcPr>
            <w:tcW w:w="2057" w:type="dxa"/>
            <w:vAlign w:val="center"/>
          </w:tcPr>
          <w:p w14:paraId="375C810A" w14:textId="2874A5CA" w:rsidR="001153AD" w:rsidRPr="00087D1E" w:rsidRDefault="00D12FA8" w:rsidP="00D12FA8">
            <w:pPr>
              <w:pStyle w:val="History"/>
              <w:ind w:firstLineChars="300" w:firstLine="630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李梧桐</w:t>
            </w:r>
          </w:p>
        </w:tc>
        <w:tc>
          <w:tcPr>
            <w:tcW w:w="4242" w:type="dxa"/>
            <w:vAlign w:val="center"/>
          </w:tcPr>
          <w:p w14:paraId="72CF1AE5" w14:textId="1E08FD31" w:rsidR="001153AD" w:rsidRPr="00087D1E" w:rsidRDefault="00D12FA8">
            <w:pPr>
              <w:pStyle w:val="History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新建</w:t>
            </w:r>
          </w:p>
        </w:tc>
      </w:tr>
      <w:tr w:rsidR="001153AD" w:rsidRPr="00087D1E" w14:paraId="7328F3E3" w14:textId="77777777">
        <w:trPr>
          <w:trHeight w:val="340"/>
        </w:trPr>
        <w:tc>
          <w:tcPr>
            <w:tcW w:w="1050" w:type="dxa"/>
            <w:vAlign w:val="center"/>
          </w:tcPr>
          <w:p w14:paraId="71CC6F43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4AD54916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7361B29F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060E719B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</w:rPr>
            </w:pPr>
          </w:p>
        </w:tc>
      </w:tr>
      <w:tr w:rsidR="001153AD" w:rsidRPr="00087D1E" w14:paraId="11EE521A" w14:textId="77777777">
        <w:trPr>
          <w:trHeight w:val="340"/>
        </w:trPr>
        <w:tc>
          <w:tcPr>
            <w:tcW w:w="1050" w:type="dxa"/>
            <w:vAlign w:val="center"/>
          </w:tcPr>
          <w:p w14:paraId="05214E98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69D0CBE6" w14:textId="77777777" w:rsidR="001153AD" w:rsidRPr="00087D1E" w:rsidRDefault="001153AD">
            <w:pPr>
              <w:pStyle w:val="History"/>
              <w:tabs>
                <w:tab w:val="center" w:pos="561"/>
              </w:tabs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0A2B169E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320F59A1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</w:tr>
    </w:tbl>
    <w:p w14:paraId="7ED07666" w14:textId="77777777" w:rsidR="001153AD" w:rsidRPr="00087D1E" w:rsidRDefault="001153AD">
      <w:pPr>
        <w:jc w:val="center"/>
        <w:rPr>
          <w:rFonts w:ascii="微软雅黑" w:eastAsia="微软雅黑" w:hAnsi="微软雅黑"/>
          <w:lang w:eastAsia="zh-CN"/>
        </w:rPr>
      </w:pPr>
    </w:p>
    <w:p w14:paraId="1E5B27C9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2A11FFE5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F92BEAC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BA99518" w14:textId="77777777" w:rsidR="001153AD" w:rsidRPr="00087D1E" w:rsidRDefault="000769AE">
      <w:pPr>
        <w:rPr>
          <w:rFonts w:ascii="微软雅黑" w:eastAsia="微软雅黑" w:hAnsi="微软雅黑"/>
          <w:b/>
          <w:bCs/>
          <w:sz w:val="44"/>
        </w:rPr>
      </w:pPr>
      <w:r w:rsidRPr="00087D1E">
        <w:rPr>
          <w:rFonts w:ascii="微软雅黑" w:eastAsia="微软雅黑" w:hAnsi="微软雅黑"/>
          <w:b/>
          <w:bCs/>
          <w:sz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826820921"/>
        <w:docPartObj>
          <w:docPartGallery w:val="Table of Contents"/>
          <w:docPartUnique/>
        </w:docPartObj>
      </w:sdtPr>
      <w:sdtEndPr/>
      <w:sdtContent>
        <w:p w14:paraId="1E474496" w14:textId="26FD1A89" w:rsidR="001153AD" w:rsidRPr="00087D1E" w:rsidRDefault="000769AE">
          <w:pPr>
            <w:jc w:val="center"/>
            <w:rPr>
              <w:rFonts w:ascii="微软雅黑" w:eastAsia="微软雅黑" w:hAnsi="微软雅黑"/>
            </w:rPr>
          </w:pPr>
          <w:proofErr w:type="gramStart"/>
          <w:r w:rsidRPr="00087D1E">
            <w:rPr>
              <w:rFonts w:ascii="微软雅黑" w:eastAsia="微软雅黑" w:hAnsi="微软雅黑"/>
              <w:sz w:val="21"/>
            </w:rPr>
            <w:t>目</w:t>
          </w:r>
          <w:r w:rsidR="00087D1E" w:rsidRPr="00087D1E">
            <w:rPr>
              <w:rFonts w:ascii="微软雅黑" w:eastAsia="微软雅黑" w:hAnsi="微软雅黑" w:hint="eastAsia"/>
              <w:sz w:val="21"/>
              <w:lang w:eastAsia="zh-CN"/>
            </w:rPr>
            <w:t xml:space="preserve"> </w:t>
          </w:r>
          <w:r w:rsidR="00087D1E" w:rsidRPr="00087D1E">
            <w:rPr>
              <w:rFonts w:ascii="微软雅黑" w:eastAsia="微软雅黑" w:hAnsi="微软雅黑"/>
              <w:sz w:val="21"/>
              <w:lang w:eastAsia="zh-CN"/>
            </w:rPr>
            <w:t xml:space="preserve"> </w:t>
          </w:r>
          <w:r w:rsidRPr="00087D1E">
            <w:rPr>
              <w:rFonts w:ascii="微软雅黑" w:eastAsia="微软雅黑" w:hAnsi="微软雅黑"/>
              <w:sz w:val="21"/>
            </w:rPr>
            <w:t>录</w:t>
          </w:r>
          <w:proofErr w:type="gramEnd"/>
        </w:p>
        <w:p w14:paraId="4338D0AC" w14:textId="0EE0FD84" w:rsidR="00087D1E" w:rsidRDefault="000769AE">
          <w:pPr>
            <w:pStyle w:val="10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 w:rsidRPr="00087D1E">
            <w:rPr>
              <w:rFonts w:ascii="微软雅黑" w:eastAsia="微软雅黑" w:hAnsi="微软雅黑"/>
            </w:rPr>
            <w:fldChar w:fldCharType="begin"/>
          </w:r>
          <w:r w:rsidRPr="00087D1E">
            <w:rPr>
              <w:rFonts w:ascii="微软雅黑" w:eastAsia="微软雅黑" w:hAnsi="微软雅黑"/>
            </w:rPr>
            <w:instrText xml:space="preserve"> TOC \o "1-3" \h \z \u </w:instrText>
          </w:r>
          <w:r w:rsidRPr="00087D1E">
            <w:rPr>
              <w:rFonts w:ascii="微软雅黑" w:eastAsia="微软雅黑" w:hAnsi="微软雅黑"/>
            </w:rPr>
            <w:fldChar w:fldCharType="separate"/>
          </w:r>
          <w:hyperlink w:anchor="_Toc23430530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1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简介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_Toc23430530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5AA1C3D" w14:textId="2A56006B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1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1.1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目的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_Toc23430531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A0A547C" w14:textId="5DFC82E5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2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1.2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背景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_Toc23430532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957EA7F" w14:textId="695C0773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3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1.3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参考资料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_Toc23430533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5CCBCE9F" w14:textId="45C7ADAD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4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1.4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术语与缩写解释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_Toc23430534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1C2845A" w14:textId="57B417B7" w:rsidR="00087D1E" w:rsidRDefault="006275EA">
          <w:pPr>
            <w:pStyle w:val="10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3430535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2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测试概要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_Toc23430535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E5C3B52" w14:textId="077A2D8C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6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2.1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</w:t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接口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_Toc23430536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35CB5B1" w14:textId="755AE9A6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7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2.2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测试工具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_Toc23430537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6B33FB5" w14:textId="16B17AB0" w:rsidR="00087D1E" w:rsidRDefault="006275EA">
          <w:pPr>
            <w:pStyle w:val="10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3430538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3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测试结果及缺陷分析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_Toc23430538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559FFEFC" w14:textId="4B05B1E9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9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3.1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测试执行情况与记录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_Toc23430539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605E9AD" w14:textId="02350B03" w:rsidR="00087D1E" w:rsidRDefault="006275EA">
          <w:pPr>
            <w:pStyle w:val="30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0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3.1.1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测试时间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_Toc23430540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5BE293C6" w14:textId="2401D02F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41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3.2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覆盖分析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_Toc23430541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E4BEB92" w14:textId="1FD1ADEB" w:rsidR="00087D1E" w:rsidRDefault="006275EA">
          <w:pPr>
            <w:pStyle w:val="30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2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3.2.1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需求覆盖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_Toc23430542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199154E" w14:textId="7D2A0186" w:rsidR="00087D1E" w:rsidRDefault="006275EA">
          <w:pPr>
            <w:pStyle w:val="30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3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3.2.2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发起流程接口测试报文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_Toc23430543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48D3464C" w14:textId="7AA01CB7" w:rsidR="00087D1E" w:rsidRDefault="006275EA">
          <w:pPr>
            <w:pStyle w:val="30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4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3.2.3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ApproveClose接口测试报文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_Toc23430544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9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C3CC033" w14:textId="2D7DF898" w:rsidR="00087D1E" w:rsidRDefault="006275EA">
          <w:pPr>
            <w:pStyle w:val="30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5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3.2.4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12FA8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SUNAC_556</w:t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_CreateResult接口测试报文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_Toc23430545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11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1A668A0" w14:textId="7EC4D0E0" w:rsidR="00087D1E" w:rsidRDefault="006275EA">
          <w:pPr>
            <w:pStyle w:val="30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6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3.2.5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Rework接口测试报文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_Toc23430546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13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808A4F5" w14:textId="0656B524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47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3.3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缺陷的统计与分析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_Toc23430547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EAD14F6" w14:textId="501C6A1E" w:rsidR="00087D1E" w:rsidRDefault="006275EA">
          <w:pPr>
            <w:pStyle w:val="30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8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3.3.1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缺陷汇总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_Toc23430548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109DF8E" w14:textId="4BDD12DF" w:rsidR="00087D1E" w:rsidRDefault="006275EA">
          <w:pPr>
            <w:pStyle w:val="30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9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3.3.2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遗留问题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_Toc23430549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22D241A6" w14:textId="3390E950" w:rsidR="00087D1E" w:rsidRDefault="006275EA">
          <w:pPr>
            <w:pStyle w:val="10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3430550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4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测试结论与建议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_Toc23430550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72D48E7" w14:textId="2E96019E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51" w:history="1">
            <w:r w:rsidR="00087D1E" w:rsidRPr="007168F2">
              <w:rPr>
                <w:rStyle w:val="af0"/>
                <w:rFonts w:ascii="微软雅黑" w:eastAsia="微软雅黑" w:hAnsi="微软雅黑" w:cstheme="majorEastAsia"/>
                <w:noProof/>
                <w:lang w:eastAsia="zh-CN"/>
              </w:rPr>
              <w:t>4.1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</w:rPr>
              <w:t>测试结论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_Toc23430551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F52D0B0" w14:textId="00675C66" w:rsidR="00087D1E" w:rsidRDefault="006275EA">
          <w:pPr>
            <w:pStyle w:val="20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52" w:history="1"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4.2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0"/>
                <w:rFonts w:ascii="微软雅黑" w:eastAsia="微软雅黑" w:hAnsi="微软雅黑"/>
                <w:noProof/>
                <w:lang w:eastAsia="zh-CN"/>
              </w:rPr>
              <w:t>改进建议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_Toc23430552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4889986F" w14:textId="0F51766C" w:rsidR="001153AD" w:rsidRPr="00087D1E" w:rsidRDefault="000769AE">
          <w:pPr>
            <w:rPr>
              <w:rFonts w:ascii="微软雅黑" w:eastAsia="微软雅黑" w:hAnsi="微软雅黑"/>
            </w:rPr>
          </w:pPr>
          <w:r w:rsidRPr="00087D1E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61A9C23F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488DE89E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0721C74D" w14:textId="77777777" w:rsidR="001153AD" w:rsidRPr="00087D1E" w:rsidRDefault="001153AD">
      <w:pPr>
        <w:spacing w:line="300" w:lineRule="auto"/>
        <w:rPr>
          <w:rFonts w:ascii="微软雅黑" w:eastAsia="微软雅黑" w:hAnsi="微软雅黑"/>
          <w:b/>
          <w:bCs/>
          <w:sz w:val="24"/>
          <w:lang w:eastAsia="zh-CN"/>
        </w:rPr>
      </w:pPr>
    </w:p>
    <w:p w14:paraId="35E7768B" w14:textId="77777777" w:rsidR="001153AD" w:rsidRPr="00087D1E" w:rsidRDefault="001153AD">
      <w:pPr>
        <w:rPr>
          <w:rFonts w:ascii="微软雅黑" w:eastAsia="微软雅黑" w:hAnsi="微软雅黑"/>
          <w:sz w:val="24"/>
          <w:lang w:eastAsia="zh-CN"/>
        </w:rPr>
      </w:pPr>
    </w:p>
    <w:p w14:paraId="2DAC6690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1" w:name="_Toc142291397"/>
      <w:bookmarkStart w:id="2" w:name="_Toc314236066"/>
      <w:bookmarkStart w:id="3" w:name="_Toc314236152"/>
      <w:bookmarkStart w:id="4" w:name="_Toc112222285"/>
      <w:bookmarkStart w:id="5" w:name="_Toc23430530"/>
      <w:proofErr w:type="spellStart"/>
      <w:r w:rsidRPr="00087D1E">
        <w:rPr>
          <w:rFonts w:ascii="微软雅黑" w:eastAsia="微软雅黑" w:hAnsi="微软雅黑" w:hint="eastAsia"/>
          <w:sz w:val="32"/>
        </w:rPr>
        <w:lastRenderedPageBreak/>
        <w:t>简介</w:t>
      </w:r>
      <w:bookmarkEnd w:id="1"/>
      <w:bookmarkEnd w:id="2"/>
      <w:bookmarkEnd w:id="3"/>
      <w:bookmarkEnd w:id="4"/>
      <w:bookmarkEnd w:id="5"/>
      <w:proofErr w:type="spellEnd"/>
      <w:r w:rsidRPr="00087D1E">
        <w:rPr>
          <w:rFonts w:ascii="微软雅黑" w:eastAsia="微软雅黑" w:hAnsi="微软雅黑"/>
          <w:sz w:val="32"/>
        </w:rPr>
        <w:t xml:space="preserve"> </w:t>
      </w:r>
    </w:p>
    <w:p w14:paraId="49E76B38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6" w:name="_Toc112222286"/>
      <w:bookmarkStart w:id="7" w:name="_Toc142291398"/>
      <w:bookmarkStart w:id="8" w:name="_Toc106507546"/>
      <w:bookmarkStart w:id="9" w:name="_Toc314236067"/>
      <w:bookmarkStart w:id="10" w:name="_Toc314236153"/>
      <w:bookmarkStart w:id="11" w:name="_Toc23430531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目的</w:t>
      </w:r>
      <w:bookmarkEnd w:id="6"/>
      <w:bookmarkEnd w:id="7"/>
      <w:bookmarkEnd w:id="8"/>
      <w:bookmarkEnd w:id="9"/>
      <w:bookmarkEnd w:id="10"/>
      <w:bookmarkEnd w:id="11"/>
      <w:proofErr w:type="spellEnd"/>
    </w:p>
    <w:p w14:paraId="4E091311" w14:textId="77777777" w:rsidR="001153AD" w:rsidRPr="00087D1E" w:rsidRDefault="000769AE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bookmarkStart w:id="12" w:name="_Toc314236068"/>
      <w:bookmarkStart w:id="13" w:name="_Toc142291399"/>
      <w:bookmarkStart w:id="14" w:name="_Toc314236154"/>
      <w:bookmarkStart w:id="15" w:name="_Toc106507547"/>
      <w:bookmarkStart w:id="16" w:name="_Toc112222287"/>
      <w:r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总结项目过程中发现的BUG情况，以及跟踪BUG修复状况。</w:t>
      </w:r>
    </w:p>
    <w:p w14:paraId="4D2D573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7" w:name="_Toc23430532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背景</w:t>
      </w:r>
      <w:bookmarkEnd w:id="12"/>
      <w:bookmarkEnd w:id="13"/>
      <w:bookmarkEnd w:id="14"/>
      <w:bookmarkEnd w:id="15"/>
      <w:bookmarkEnd w:id="16"/>
      <w:bookmarkEnd w:id="17"/>
      <w:proofErr w:type="spellEnd"/>
    </w:p>
    <w:p w14:paraId="5F775289" w14:textId="267A410F" w:rsidR="001153AD" w:rsidRPr="00087D1E" w:rsidRDefault="00BD6053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proofErr w:type="gramStart"/>
      <w:r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融创</w:t>
      </w:r>
      <w:r w:rsidR="00B701CC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示范区</w:t>
      </w:r>
      <w:proofErr w:type="gramEnd"/>
      <w:r w:rsidR="00B701CC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数字工程</w:t>
      </w:r>
      <w:r w:rsidR="000769AE"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系统接口测试环境已经测试完成。</w:t>
      </w:r>
    </w:p>
    <w:p w14:paraId="7FA63A2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18" w:name="_Toc112222288"/>
      <w:bookmarkStart w:id="19" w:name="_Toc314236069"/>
      <w:bookmarkStart w:id="20" w:name="_Toc314236155"/>
      <w:bookmarkStart w:id="21" w:name="_Toc142291400"/>
      <w:bookmarkStart w:id="22" w:name="_Toc23430533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参考资料</w:t>
      </w:r>
      <w:bookmarkEnd w:id="18"/>
      <w:bookmarkEnd w:id="19"/>
      <w:bookmarkEnd w:id="20"/>
      <w:bookmarkEnd w:id="21"/>
      <w:bookmarkEnd w:id="22"/>
      <w:proofErr w:type="spellEnd"/>
    </w:p>
    <w:p w14:paraId="1EA55B0A" w14:textId="77777777" w:rsidR="00BD6053" w:rsidRPr="00087D1E" w:rsidRDefault="000769AE">
      <w:pPr>
        <w:pStyle w:val="a0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 </w:t>
      </w:r>
      <w:proofErr w:type="gramStart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融创</w:t>
      </w:r>
      <w:proofErr w:type="gramEnd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BPM-ESB</w:t>
      </w:r>
      <w:proofErr w:type="gramStart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跟业务</w:t>
      </w:r>
      <w:proofErr w:type="gramEnd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系统接口文档说明V1.5.</w:t>
      </w:r>
      <w:proofErr w:type="gramStart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docx</w:t>
      </w:r>
      <w:proofErr w:type="gramEnd"/>
    </w:p>
    <w:p w14:paraId="27117842" w14:textId="12D2EDAC" w:rsidR="001153AD" w:rsidRPr="00087D1E" w:rsidRDefault="00BD6053" w:rsidP="00BD6053">
      <w:pPr>
        <w:pStyle w:val="a0"/>
        <w:ind w:firstLine="425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集成接口标准化技术实现说明文档-20190731-V2.</w:t>
      </w:r>
      <w:proofErr w:type="gramStart"/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pdf</w:t>
      </w:r>
      <w:proofErr w:type="gramEnd"/>
      <w:r w:rsidR="000769AE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                                                                </w:t>
      </w:r>
    </w:p>
    <w:p w14:paraId="643F352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23" w:name="_Toc142291401"/>
      <w:bookmarkStart w:id="24" w:name="_Toc314236156"/>
      <w:bookmarkStart w:id="25" w:name="_Toc112222289"/>
      <w:bookmarkStart w:id="26" w:name="_Toc314236070"/>
      <w:bookmarkStart w:id="27" w:name="_Toc23430534"/>
      <w:proofErr w:type="spellStart"/>
      <w:r w:rsidRPr="00087D1E">
        <w:rPr>
          <w:rFonts w:ascii="微软雅黑" w:eastAsia="微软雅黑" w:hAnsi="微软雅黑"/>
          <w:sz w:val="28"/>
          <w:szCs w:val="28"/>
        </w:rPr>
        <w:t>术语与缩写解释</w:t>
      </w:r>
      <w:bookmarkEnd w:id="23"/>
      <w:bookmarkEnd w:id="24"/>
      <w:bookmarkEnd w:id="25"/>
      <w:bookmarkEnd w:id="26"/>
      <w:bookmarkEnd w:id="27"/>
      <w:proofErr w:type="spellEnd"/>
      <w:r w:rsidRPr="00087D1E">
        <w:rPr>
          <w:rFonts w:ascii="微软雅黑" w:eastAsia="微软雅黑" w:hAnsi="微软雅黑"/>
          <w:sz w:val="28"/>
          <w:szCs w:val="28"/>
        </w:rPr>
        <w:t xml:space="preserve"> </w:t>
      </w:r>
    </w:p>
    <w:p w14:paraId="67E6BCFB" w14:textId="77777777" w:rsidR="001153AD" w:rsidRPr="00087D1E" w:rsidRDefault="001153AD">
      <w:pPr>
        <w:pStyle w:val="BodyText12"/>
        <w:rPr>
          <w:rFonts w:ascii="微软雅黑" w:eastAsia="微软雅黑" w:hAnsi="微软雅黑"/>
          <w:lang w:eastAsia="zh-CN"/>
        </w:rPr>
      </w:pP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186"/>
      </w:tblGrid>
      <w:tr w:rsidR="001153AD" w:rsidRPr="00087D1E" w14:paraId="6441A871" w14:textId="77777777">
        <w:tc>
          <w:tcPr>
            <w:tcW w:w="2342" w:type="dxa"/>
            <w:shd w:val="clear" w:color="auto" w:fill="8DB3E2" w:themeFill="text2" w:themeFillTint="66"/>
          </w:tcPr>
          <w:p w14:paraId="19ECE2A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术语、缩写</w:t>
            </w:r>
            <w:proofErr w:type="spellEnd"/>
          </w:p>
        </w:tc>
        <w:tc>
          <w:tcPr>
            <w:tcW w:w="6186" w:type="dxa"/>
            <w:shd w:val="clear" w:color="auto" w:fill="8DB3E2" w:themeFill="text2" w:themeFillTint="66"/>
          </w:tcPr>
          <w:p w14:paraId="2FBF9847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解释</w:t>
            </w:r>
            <w:proofErr w:type="spellEnd"/>
          </w:p>
        </w:tc>
      </w:tr>
      <w:tr w:rsidR="001153AD" w:rsidRPr="00087D1E" w14:paraId="296B3414" w14:textId="77777777">
        <w:tc>
          <w:tcPr>
            <w:tcW w:w="2342" w:type="dxa"/>
          </w:tcPr>
          <w:p w14:paraId="45E7F049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186" w:type="dxa"/>
          </w:tcPr>
          <w:p w14:paraId="6DF9F64F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  <w:lang w:eastAsia="zh-CN"/>
              </w:rPr>
            </w:pPr>
          </w:p>
        </w:tc>
      </w:tr>
    </w:tbl>
    <w:p w14:paraId="10B9B504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28" w:name="_Toc76620959"/>
      <w:bookmarkStart w:id="29" w:name="_Toc314236071"/>
      <w:bookmarkStart w:id="30" w:name="_Toc112222290"/>
      <w:bookmarkStart w:id="31" w:name="_Toc314236157"/>
      <w:bookmarkStart w:id="32" w:name="_Toc142291402"/>
      <w:bookmarkStart w:id="33" w:name="_Toc23430535"/>
      <w:proofErr w:type="spellStart"/>
      <w:r w:rsidRPr="00087D1E">
        <w:rPr>
          <w:rFonts w:ascii="微软雅黑" w:eastAsia="微软雅黑" w:hAnsi="微软雅黑" w:hint="eastAsia"/>
          <w:sz w:val="32"/>
        </w:rPr>
        <w:t>测试</w:t>
      </w:r>
      <w:bookmarkEnd w:id="28"/>
      <w:r w:rsidRPr="00087D1E">
        <w:rPr>
          <w:rFonts w:ascii="微软雅黑" w:eastAsia="微软雅黑" w:hAnsi="微软雅黑" w:hint="eastAsia"/>
          <w:sz w:val="32"/>
        </w:rPr>
        <w:t>概要</w:t>
      </w:r>
      <w:bookmarkEnd w:id="29"/>
      <w:bookmarkEnd w:id="30"/>
      <w:bookmarkEnd w:id="31"/>
      <w:bookmarkEnd w:id="32"/>
      <w:bookmarkEnd w:id="33"/>
      <w:proofErr w:type="spellEnd"/>
    </w:p>
    <w:p w14:paraId="3F621473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34" w:name="_Toc76620961"/>
      <w:bookmarkStart w:id="35" w:name="_Toc142291403"/>
      <w:bookmarkStart w:id="36" w:name="_Toc314236158"/>
      <w:bookmarkStart w:id="37" w:name="_Toc112222291"/>
      <w:bookmarkStart w:id="38" w:name="_Toc314236072"/>
      <w:bookmarkStart w:id="39" w:name="_Toc23430536"/>
      <w:bookmarkStart w:id="40" w:name="_Toc76620960"/>
      <w:proofErr w:type="spellStart"/>
      <w:r w:rsidRPr="00087D1E">
        <w:rPr>
          <w:rFonts w:ascii="微软雅黑" w:eastAsia="微软雅黑" w:hAnsi="微软雅黑" w:hint="eastAsia"/>
        </w:rPr>
        <w:t>测试</w:t>
      </w:r>
      <w:bookmarkEnd w:id="34"/>
      <w:bookmarkEnd w:id="35"/>
      <w:bookmarkEnd w:id="36"/>
      <w:bookmarkEnd w:id="37"/>
      <w:bookmarkEnd w:id="38"/>
      <w:proofErr w:type="spellEnd"/>
      <w:r w:rsidRPr="00087D1E">
        <w:rPr>
          <w:rFonts w:ascii="微软雅黑" w:eastAsia="微软雅黑" w:hAnsi="微软雅黑" w:hint="eastAsia"/>
          <w:lang w:eastAsia="zh-CN"/>
        </w:rPr>
        <w:t>接口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1153AD" w:rsidRPr="00087D1E" w14:paraId="029A2F3C" w14:textId="77777777">
        <w:tc>
          <w:tcPr>
            <w:tcW w:w="8522" w:type="dxa"/>
            <w:shd w:val="clear" w:color="auto" w:fill="8DB3E2"/>
          </w:tcPr>
          <w:p w14:paraId="30B749E2" w14:textId="77777777" w:rsidR="001153AD" w:rsidRPr="00087D1E" w:rsidRDefault="000769AE">
            <w:pPr>
              <w:jc w:val="both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bookmarkStart w:id="41" w:name="_Toc314236073"/>
            <w:bookmarkStart w:id="42" w:name="_Toc76620962"/>
            <w:bookmarkStart w:id="43" w:name="_Toc314236159"/>
            <w:bookmarkStart w:id="44" w:name="_Toc142291404"/>
            <w:bookmarkStart w:id="45" w:name="_Toc112222292"/>
            <w:bookmarkEnd w:id="40"/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测试接口</w:t>
            </w:r>
          </w:p>
        </w:tc>
      </w:tr>
      <w:tr w:rsidR="001153AD" w:rsidRPr="00087D1E" w14:paraId="43E06A18" w14:textId="77777777">
        <w:tc>
          <w:tcPr>
            <w:tcW w:w="8522" w:type="dxa"/>
          </w:tcPr>
          <w:p w14:paraId="0DE27648" w14:textId="0E8AB9EC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BPM_SUNAC_557_Audit</w:t>
            </w:r>
          </w:p>
        </w:tc>
      </w:tr>
      <w:tr w:rsidR="001153AD" w:rsidRPr="00087D1E" w14:paraId="6F96EDF7" w14:textId="77777777">
        <w:tc>
          <w:tcPr>
            <w:tcW w:w="8522" w:type="dxa"/>
          </w:tcPr>
          <w:p w14:paraId="1352EE91" w14:textId="0D3CD331" w:rsidR="001153AD" w:rsidRPr="00087D1E" w:rsidRDefault="007C24E0">
            <w:pPr>
              <w:rPr>
                <w:rFonts w:ascii="微软雅黑" w:eastAsia="微软雅黑" w:hAnsi="微软雅黑"/>
                <w:lang w:eastAsia="zh-CN"/>
              </w:rPr>
            </w:pPr>
            <w:r w:rsidRPr="007C24E0">
              <w:rPr>
                <w:rFonts w:ascii="微软雅黑" w:eastAsia="微软雅黑" w:hAnsi="微软雅黑"/>
                <w:lang w:eastAsia="zh-CN"/>
              </w:rPr>
              <w:lastRenderedPageBreak/>
              <w:t>BPM_SUNAC_556_CreateResult</w:t>
            </w:r>
          </w:p>
        </w:tc>
      </w:tr>
      <w:tr w:rsidR="001153AD" w:rsidRPr="00087D1E" w14:paraId="43DFAA3F" w14:textId="77777777">
        <w:tc>
          <w:tcPr>
            <w:tcW w:w="8522" w:type="dxa"/>
          </w:tcPr>
          <w:p w14:paraId="0C340CE7" w14:textId="067B00FD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BPM_SUNAC_558_Rework</w:t>
            </w:r>
          </w:p>
        </w:tc>
      </w:tr>
      <w:tr w:rsidR="00092CBF" w:rsidRPr="00087D1E" w14:paraId="35274DF4" w14:textId="77777777">
        <w:tc>
          <w:tcPr>
            <w:tcW w:w="8522" w:type="dxa"/>
          </w:tcPr>
          <w:p w14:paraId="10B61A9A" w14:textId="0CFEFE86" w:rsidR="00092CBF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 w:rsidRPr="00860F76">
              <w:rPr>
                <w:rFonts w:ascii="微软雅黑" w:eastAsia="微软雅黑" w:hAnsi="微软雅黑"/>
                <w:lang w:eastAsia="zh-CN"/>
              </w:rPr>
              <w:t>BPM_SUNAC_559_ApproveClose</w:t>
            </w:r>
          </w:p>
        </w:tc>
      </w:tr>
    </w:tbl>
    <w:p w14:paraId="769312CB" w14:textId="77777777" w:rsidR="001153AD" w:rsidRPr="00087D1E" w:rsidRDefault="001153AD">
      <w:pPr>
        <w:pStyle w:val="a5"/>
        <w:ind w:left="440"/>
        <w:rPr>
          <w:rFonts w:ascii="微软雅黑" w:eastAsia="微软雅黑" w:hAnsi="微软雅黑"/>
        </w:rPr>
      </w:pPr>
      <w:bookmarkStart w:id="46" w:name="_Toc142291405"/>
      <w:bookmarkStart w:id="47" w:name="_Toc112222293"/>
      <w:bookmarkStart w:id="48" w:name="_Toc314236074"/>
      <w:bookmarkStart w:id="49" w:name="_Toc76620963"/>
      <w:bookmarkStart w:id="50" w:name="_Toc314236160"/>
      <w:bookmarkEnd w:id="41"/>
      <w:bookmarkEnd w:id="42"/>
      <w:bookmarkEnd w:id="43"/>
      <w:bookmarkEnd w:id="44"/>
      <w:bookmarkEnd w:id="45"/>
    </w:p>
    <w:p w14:paraId="0344E2C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1" w:name="_Toc23430537"/>
      <w:proofErr w:type="spellStart"/>
      <w:r w:rsidRPr="00087D1E">
        <w:rPr>
          <w:rFonts w:ascii="微软雅黑" w:eastAsia="微软雅黑" w:hAnsi="微软雅黑" w:hint="eastAsia"/>
        </w:rPr>
        <w:t>测试工具</w:t>
      </w:r>
      <w:bookmarkEnd w:id="51"/>
      <w:proofErr w:type="spellEnd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150"/>
        <w:gridCol w:w="2625"/>
        <w:gridCol w:w="2264"/>
      </w:tblGrid>
      <w:tr w:rsidR="001153AD" w:rsidRPr="00087D1E" w14:paraId="38012589" w14:textId="77777777">
        <w:tc>
          <w:tcPr>
            <w:tcW w:w="1489" w:type="dxa"/>
            <w:shd w:val="clear" w:color="auto" w:fill="8DB3E2"/>
          </w:tcPr>
          <w:p w14:paraId="04BC5E2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工具</w:t>
            </w:r>
            <w:proofErr w:type="spellEnd"/>
          </w:p>
        </w:tc>
        <w:tc>
          <w:tcPr>
            <w:tcW w:w="2150" w:type="dxa"/>
            <w:shd w:val="clear" w:color="auto" w:fill="8DB3E2"/>
          </w:tcPr>
          <w:p w14:paraId="49740B88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用途</w:t>
            </w:r>
            <w:proofErr w:type="spellEnd"/>
          </w:p>
        </w:tc>
        <w:tc>
          <w:tcPr>
            <w:tcW w:w="2625" w:type="dxa"/>
            <w:shd w:val="clear" w:color="auto" w:fill="8DB3E2"/>
          </w:tcPr>
          <w:p w14:paraId="03EB2E5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生长厂商</w:t>
            </w:r>
            <w:proofErr w:type="spellEnd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/</w:t>
            </w: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自产</w:t>
            </w:r>
            <w:proofErr w:type="spellEnd"/>
          </w:p>
        </w:tc>
        <w:tc>
          <w:tcPr>
            <w:tcW w:w="2264" w:type="dxa"/>
            <w:shd w:val="clear" w:color="auto" w:fill="8DB3E2"/>
          </w:tcPr>
          <w:p w14:paraId="705CED1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版本</w:t>
            </w:r>
            <w:proofErr w:type="spellEnd"/>
          </w:p>
        </w:tc>
      </w:tr>
      <w:tr w:rsidR="001153AD" w:rsidRPr="00087D1E" w14:paraId="00B0EFDF" w14:textId="77777777">
        <w:tc>
          <w:tcPr>
            <w:tcW w:w="1489" w:type="dxa"/>
          </w:tcPr>
          <w:p w14:paraId="1F09D502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SoapUI</w:t>
            </w:r>
            <w:proofErr w:type="spellEnd"/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150" w:type="dxa"/>
          </w:tcPr>
          <w:p w14:paraId="573D783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发送SOAP请求</w:t>
            </w:r>
          </w:p>
        </w:tc>
        <w:tc>
          <w:tcPr>
            <w:tcW w:w="2625" w:type="dxa"/>
          </w:tcPr>
          <w:p w14:paraId="6C3951DB" w14:textId="77777777" w:rsidR="001153AD" w:rsidRPr="00087D1E" w:rsidRDefault="001153AD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264" w:type="dxa"/>
          </w:tcPr>
          <w:p w14:paraId="6E063F22" w14:textId="0477B06B" w:rsidR="001153AD" w:rsidRPr="00087D1E" w:rsidRDefault="008E6839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5.12</w:t>
            </w:r>
            <w:bookmarkStart w:id="52" w:name="_GoBack"/>
            <w:bookmarkEnd w:id="52"/>
          </w:p>
        </w:tc>
      </w:tr>
    </w:tbl>
    <w:p w14:paraId="1EEEDC83" w14:textId="77777777" w:rsidR="001153AD" w:rsidRPr="00087D1E" w:rsidRDefault="001153AD">
      <w:pPr>
        <w:pStyle w:val="a0"/>
        <w:rPr>
          <w:rFonts w:ascii="微软雅黑" w:eastAsia="微软雅黑" w:hAnsi="微软雅黑"/>
          <w:lang w:eastAsia="zh-CN"/>
        </w:rPr>
      </w:pPr>
    </w:p>
    <w:p w14:paraId="4C8E3E4B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53" w:name="_Toc23430538"/>
      <w:proofErr w:type="spellStart"/>
      <w:r w:rsidRPr="00087D1E">
        <w:rPr>
          <w:rFonts w:ascii="微软雅黑" w:eastAsia="微软雅黑" w:hAnsi="微软雅黑" w:hint="eastAsia"/>
          <w:sz w:val="32"/>
        </w:rPr>
        <w:t>测试结果及缺陷分析</w:t>
      </w:r>
      <w:bookmarkEnd w:id="46"/>
      <w:bookmarkEnd w:id="47"/>
      <w:bookmarkEnd w:id="48"/>
      <w:bookmarkEnd w:id="49"/>
      <w:bookmarkEnd w:id="50"/>
      <w:bookmarkEnd w:id="53"/>
      <w:proofErr w:type="spellEnd"/>
    </w:p>
    <w:p w14:paraId="69CA1E73" w14:textId="0B0ED0BD" w:rsidR="001153AD" w:rsidRPr="00E34419" w:rsidRDefault="000769AE" w:rsidP="00E34419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4" w:name="_Toc314236075"/>
      <w:bookmarkStart w:id="55" w:name="_Toc314236161"/>
      <w:bookmarkStart w:id="56" w:name="_Toc76620964"/>
      <w:bookmarkStart w:id="57" w:name="_Toc112222294"/>
      <w:bookmarkStart w:id="58" w:name="_Toc142291406"/>
      <w:bookmarkStart w:id="59" w:name="_Toc23430539"/>
      <w:proofErr w:type="spellStart"/>
      <w:r w:rsidRPr="00087D1E">
        <w:rPr>
          <w:rFonts w:ascii="微软雅黑" w:eastAsia="微软雅黑" w:hAnsi="微软雅黑" w:hint="eastAsia"/>
        </w:rPr>
        <w:t>测试执行情况与记录</w:t>
      </w:r>
      <w:bookmarkEnd w:id="54"/>
      <w:bookmarkEnd w:id="55"/>
      <w:bookmarkEnd w:id="56"/>
      <w:bookmarkEnd w:id="57"/>
      <w:bookmarkEnd w:id="58"/>
      <w:bookmarkEnd w:id="59"/>
      <w:proofErr w:type="spellEnd"/>
    </w:p>
    <w:p w14:paraId="09FF1F96" w14:textId="77777777" w:rsidR="001153AD" w:rsidRPr="00087D1E" w:rsidRDefault="000769AE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60" w:name="_Toc142291409"/>
      <w:bookmarkStart w:id="61" w:name="_Toc112222297"/>
      <w:bookmarkStart w:id="62" w:name="_Toc314236164"/>
      <w:bookmarkStart w:id="63" w:name="_Toc314236078"/>
      <w:bookmarkStart w:id="64" w:name="_Toc23430540"/>
      <w:proofErr w:type="spellStart"/>
      <w:r w:rsidRPr="00087D1E">
        <w:rPr>
          <w:rFonts w:ascii="微软雅黑" w:eastAsia="微软雅黑" w:hAnsi="微软雅黑" w:hint="eastAsia"/>
          <w:sz w:val="24"/>
          <w:szCs w:val="24"/>
        </w:rPr>
        <w:t>测试时间</w:t>
      </w:r>
      <w:bookmarkEnd w:id="60"/>
      <w:bookmarkEnd w:id="61"/>
      <w:bookmarkEnd w:id="62"/>
      <w:bookmarkEnd w:id="63"/>
      <w:bookmarkEnd w:id="64"/>
      <w:proofErr w:type="spellEnd"/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97"/>
        <w:gridCol w:w="1795"/>
        <w:gridCol w:w="1796"/>
        <w:gridCol w:w="1796"/>
      </w:tblGrid>
      <w:tr w:rsidR="001153AD" w:rsidRPr="00087D1E" w14:paraId="4254615F" w14:textId="77777777">
        <w:tc>
          <w:tcPr>
            <w:tcW w:w="2297" w:type="dxa"/>
            <w:shd w:val="clear" w:color="auto" w:fill="8DB3E2"/>
          </w:tcPr>
          <w:p w14:paraId="1B6B6FF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任务</w:t>
            </w:r>
          </w:p>
        </w:tc>
        <w:tc>
          <w:tcPr>
            <w:tcW w:w="1795" w:type="dxa"/>
            <w:shd w:val="clear" w:color="auto" w:fill="8DB3E2"/>
          </w:tcPr>
          <w:p w14:paraId="03B44D7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开始时间</w:t>
            </w:r>
          </w:p>
        </w:tc>
        <w:tc>
          <w:tcPr>
            <w:tcW w:w="1796" w:type="dxa"/>
            <w:shd w:val="clear" w:color="auto" w:fill="8DB3E2"/>
          </w:tcPr>
          <w:p w14:paraId="370BF70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结束时间</w:t>
            </w:r>
          </w:p>
        </w:tc>
        <w:tc>
          <w:tcPr>
            <w:tcW w:w="1796" w:type="dxa"/>
            <w:shd w:val="clear" w:color="auto" w:fill="8DB3E2"/>
          </w:tcPr>
          <w:p w14:paraId="61101DC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总计（人/天）</w:t>
            </w:r>
          </w:p>
        </w:tc>
      </w:tr>
      <w:tr w:rsidR="001153AD" w:rsidRPr="00087D1E" w14:paraId="57265B97" w14:textId="77777777">
        <w:tc>
          <w:tcPr>
            <w:tcW w:w="2297" w:type="dxa"/>
          </w:tcPr>
          <w:p w14:paraId="3A2844D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1795" w:type="dxa"/>
          </w:tcPr>
          <w:p w14:paraId="35E4CE75" w14:textId="16FF25FA" w:rsidR="001153AD" w:rsidRPr="00087D1E" w:rsidRDefault="000769AE" w:rsidP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25D131C0" w14:textId="5AD31276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56E650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</w:tr>
      <w:tr w:rsidR="001153AD" w:rsidRPr="00087D1E" w14:paraId="695FED48" w14:textId="77777777">
        <w:tc>
          <w:tcPr>
            <w:tcW w:w="2297" w:type="dxa"/>
          </w:tcPr>
          <w:p w14:paraId="7594837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测试执行</w:t>
            </w:r>
          </w:p>
        </w:tc>
        <w:tc>
          <w:tcPr>
            <w:tcW w:w="1795" w:type="dxa"/>
          </w:tcPr>
          <w:p w14:paraId="5D84AE12" w14:textId="458D2598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4616BEC8" w14:textId="1963019C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71A1DB1D" w14:textId="07FA3396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CFA796C" w14:textId="77777777">
        <w:tc>
          <w:tcPr>
            <w:tcW w:w="2297" w:type="dxa"/>
          </w:tcPr>
          <w:p w14:paraId="201EC5D7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1795" w:type="dxa"/>
          </w:tcPr>
          <w:p w14:paraId="5798850C" w14:textId="70E46986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24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11350331" w14:textId="263F1599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24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39C81C82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9DD4549" w14:textId="77777777">
        <w:tc>
          <w:tcPr>
            <w:tcW w:w="2297" w:type="dxa"/>
          </w:tcPr>
          <w:p w14:paraId="4011080A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795" w:type="dxa"/>
          </w:tcPr>
          <w:p w14:paraId="686E3F5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882143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14FB4F0" w14:textId="3A4442CC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</w:p>
        </w:tc>
      </w:tr>
    </w:tbl>
    <w:p w14:paraId="48B7E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65" w:name="_Toc314236165"/>
      <w:bookmarkStart w:id="66" w:name="_Toc112222298"/>
      <w:bookmarkStart w:id="67" w:name="_Toc314236079"/>
      <w:bookmarkStart w:id="68" w:name="_Toc142291410"/>
      <w:bookmarkStart w:id="69" w:name="_Toc23430541"/>
      <w:r w:rsidRPr="00087D1E">
        <w:rPr>
          <w:rFonts w:ascii="微软雅黑" w:eastAsia="微软雅黑" w:hAnsi="微软雅黑" w:hint="eastAsia"/>
          <w:lang w:eastAsia="zh-CN"/>
        </w:rPr>
        <w:t>覆盖分析</w:t>
      </w:r>
      <w:bookmarkEnd w:id="65"/>
      <w:bookmarkEnd w:id="66"/>
      <w:bookmarkEnd w:id="67"/>
      <w:bookmarkEnd w:id="68"/>
      <w:bookmarkEnd w:id="69"/>
    </w:p>
    <w:p w14:paraId="51921CA5" w14:textId="77777777" w:rsidR="001153AD" w:rsidRPr="00087D1E" w:rsidRDefault="001153AD">
      <w:pPr>
        <w:widowControl w:val="0"/>
        <w:spacing w:line="360" w:lineRule="auto"/>
        <w:ind w:left="855"/>
        <w:jc w:val="both"/>
        <w:rPr>
          <w:rFonts w:ascii="微软雅黑" w:eastAsia="微软雅黑" w:hAnsi="微软雅黑"/>
          <w:lang w:eastAsia="zh-CN"/>
        </w:rPr>
      </w:pPr>
    </w:p>
    <w:p w14:paraId="6D61B8BC" w14:textId="77777777" w:rsidR="001153AD" w:rsidRPr="00087D1E" w:rsidRDefault="000769AE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70" w:name="_Toc86720344"/>
      <w:bookmarkStart w:id="71" w:name="_Toc86720259"/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 xml:space="preserve"> </w:t>
      </w:r>
      <w:bookmarkStart w:id="72" w:name="_Toc112222299"/>
      <w:bookmarkStart w:id="73" w:name="_Toc314236080"/>
      <w:bookmarkStart w:id="74" w:name="_Toc142291411"/>
      <w:bookmarkStart w:id="75" w:name="_Toc314236166"/>
      <w:bookmarkStart w:id="76" w:name="_Toc23430542"/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需求覆盖</w:t>
      </w:r>
      <w:bookmarkEnd w:id="72"/>
      <w:bookmarkEnd w:id="73"/>
      <w:bookmarkEnd w:id="74"/>
      <w:bookmarkEnd w:id="75"/>
      <w:bookmarkEnd w:id="76"/>
      <w:r w:rsidRPr="00087D1E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tbl>
      <w:tblPr>
        <w:tblW w:w="8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1647"/>
        <w:gridCol w:w="1156"/>
        <w:gridCol w:w="1320"/>
      </w:tblGrid>
      <w:tr w:rsidR="001153AD" w:rsidRPr="00087D1E" w14:paraId="7614CFF4" w14:textId="77777777">
        <w:tc>
          <w:tcPr>
            <w:tcW w:w="4376" w:type="dxa"/>
            <w:shd w:val="clear" w:color="auto" w:fill="8DB3E2"/>
          </w:tcPr>
          <w:p w14:paraId="58F8F97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需求（或编号）</w:t>
            </w:r>
          </w:p>
        </w:tc>
        <w:tc>
          <w:tcPr>
            <w:tcW w:w="1647" w:type="dxa"/>
            <w:shd w:val="clear" w:color="auto" w:fill="8DB3E2"/>
          </w:tcPr>
          <w:p w14:paraId="6287E7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测试类型</w:t>
            </w:r>
          </w:p>
        </w:tc>
        <w:tc>
          <w:tcPr>
            <w:tcW w:w="1156" w:type="dxa"/>
            <w:shd w:val="clear" w:color="auto" w:fill="8DB3E2"/>
          </w:tcPr>
          <w:p w14:paraId="12BCC773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是否通过</w:t>
            </w:r>
          </w:p>
        </w:tc>
        <w:tc>
          <w:tcPr>
            <w:tcW w:w="1320" w:type="dxa"/>
            <w:shd w:val="clear" w:color="auto" w:fill="8DB3E2"/>
          </w:tcPr>
          <w:p w14:paraId="6F3C444A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备注</w:t>
            </w:r>
          </w:p>
        </w:tc>
      </w:tr>
      <w:tr w:rsidR="001153AD" w:rsidRPr="00087D1E" w14:paraId="77F76D7D" w14:textId="77777777">
        <w:tc>
          <w:tcPr>
            <w:tcW w:w="4376" w:type="dxa"/>
          </w:tcPr>
          <w:p w14:paraId="177AB443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bookmarkStart w:id="77" w:name="_Toc493520932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成功，向业务系统提交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创建结果</w:t>
            </w:r>
            <w:bookmarkEnd w:id="77"/>
          </w:p>
        </w:tc>
        <w:tc>
          <w:tcPr>
            <w:tcW w:w="1647" w:type="dxa"/>
          </w:tcPr>
          <w:p w14:paraId="596222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4C3A01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FE10E8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6B34842" w14:textId="77777777">
        <w:tc>
          <w:tcPr>
            <w:tcW w:w="4376" w:type="dxa"/>
          </w:tcPr>
          <w:p w14:paraId="6A305EC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8" w:name="_Toc493520933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审批(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通过)</w:t>
            </w:r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，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审批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记录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知会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到业务系统</w:t>
            </w:r>
            <w:bookmarkEnd w:id="78"/>
          </w:p>
        </w:tc>
        <w:tc>
          <w:tcPr>
            <w:tcW w:w="1647" w:type="dxa"/>
          </w:tcPr>
          <w:p w14:paraId="5CB1CB3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BCD062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3719021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C9563CA" w14:textId="77777777">
        <w:tc>
          <w:tcPr>
            <w:tcW w:w="4376" w:type="dxa"/>
          </w:tcPr>
          <w:p w14:paraId="06E7F900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9" w:name="_Toc493520934"/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流程审批(退回、发起人取消）</w:t>
            </w:r>
            <w:bookmarkEnd w:id="79"/>
          </w:p>
        </w:tc>
        <w:tc>
          <w:tcPr>
            <w:tcW w:w="1647" w:type="dxa"/>
          </w:tcPr>
          <w:p w14:paraId="0C48337E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8EC2EF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27D3349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5EDBDE9" w14:textId="77777777">
        <w:tc>
          <w:tcPr>
            <w:tcW w:w="4376" w:type="dxa"/>
          </w:tcPr>
          <w:p w14:paraId="3A221B8B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80" w:name="_Toc493520935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流程审批结束(通过、拒绝、作废)</w:t>
            </w:r>
            <w:bookmarkEnd w:id="80"/>
          </w:p>
        </w:tc>
        <w:tc>
          <w:tcPr>
            <w:tcW w:w="1647" w:type="dxa"/>
          </w:tcPr>
          <w:p w14:paraId="4987715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6C14329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5DE644E4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C9B80BD" w14:textId="77777777" w:rsidR="001153AD" w:rsidRPr="00087D1E" w:rsidRDefault="001153AD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B80E0D9" w14:textId="0F3D3E74" w:rsidR="002A0355" w:rsidRPr="00087D1E" w:rsidRDefault="000769AE" w:rsidP="002A0355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bookmarkStart w:id="81" w:name="_Toc23430543"/>
      <w:r w:rsidR="008D59E8" w:rsidRPr="00087D1E">
        <w:rPr>
          <w:rFonts w:ascii="微软雅黑" w:eastAsia="微软雅黑" w:hAnsi="微软雅黑" w:hint="eastAsia"/>
          <w:lang w:eastAsia="zh-CN"/>
        </w:rPr>
        <w:t>发起流程</w:t>
      </w:r>
      <w:r w:rsidRPr="00087D1E">
        <w:rPr>
          <w:rFonts w:ascii="微软雅黑" w:eastAsia="微软雅黑" w:hAnsi="微软雅黑" w:hint="eastAsia"/>
          <w:lang w:eastAsia="zh-CN"/>
        </w:rPr>
        <w:t>接口</w:t>
      </w:r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1"/>
    </w:p>
    <w:p w14:paraId="52AADC86" w14:textId="77777777" w:rsidR="000613FD" w:rsidRDefault="002A0355" w:rsidP="000613FD">
      <w:pPr>
        <w:pStyle w:val="BodyText123"/>
        <w:ind w:left="0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0E9E0469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>{</w:t>
      </w:r>
    </w:p>
    <w:p w14:paraId="5F1BEC4F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"REQ_BASEINFO": {</w:t>
      </w:r>
    </w:p>
    <w:p w14:paraId="4D458D6E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"REQ_TRACE_ID": "1dc16113261f45ddb2261bc7ff1e162f",</w:t>
      </w:r>
    </w:p>
    <w:p w14:paraId="004FA309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"REQ_SEND_TIME": "20191122202320",</w:t>
      </w:r>
    </w:p>
    <w:p w14:paraId="0A2E3D3B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"REQ_SRC_SYS": "BS-SFQ-D",</w:t>
      </w:r>
    </w:p>
    <w:p w14:paraId="2AEFB350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"REQ_TAR_SYS": "BS-BPM-D",</w:t>
      </w:r>
    </w:p>
    <w:p w14:paraId="48BED2B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"REQ_SERVER_NAME": "SFQ_SUNAC_551_WriteSAPXmlToBPM",</w:t>
      </w:r>
    </w:p>
    <w:p w14:paraId="5BA70FE2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"REQ_SYN_FLAG": "1",</w:t>
      </w:r>
    </w:p>
    <w:p w14:paraId="33193F3F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"REQ_BSN_ID": null,</w:t>
      </w:r>
    </w:p>
    <w:p w14:paraId="6A9C2E2C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"REQ_RETRY_TIMES": "1",</w:t>
      </w:r>
    </w:p>
    <w:p w14:paraId="04A44978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"REQ_REPEAT_FLAG": "1",</w:t>
      </w:r>
    </w:p>
    <w:p w14:paraId="2DA34142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"REQ_REPEAT_CYCLE": null,</w:t>
      </w:r>
    </w:p>
    <w:p w14:paraId="6B0B5172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"BIZTRANSACTIONID": "SFQ_SUNAC_551_20191122202320488",</w:t>
      </w:r>
    </w:p>
    <w:p w14:paraId="2C4085C4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"COUNT": "1"</w:t>
      </w:r>
    </w:p>
    <w:p w14:paraId="425873B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},</w:t>
      </w:r>
    </w:p>
    <w:p w14:paraId="565C0035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"MESSAGE": [{</w:t>
      </w:r>
    </w:p>
    <w:p w14:paraId="2280CB18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"BSID": "SUNAC_SFQ",</w:t>
      </w:r>
    </w:p>
    <w:p w14:paraId="41FC2964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"BTID": "SUNAC_CREATE_PLAN",</w:t>
      </w:r>
    </w:p>
    <w:p w14:paraId="01CCBAB9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lastRenderedPageBreak/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"BOID": "1197068200995454976",</w:t>
      </w:r>
    </w:p>
    <w:p w14:paraId="61EDBAF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 xml:space="preserve">"BSXML": </w:t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>{</w:t>
      </w:r>
    </w:p>
    <w:p w14:paraId="782AE85A" w14:textId="6B1D35BB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>"DATA": {</w:t>
      </w:r>
    </w:p>
    <w:p w14:paraId="2120B53D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FSubject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</w:t>
      </w:r>
      <w:proofErr w:type="gram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关于融创示范区</w:t>
      </w:r>
      <w:proofErr w:type="gram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上海测试项目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dfasdfasdf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的计划创建审批",</w:t>
      </w:r>
    </w:p>
    <w:p w14:paraId="7ED5B86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projectname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"上海测试项目",</w:t>
      </w:r>
    </w:p>
    <w:p w14:paraId="6810400D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batchname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</w:t>
      </w:r>
      <w:proofErr w:type="spell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dfasdfasdf</w:t>
      </w:r>
      <w:proofErr w:type="spell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",</w:t>
      </w:r>
    </w:p>
    <w:p w14:paraId="52761DA5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plandetail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{</w:t>
      </w:r>
    </w:p>
    <w:p w14:paraId="185C2480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item</w:t>
      </w:r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[{</w:t>
      </w:r>
    </w:p>
    <w:p w14:paraId="21F10902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"1197068200995454976",</w:t>
      </w:r>
    </w:p>
    <w:p w14:paraId="36F368A5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plannodename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"集团节点1",</w:t>
      </w:r>
    </w:p>
    <w:p w14:paraId="33025064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profession</w:t>
      </w:r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7AD2ECFB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planstarttime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 0:00:00",</w:t>
      </w:r>
    </w:p>
    <w:p w14:paraId="08DA658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"2019/10/10 0:00:00",</w:t>
      </w:r>
    </w:p>
    <w:p w14:paraId="3D75A7C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mainplanendtime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65B1B4C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responsibledepartment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6D707D45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responsibleperson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</w:t>
      </w:r>
    </w:p>
    <w:p w14:paraId="0F82B781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}, {</w:t>
      </w:r>
    </w:p>
    <w:p w14:paraId="24C69805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"1197068200995454976",</w:t>
      </w:r>
    </w:p>
    <w:p w14:paraId="71C2CE95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plannodename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"区域节点11",</w:t>
      </w:r>
    </w:p>
    <w:p w14:paraId="597C1101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profession</w:t>
      </w:r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07A53C5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planstarttime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 0:00:00",</w:t>
      </w:r>
    </w:p>
    <w:p w14:paraId="69089B70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"2019/10/10 0:00:00",</w:t>
      </w:r>
    </w:p>
    <w:p w14:paraId="0A3FFC9F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mainplanendtime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53CB069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responsibledepartment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2EC812B0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responsibleperson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</w:t>
      </w:r>
    </w:p>
    <w:p w14:paraId="4C81C93F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}, {</w:t>
      </w:r>
    </w:p>
    <w:p w14:paraId="2A12518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"1197068200995454976",</w:t>
      </w:r>
    </w:p>
    <w:p w14:paraId="1BCE6124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plannodename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"区域节点2",</w:t>
      </w:r>
    </w:p>
    <w:p w14:paraId="5771654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profession</w:t>
      </w:r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34479F1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planstarttime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 0:00:00",</w:t>
      </w:r>
    </w:p>
    <w:p w14:paraId="3AAF6C68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"2019/10/10 0:00:00",</w:t>
      </w:r>
    </w:p>
    <w:p w14:paraId="76DEA1F4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mainplanendtime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55F7F51E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responsibledepartment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248353E5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lastRenderedPageBreak/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responsibleperson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</w:t>
      </w:r>
    </w:p>
    <w:p w14:paraId="5D36436B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}, {</w:t>
      </w:r>
    </w:p>
    <w:p w14:paraId="05C547CD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"1197068200995454976",</w:t>
      </w:r>
    </w:p>
    <w:p w14:paraId="7C603479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plannodename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"区域节点5",</w:t>
      </w:r>
    </w:p>
    <w:p w14:paraId="11C9FE38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profession</w:t>
      </w:r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0D2A725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planstarttime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 0:00:00",</w:t>
      </w:r>
    </w:p>
    <w:p w14:paraId="3071AF8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"2019/10/10 0:00:00",</w:t>
      </w:r>
    </w:p>
    <w:p w14:paraId="146796CD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mainplanendtime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6510F842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responsibledepartment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5710E83F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responsibleperson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</w:t>
      </w:r>
    </w:p>
    <w:p w14:paraId="3EAAA4C9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}, {</w:t>
      </w:r>
    </w:p>
    <w:p w14:paraId="33807C1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"1197068200995454976",</w:t>
      </w:r>
    </w:p>
    <w:p w14:paraId="6324C290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plannodename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"区域节点3",</w:t>
      </w:r>
    </w:p>
    <w:p w14:paraId="1448EA1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profession</w:t>
      </w:r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4C49AE7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planstarttime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 0:00:00",</w:t>
      </w:r>
    </w:p>
    <w:p w14:paraId="41B75FA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"2019/10/10 0:00:00",</w:t>
      </w:r>
    </w:p>
    <w:p w14:paraId="32DD61A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mainplanendtime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71F76721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responsibledepartment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3B3C50AE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responsibleperson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</w:t>
      </w:r>
    </w:p>
    <w:p w14:paraId="13EFE81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}, {</w:t>
      </w:r>
    </w:p>
    <w:p w14:paraId="75A6D19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"1197068200995454976",</w:t>
      </w:r>
    </w:p>
    <w:p w14:paraId="1BC403B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plannodename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": "集团节点2",</w:t>
      </w:r>
    </w:p>
    <w:p w14:paraId="49CE9C2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profession</w:t>
      </w:r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164971DE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planstarttime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 0:00:00",</w:t>
      </w:r>
    </w:p>
    <w:p w14:paraId="1AA20221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"2019/10/10 0:00:00",</w:t>
      </w:r>
    </w:p>
    <w:p w14:paraId="54387378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mainplanendtime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14B2A760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responsibledepartment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null,</w:t>
      </w:r>
    </w:p>
    <w:p w14:paraId="24CBCD1E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responsibleperson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null</w:t>
      </w:r>
    </w:p>
    <w:p w14:paraId="3988B710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}]</w:t>
      </w:r>
    </w:p>
    <w:p w14:paraId="4CE3BF5F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},</w:t>
      </w:r>
    </w:p>
    <w:p w14:paraId="58318231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"ATTACHMENTS1": {</w:t>
      </w:r>
    </w:p>
    <w:p w14:paraId="7E5C741A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"ITEM": {</w:t>
      </w:r>
    </w:p>
    <w:p w14:paraId="3BDF15A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"FILENUMBER": "1",</w:t>
      </w:r>
    </w:p>
    <w:p w14:paraId="784DE25B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lastRenderedPageBreak/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"FILENAME": "a64a1c452828455d9eeea850057c9732上海测试项目</w:t>
      </w:r>
      <w:proofErr w:type="spell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dfasdfasdf</w:t>
      </w:r>
      <w:proofErr w:type="spell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计划创建流程附件.</w:t>
      </w:r>
      <w:proofErr w:type="spellStart"/>
      <w:proofErr w:type="gramStart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xlsx</w:t>
      </w:r>
      <w:proofErr w:type="spellEnd"/>
      <w:proofErr w:type="gramEnd"/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>",</w:t>
      </w:r>
    </w:p>
    <w:p w14:paraId="5EF1BC96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 w:hint="eastAsia"/>
          <w:sz w:val="16"/>
          <w:szCs w:val="16"/>
          <w:lang w:eastAsia="zh-CN"/>
        </w:rPr>
        <w:tab/>
        <w:t>"DESCRIPTION": "计划创建节点详情Excel表格",</w:t>
      </w:r>
    </w:p>
    <w:p w14:paraId="7ADCA652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"FILESIZE": "4KB",</w:t>
      </w:r>
    </w:p>
    <w:p w14:paraId="7DE5A434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"URL": "http://demonstration.ricent.com/api/v2/files/a64a1c452828455d9eeea850057c9732/content"</w:t>
      </w:r>
    </w:p>
    <w:p w14:paraId="6DD9480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</w:t>
      </w:r>
    </w:p>
    <w:p w14:paraId="43AC954C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</w:t>
      </w:r>
    </w:p>
    <w:p w14:paraId="4EE86857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</w:t>
      </w:r>
    </w:p>
    <w:p w14:paraId="2623F312" w14:textId="44F7A261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>}</w:t>
      </w:r>
    </w:p>
    <w:p w14:paraId="4C30C54B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procInstID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"0",</w:t>
      </w:r>
    </w:p>
    <w:p w14:paraId="060DB13B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A47033">
        <w:rPr>
          <w:rFonts w:ascii="微软雅黑" w:eastAsia="微软雅黑" w:hAnsi="微软雅黑"/>
          <w:sz w:val="16"/>
          <w:szCs w:val="16"/>
          <w:lang w:eastAsia="zh-CN"/>
        </w:rPr>
        <w:t>userid</w:t>
      </w:r>
      <w:proofErr w:type="spellEnd"/>
      <w:proofErr w:type="gramEnd"/>
      <w:r w:rsidRPr="00A47033">
        <w:rPr>
          <w:rFonts w:ascii="微软雅黑" w:eastAsia="微软雅黑" w:hAnsi="微软雅黑"/>
          <w:sz w:val="16"/>
          <w:szCs w:val="16"/>
          <w:lang w:eastAsia="zh-CN"/>
        </w:rPr>
        <w:t>": "yej18"</w:t>
      </w:r>
    </w:p>
    <w:p w14:paraId="5654D5E3" w14:textId="77777777" w:rsidR="00A47033" w:rsidRPr="00A47033" w:rsidRDefault="00A47033" w:rsidP="00A47033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ab/>
        <w:t>}]</w:t>
      </w:r>
    </w:p>
    <w:p w14:paraId="0545EA58" w14:textId="0F9E3AD0" w:rsidR="001153AD" w:rsidRPr="00087D1E" w:rsidRDefault="00A47033" w:rsidP="00A47033">
      <w:pPr>
        <w:pStyle w:val="BodyText123"/>
        <w:ind w:left="0"/>
        <w:rPr>
          <w:rFonts w:ascii="微软雅黑" w:eastAsia="微软雅黑" w:hAnsi="微软雅黑" w:cs="Arial"/>
          <w:bCs/>
          <w:iCs/>
          <w:spacing w:val="-10"/>
          <w:kern w:val="28"/>
          <w:sz w:val="24"/>
          <w:szCs w:val="24"/>
          <w:lang w:eastAsia="zh-CN"/>
        </w:rPr>
      </w:pPr>
      <w:r w:rsidRPr="00A47033">
        <w:rPr>
          <w:rFonts w:ascii="微软雅黑" w:eastAsia="微软雅黑" w:hAnsi="微软雅黑"/>
          <w:sz w:val="16"/>
          <w:szCs w:val="16"/>
          <w:lang w:eastAsia="zh-CN"/>
        </w:rPr>
        <w:t>}</w:t>
      </w:r>
      <w:r w:rsidR="000613FD">
        <w:rPr>
          <w:noProof/>
          <w:lang w:eastAsia="zh-CN"/>
        </w:rPr>
        <w:drawing>
          <wp:inline distT="0" distB="0" distL="0" distR="0" wp14:anchorId="27819FA2" wp14:editId="57EEB53F">
            <wp:extent cx="5490210" cy="480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4CF" w14:textId="713A5C80" w:rsidR="001153AD" w:rsidRPr="005B5705" w:rsidRDefault="005B5705">
      <w:pPr>
        <w:pStyle w:val="BodyText123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 w:rsidRPr="005B5705">
        <w:rPr>
          <w:rFonts w:ascii="微软雅黑" w:eastAsia="微软雅黑" w:hAnsi="微软雅黑" w:cs="微软雅黑"/>
          <w:b/>
          <w:sz w:val="21"/>
          <w:szCs w:val="21"/>
          <w:lang w:eastAsia="zh-CN"/>
        </w:rPr>
        <w:lastRenderedPageBreak/>
        <w:t>返回报文</w:t>
      </w:r>
      <w:r w:rsidRPr="005B5705"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14:paraId="4A8AD690" w14:textId="59F97AC4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14:paraId="4B563BE3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"E_RESPONSE": {</w:t>
      </w:r>
    </w:p>
    <w:p w14:paraId="46444AAE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"RSP_BASEINFO": {</w:t>
      </w:r>
    </w:p>
    <w:p w14:paraId="44F1DF89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"RSP_TRACE_ID": "6140f6d4-8c1f-4af9-89fe-b1017e6e4053",</w:t>
      </w:r>
    </w:p>
    <w:p w14:paraId="0E195AF2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"RSP_REQ_TRACEID": "2620cf44bb044d43be6fadfe1ca5511b",</w:t>
      </w:r>
    </w:p>
    <w:p w14:paraId="7DC2B706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"RSP_SEND_TIME": "20191122082722",</w:t>
      </w:r>
    </w:p>
    <w:p w14:paraId="31F45B77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"RSP_SRC_SYS": "BS-SFQ-D",</w:t>
      </w:r>
    </w:p>
    <w:p w14:paraId="0665A87E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"RSP_TAR_SYS": "BS-BPM-D",</w:t>
      </w:r>
    </w:p>
    <w:p w14:paraId="04FDAF76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"RSP_SERVER_NAME": "SFQ_SUNAC_551_WriteSAPXmlToBPM",</w:t>
      </w:r>
    </w:p>
    <w:p w14:paraId="1340F280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"RSP_BSN_ID": "c4f6ed96757c41ff9f32092f0ce929b9",</w:t>
      </w:r>
    </w:p>
    <w:p w14:paraId="3DA3C78E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"RSP_RETRY_TIMES": "1",</w:t>
      </w:r>
    </w:p>
    <w:p w14:paraId="4F2B6F1F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"RSP_STATUS_CODE": "S000",</w:t>
      </w:r>
    </w:p>
    <w:p w14:paraId="5052DE9D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"RSP_STATUS_MSG": "成功",</w:t>
      </w:r>
    </w:p>
    <w:p w14:paraId="16330B86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"BIZTRANSACTIONID": "SFQ_SUNAC_551_20191122202723138",</w:t>
      </w:r>
    </w:p>
    <w:p w14:paraId="3F4DC907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"COUNT": null</w:t>
      </w:r>
    </w:p>
    <w:p w14:paraId="2625F7F9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},</w:t>
      </w:r>
    </w:p>
    <w:p w14:paraId="19A6CA8D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"MESSAGE": [{</w:t>
      </w:r>
    </w:p>
    <w:p w14:paraId="2EB53474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"STATUSCODE": "1",</w:t>
      </w:r>
    </w:p>
    <w:p w14:paraId="78AA0693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"STATUSMESSAGE": "成功"</w:t>
      </w:r>
    </w:p>
    <w:p w14:paraId="2DCB3DB3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}]</w:t>
      </w:r>
    </w:p>
    <w:p w14:paraId="690ABF16" w14:textId="77777777" w:rsidR="00A47033" w:rsidRPr="00A47033" w:rsidRDefault="00A47033" w:rsidP="00A47033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</w:t>
      </w:r>
    </w:p>
    <w:p w14:paraId="205FF4CC" w14:textId="5C519EA2" w:rsidR="001153AD" w:rsidRPr="00087D1E" w:rsidRDefault="00A47033" w:rsidP="00A47033">
      <w:pPr>
        <w:pStyle w:val="BodyText123"/>
        <w:rPr>
          <w:rFonts w:ascii="微软雅黑" w:eastAsia="微软雅黑" w:hAnsi="微软雅黑"/>
          <w:lang w:eastAsia="zh-CN"/>
        </w:rPr>
      </w:pPr>
      <w:r w:rsidRPr="00A47033">
        <w:rPr>
          <w:rFonts w:ascii="微软雅黑" w:eastAsia="微软雅黑" w:hAnsi="微软雅黑" w:cs="微软雅黑"/>
          <w:sz w:val="13"/>
          <w:szCs w:val="13"/>
          <w:lang w:eastAsia="zh-CN"/>
        </w:rPr>
        <w:t>}</w:t>
      </w:r>
      <w:r w:rsidR="005B5705"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>}</w:t>
      </w:r>
    </w:p>
    <w:p w14:paraId="1C3F09A8" w14:textId="17226CCE" w:rsidR="001153AD" w:rsidRPr="00087D1E" w:rsidRDefault="008D59E8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2" w:name="_Toc23430544"/>
      <w:proofErr w:type="spellStart"/>
      <w:r w:rsidRPr="00087D1E">
        <w:rPr>
          <w:rFonts w:ascii="微软雅黑" w:eastAsia="微软雅黑" w:hAnsi="微软雅黑"/>
          <w:lang w:eastAsia="zh-CN"/>
        </w:rPr>
        <w:t>ApproveClose</w:t>
      </w:r>
      <w:proofErr w:type="spellEnd"/>
      <w:r w:rsidR="000769AE" w:rsidRPr="00087D1E">
        <w:rPr>
          <w:rFonts w:ascii="微软雅黑" w:eastAsia="微软雅黑" w:hAnsi="微软雅黑" w:hint="eastAsia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2"/>
    </w:p>
    <w:p w14:paraId="01B98C59" w14:textId="7062E5CE" w:rsidR="0099642E" w:rsidRDefault="0099642E">
      <w:pPr>
        <w:pStyle w:val="BodyText123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17040D" wp14:editId="73030C8B">
            <wp:extent cx="5490210" cy="588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39D0" w14:textId="77777777" w:rsidR="001153AD" w:rsidRPr="00087D1E" w:rsidRDefault="000769AE">
      <w:pPr>
        <w:pStyle w:val="BodyText123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4FA5680B" w14:textId="16447BE7" w:rsidR="00045B90" w:rsidRPr="00087D1E" w:rsidRDefault="00045B90" w:rsidP="00045B90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bookmarkStart w:id="83" w:name="_Hlk23429570"/>
      <w:r w:rsidRPr="00087D1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ESB请求参数：</w:t>
      </w:r>
      <w:r w:rsidR="00BD2D8A"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</w:t>
      </w:r>
    </w:p>
    <w:p w14:paraId="5A7A34B0" w14:textId="77777777" w:rsidR="00BD2D8A" w:rsidRPr="00BD2D8A" w:rsidRDefault="00045B90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87D1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="00BD2D8A"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{</w:t>
      </w:r>
    </w:p>
    <w:p w14:paraId="1D4420DA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"REQ_BASEINFO": {</w:t>
      </w:r>
    </w:p>
    <w:p w14:paraId="59AD07A9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"REQ_TRACE_ID": "aa9f3f9f-171a-4ccc-8a43-b49623d86582",</w:t>
      </w:r>
    </w:p>
    <w:p w14:paraId="5E0BCEA3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"REQ_SEND_TIME": "20191122200300",</w:t>
      </w:r>
    </w:p>
    <w:p w14:paraId="060320CE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"REQ_SRC_SYS": "BS-BPM-D",</w:t>
      </w:r>
    </w:p>
    <w:p w14:paraId="410E2D4B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"REQ_TAR_SYS": "BS-SFQ-D",</w:t>
      </w:r>
    </w:p>
    <w:p w14:paraId="57EC6166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"REQ_SERVER_NAME": "BPM_SUNAC_559_ApproveClose_PS",</w:t>
      </w:r>
    </w:p>
    <w:p w14:paraId="22616704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"REQ_SYN_FLAG": "0",</w:t>
      </w:r>
    </w:p>
    <w:p w14:paraId="0DB9B995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lastRenderedPageBreak/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"REQ_BSN_ID": "1159279651177103360",</w:t>
      </w:r>
    </w:p>
    <w:p w14:paraId="2911344A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"REQ_RETRY_TIMES": "3",</w:t>
      </w:r>
    </w:p>
    <w:p w14:paraId="140FC657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"REQ_REPEAT_FLAG": "0",</w:t>
      </w:r>
    </w:p>
    <w:p w14:paraId="3C38A7B6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"REQ_REPEAT_CYCLE": "0",</w:t>
      </w:r>
    </w:p>
    <w:p w14:paraId="6486BC1E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"BIZTRANSACTIONID": "BPM_SUNAC_559_ApproveClose_PS20191122200300035",</w:t>
      </w:r>
    </w:p>
    <w:p w14:paraId="1FEBC449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"COUNT": "1"</w:t>
      </w:r>
    </w:p>
    <w:p w14:paraId="32D5E1E3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},</w:t>
      </w:r>
    </w:p>
    <w:p w14:paraId="5247923D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"MESSAGE": [{</w:t>
      </w:r>
    </w:p>
    <w:p w14:paraId="1EC200A9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strBTID</w:t>
      </w:r>
      <w:proofErr w:type="spellEnd"/>
      <w:proofErr w:type="gramEnd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": "SUNAC_FINISH_PLAN",</w:t>
      </w:r>
    </w:p>
    <w:p w14:paraId="13A00659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strBOID</w:t>
      </w:r>
      <w:proofErr w:type="spellEnd"/>
      <w:proofErr w:type="gramEnd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": "1159279651177103360",</w:t>
      </w:r>
    </w:p>
    <w:p w14:paraId="7D204B96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iProcInstID</w:t>
      </w:r>
      <w:proofErr w:type="spellEnd"/>
      <w:proofErr w:type="gramEnd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": "1911002256",</w:t>
      </w:r>
    </w:p>
    <w:p w14:paraId="5B00AFBA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eProcessInstanceResult</w:t>
      </w:r>
      <w:proofErr w:type="spellEnd"/>
      <w:proofErr w:type="gramEnd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": "1",</w:t>
      </w:r>
    </w:p>
    <w:p w14:paraId="446264B0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</w:t>
      </w:r>
      <w:proofErr w:type="spellStart"/>
      <w:r w:rsidRPr="00BD2D8A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strComment</w:t>
      </w:r>
      <w:proofErr w:type="spellEnd"/>
      <w:r w:rsidRPr="00BD2D8A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": "流程审批结束",</w:t>
      </w:r>
    </w:p>
    <w:p w14:paraId="0DBD7FEB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dtTime</w:t>
      </w:r>
      <w:proofErr w:type="spellEnd"/>
      <w:proofErr w:type="gramEnd"/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": "2019-11-22 20:01:27"</w:t>
      </w:r>
    </w:p>
    <w:p w14:paraId="39E114E4" w14:textId="77777777" w:rsidR="00BD2D8A" w:rsidRPr="00BD2D8A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}]</w:t>
      </w:r>
    </w:p>
    <w:p w14:paraId="7F7C7389" w14:textId="0AEB435A" w:rsidR="00045B90" w:rsidRPr="00087D1E" w:rsidRDefault="00BD2D8A" w:rsidP="00BD2D8A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BD2D8A">
        <w:rPr>
          <w:rFonts w:ascii="微软雅黑" w:eastAsia="微软雅黑" w:hAnsi="微软雅黑" w:cs="微软雅黑"/>
          <w:sz w:val="13"/>
          <w:szCs w:val="13"/>
          <w:lang w:eastAsia="zh-CN"/>
        </w:rPr>
        <w:t>}</w:t>
      </w:r>
    </w:p>
    <w:p w14:paraId="01F3C245" w14:textId="77777777" w:rsidR="00BD2D8A" w:rsidRDefault="00BD2D8A" w:rsidP="00045B90">
      <w:pPr>
        <w:pStyle w:val="BodyText123"/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14:paraId="18B5E0C3" w14:textId="03B5E0FE" w:rsidR="00045B90" w:rsidRPr="00087D1E" w:rsidRDefault="00045B90" w:rsidP="00045B90">
      <w:pPr>
        <w:pStyle w:val="BodyText123"/>
        <w:rPr>
          <w:rFonts w:ascii="微软雅黑" w:eastAsia="微软雅黑" w:hAnsi="微软雅黑" w:cs="微软雅黑"/>
          <w:sz w:val="18"/>
          <w:szCs w:val="18"/>
          <w:lang w:eastAsia="zh-CN"/>
        </w:rPr>
      </w:pPr>
      <w:r w:rsidRPr="00087D1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返回报文</w:t>
      </w:r>
    </w:p>
    <w:bookmarkEnd w:id="83"/>
    <w:p w14:paraId="66D1C6A7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>{</w:t>
      </w:r>
    </w:p>
    <w:p w14:paraId="18BEF027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"E_RESPONSE": {</w:t>
      </w:r>
    </w:p>
    <w:p w14:paraId="700FC8D4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"RSP_BASEINFO": {</w:t>
      </w:r>
    </w:p>
    <w:p w14:paraId="289863DB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"RSP_TRACE_ID": "15f2edf1177e49a094face051486d235",</w:t>
      </w:r>
    </w:p>
    <w:p w14:paraId="793B7F54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"RSP_REQ_TRACEID": "aa9f3f9f-171a-4ccc-8a43-b49623d86582",</w:t>
      </w:r>
    </w:p>
    <w:p w14:paraId="7A90B13F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"RSP_SEND_TIME": "20191122200300",</w:t>
      </w:r>
    </w:p>
    <w:p w14:paraId="1BECC848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"RSP_SRC_SYS": "BS-BPM-D",</w:t>
      </w:r>
    </w:p>
    <w:p w14:paraId="65CC3883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"RSP_TAR_SYS": "BS-SFQ-D",</w:t>
      </w:r>
    </w:p>
    <w:p w14:paraId="66A0E8EE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"RSP_SERVER_NAME": "BPM_SUNAC_559_ApproveClose_PS",</w:t>
      </w:r>
    </w:p>
    <w:p w14:paraId="4614EF84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"RSP_BSN_ID": "1159279651177103360",</w:t>
      </w:r>
    </w:p>
    <w:p w14:paraId="2C357ADD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"RSP_RETRY_TIMES": "3",</w:t>
      </w:r>
    </w:p>
    <w:p w14:paraId="1AB736F2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"RSP_STATUS_CODE": "S000",</w:t>
      </w:r>
    </w:p>
    <w:p w14:paraId="01C3A069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"RSP_STATUS_MSG": "流程审批结束回写成功！",</w:t>
      </w:r>
    </w:p>
    <w:p w14:paraId="48ED7BFD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"BIZTRANSACTIONID": "BPM_SUNAC_559_ApproveClose_PS20191122200300035",</w:t>
      </w:r>
    </w:p>
    <w:p w14:paraId="59BA7A51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"RESULT": "0"</w:t>
      </w:r>
    </w:p>
    <w:p w14:paraId="61F36B5C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},</w:t>
      </w:r>
    </w:p>
    <w:p w14:paraId="526AA4E1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"MESSAGE": [{</w:t>
      </w:r>
    </w:p>
    <w:p w14:paraId="60441A43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gramStart"/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>success</w:t>
      </w:r>
      <w:proofErr w:type="gramEnd"/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>": "1111",</w:t>
      </w:r>
    </w:p>
    <w:p w14:paraId="2FB063F8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gramStart"/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>error</w:t>
      </w:r>
      <w:proofErr w:type="gramEnd"/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>": null</w:t>
      </w:r>
    </w:p>
    <w:p w14:paraId="1CF7DC97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}]</w:t>
      </w:r>
    </w:p>
    <w:p w14:paraId="6BD648DF" w14:textId="77777777" w:rsidR="000477AB" w:rsidRPr="000477AB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</w:t>
      </w:r>
    </w:p>
    <w:p w14:paraId="12293852" w14:textId="16B67FCF" w:rsidR="001153AD" w:rsidRPr="00087D1E" w:rsidRDefault="000477AB" w:rsidP="000477AB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  <w:r w:rsidRPr="000477AB">
        <w:rPr>
          <w:rFonts w:ascii="微软雅黑" w:eastAsia="微软雅黑" w:hAnsi="微软雅黑" w:cs="微软雅黑"/>
          <w:sz w:val="13"/>
          <w:szCs w:val="13"/>
          <w:lang w:eastAsia="zh-CN"/>
        </w:rPr>
        <w:t>}</w:t>
      </w:r>
      <w:r w:rsidR="000769AE" w:rsidRPr="00087D1E">
        <w:rPr>
          <w:rFonts w:ascii="微软雅黑" w:eastAsia="微软雅黑" w:hAnsi="微软雅黑" w:hint="eastAsia"/>
          <w:lang w:eastAsia="zh-CN"/>
        </w:rPr>
        <w:t>审批</w:t>
      </w:r>
      <w:r w:rsidR="009A16D1" w:rsidRPr="00087D1E">
        <w:rPr>
          <w:rFonts w:ascii="微软雅黑" w:eastAsia="微软雅黑" w:hAnsi="微软雅黑" w:hint="eastAsia"/>
          <w:lang w:eastAsia="zh-CN"/>
        </w:rPr>
        <w:t>通过</w:t>
      </w:r>
      <w:r w:rsidR="000769AE" w:rsidRPr="00087D1E">
        <w:rPr>
          <w:rFonts w:ascii="微软雅黑" w:eastAsia="微软雅黑" w:hAnsi="微软雅黑" w:hint="eastAsia"/>
          <w:lang w:eastAsia="zh-CN"/>
        </w:rPr>
        <w:t>状态：</w:t>
      </w:r>
    </w:p>
    <w:p w14:paraId="52624D2C" w14:textId="26240438" w:rsidR="001153AD" w:rsidRPr="00087D1E" w:rsidRDefault="008B5589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EC29064" wp14:editId="413F9E19">
            <wp:extent cx="5490210" cy="4837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7158" w14:textId="743673FF" w:rsidR="001153AD" w:rsidRPr="00087D1E" w:rsidRDefault="00833864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4" w:name="_Toc23430545"/>
      <w:bookmarkEnd w:id="70"/>
      <w:bookmarkEnd w:id="71"/>
      <w:proofErr w:type="spellStart"/>
      <w:r w:rsidRPr="00087D1E">
        <w:rPr>
          <w:rFonts w:ascii="微软雅黑" w:eastAsia="微软雅黑" w:hAnsi="微软雅黑"/>
          <w:lang w:eastAsia="zh-CN"/>
        </w:rPr>
        <w:t>CreateResult</w:t>
      </w:r>
      <w:proofErr w:type="spellEnd"/>
      <w:r w:rsidR="000769AE" w:rsidRPr="00087D1E">
        <w:rPr>
          <w:rFonts w:ascii="微软雅黑" w:eastAsia="微软雅黑" w:hAnsi="微软雅黑" w:hint="eastAsia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4"/>
    </w:p>
    <w:p w14:paraId="0A040714" w14:textId="77777777" w:rsidR="001153AD" w:rsidRPr="00087D1E" w:rsidRDefault="000769AE">
      <w:pPr>
        <w:pStyle w:val="BodyText123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1293FAAA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>{</w:t>
      </w:r>
    </w:p>
    <w:p w14:paraId="52040454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"REQ_BASEINFO": {</w:t>
      </w:r>
    </w:p>
    <w:p w14:paraId="7F26E9AC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"REQ_TRACE_ID": "af3b27dd-1864-4a3e-95d7-f619deccaac8",</w:t>
      </w:r>
    </w:p>
    <w:p w14:paraId="12DF5F8D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"REQ_SEND_TIME": "20191122203238",</w:t>
      </w:r>
    </w:p>
    <w:p w14:paraId="1E6165A3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"REQ_SRC_SYS": "BS-BPM-D",</w:t>
      </w:r>
    </w:p>
    <w:p w14:paraId="1984E7A6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"REQ_TAR_SYS": "BS-SFQ-D",</w:t>
      </w:r>
    </w:p>
    <w:p w14:paraId="1AB77F15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"REQ_SERVER_NAME": "BPM_SUNAC_556_CreateResult_PS",</w:t>
      </w:r>
    </w:p>
    <w:p w14:paraId="0C930FD0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"REQ_SYN_FLAG": "0",</w:t>
      </w:r>
    </w:p>
    <w:p w14:paraId="00D26779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lastRenderedPageBreak/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"REQ_BSN_ID": "c4f6ed96757c41ff9f32092f0ce929b9",</w:t>
      </w:r>
    </w:p>
    <w:p w14:paraId="22D83652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"REQ_RETRY_TIMES": "3",</w:t>
      </w:r>
    </w:p>
    <w:p w14:paraId="5BA8A574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"REQ_REPEAT_FLAG": "0",</w:t>
      </w:r>
    </w:p>
    <w:p w14:paraId="6FE04B49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"REQ_REPEAT_CYCLE": "0",</w:t>
      </w:r>
    </w:p>
    <w:p w14:paraId="0AB52682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"BIZTRANSACTIONID": "BPM_SUNAC_556_CreateResult_PS20191122203238931",</w:t>
      </w:r>
    </w:p>
    <w:p w14:paraId="62930DC9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"COUNT": "1"</w:t>
      </w:r>
    </w:p>
    <w:p w14:paraId="3E84B994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},</w:t>
      </w:r>
    </w:p>
    <w:p w14:paraId="04D02947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"MESSAGE": [{</w:t>
      </w:r>
    </w:p>
    <w:p w14:paraId="40CC3959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5B5705">
        <w:rPr>
          <w:rFonts w:ascii="微软雅黑" w:eastAsia="微软雅黑" w:hAnsi="微软雅黑"/>
          <w:sz w:val="16"/>
          <w:szCs w:val="16"/>
          <w:lang w:eastAsia="zh-CN"/>
        </w:rPr>
        <w:t>strBTID</w:t>
      </w:r>
      <w:proofErr w:type="spellEnd"/>
      <w:proofErr w:type="gramEnd"/>
      <w:r w:rsidRPr="005B5705">
        <w:rPr>
          <w:rFonts w:ascii="微软雅黑" w:eastAsia="微软雅黑" w:hAnsi="微软雅黑"/>
          <w:sz w:val="16"/>
          <w:szCs w:val="16"/>
          <w:lang w:eastAsia="zh-CN"/>
        </w:rPr>
        <w:t>": "SUNAC_CREATE_PLAN",</w:t>
      </w:r>
    </w:p>
    <w:p w14:paraId="75C0D9C7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5B5705">
        <w:rPr>
          <w:rFonts w:ascii="微软雅黑" w:eastAsia="微软雅黑" w:hAnsi="微软雅黑"/>
          <w:sz w:val="16"/>
          <w:szCs w:val="16"/>
          <w:lang w:eastAsia="zh-CN"/>
        </w:rPr>
        <w:t>strBOID</w:t>
      </w:r>
      <w:proofErr w:type="spellEnd"/>
      <w:proofErr w:type="gramEnd"/>
      <w:r w:rsidRPr="005B5705">
        <w:rPr>
          <w:rFonts w:ascii="微软雅黑" w:eastAsia="微软雅黑" w:hAnsi="微软雅黑"/>
          <w:sz w:val="16"/>
          <w:szCs w:val="16"/>
          <w:lang w:eastAsia="zh-CN"/>
        </w:rPr>
        <w:t>": "c4f6ed96757c41ff9f32092f0ce929b9",</w:t>
      </w:r>
    </w:p>
    <w:p w14:paraId="026FAE51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5B5705">
        <w:rPr>
          <w:rFonts w:ascii="微软雅黑" w:eastAsia="微软雅黑" w:hAnsi="微软雅黑"/>
          <w:sz w:val="16"/>
          <w:szCs w:val="16"/>
          <w:lang w:eastAsia="zh-CN"/>
        </w:rPr>
        <w:t>bSuccess</w:t>
      </w:r>
      <w:proofErr w:type="spellEnd"/>
      <w:proofErr w:type="gramEnd"/>
      <w:r w:rsidRPr="005B5705">
        <w:rPr>
          <w:rFonts w:ascii="微软雅黑" w:eastAsia="微软雅黑" w:hAnsi="微软雅黑"/>
          <w:sz w:val="16"/>
          <w:szCs w:val="16"/>
          <w:lang w:eastAsia="zh-CN"/>
        </w:rPr>
        <w:t>": "1",</w:t>
      </w:r>
    </w:p>
    <w:p w14:paraId="117F1931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5B5705">
        <w:rPr>
          <w:rFonts w:ascii="微软雅黑" w:eastAsia="微软雅黑" w:hAnsi="微软雅黑"/>
          <w:sz w:val="16"/>
          <w:szCs w:val="16"/>
          <w:lang w:eastAsia="zh-CN"/>
        </w:rPr>
        <w:t>iProcInstID</w:t>
      </w:r>
      <w:proofErr w:type="spellEnd"/>
      <w:proofErr w:type="gramEnd"/>
      <w:r w:rsidRPr="005B5705">
        <w:rPr>
          <w:rFonts w:ascii="微软雅黑" w:eastAsia="微软雅黑" w:hAnsi="微软雅黑"/>
          <w:sz w:val="16"/>
          <w:szCs w:val="16"/>
          <w:lang w:eastAsia="zh-CN"/>
        </w:rPr>
        <w:t>": "1911002258",</w:t>
      </w:r>
    </w:p>
    <w:p w14:paraId="53F63662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"</w:t>
      </w:r>
      <w:proofErr w:type="spellStart"/>
      <w:proofErr w:type="gramStart"/>
      <w:r w:rsidRPr="005B5705">
        <w:rPr>
          <w:rFonts w:ascii="微软雅黑" w:eastAsia="微软雅黑" w:hAnsi="微软雅黑"/>
          <w:sz w:val="16"/>
          <w:szCs w:val="16"/>
          <w:lang w:eastAsia="zh-CN"/>
        </w:rPr>
        <w:t>procURL</w:t>
      </w:r>
      <w:proofErr w:type="spellEnd"/>
      <w:proofErr w:type="gramEnd"/>
      <w:r w:rsidRPr="005B5705">
        <w:rPr>
          <w:rFonts w:ascii="微软雅黑" w:eastAsia="微软雅黑" w:hAnsi="微软雅黑"/>
          <w:sz w:val="16"/>
          <w:szCs w:val="16"/>
          <w:lang w:eastAsia="zh-CN"/>
        </w:rPr>
        <w:t>": "http://192.168.2.110/Workflow/MTApprovalView.aspx?procInstId=1911002258",</w:t>
      </w:r>
    </w:p>
    <w:p w14:paraId="27912652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 w:hint="eastAsia"/>
          <w:sz w:val="16"/>
          <w:szCs w:val="16"/>
          <w:lang w:eastAsia="zh-CN"/>
        </w:rPr>
        <w:tab/>
      </w:r>
      <w:r w:rsidRPr="005B5705">
        <w:rPr>
          <w:rFonts w:ascii="微软雅黑" w:eastAsia="微软雅黑" w:hAnsi="微软雅黑" w:hint="eastAsia"/>
          <w:sz w:val="16"/>
          <w:szCs w:val="16"/>
          <w:lang w:eastAsia="zh-CN"/>
        </w:rPr>
        <w:tab/>
        <w:t>"</w:t>
      </w:r>
      <w:proofErr w:type="spellStart"/>
      <w:r w:rsidRPr="005B5705">
        <w:rPr>
          <w:rFonts w:ascii="微软雅黑" w:eastAsia="微软雅黑" w:hAnsi="微软雅黑" w:hint="eastAsia"/>
          <w:sz w:val="16"/>
          <w:szCs w:val="16"/>
          <w:lang w:eastAsia="zh-CN"/>
        </w:rPr>
        <w:t>strMessage</w:t>
      </w:r>
      <w:proofErr w:type="spellEnd"/>
      <w:r w:rsidRPr="005B5705">
        <w:rPr>
          <w:rFonts w:ascii="微软雅黑" w:eastAsia="微软雅黑" w:hAnsi="微软雅黑" w:hint="eastAsia"/>
          <w:sz w:val="16"/>
          <w:szCs w:val="16"/>
          <w:lang w:eastAsia="zh-CN"/>
        </w:rPr>
        <w:t>": "流程"</w:t>
      </w:r>
    </w:p>
    <w:p w14:paraId="0677CDAB" w14:textId="77777777" w:rsidR="008B5589" w:rsidRPr="005B5705" w:rsidRDefault="008B5589" w:rsidP="008B5589">
      <w:pPr>
        <w:pStyle w:val="BodyText123"/>
        <w:rPr>
          <w:rFonts w:ascii="微软雅黑" w:eastAsia="微软雅黑" w:hAnsi="微软雅黑"/>
          <w:sz w:val="16"/>
          <w:szCs w:val="16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ab/>
        <w:t>}]</w:t>
      </w:r>
    </w:p>
    <w:p w14:paraId="3D19BD3D" w14:textId="77777777" w:rsidR="008B5589" w:rsidRPr="00087D1E" w:rsidRDefault="008B5589" w:rsidP="008B5589">
      <w:pPr>
        <w:pStyle w:val="BodyText123"/>
        <w:ind w:left="0"/>
        <w:rPr>
          <w:rFonts w:ascii="微软雅黑" w:eastAsia="微软雅黑" w:hAnsi="微软雅黑" w:cs="Arial"/>
          <w:bCs/>
          <w:iCs/>
          <w:spacing w:val="-10"/>
          <w:kern w:val="28"/>
          <w:sz w:val="24"/>
          <w:szCs w:val="24"/>
          <w:lang w:eastAsia="zh-CN"/>
        </w:rPr>
      </w:pPr>
      <w:r w:rsidRPr="005B5705">
        <w:rPr>
          <w:rFonts w:ascii="微软雅黑" w:eastAsia="微软雅黑" w:hAnsi="微软雅黑"/>
          <w:sz w:val="16"/>
          <w:szCs w:val="16"/>
          <w:lang w:eastAsia="zh-CN"/>
        </w:rPr>
        <w:t>}</w:t>
      </w:r>
    </w:p>
    <w:p w14:paraId="3536E7A8" w14:textId="77777777" w:rsidR="00937A9A" w:rsidRPr="00087D1E" w:rsidRDefault="00937A9A" w:rsidP="00937A9A">
      <w:pPr>
        <w:pStyle w:val="BodyText123"/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14:paraId="1661F22C" w14:textId="044A828C" w:rsidR="00937A9A" w:rsidRPr="00EF14BC" w:rsidRDefault="0015292F" w:rsidP="00937A9A">
      <w:pPr>
        <w:pStyle w:val="BodyText123"/>
        <w:rPr>
          <w:rFonts w:ascii="微软雅黑" w:eastAsia="微软雅黑" w:hAnsi="微软雅黑" w:cs="微软雅黑"/>
          <w:b/>
          <w:sz w:val="18"/>
          <w:szCs w:val="18"/>
          <w:lang w:eastAsia="zh-CN"/>
        </w:rPr>
      </w:pPr>
      <w:r w:rsidRPr="00EF14BC">
        <w:rPr>
          <w:rFonts w:ascii="微软雅黑" w:eastAsia="微软雅黑" w:hAnsi="微软雅黑" w:cs="微软雅黑" w:hint="eastAsia"/>
          <w:b/>
          <w:sz w:val="18"/>
          <w:szCs w:val="18"/>
          <w:lang w:eastAsia="zh-CN"/>
        </w:rPr>
        <w:t>返回报文：</w:t>
      </w:r>
    </w:p>
    <w:p w14:paraId="2FED31BB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>{</w:t>
      </w:r>
    </w:p>
    <w:p w14:paraId="399996F8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"E_RESPONSE": {</w:t>
      </w:r>
    </w:p>
    <w:p w14:paraId="54417F3C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"RSP_BASEINFO": {</w:t>
      </w:r>
    </w:p>
    <w:p w14:paraId="6FBB0426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"RSP_TRACE_ID": "fe0233e07e6b4e47b8db2054449ce965",</w:t>
      </w:r>
    </w:p>
    <w:p w14:paraId="749B2076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"RSP_REQ_TRACEID": "af3b27dd-1864-4a3e-95d7-f619deccaac8",</w:t>
      </w:r>
    </w:p>
    <w:p w14:paraId="7E39360A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"RSP_SEND_TIME": "20191122203238",</w:t>
      </w:r>
    </w:p>
    <w:p w14:paraId="73DB227A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"RSP_SRC_SYS": "BS-BPM-D",</w:t>
      </w:r>
    </w:p>
    <w:p w14:paraId="38C6A479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"RSP_TAR_SYS": "BS-SFQ-D",</w:t>
      </w:r>
    </w:p>
    <w:p w14:paraId="37A07D11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"RSP_SERVER_NAME": "BPM_SUNAC_556_CreateResult_PS",</w:t>
      </w:r>
    </w:p>
    <w:p w14:paraId="22EAB71D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"RSP_BSN_ID": "c4f6ed96757c41ff9f32092f0ce929b9",</w:t>
      </w:r>
    </w:p>
    <w:p w14:paraId="217FA762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"RSP_RETRY_TIMES": "3",</w:t>
      </w:r>
    </w:p>
    <w:p w14:paraId="394517E5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"RSP_STATUS_CODE": "S000",</w:t>
      </w:r>
    </w:p>
    <w:p w14:paraId="2AB275FF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"RSP_STATUS_MSG": "流程</w:t>
      </w:r>
      <w:proofErr w:type="gramStart"/>
      <w:r w:rsidRPr="005B5705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发起回</w:t>
      </w:r>
      <w:proofErr w:type="gramEnd"/>
      <w:r w:rsidRPr="005B5705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写成功！",</w:t>
      </w:r>
    </w:p>
    <w:p w14:paraId="1B658E42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"BIZTRANSACTIONID": "BPM_SUNAC_556_CreateResult_PS20191122203238931",</w:t>
      </w:r>
    </w:p>
    <w:p w14:paraId="220F2C8E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"RESULT": "0"</w:t>
      </w:r>
    </w:p>
    <w:p w14:paraId="3B2D0E5D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},</w:t>
      </w:r>
    </w:p>
    <w:p w14:paraId="4A8CEA44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lastRenderedPageBreak/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"MESSAGE": [{</w:t>
      </w:r>
    </w:p>
    <w:p w14:paraId="1B03FC6F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gramStart"/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>success</w:t>
      </w:r>
      <w:proofErr w:type="gramEnd"/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>": "1111",</w:t>
      </w:r>
    </w:p>
    <w:p w14:paraId="02F7FDFA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gramStart"/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>error</w:t>
      </w:r>
      <w:proofErr w:type="gramEnd"/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>": null</w:t>
      </w:r>
    </w:p>
    <w:p w14:paraId="7ED71684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}]</w:t>
      </w:r>
    </w:p>
    <w:p w14:paraId="1C87B6BA" w14:textId="77777777" w:rsidR="00EF14BC" w:rsidRPr="005B5705" w:rsidRDefault="00EF14BC" w:rsidP="00EF14BC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</w:t>
      </w:r>
    </w:p>
    <w:p w14:paraId="1D79AFDA" w14:textId="77777777" w:rsidR="00EF14BC" w:rsidRPr="00087D1E" w:rsidRDefault="00EF14BC" w:rsidP="00EF14BC">
      <w:pPr>
        <w:pStyle w:val="BodyText123"/>
        <w:rPr>
          <w:rFonts w:ascii="微软雅黑" w:eastAsia="微软雅黑" w:hAnsi="微软雅黑"/>
          <w:lang w:eastAsia="zh-CN"/>
        </w:rPr>
      </w:pPr>
      <w:r w:rsidRPr="005B5705">
        <w:rPr>
          <w:rFonts w:ascii="微软雅黑" w:eastAsia="微软雅黑" w:hAnsi="微软雅黑" w:cs="微软雅黑"/>
          <w:sz w:val="13"/>
          <w:szCs w:val="13"/>
          <w:lang w:eastAsia="zh-CN"/>
        </w:rPr>
        <w:t>}</w:t>
      </w:r>
    </w:p>
    <w:p w14:paraId="5DE37484" w14:textId="77777777" w:rsidR="001153AD" w:rsidRPr="00087D1E" w:rsidRDefault="001153AD">
      <w:pPr>
        <w:pStyle w:val="BodyText123"/>
        <w:ind w:left="0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79F9D4B3" w14:textId="4AE9074F" w:rsidR="001153AD" w:rsidRPr="00087D1E" w:rsidRDefault="005C4AB7">
      <w:pPr>
        <w:pStyle w:val="BodyText123"/>
        <w:ind w:left="0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审批状态为‘审批中’</w:t>
      </w:r>
      <w:r w:rsidR="000769AE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：</w:t>
      </w:r>
    </w:p>
    <w:p w14:paraId="0061D4B0" w14:textId="59E3C0A9" w:rsidR="001153AD" w:rsidRPr="00087D1E" w:rsidRDefault="0099642E">
      <w:pPr>
        <w:pStyle w:val="BodyText123"/>
        <w:ind w:left="0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162F2EE" wp14:editId="154D8272">
            <wp:extent cx="5490210" cy="491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0894" w14:textId="4E4B2185" w:rsidR="001153AD" w:rsidRPr="00087D1E" w:rsidRDefault="001C4B0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5" w:name="_Toc23430546"/>
      <w:r w:rsidRPr="00087D1E">
        <w:rPr>
          <w:rFonts w:ascii="微软雅黑" w:eastAsia="微软雅黑" w:hAnsi="微软雅黑"/>
          <w:lang w:eastAsia="zh-CN"/>
        </w:rPr>
        <w:t>Rework</w:t>
      </w:r>
      <w:r w:rsidR="000769AE" w:rsidRPr="00087D1E">
        <w:rPr>
          <w:rFonts w:ascii="微软雅黑" w:eastAsia="微软雅黑" w:hAnsi="微软雅黑" w:hint="eastAsia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5"/>
    </w:p>
    <w:p w14:paraId="753AE8C9" w14:textId="77777777" w:rsidR="001153AD" w:rsidRPr="00087D1E" w:rsidRDefault="000769AE">
      <w:pPr>
        <w:pStyle w:val="BodyText123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3DA946D8" w14:textId="77777777" w:rsidR="0099642E" w:rsidRPr="0099642E" w:rsidRDefault="000769A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87D1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</w:t>
      </w:r>
      <w:r w:rsidR="0099642E"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{</w:t>
      </w:r>
    </w:p>
    <w:p w14:paraId="220F9CF2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"REQ_BASEINFO": {</w:t>
      </w:r>
    </w:p>
    <w:p w14:paraId="4C04A689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"REQ_TRACE_ID": "daf83313-b36b-4746-b164-c04becc0894b",</w:t>
      </w:r>
    </w:p>
    <w:p w14:paraId="6975BF91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"REQ_SEND_TIME": "20191122204449",</w:t>
      </w:r>
    </w:p>
    <w:p w14:paraId="654309CC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"REQ_SRC_SYS": "BS-BPM-D",</w:t>
      </w:r>
    </w:p>
    <w:p w14:paraId="57DBB511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"REQ_TAR_SYS": "BS-SFQ-D",</w:t>
      </w:r>
    </w:p>
    <w:p w14:paraId="22BE44D7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"REQ_SERVER_NAME": "BPM_SUNAC_558_Rework_PS",</w:t>
      </w:r>
    </w:p>
    <w:p w14:paraId="7863A2A6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"REQ_SYN_FLAG": "0",</w:t>
      </w:r>
    </w:p>
    <w:p w14:paraId="2163C380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"REQ_BSN_ID": "c4f6ed96757c41ff9f32092f0ce929b9",</w:t>
      </w:r>
    </w:p>
    <w:p w14:paraId="0B4FCF75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"REQ_RETRY_TIMES": "3",</w:t>
      </w:r>
    </w:p>
    <w:p w14:paraId="0FD679B3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"REQ_REPEAT_FLAG": "0",</w:t>
      </w:r>
    </w:p>
    <w:p w14:paraId="3207725D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"REQ_REPEAT_CYCLE": "0",</w:t>
      </w:r>
    </w:p>
    <w:p w14:paraId="62BB2550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"BIZTRANSACTIONID": "BPM_SUNAC_558_Rework_PS20191122204449227",</w:t>
      </w:r>
    </w:p>
    <w:p w14:paraId="40934B80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"COUNT": "1"</w:t>
      </w:r>
    </w:p>
    <w:p w14:paraId="6DC43461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},</w:t>
      </w:r>
    </w:p>
    <w:p w14:paraId="1B1A6700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"MESSAGE": [{</w:t>
      </w:r>
    </w:p>
    <w:p w14:paraId="5EEE24EB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strBTID</w:t>
      </w:r>
      <w:proofErr w:type="spellEnd"/>
      <w:proofErr w:type="gramEnd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": "SUNAC_CREATE_PLAN",</w:t>
      </w:r>
    </w:p>
    <w:p w14:paraId="710B34DE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strBOID</w:t>
      </w:r>
      <w:proofErr w:type="spellEnd"/>
      <w:proofErr w:type="gramEnd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": "c4f6ed96757c41ff9f32092f0ce929b9",</w:t>
      </w:r>
    </w:p>
    <w:p w14:paraId="55F81F42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iProcInstID</w:t>
      </w:r>
      <w:proofErr w:type="spellEnd"/>
      <w:proofErr w:type="gramEnd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": "1911002258",</w:t>
      </w:r>
    </w:p>
    <w:p w14:paraId="2AD4157F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</w:t>
      </w:r>
      <w:proofErr w:type="spellStart"/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strStepName</w:t>
      </w:r>
      <w:proofErr w:type="spellEnd"/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": "测试A",</w:t>
      </w:r>
    </w:p>
    <w:p w14:paraId="25497FE8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strApproverId</w:t>
      </w:r>
      <w:proofErr w:type="spellEnd"/>
      <w:proofErr w:type="gramEnd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": "wumn3",</w:t>
      </w:r>
    </w:p>
    <w:p w14:paraId="0FBCA7CC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lastRenderedPageBreak/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eAction</w:t>
      </w:r>
      <w:proofErr w:type="spellEnd"/>
      <w:proofErr w:type="gramEnd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": "2",</w:t>
      </w:r>
    </w:p>
    <w:p w14:paraId="537DFFA5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</w:t>
      </w:r>
      <w:proofErr w:type="spellStart"/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strComment</w:t>
      </w:r>
      <w:proofErr w:type="spellEnd"/>
      <w:r w:rsidRPr="0099642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": "计划创建流程第2次退回修改",</w:t>
      </w:r>
    </w:p>
    <w:p w14:paraId="23C5422C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dtTime</w:t>
      </w:r>
      <w:proofErr w:type="spellEnd"/>
      <w:proofErr w:type="gramEnd"/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": "2019-11-22 20:44:49"</w:t>
      </w:r>
    </w:p>
    <w:p w14:paraId="618854AB" w14:textId="77777777" w:rsidR="0099642E" w:rsidRPr="0099642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}]</w:t>
      </w:r>
    </w:p>
    <w:p w14:paraId="1C85D2D7" w14:textId="46251749" w:rsidR="005C6226" w:rsidRPr="00087D1E" w:rsidRDefault="0099642E" w:rsidP="0099642E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99642E">
        <w:rPr>
          <w:rFonts w:ascii="微软雅黑" w:eastAsia="微软雅黑" w:hAnsi="微软雅黑" w:cs="微软雅黑"/>
          <w:sz w:val="13"/>
          <w:szCs w:val="13"/>
          <w:lang w:eastAsia="zh-CN"/>
        </w:rPr>
        <w:t>}</w:t>
      </w:r>
    </w:p>
    <w:p w14:paraId="54F65679" w14:textId="77777777" w:rsidR="005C6226" w:rsidRPr="00087D1E" w:rsidRDefault="005C6226" w:rsidP="005C6226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87D1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返回报文</w:t>
      </w:r>
    </w:p>
    <w:p w14:paraId="09604E08" w14:textId="0F5C6419" w:rsidR="005C6226" w:rsidRPr="00087D1E" w:rsidRDefault="005C6226" w:rsidP="005C6226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87D1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ERP响应ESB结果： {</w:t>
      </w:r>
    </w:p>
    <w:p w14:paraId="222AB384" w14:textId="77777777" w:rsidR="002E0461" w:rsidRPr="002E0461" w:rsidRDefault="005C6226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87D1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="002E0461"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{</w:t>
      </w:r>
    </w:p>
    <w:p w14:paraId="5B3594B6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"REQ_BASEINFO": {</w:t>
      </w:r>
    </w:p>
    <w:p w14:paraId="3196E814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"REQ_TRACE_ID": "daf83313-b36b-4746-b164-c04becc0894b",</w:t>
      </w:r>
    </w:p>
    <w:p w14:paraId="05521891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"REQ_SEND_TIME": "20191122204449",</w:t>
      </w:r>
    </w:p>
    <w:p w14:paraId="39852939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"REQ_SRC_SYS": "BS-BPM-D",</w:t>
      </w:r>
    </w:p>
    <w:p w14:paraId="448B528A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"REQ_TAR_SYS": "BS-SFQ-D",</w:t>
      </w:r>
    </w:p>
    <w:p w14:paraId="2FEA4203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"REQ_SERVER_NAME": "BPM_SUNAC_558_Rework_PS",</w:t>
      </w:r>
    </w:p>
    <w:p w14:paraId="48F34AAD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"REQ_SYN_FLAG": "0",</w:t>
      </w:r>
    </w:p>
    <w:p w14:paraId="3884A3AB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"REQ_BSN_ID": "c4f6ed96757c41ff9f32092f0ce929b9",</w:t>
      </w:r>
    </w:p>
    <w:p w14:paraId="5387A246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"REQ_RETRY_TIMES": "3",</w:t>
      </w:r>
    </w:p>
    <w:p w14:paraId="15693864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"REQ_REPEAT_FLAG": "0",</w:t>
      </w:r>
    </w:p>
    <w:p w14:paraId="00A50975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"REQ_REPEAT_CYCLE": "0",</w:t>
      </w:r>
    </w:p>
    <w:p w14:paraId="566878A9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"BIZTRANSACTIONID": "BPM_SUNAC_558_Rework_PS20191122204449227",</w:t>
      </w:r>
    </w:p>
    <w:p w14:paraId="00E9DD37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"COUNT": "1"</w:t>
      </w:r>
    </w:p>
    <w:p w14:paraId="26D8428D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},</w:t>
      </w:r>
    </w:p>
    <w:p w14:paraId="517DDE35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"MESSAGE": [{</w:t>
      </w:r>
    </w:p>
    <w:p w14:paraId="64C28B6E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strBTID</w:t>
      </w:r>
      <w:proofErr w:type="spellEnd"/>
      <w:proofErr w:type="gramEnd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": "SUNAC_CREATE_PLAN",</w:t>
      </w:r>
    </w:p>
    <w:p w14:paraId="166BD9F9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strBOID</w:t>
      </w:r>
      <w:proofErr w:type="spellEnd"/>
      <w:proofErr w:type="gramEnd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": "c4f6ed96757c41ff9f32092f0ce929b9",</w:t>
      </w:r>
    </w:p>
    <w:p w14:paraId="4295E539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iProcInstID</w:t>
      </w:r>
      <w:proofErr w:type="spellEnd"/>
      <w:proofErr w:type="gramEnd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": "1911002258",</w:t>
      </w:r>
    </w:p>
    <w:p w14:paraId="0B87854A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</w:t>
      </w:r>
      <w:proofErr w:type="spellStart"/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strStepName</w:t>
      </w:r>
      <w:proofErr w:type="spellEnd"/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": "测试A",</w:t>
      </w:r>
    </w:p>
    <w:p w14:paraId="69112998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strApproverId</w:t>
      </w:r>
      <w:proofErr w:type="spellEnd"/>
      <w:proofErr w:type="gramEnd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": "wumn3",</w:t>
      </w:r>
    </w:p>
    <w:p w14:paraId="52759185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eAction</w:t>
      </w:r>
      <w:proofErr w:type="spellEnd"/>
      <w:proofErr w:type="gramEnd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": "2",</w:t>
      </w:r>
    </w:p>
    <w:p w14:paraId="035C8B57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  <w:t>"</w:t>
      </w:r>
      <w:proofErr w:type="spellStart"/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strComment</w:t>
      </w:r>
      <w:proofErr w:type="spellEnd"/>
      <w:r w:rsidRPr="002E0461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": "计划创建流程第2次退回修改",</w:t>
      </w:r>
    </w:p>
    <w:p w14:paraId="105A2AED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"</w:t>
      </w:r>
      <w:proofErr w:type="spellStart"/>
      <w:proofErr w:type="gramStart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dtTime</w:t>
      </w:r>
      <w:proofErr w:type="spellEnd"/>
      <w:proofErr w:type="gramEnd"/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": "2019-11-22 20:44:49"</w:t>
      </w:r>
    </w:p>
    <w:p w14:paraId="6E2D80EA" w14:textId="77777777" w:rsidR="002E0461" w:rsidRPr="002E0461" w:rsidRDefault="002E0461" w:rsidP="002E0461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ab/>
        <w:t>}]</w:t>
      </w:r>
    </w:p>
    <w:p w14:paraId="374DD700" w14:textId="62B78166" w:rsidR="001153AD" w:rsidRPr="00087D1E" w:rsidRDefault="002E0461" w:rsidP="002E0461">
      <w:pPr>
        <w:pStyle w:val="BodyText123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2E0461">
        <w:rPr>
          <w:rFonts w:ascii="微软雅黑" w:eastAsia="微软雅黑" w:hAnsi="微软雅黑" w:cs="微软雅黑"/>
          <w:sz w:val="13"/>
          <w:szCs w:val="13"/>
          <w:lang w:eastAsia="zh-CN"/>
        </w:rPr>
        <w:t>}</w:t>
      </w:r>
      <w:r w:rsidR="000769AE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退回</w:t>
      </w:r>
      <w:r w:rsidR="000769AE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，业务系统数据状态为“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审批退回</w:t>
      </w:r>
      <w:r w:rsidR="000769AE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”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，重新发起流程</w:t>
      </w:r>
      <w:r w:rsidR="00204D47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。</w:t>
      </w:r>
    </w:p>
    <w:p w14:paraId="403DD9B7" w14:textId="77777777" w:rsidR="001153AD" w:rsidRPr="00087D1E" w:rsidRDefault="001153AD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14:paraId="1FD61C98" w14:textId="77777777" w:rsidR="001153AD" w:rsidRPr="00087D1E" w:rsidRDefault="001153AD">
      <w:pPr>
        <w:pStyle w:val="BodyText123"/>
        <w:rPr>
          <w:rFonts w:ascii="微软雅黑" w:eastAsia="微软雅黑" w:hAnsi="微软雅黑"/>
          <w:lang w:eastAsia="zh-CN"/>
        </w:rPr>
      </w:pPr>
    </w:p>
    <w:p w14:paraId="7413C84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86" w:name="_Toc314236082"/>
      <w:bookmarkStart w:id="87" w:name="_Toc76620966"/>
      <w:bookmarkStart w:id="88" w:name="_Toc314236168"/>
      <w:bookmarkStart w:id="89" w:name="_Toc112222301"/>
      <w:bookmarkStart w:id="90" w:name="_Toc142291413"/>
      <w:bookmarkStart w:id="91" w:name="_Toc23430547"/>
      <w:proofErr w:type="spellStart"/>
      <w:r w:rsidRPr="00087D1E">
        <w:rPr>
          <w:rFonts w:ascii="微软雅黑" w:eastAsia="微软雅黑" w:hAnsi="微软雅黑" w:hint="eastAsia"/>
        </w:rPr>
        <w:lastRenderedPageBreak/>
        <w:t>缺陷的统计与分析</w:t>
      </w:r>
      <w:bookmarkEnd w:id="86"/>
      <w:bookmarkEnd w:id="87"/>
      <w:bookmarkEnd w:id="88"/>
      <w:bookmarkEnd w:id="89"/>
      <w:bookmarkEnd w:id="90"/>
      <w:bookmarkEnd w:id="91"/>
      <w:proofErr w:type="spellEnd"/>
    </w:p>
    <w:p w14:paraId="35F69266" w14:textId="77777777" w:rsidR="001153AD" w:rsidRPr="00087D1E" w:rsidRDefault="000769AE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4"/>
          <w:szCs w:val="24"/>
        </w:rPr>
      </w:pPr>
      <w:r w:rsidRPr="00087D1E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92" w:name="_Toc314236169"/>
      <w:bookmarkStart w:id="93" w:name="_Toc314236083"/>
      <w:bookmarkStart w:id="94" w:name="_Toc112222302"/>
      <w:bookmarkStart w:id="95" w:name="_Toc142291414"/>
      <w:bookmarkStart w:id="96" w:name="_Toc23430548"/>
      <w:proofErr w:type="spellStart"/>
      <w:r w:rsidRPr="00087D1E">
        <w:rPr>
          <w:rFonts w:ascii="微软雅黑" w:eastAsia="微软雅黑" w:hAnsi="微软雅黑" w:hint="eastAsia"/>
          <w:sz w:val="24"/>
          <w:szCs w:val="24"/>
        </w:rPr>
        <w:t>缺陷汇总</w:t>
      </w:r>
      <w:bookmarkEnd w:id="92"/>
      <w:bookmarkEnd w:id="93"/>
      <w:bookmarkEnd w:id="94"/>
      <w:bookmarkEnd w:id="95"/>
      <w:bookmarkEnd w:id="96"/>
      <w:proofErr w:type="spellEnd"/>
    </w:p>
    <w:p w14:paraId="4F5B27CC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ind w:left="857"/>
        <w:jc w:val="both"/>
        <w:rPr>
          <w:rFonts w:ascii="微软雅黑" w:eastAsia="微软雅黑" w:hAnsi="微软雅黑"/>
        </w:rPr>
      </w:pPr>
      <w:proofErr w:type="spellStart"/>
      <w:r w:rsidRPr="00087D1E">
        <w:rPr>
          <w:rFonts w:ascii="微软雅黑" w:eastAsia="微软雅黑" w:hAnsi="微软雅黑" w:hint="eastAsia"/>
        </w:rPr>
        <w:t>概括</w:t>
      </w:r>
      <w:proofErr w:type="spellEnd"/>
    </w:p>
    <w:p w14:paraId="7712A7A8" w14:textId="77777777" w:rsidR="001153AD" w:rsidRPr="00087D1E" w:rsidRDefault="000769AE">
      <w:pPr>
        <w:pStyle w:val="InfoBlue"/>
        <w:ind w:left="855"/>
        <w:rPr>
          <w:rFonts w:ascii="微软雅黑" w:eastAsia="微软雅黑" w:hAnsi="微软雅黑"/>
          <w:i/>
          <w:iCs/>
          <w:color w:val="0000FF"/>
          <w:sz w:val="24"/>
          <w:szCs w:val="24"/>
        </w:rPr>
      </w:pP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【下表按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状态列出bug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的数量】</w:t>
      </w:r>
    </w:p>
    <w:tbl>
      <w:tblPr>
        <w:tblW w:w="6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1"/>
        <w:gridCol w:w="2409"/>
        <w:gridCol w:w="1418"/>
      </w:tblGrid>
      <w:tr w:rsidR="001153AD" w:rsidRPr="00087D1E" w14:paraId="257F5543" w14:textId="77777777">
        <w:tc>
          <w:tcPr>
            <w:tcW w:w="2581" w:type="dxa"/>
            <w:shd w:val="clear" w:color="auto" w:fill="8DB3E2"/>
          </w:tcPr>
          <w:p w14:paraId="21B6BD1D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Closed 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2409" w:type="dxa"/>
            <w:shd w:val="clear" w:color="auto" w:fill="8DB3E2"/>
          </w:tcPr>
          <w:p w14:paraId="7A81B65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  <w:t>P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ending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418" w:type="dxa"/>
            <w:shd w:val="clear" w:color="auto" w:fill="8DB3E2"/>
          </w:tcPr>
          <w:p w14:paraId="5D3DC36F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总计</w:t>
            </w:r>
            <w:proofErr w:type="spellEnd"/>
          </w:p>
        </w:tc>
      </w:tr>
      <w:tr w:rsidR="001153AD" w:rsidRPr="00087D1E" w14:paraId="1B94A852" w14:textId="77777777">
        <w:tc>
          <w:tcPr>
            <w:tcW w:w="2581" w:type="dxa"/>
          </w:tcPr>
          <w:p w14:paraId="20F6C050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09" w:type="dxa"/>
          </w:tcPr>
          <w:p w14:paraId="353C6FCA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6A997118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310A1C45" w14:textId="77777777" w:rsidR="001153AD" w:rsidRPr="00087D1E" w:rsidRDefault="001153AD">
      <w:pPr>
        <w:widowControl w:val="0"/>
        <w:spacing w:line="360" w:lineRule="auto"/>
        <w:ind w:left="437"/>
        <w:jc w:val="both"/>
        <w:rPr>
          <w:rFonts w:ascii="微软雅黑" w:eastAsia="微软雅黑" w:hAnsi="微软雅黑"/>
          <w:lang w:eastAsia="zh-CN"/>
        </w:rPr>
      </w:pPr>
    </w:p>
    <w:p w14:paraId="6BEB4BAB" w14:textId="77777777" w:rsidR="001153AD" w:rsidRPr="00087D1E" w:rsidRDefault="001153AD">
      <w:pPr>
        <w:widowControl w:val="0"/>
        <w:spacing w:line="360" w:lineRule="auto"/>
        <w:ind w:left="855"/>
        <w:jc w:val="both"/>
        <w:rPr>
          <w:rFonts w:ascii="微软雅黑" w:eastAsia="微软雅黑" w:hAnsi="微软雅黑"/>
          <w:lang w:eastAsia="zh-CN"/>
        </w:rPr>
      </w:pPr>
    </w:p>
    <w:p w14:paraId="3CC2DFB3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jc w:val="both"/>
        <w:rPr>
          <w:rFonts w:ascii="微软雅黑" w:eastAsia="微软雅黑" w:hAnsi="微软雅黑"/>
        </w:rPr>
      </w:pPr>
      <w:r w:rsidRPr="00087D1E">
        <w:rPr>
          <w:rFonts w:ascii="微软雅黑" w:eastAsia="微软雅黑" w:hAnsi="微软雅黑" w:hint="eastAsia"/>
        </w:rPr>
        <w:t>按</w:t>
      </w:r>
      <w:r w:rsidRPr="00087D1E">
        <w:rPr>
          <w:rFonts w:ascii="微软雅黑" w:eastAsia="微软雅黑" w:hAnsi="微软雅黑" w:hint="eastAsia"/>
          <w:lang w:eastAsia="zh-CN"/>
        </w:rPr>
        <w:t>优先级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2126"/>
        <w:gridCol w:w="1559"/>
        <w:gridCol w:w="1559"/>
        <w:gridCol w:w="1276"/>
      </w:tblGrid>
      <w:tr w:rsidR="001153AD" w:rsidRPr="00087D1E" w14:paraId="01D50821" w14:textId="77777777">
        <w:tc>
          <w:tcPr>
            <w:tcW w:w="2014" w:type="dxa"/>
            <w:shd w:val="clear" w:color="auto" w:fill="8DB3E2"/>
          </w:tcPr>
          <w:p w14:paraId="1B0CA4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严重 </w:t>
            </w:r>
          </w:p>
        </w:tc>
        <w:tc>
          <w:tcPr>
            <w:tcW w:w="2126" w:type="dxa"/>
            <w:shd w:val="clear" w:color="auto" w:fill="8DB3E2"/>
          </w:tcPr>
          <w:p w14:paraId="4F033D7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一般</w:t>
            </w:r>
          </w:p>
        </w:tc>
        <w:tc>
          <w:tcPr>
            <w:tcW w:w="1559" w:type="dxa"/>
            <w:shd w:val="clear" w:color="auto" w:fill="8DB3E2"/>
          </w:tcPr>
          <w:p w14:paraId="4A5B013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小缺陷</w:t>
            </w:r>
          </w:p>
        </w:tc>
        <w:tc>
          <w:tcPr>
            <w:tcW w:w="1559" w:type="dxa"/>
            <w:shd w:val="clear" w:color="auto" w:fill="8DB3E2"/>
          </w:tcPr>
          <w:p w14:paraId="204B3B4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非缺陷</w:t>
            </w:r>
          </w:p>
        </w:tc>
        <w:tc>
          <w:tcPr>
            <w:tcW w:w="1276" w:type="dxa"/>
            <w:shd w:val="clear" w:color="auto" w:fill="8DB3E2"/>
          </w:tcPr>
          <w:p w14:paraId="012EF761" w14:textId="77777777" w:rsidR="001153AD" w:rsidRPr="00087D1E" w:rsidRDefault="000769AE">
            <w:pP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总计</w:t>
            </w:r>
          </w:p>
        </w:tc>
      </w:tr>
      <w:tr w:rsidR="001153AD" w:rsidRPr="00087D1E" w14:paraId="7A4A67EF" w14:textId="77777777">
        <w:tc>
          <w:tcPr>
            <w:tcW w:w="2014" w:type="dxa"/>
          </w:tcPr>
          <w:p w14:paraId="64A57CD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3BB2C8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4B3CBC3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109CDFC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6D413991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13822A32" w14:textId="77777777" w:rsidR="001153AD" w:rsidRPr="00087D1E" w:rsidRDefault="001153AD">
      <w:pPr>
        <w:widowControl w:val="0"/>
        <w:spacing w:line="360" w:lineRule="auto"/>
        <w:ind w:left="435"/>
        <w:jc w:val="both"/>
        <w:rPr>
          <w:rFonts w:ascii="微软雅黑" w:eastAsia="微软雅黑" w:hAnsi="微软雅黑"/>
          <w:lang w:eastAsia="zh-CN"/>
        </w:rPr>
      </w:pPr>
    </w:p>
    <w:p w14:paraId="03998913" w14:textId="77777777" w:rsidR="001153AD" w:rsidRPr="00087D1E" w:rsidRDefault="001153AD">
      <w:pPr>
        <w:widowControl w:val="0"/>
        <w:spacing w:line="360" w:lineRule="auto"/>
        <w:jc w:val="center"/>
        <w:rPr>
          <w:rFonts w:ascii="微软雅黑" w:eastAsia="微软雅黑" w:hAnsi="微软雅黑"/>
          <w:lang w:eastAsia="zh-CN"/>
        </w:rPr>
      </w:pPr>
    </w:p>
    <w:p w14:paraId="342C4744" w14:textId="77777777" w:rsidR="001153AD" w:rsidRPr="00087D1E" w:rsidRDefault="001153AD">
      <w:pPr>
        <w:widowControl w:val="0"/>
        <w:spacing w:line="360" w:lineRule="auto"/>
        <w:ind w:left="435"/>
        <w:jc w:val="both"/>
        <w:rPr>
          <w:rFonts w:ascii="微软雅黑" w:eastAsia="微软雅黑" w:hAnsi="微软雅黑"/>
          <w:lang w:eastAsia="zh-CN"/>
        </w:rPr>
      </w:pPr>
    </w:p>
    <w:p w14:paraId="21B6B95F" w14:textId="77777777" w:rsidR="001153AD" w:rsidRPr="00087D1E" w:rsidRDefault="000769AE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97" w:name="_Toc112222304"/>
      <w:bookmarkStart w:id="98" w:name="_Toc314236085"/>
      <w:bookmarkStart w:id="99" w:name="_Toc314236171"/>
      <w:bookmarkStart w:id="100" w:name="_Toc142291416"/>
      <w:bookmarkStart w:id="101" w:name="_Toc23430549"/>
      <w:bookmarkStart w:id="102" w:name="_Toc76620967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遗留问题</w:t>
      </w:r>
      <w:bookmarkEnd w:id="97"/>
      <w:bookmarkEnd w:id="98"/>
      <w:bookmarkEnd w:id="99"/>
      <w:bookmarkEnd w:id="100"/>
      <w:bookmarkEnd w:id="101"/>
      <w:proofErr w:type="spellEnd"/>
    </w:p>
    <w:p w14:paraId="79F237CB" w14:textId="77777777" w:rsidR="001153AD" w:rsidRPr="00087D1E" w:rsidRDefault="000769AE">
      <w:pPr>
        <w:pStyle w:val="BodyText123"/>
        <w:numPr>
          <w:ilvl w:val="0"/>
          <w:numId w:val="7"/>
        </w:numPr>
        <w:rPr>
          <w:rFonts w:ascii="微软雅黑" w:eastAsia="微软雅黑" w:hAnsi="微软雅黑"/>
          <w:lang w:eastAsia="zh-CN"/>
        </w:rPr>
      </w:pPr>
      <w:proofErr w:type="gramStart"/>
      <w:r w:rsidRPr="00087D1E">
        <w:rPr>
          <w:rFonts w:ascii="微软雅黑" w:eastAsia="微软雅黑" w:hAnsi="微软雅黑" w:hint="eastAsia"/>
          <w:lang w:eastAsia="zh-CN"/>
        </w:rPr>
        <w:t>若需求</w:t>
      </w:r>
      <w:proofErr w:type="gramEnd"/>
      <w:r w:rsidRPr="00087D1E">
        <w:rPr>
          <w:rFonts w:ascii="微软雅黑" w:eastAsia="微软雅黑" w:hAnsi="微软雅黑" w:hint="eastAsia"/>
          <w:lang w:eastAsia="zh-CN"/>
        </w:rPr>
        <w:t>有变更后，与项目经理沟通之后后续调整；</w:t>
      </w:r>
    </w:p>
    <w:p w14:paraId="5C534F1F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</w:rPr>
      </w:pPr>
      <w:bookmarkStart w:id="103" w:name="_Toc112222305"/>
      <w:bookmarkStart w:id="104" w:name="_Toc314236172"/>
      <w:bookmarkStart w:id="105" w:name="_Toc142291417"/>
      <w:bookmarkStart w:id="106" w:name="_Toc314236086"/>
      <w:bookmarkStart w:id="107" w:name="_Toc23430550"/>
      <w:proofErr w:type="spellStart"/>
      <w:r w:rsidRPr="00087D1E">
        <w:rPr>
          <w:rFonts w:ascii="微软雅黑" w:eastAsia="微软雅黑" w:hAnsi="微软雅黑" w:hint="eastAsia"/>
        </w:rPr>
        <w:t>测试结论与建议</w:t>
      </w:r>
      <w:bookmarkEnd w:id="102"/>
      <w:bookmarkEnd w:id="103"/>
      <w:bookmarkEnd w:id="104"/>
      <w:bookmarkEnd w:id="105"/>
      <w:bookmarkEnd w:id="106"/>
      <w:bookmarkEnd w:id="107"/>
      <w:proofErr w:type="spellEnd"/>
    </w:p>
    <w:p w14:paraId="030F3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 w:cstheme="majorEastAsia"/>
          <w:iCs w:val="0"/>
          <w:color w:val="000000" w:themeColor="text1"/>
          <w:lang w:eastAsia="zh-CN"/>
        </w:rPr>
      </w:pPr>
      <w:bookmarkStart w:id="108" w:name="_Toc142291418"/>
      <w:bookmarkStart w:id="109" w:name="_Toc314236087"/>
      <w:bookmarkStart w:id="110" w:name="_Toc314236173"/>
      <w:bookmarkStart w:id="111" w:name="_Toc112222306"/>
      <w:bookmarkStart w:id="112" w:name="_Toc23430551"/>
      <w:proofErr w:type="spellStart"/>
      <w:r w:rsidRPr="00087D1E">
        <w:rPr>
          <w:rFonts w:ascii="微软雅黑" w:eastAsia="微软雅黑" w:hAnsi="微软雅黑" w:hint="eastAsia"/>
        </w:rPr>
        <w:t>测试结论</w:t>
      </w:r>
      <w:bookmarkEnd w:id="108"/>
      <w:bookmarkEnd w:id="109"/>
      <w:bookmarkEnd w:id="110"/>
      <w:bookmarkEnd w:id="111"/>
      <w:bookmarkEnd w:id="112"/>
      <w:proofErr w:type="spellEnd"/>
    </w:p>
    <w:p w14:paraId="792A1F4E" w14:textId="77777777" w:rsidR="001153AD" w:rsidRPr="00087D1E" w:rsidRDefault="000769AE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基本功能可正常实现，且无遗留bug。</w:t>
      </w:r>
    </w:p>
    <w:p w14:paraId="5FFFDFC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113" w:name="_Toc23430552"/>
      <w:r w:rsidRPr="00087D1E">
        <w:rPr>
          <w:rFonts w:ascii="微软雅黑" w:eastAsia="微软雅黑" w:hAnsi="微软雅黑" w:hint="eastAsia"/>
          <w:lang w:eastAsia="zh-CN"/>
        </w:rPr>
        <w:lastRenderedPageBreak/>
        <w:t>改进</w:t>
      </w:r>
      <w:r w:rsidRPr="00087D1E">
        <w:rPr>
          <w:rFonts w:ascii="微软雅黑" w:eastAsia="微软雅黑" w:hAnsi="微软雅黑"/>
          <w:lang w:eastAsia="zh-CN"/>
        </w:rPr>
        <w:t>建议</w:t>
      </w:r>
      <w:bookmarkEnd w:id="113"/>
    </w:p>
    <w:p w14:paraId="7637FFF2" w14:textId="77777777" w:rsidR="001153AD" w:rsidRPr="00087D1E" w:rsidRDefault="001153AD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</w:p>
    <w:sectPr w:rsidR="001153AD" w:rsidRPr="00087D1E">
      <w:headerReference w:type="even" r:id="rId13"/>
      <w:footerReference w:type="default" r:id="rId14"/>
      <w:pgSz w:w="12240" w:h="15840"/>
      <w:pgMar w:top="1440" w:right="1797" w:bottom="1440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6C03C" w14:textId="77777777" w:rsidR="006275EA" w:rsidRDefault="006275EA">
      <w:r>
        <w:separator/>
      </w:r>
    </w:p>
  </w:endnote>
  <w:endnote w:type="continuationSeparator" w:id="0">
    <w:p w14:paraId="5460D9A1" w14:textId="77777777" w:rsidR="006275EA" w:rsidRDefault="0062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A008D" w14:textId="6A825441" w:rsidR="000613FD" w:rsidRDefault="000613FD">
    <w:pPr>
      <w:pStyle w:val="a9"/>
      <w:tabs>
        <w:tab w:val="clear" w:pos="8640"/>
        <w:tab w:val="right" w:pos="8820"/>
      </w:tabs>
      <w:ind w:right="-18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6AF73" w14:textId="77777777" w:rsidR="006275EA" w:rsidRDefault="006275EA">
      <w:r>
        <w:separator/>
      </w:r>
    </w:p>
  </w:footnote>
  <w:footnote w:type="continuationSeparator" w:id="0">
    <w:p w14:paraId="3BC8D7FF" w14:textId="77777777" w:rsidR="006275EA" w:rsidRDefault="00627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E40C6" w14:textId="77777777" w:rsidR="000613FD" w:rsidRDefault="000613FD">
    <w:pPr>
      <w:pStyle w:val="aa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</w:rPr>
      <w:t>5</w:t>
    </w:r>
    <w:r>
      <w:rPr>
        <w:rStyle w:val="ae"/>
      </w:rPr>
      <w:fldChar w:fldCharType="end"/>
    </w:r>
  </w:p>
  <w:p w14:paraId="18E7E7F0" w14:textId="77777777" w:rsidR="000613FD" w:rsidRDefault="000613FD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BE3"/>
    <w:multiLevelType w:val="multilevel"/>
    <w:tmpl w:val="00795BE3"/>
    <w:lvl w:ilvl="0">
      <w:start w:val="1"/>
      <w:numFmt w:val="bullet"/>
      <w:pStyle w:val="Style1"/>
      <w:lvlText w:val=""/>
      <w:lvlJc w:val="left"/>
      <w:pPr>
        <w:tabs>
          <w:tab w:val="left" w:pos="120"/>
        </w:tabs>
        <w:ind w:left="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</w:abstractNum>
  <w:abstractNum w:abstractNumId="1">
    <w:nsid w:val="179C5DF7"/>
    <w:multiLevelType w:val="multilevel"/>
    <w:tmpl w:val="179C5DF7"/>
    <w:lvl w:ilvl="0">
      <w:start w:val="1"/>
      <w:numFmt w:val="decimal"/>
      <w:pStyle w:val="Numbers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AA1631"/>
    <w:multiLevelType w:val="multilevel"/>
    <w:tmpl w:val="17AA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25259"/>
    <w:multiLevelType w:val="multilevel"/>
    <w:tmpl w:val="1E125259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89E6E78"/>
    <w:multiLevelType w:val="multilevel"/>
    <w:tmpl w:val="589E6E78"/>
    <w:lvl w:ilvl="0">
      <w:start w:val="1"/>
      <w:numFmt w:val="bullet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5">
    <w:nsid w:val="5BEA6219"/>
    <w:multiLevelType w:val="multilevel"/>
    <w:tmpl w:val="5BEA6219"/>
    <w:lvl w:ilvl="0">
      <w:start w:val="1"/>
      <w:numFmt w:val="decimal"/>
      <w:pStyle w:val="Blocklabel"/>
      <w:lvlText w:val="%1."/>
      <w:lvlJc w:val="left"/>
      <w:pPr>
        <w:tabs>
          <w:tab w:val="left" w:pos="36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left" w:pos="648"/>
        </w:tabs>
        <w:ind w:left="576" w:hanging="288"/>
      </w:pPr>
    </w:lvl>
    <w:lvl w:ilvl="2">
      <w:start w:val="1"/>
      <w:numFmt w:val="lowerRoman"/>
      <w:lvlText w:val="%3."/>
      <w:lvlJc w:val="left"/>
      <w:pPr>
        <w:tabs>
          <w:tab w:val="left" w:pos="1296"/>
        </w:tabs>
        <w:ind w:left="864" w:hanging="288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>
    <w:nsid w:val="649A29BE"/>
    <w:multiLevelType w:val="multilevel"/>
    <w:tmpl w:val="649A29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6857"/>
    <w:rsid w:val="000006A5"/>
    <w:rsid w:val="00001005"/>
    <w:rsid w:val="00003867"/>
    <w:rsid w:val="000118F1"/>
    <w:rsid w:val="0001663C"/>
    <w:rsid w:val="00020627"/>
    <w:rsid w:val="00022ACF"/>
    <w:rsid w:val="00024FAA"/>
    <w:rsid w:val="00025390"/>
    <w:rsid w:val="00026316"/>
    <w:rsid w:val="000279B4"/>
    <w:rsid w:val="00036A6E"/>
    <w:rsid w:val="00040FF6"/>
    <w:rsid w:val="00045B90"/>
    <w:rsid w:val="000477AB"/>
    <w:rsid w:val="00052ADB"/>
    <w:rsid w:val="0005788B"/>
    <w:rsid w:val="000613FD"/>
    <w:rsid w:val="000640A2"/>
    <w:rsid w:val="00064CA3"/>
    <w:rsid w:val="00072227"/>
    <w:rsid w:val="00074703"/>
    <w:rsid w:val="000747DF"/>
    <w:rsid w:val="00074B6E"/>
    <w:rsid w:val="000763FF"/>
    <w:rsid w:val="000769AE"/>
    <w:rsid w:val="00076FEE"/>
    <w:rsid w:val="0007754E"/>
    <w:rsid w:val="00077A87"/>
    <w:rsid w:val="00080CEA"/>
    <w:rsid w:val="00081C24"/>
    <w:rsid w:val="00084CF0"/>
    <w:rsid w:val="00087D1E"/>
    <w:rsid w:val="00092CBF"/>
    <w:rsid w:val="00093AF0"/>
    <w:rsid w:val="00095367"/>
    <w:rsid w:val="0009665F"/>
    <w:rsid w:val="00096F83"/>
    <w:rsid w:val="00097624"/>
    <w:rsid w:val="000A06EB"/>
    <w:rsid w:val="000A0EF7"/>
    <w:rsid w:val="000A749C"/>
    <w:rsid w:val="000B0C07"/>
    <w:rsid w:val="000B1298"/>
    <w:rsid w:val="000C4053"/>
    <w:rsid w:val="000C7094"/>
    <w:rsid w:val="000C7E11"/>
    <w:rsid w:val="000E3745"/>
    <w:rsid w:val="000E5C22"/>
    <w:rsid w:val="000F0152"/>
    <w:rsid w:val="000F4430"/>
    <w:rsid w:val="000F4DAB"/>
    <w:rsid w:val="00110B81"/>
    <w:rsid w:val="001113D7"/>
    <w:rsid w:val="00112589"/>
    <w:rsid w:val="0011375B"/>
    <w:rsid w:val="001153AD"/>
    <w:rsid w:val="00117603"/>
    <w:rsid w:val="0012185A"/>
    <w:rsid w:val="001260D9"/>
    <w:rsid w:val="00126C40"/>
    <w:rsid w:val="00131C9C"/>
    <w:rsid w:val="001329A9"/>
    <w:rsid w:val="00134C0A"/>
    <w:rsid w:val="00136FDC"/>
    <w:rsid w:val="001417BD"/>
    <w:rsid w:val="00146FCE"/>
    <w:rsid w:val="001503A4"/>
    <w:rsid w:val="00150AE2"/>
    <w:rsid w:val="0015292F"/>
    <w:rsid w:val="0015396C"/>
    <w:rsid w:val="0016034F"/>
    <w:rsid w:val="00161B16"/>
    <w:rsid w:val="00163108"/>
    <w:rsid w:val="001654D3"/>
    <w:rsid w:val="001704CF"/>
    <w:rsid w:val="001717DF"/>
    <w:rsid w:val="001816E6"/>
    <w:rsid w:val="00190121"/>
    <w:rsid w:val="00195014"/>
    <w:rsid w:val="001A30F1"/>
    <w:rsid w:val="001C1E47"/>
    <w:rsid w:val="001C2373"/>
    <w:rsid w:val="001C2B9E"/>
    <w:rsid w:val="001C4B02"/>
    <w:rsid w:val="001C6DAD"/>
    <w:rsid w:val="001D26AC"/>
    <w:rsid w:val="001D4167"/>
    <w:rsid w:val="001D52EF"/>
    <w:rsid w:val="001D755B"/>
    <w:rsid w:val="001D79C4"/>
    <w:rsid w:val="001E2D74"/>
    <w:rsid w:val="001E4429"/>
    <w:rsid w:val="001F0E24"/>
    <w:rsid w:val="001F2B95"/>
    <w:rsid w:val="001F3CCC"/>
    <w:rsid w:val="0020096F"/>
    <w:rsid w:val="00204D47"/>
    <w:rsid w:val="00212636"/>
    <w:rsid w:val="00221265"/>
    <w:rsid w:val="0022378D"/>
    <w:rsid w:val="00225848"/>
    <w:rsid w:val="0022770D"/>
    <w:rsid w:val="00231972"/>
    <w:rsid w:val="00233B4B"/>
    <w:rsid w:val="00234E62"/>
    <w:rsid w:val="00240AFC"/>
    <w:rsid w:val="00241283"/>
    <w:rsid w:val="00246CC2"/>
    <w:rsid w:val="002472DD"/>
    <w:rsid w:val="00247F2D"/>
    <w:rsid w:val="00264643"/>
    <w:rsid w:val="00267BE3"/>
    <w:rsid w:val="00267E9C"/>
    <w:rsid w:val="00271AAF"/>
    <w:rsid w:val="00273426"/>
    <w:rsid w:val="002747A5"/>
    <w:rsid w:val="00277235"/>
    <w:rsid w:val="002775DE"/>
    <w:rsid w:val="00280F7E"/>
    <w:rsid w:val="00283029"/>
    <w:rsid w:val="00286B38"/>
    <w:rsid w:val="00287CFC"/>
    <w:rsid w:val="002A0355"/>
    <w:rsid w:val="002A1D78"/>
    <w:rsid w:val="002A47B3"/>
    <w:rsid w:val="002A6CEF"/>
    <w:rsid w:val="002C0DE1"/>
    <w:rsid w:val="002C1407"/>
    <w:rsid w:val="002C1902"/>
    <w:rsid w:val="002C23F4"/>
    <w:rsid w:val="002D27E7"/>
    <w:rsid w:val="002D63E7"/>
    <w:rsid w:val="002D6ADA"/>
    <w:rsid w:val="002E0461"/>
    <w:rsid w:val="002E29AC"/>
    <w:rsid w:val="002E30B8"/>
    <w:rsid w:val="002E449D"/>
    <w:rsid w:val="002E7DA3"/>
    <w:rsid w:val="002F0AE8"/>
    <w:rsid w:val="002F3842"/>
    <w:rsid w:val="003072B6"/>
    <w:rsid w:val="003073D1"/>
    <w:rsid w:val="00310DFA"/>
    <w:rsid w:val="00310ED4"/>
    <w:rsid w:val="003278B6"/>
    <w:rsid w:val="003320C5"/>
    <w:rsid w:val="00335A63"/>
    <w:rsid w:val="00335F62"/>
    <w:rsid w:val="00336435"/>
    <w:rsid w:val="003378C4"/>
    <w:rsid w:val="003404F0"/>
    <w:rsid w:val="00340575"/>
    <w:rsid w:val="00341E83"/>
    <w:rsid w:val="00345932"/>
    <w:rsid w:val="0035720C"/>
    <w:rsid w:val="003626DB"/>
    <w:rsid w:val="00366F06"/>
    <w:rsid w:val="003672E5"/>
    <w:rsid w:val="00371878"/>
    <w:rsid w:val="00372A37"/>
    <w:rsid w:val="00372A6E"/>
    <w:rsid w:val="00376F60"/>
    <w:rsid w:val="00380A8B"/>
    <w:rsid w:val="00382F05"/>
    <w:rsid w:val="00383E8F"/>
    <w:rsid w:val="00387D8E"/>
    <w:rsid w:val="00395E49"/>
    <w:rsid w:val="003B5312"/>
    <w:rsid w:val="003B6287"/>
    <w:rsid w:val="003B708A"/>
    <w:rsid w:val="003B7A13"/>
    <w:rsid w:val="003C7FD3"/>
    <w:rsid w:val="003E0F86"/>
    <w:rsid w:val="003E6146"/>
    <w:rsid w:val="003E7E3D"/>
    <w:rsid w:val="003F7541"/>
    <w:rsid w:val="00407B64"/>
    <w:rsid w:val="00411CCA"/>
    <w:rsid w:val="0041435B"/>
    <w:rsid w:val="00417855"/>
    <w:rsid w:val="0042041B"/>
    <w:rsid w:val="00425B08"/>
    <w:rsid w:val="004303AE"/>
    <w:rsid w:val="00432BE0"/>
    <w:rsid w:val="00442846"/>
    <w:rsid w:val="00442FD5"/>
    <w:rsid w:val="004463E4"/>
    <w:rsid w:val="0045268C"/>
    <w:rsid w:val="00454673"/>
    <w:rsid w:val="00454AE9"/>
    <w:rsid w:val="00460CDB"/>
    <w:rsid w:val="004665EE"/>
    <w:rsid w:val="0047183B"/>
    <w:rsid w:val="0047337B"/>
    <w:rsid w:val="0047415A"/>
    <w:rsid w:val="004768A1"/>
    <w:rsid w:val="00484220"/>
    <w:rsid w:val="00487138"/>
    <w:rsid w:val="004930AF"/>
    <w:rsid w:val="00497A1D"/>
    <w:rsid w:val="004A017C"/>
    <w:rsid w:val="004B3081"/>
    <w:rsid w:val="004B3AE8"/>
    <w:rsid w:val="004B3E19"/>
    <w:rsid w:val="004B40C4"/>
    <w:rsid w:val="004C2E71"/>
    <w:rsid w:val="004D2E46"/>
    <w:rsid w:val="004D58D6"/>
    <w:rsid w:val="004E12BD"/>
    <w:rsid w:val="004E1908"/>
    <w:rsid w:val="004E1BEB"/>
    <w:rsid w:val="004E3801"/>
    <w:rsid w:val="004E674D"/>
    <w:rsid w:val="004F6D66"/>
    <w:rsid w:val="004F7E19"/>
    <w:rsid w:val="0050413A"/>
    <w:rsid w:val="00507454"/>
    <w:rsid w:val="00507FE2"/>
    <w:rsid w:val="0051429D"/>
    <w:rsid w:val="00517D36"/>
    <w:rsid w:val="00534713"/>
    <w:rsid w:val="00534917"/>
    <w:rsid w:val="005362FA"/>
    <w:rsid w:val="005364BF"/>
    <w:rsid w:val="00540492"/>
    <w:rsid w:val="0054637D"/>
    <w:rsid w:val="0055097F"/>
    <w:rsid w:val="005517BD"/>
    <w:rsid w:val="00552840"/>
    <w:rsid w:val="005535E7"/>
    <w:rsid w:val="00554A6C"/>
    <w:rsid w:val="005560F2"/>
    <w:rsid w:val="0056084C"/>
    <w:rsid w:val="00562CD1"/>
    <w:rsid w:val="00564326"/>
    <w:rsid w:val="005655B9"/>
    <w:rsid w:val="005707AD"/>
    <w:rsid w:val="00572493"/>
    <w:rsid w:val="0057511D"/>
    <w:rsid w:val="00580C7C"/>
    <w:rsid w:val="00581D61"/>
    <w:rsid w:val="0059221C"/>
    <w:rsid w:val="00594727"/>
    <w:rsid w:val="00597167"/>
    <w:rsid w:val="005A29B6"/>
    <w:rsid w:val="005A560E"/>
    <w:rsid w:val="005A73CD"/>
    <w:rsid w:val="005B5705"/>
    <w:rsid w:val="005C2DF8"/>
    <w:rsid w:val="005C3956"/>
    <w:rsid w:val="005C4AB7"/>
    <w:rsid w:val="005C6226"/>
    <w:rsid w:val="005D047B"/>
    <w:rsid w:val="005D2E0E"/>
    <w:rsid w:val="005D6744"/>
    <w:rsid w:val="005D72DF"/>
    <w:rsid w:val="005E085A"/>
    <w:rsid w:val="005E1C90"/>
    <w:rsid w:val="005E31C0"/>
    <w:rsid w:val="005E4ADA"/>
    <w:rsid w:val="005F554A"/>
    <w:rsid w:val="005F65C5"/>
    <w:rsid w:val="005F72BA"/>
    <w:rsid w:val="00601563"/>
    <w:rsid w:val="0060615B"/>
    <w:rsid w:val="00612D27"/>
    <w:rsid w:val="0061512A"/>
    <w:rsid w:val="006159A0"/>
    <w:rsid w:val="00615E21"/>
    <w:rsid w:val="006248B9"/>
    <w:rsid w:val="006268DF"/>
    <w:rsid w:val="006275EA"/>
    <w:rsid w:val="00627B43"/>
    <w:rsid w:val="00633826"/>
    <w:rsid w:val="0064035E"/>
    <w:rsid w:val="006425A7"/>
    <w:rsid w:val="00642D43"/>
    <w:rsid w:val="00663FA7"/>
    <w:rsid w:val="006665C7"/>
    <w:rsid w:val="00666F84"/>
    <w:rsid w:val="00671A44"/>
    <w:rsid w:val="00672432"/>
    <w:rsid w:val="0067280E"/>
    <w:rsid w:val="00677607"/>
    <w:rsid w:val="00680BCA"/>
    <w:rsid w:val="00681288"/>
    <w:rsid w:val="00684EC9"/>
    <w:rsid w:val="00693040"/>
    <w:rsid w:val="0069429B"/>
    <w:rsid w:val="00694662"/>
    <w:rsid w:val="006A402C"/>
    <w:rsid w:val="006A4E6F"/>
    <w:rsid w:val="006A562B"/>
    <w:rsid w:val="006B04C0"/>
    <w:rsid w:val="006B31A5"/>
    <w:rsid w:val="006C3305"/>
    <w:rsid w:val="006C39F8"/>
    <w:rsid w:val="006C71A2"/>
    <w:rsid w:val="006D195C"/>
    <w:rsid w:val="006D2D43"/>
    <w:rsid w:val="006D4286"/>
    <w:rsid w:val="006D58D1"/>
    <w:rsid w:val="006D59FF"/>
    <w:rsid w:val="006F4CD0"/>
    <w:rsid w:val="006F56CB"/>
    <w:rsid w:val="007167EF"/>
    <w:rsid w:val="00720175"/>
    <w:rsid w:val="00720994"/>
    <w:rsid w:val="00721820"/>
    <w:rsid w:val="007261B6"/>
    <w:rsid w:val="00727731"/>
    <w:rsid w:val="0073041C"/>
    <w:rsid w:val="0073333B"/>
    <w:rsid w:val="00734C35"/>
    <w:rsid w:val="00743B30"/>
    <w:rsid w:val="007538F2"/>
    <w:rsid w:val="00757978"/>
    <w:rsid w:val="00766251"/>
    <w:rsid w:val="00767162"/>
    <w:rsid w:val="00771F2A"/>
    <w:rsid w:val="00772809"/>
    <w:rsid w:val="00777EA7"/>
    <w:rsid w:val="00781D67"/>
    <w:rsid w:val="00792CBA"/>
    <w:rsid w:val="00792E6C"/>
    <w:rsid w:val="0079589B"/>
    <w:rsid w:val="007B0081"/>
    <w:rsid w:val="007B130B"/>
    <w:rsid w:val="007B1709"/>
    <w:rsid w:val="007B1CCE"/>
    <w:rsid w:val="007B218D"/>
    <w:rsid w:val="007B4E04"/>
    <w:rsid w:val="007C24E0"/>
    <w:rsid w:val="007C3431"/>
    <w:rsid w:val="007C3D2D"/>
    <w:rsid w:val="007C56D0"/>
    <w:rsid w:val="007C607A"/>
    <w:rsid w:val="007D0C71"/>
    <w:rsid w:val="007D409F"/>
    <w:rsid w:val="007D60C8"/>
    <w:rsid w:val="007D7AA0"/>
    <w:rsid w:val="007E01B7"/>
    <w:rsid w:val="007E6B8B"/>
    <w:rsid w:val="007E7BCD"/>
    <w:rsid w:val="007F375B"/>
    <w:rsid w:val="00802C1A"/>
    <w:rsid w:val="00805780"/>
    <w:rsid w:val="00812E3D"/>
    <w:rsid w:val="0081408E"/>
    <w:rsid w:val="008175D9"/>
    <w:rsid w:val="00833864"/>
    <w:rsid w:val="00836A1E"/>
    <w:rsid w:val="00837F6C"/>
    <w:rsid w:val="00840681"/>
    <w:rsid w:val="00847083"/>
    <w:rsid w:val="0085136C"/>
    <w:rsid w:val="00853306"/>
    <w:rsid w:val="008543A3"/>
    <w:rsid w:val="0085523C"/>
    <w:rsid w:val="00855531"/>
    <w:rsid w:val="0085624E"/>
    <w:rsid w:val="00860CF0"/>
    <w:rsid w:val="00860F76"/>
    <w:rsid w:val="00864DEA"/>
    <w:rsid w:val="00872156"/>
    <w:rsid w:val="008732EB"/>
    <w:rsid w:val="00873599"/>
    <w:rsid w:val="008740EF"/>
    <w:rsid w:val="008805C0"/>
    <w:rsid w:val="0088546F"/>
    <w:rsid w:val="0088774C"/>
    <w:rsid w:val="00887CB5"/>
    <w:rsid w:val="00896826"/>
    <w:rsid w:val="008A423F"/>
    <w:rsid w:val="008A4FED"/>
    <w:rsid w:val="008A7D7B"/>
    <w:rsid w:val="008B12E5"/>
    <w:rsid w:val="008B5589"/>
    <w:rsid w:val="008B6544"/>
    <w:rsid w:val="008B7F19"/>
    <w:rsid w:val="008C0D33"/>
    <w:rsid w:val="008C1B7D"/>
    <w:rsid w:val="008C4AEE"/>
    <w:rsid w:val="008C5E1C"/>
    <w:rsid w:val="008D4873"/>
    <w:rsid w:val="008D59E8"/>
    <w:rsid w:val="008E631E"/>
    <w:rsid w:val="008E6839"/>
    <w:rsid w:val="008F3EA5"/>
    <w:rsid w:val="008F5B8B"/>
    <w:rsid w:val="00901622"/>
    <w:rsid w:val="00902DDC"/>
    <w:rsid w:val="00905CC0"/>
    <w:rsid w:val="00916BD1"/>
    <w:rsid w:val="0091735E"/>
    <w:rsid w:val="009212F8"/>
    <w:rsid w:val="009222AC"/>
    <w:rsid w:val="00923162"/>
    <w:rsid w:val="00933DF4"/>
    <w:rsid w:val="009373C9"/>
    <w:rsid w:val="00937A9A"/>
    <w:rsid w:val="0094197A"/>
    <w:rsid w:val="00942BAD"/>
    <w:rsid w:val="0094399D"/>
    <w:rsid w:val="009568C0"/>
    <w:rsid w:val="009571EB"/>
    <w:rsid w:val="00964AAE"/>
    <w:rsid w:val="00973B17"/>
    <w:rsid w:val="00975FC2"/>
    <w:rsid w:val="00982E61"/>
    <w:rsid w:val="009930E6"/>
    <w:rsid w:val="00994B5F"/>
    <w:rsid w:val="0099642E"/>
    <w:rsid w:val="009A16D1"/>
    <w:rsid w:val="009A2E71"/>
    <w:rsid w:val="009B3C2B"/>
    <w:rsid w:val="009C15D5"/>
    <w:rsid w:val="009C34F0"/>
    <w:rsid w:val="009D41D2"/>
    <w:rsid w:val="009E49E7"/>
    <w:rsid w:val="009E6B93"/>
    <w:rsid w:val="009F24A7"/>
    <w:rsid w:val="009F512B"/>
    <w:rsid w:val="009F5951"/>
    <w:rsid w:val="009F7AD5"/>
    <w:rsid w:val="00A00EFD"/>
    <w:rsid w:val="00A0169B"/>
    <w:rsid w:val="00A023C6"/>
    <w:rsid w:val="00A03089"/>
    <w:rsid w:val="00A05784"/>
    <w:rsid w:val="00A07293"/>
    <w:rsid w:val="00A10DA4"/>
    <w:rsid w:val="00A11696"/>
    <w:rsid w:val="00A15190"/>
    <w:rsid w:val="00A16AEE"/>
    <w:rsid w:val="00A17804"/>
    <w:rsid w:val="00A35E8F"/>
    <w:rsid w:val="00A36311"/>
    <w:rsid w:val="00A40518"/>
    <w:rsid w:val="00A405F3"/>
    <w:rsid w:val="00A47033"/>
    <w:rsid w:val="00A5204C"/>
    <w:rsid w:val="00A5281E"/>
    <w:rsid w:val="00A62C38"/>
    <w:rsid w:val="00A64489"/>
    <w:rsid w:val="00A756B1"/>
    <w:rsid w:val="00A7784E"/>
    <w:rsid w:val="00A82D5C"/>
    <w:rsid w:val="00A8442B"/>
    <w:rsid w:val="00A867B3"/>
    <w:rsid w:val="00A95C41"/>
    <w:rsid w:val="00A969C4"/>
    <w:rsid w:val="00AA7F0A"/>
    <w:rsid w:val="00AB2D7A"/>
    <w:rsid w:val="00AB4834"/>
    <w:rsid w:val="00AB4D0D"/>
    <w:rsid w:val="00AB6864"/>
    <w:rsid w:val="00AC0916"/>
    <w:rsid w:val="00AE28FE"/>
    <w:rsid w:val="00AE3763"/>
    <w:rsid w:val="00AE535D"/>
    <w:rsid w:val="00AF4F6B"/>
    <w:rsid w:val="00B119B1"/>
    <w:rsid w:val="00B2153F"/>
    <w:rsid w:val="00B21FF9"/>
    <w:rsid w:val="00B22E40"/>
    <w:rsid w:val="00B30181"/>
    <w:rsid w:val="00B33F5D"/>
    <w:rsid w:val="00B40A19"/>
    <w:rsid w:val="00B471D6"/>
    <w:rsid w:val="00B50D96"/>
    <w:rsid w:val="00B532FD"/>
    <w:rsid w:val="00B53915"/>
    <w:rsid w:val="00B5740E"/>
    <w:rsid w:val="00B60575"/>
    <w:rsid w:val="00B61DDA"/>
    <w:rsid w:val="00B67F2D"/>
    <w:rsid w:val="00B701CC"/>
    <w:rsid w:val="00B72EC0"/>
    <w:rsid w:val="00B732AA"/>
    <w:rsid w:val="00B77226"/>
    <w:rsid w:val="00B85B42"/>
    <w:rsid w:val="00B872F4"/>
    <w:rsid w:val="00B923F4"/>
    <w:rsid w:val="00B93228"/>
    <w:rsid w:val="00B96784"/>
    <w:rsid w:val="00B967F2"/>
    <w:rsid w:val="00BA006B"/>
    <w:rsid w:val="00BA2DC0"/>
    <w:rsid w:val="00BB7256"/>
    <w:rsid w:val="00BB785D"/>
    <w:rsid w:val="00BC2174"/>
    <w:rsid w:val="00BD2D8A"/>
    <w:rsid w:val="00BD5176"/>
    <w:rsid w:val="00BD6053"/>
    <w:rsid w:val="00BE5404"/>
    <w:rsid w:val="00BE740D"/>
    <w:rsid w:val="00BF5448"/>
    <w:rsid w:val="00C01755"/>
    <w:rsid w:val="00C017EE"/>
    <w:rsid w:val="00C05D95"/>
    <w:rsid w:val="00C06054"/>
    <w:rsid w:val="00C06766"/>
    <w:rsid w:val="00C21830"/>
    <w:rsid w:val="00C327D8"/>
    <w:rsid w:val="00C41BA5"/>
    <w:rsid w:val="00C4281D"/>
    <w:rsid w:val="00C42D06"/>
    <w:rsid w:val="00C47BCF"/>
    <w:rsid w:val="00C5524C"/>
    <w:rsid w:val="00C57007"/>
    <w:rsid w:val="00C571FF"/>
    <w:rsid w:val="00C61A2A"/>
    <w:rsid w:val="00C61AA9"/>
    <w:rsid w:val="00C67D11"/>
    <w:rsid w:val="00C83537"/>
    <w:rsid w:val="00C87FF4"/>
    <w:rsid w:val="00CA2663"/>
    <w:rsid w:val="00CA29AF"/>
    <w:rsid w:val="00CA2A3B"/>
    <w:rsid w:val="00CA37B5"/>
    <w:rsid w:val="00CB2563"/>
    <w:rsid w:val="00CB585F"/>
    <w:rsid w:val="00CC0C48"/>
    <w:rsid w:val="00CC140B"/>
    <w:rsid w:val="00CC5E95"/>
    <w:rsid w:val="00CD056E"/>
    <w:rsid w:val="00CD2107"/>
    <w:rsid w:val="00CF02FB"/>
    <w:rsid w:val="00CF1414"/>
    <w:rsid w:val="00D014CF"/>
    <w:rsid w:val="00D06716"/>
    <w:rsid w:val="00D0784B"/>
    <w:rsid w:val="00D10BF8"/>
    <w:rsid w:val="00D11C81"/>
    <w:rsid w:val="00D12FA8"/>
    <w:rsid w:val="00D14147"/>
    <w:rsid w:val="00D155A1"/>
    <w:rsid w:val="00D16050"/>
    <w:rsid w:val="00D17E10"/>
    <w:rsid w:val="00D2534A"/>
    <w:rsid w:val="00D273C2"/>
    <w:rsid w:val="00D30937"/>
    <w:rsid w:val="00D410E6"/>
    <w:rsid w:val="00D4495D"/>
    <w:rsid w:val="00D46C53"/>
    <w:rsid w:val="00D51815"/>
    <w:rsid w:val="00D54F3F"/>
    <w:rsid w:val="00D554A5"/>
    <w:rsid w:val="00D563BB"/>
    <w:rsid w:val="00D5699F"/>
    <w:rsid w:val="00D6730C"/>
    <w:rsid w:val="00D701C6"/>
    <w:rsid w:val="00D71D5C"/>
    <w:rsid w:val="00D80039"/>
    <w:rsid w:val="00D83E0E"/>
    <w:rsid w:val="00D84B83"/>
    <w:rsid w:val="00D95598"/>
    <w:rsid w:val="00DA056F"/>
    <w:rsid w:val="00DA0633"/>
    <w:rsid w:val="00DA0672"/>
    <w:rsid w:val="00DA1686"/>
    <w:rsid w:val="00DA1B5D"/>
    <w:rsid w:val="00DA6857"/>
    <w:rsid w:val="00DB2942"/>
    <w:rsid w:val="00DB3061"/>
    <w:rsid w:val="00DB56BB"/>
    <w:rsid w:val="00DC1EAF"/>
    <w:rsid w:val="00DC595D"/>
    <w:rsid w:val="00DD05BB"/>
    <w:rsid w:val="00DD3654"/>
    <w:rsid w:val="00DD36F9"/>
    <w:rsid w:val="00DD4C2E"/>
    <w:rsid w:val="00DE2CAB"/>
    <w:rsid w:val="00DE5F5D"/>
    <w:rsid w:val="00DE7202"/>
    <w:rsid w:val="00DF0BA4"/>
    <w:rsid w:val="00DF439A"/>
    <w:rsid w:val="00DF748A"/>
    <w:rsid w:val="00E01FD3"/>
    <w:rsid w:val="00E035BC"/>
    <w:rsid w:val="00E13090"/>
    <w:rsid w:val="00E179D5"/>
    <w:rsid w:val="00E20478"/>
    <w:rsid w:val="00E20A7F"/>
    <w:rsid w:val="00E20F9E"/>
    <w:rsid w:val="00E224B3"/>
    <w:rsid w:val="00E2430B"/>
    <w:rsid w:val="00E2550A"/>
    <w:rsid w:val="00E3331F"/>
    <w:rsid w:val="00E34419"/>
    <w:rsid w:val="00E34EDD"/>
    <w:rsid w:val="00E35C55"/>
    <w:rsid w:val="00E36EAD"/>
    <w:rsid w:val="00E40680"/>
    <w:rsid w:val="00E44443"/>
    <w:rsid w:val="00E537C1"/>
    <w:rsid w:val="00E54210"/>
    <w:rsid w:val="00E55D1E"/>
    <w:rsid w:val="00E57B30"/>
    <w:rsid w:val="00E656E6"/>
    <w:rsid w:val="00E660BC"/>
    <w:rsid w:val="00E675D6"/>
    <w:rsid w:val="00E70B02"/>
    <w:rsid w:val="00E726F9"/>
    <w:rsid w:val="00E76F1C"/>
    <w:rsid w:val="00E836DE"/>
    <w:rsid w:val="00E841A4"/>
    <w:rsid w:val="00E868C0"/>
    <w:rsid w:val="00E90488"/>
    <w:rsid w:val="00E91219"/>
    <w:rsid w:val="00E93901"/>
    <w:rsid w:val="00E94FCC"/>
    <w:rsid w:val="00E97ABF"/>
    <w:rsid w:val="00EA2671"/>
    <w:rsid w:val="00EA36B7"/>
    <w:rsid w:val="00EA75FC"/>
    <w:rsid w:val="00EB3C19"/>
    <w:rsid w:val="00EC0FC8"/>
    <w:rsid w:val="00EC21B6"/>
    <w:rsid w:val="00EC2AAE"/>
    <w:rsid w:val="00EC4C8B"/>
    <w:rsid w:val="00EC72B7"/>
    <w:rsid w:val="00ED75B9"/>
    <w:rsid w:val="00ED7C4C"/>
    <w:rsid w:val="00EE0BE1"/>
    <w:rsid w:val="00EE0E10"/>
    <w:rsid w:val="00EE4215"/>
    <w:rsid w:val="00EE5320"/>
    <w:rsid w:val="00EF14BC"/>
    <w:rsid w:val="00EF3163"/>
    <w:rsid w:val="00EF7DE3"/>
    <w:rsid w:val="00F00A99"/>
    <w:rsid w:val="00F032E9"/>
    <w:rsid w:val="00F1330D"/>
    <w:rsid w:val="00F13C2A"/>
    <w:rsid w:val="00F169C3"/>
    <w:rsid w:val="00F20364"/>
    <w:rsid w:val="00F23DEA"/>
    <w:rsid w:val="00F36377"/>
    <w:rsid w:val="00F36551"/>
    <w:rsid w:val="00F51EB5"/>
    <w:rsid w:val="00F56F29"/>
    <w:rsid w:val="00F57A8B"/>
    <w:rsid w:val="00F61AD9"/>
    <w:rsid w:val="00F639A4"/>
    <w:rsid w:val="00F649D8"/>
    <w:rsid w:val="00F65377"/>
    <w:rsid w:val="00F65883"/>
    <w:rsid w:val="00F659DC"/>
    <w:rsid w:val="00F802BC"/>
    <w:rsid w:val="00F8119D"/>
    <w:rsid w:val="00F86E32"/>
    <w:rsid w:val="00F87487"/>
    <w:rsid w:val="00F97BCF"/>
    <w:rsid w:val="00FA077A"/>
    <w:rsid w:val="00FA4E38"/>
    <w:rsid w:val="00FA547F"/>
    <w:rsid w:val="00FB6CF6"/>
    <w:rsid w:val="00FC13A5"/>
    <w:rsid w:val="00FD3C82"/>
    <w:rsid w:val="00FD58F7"/>
    <w:rsid w:val="00FF0C89"/>
    <w:rsid w:val="00FF1893"/>
    <w:rsid w:val="00FF23F6"/>
    <w:rsid w:val="00FF35D2"/>
    <w:rsid w:val="01782211"/>
    <w:rsid w:val="019D66E6"/>
    <w:rsid w:val="03D55C45"/>
    <w:rsid w:val="054A62B8"/>
    <w:rsid w:val="061F106B"/>
    <w:rsid w:val="06381510"/>
    <w:rsid w:val="06BE57FC"/>
    <w:rsid w:val="09033C3F"/>
    <w:rsid w:val="0A3B2C0A"/>
    <w:rsid w:val="0A960C93"/>
    <w:rsid w:val="0AFF3AFB"/>
    <w:rsid w:val="0B3F372B"/>
    <w:rsid w:val="0C6524D1"/>
    <w:rsid w:val="0DA90259"/>
    <w:rsid w:val="0DDA7B3C"/>
    <w:rsid w:val="0E4839DE"/>
    <w:rsid w:val="0F524B12"/>
    <w:rsid w:val="0FFD7145"/>
    <w:rsid w:val="106B6698"/>
    <w:rsid w:val="108F4205"/>
    <w:rsid w:val="10F130C2"/>
    <w:rsid w:val="14BF32E1"/>
    <w:rsid w:val="159740C4"/>
    <w:rsid w:val="15C35898"/>
    <w:rsid w:val="16055079"/>
    <w:rsid w:val="16B53140"/>
    <w:rsid w:val="16DE3674"/>
    <w:rsid w:val="172B408D"/>
    <w:rsid w:val="173B7C4D"/>
    <w:rsid w:val="180F7859"/>
    <w:rsid w:val="181B7D04"/>
    <w:rsid w:val="196D5714"/>
    <w:rsid w:val="19D41F67"/>
    <w:rsid w:val="1A3464B0"/>
    <w:rsid w:val="1A505071"/>
    <w:rsid w:val="1A5B48DA"/>
    <w:rsid w:val="1B177D60"/>
    <w:rsid w:val="1B231C33"/>
    <w:rsid w:val="1B32629A"/>
    <w:rsid w:val="1B731F53"/>
    <w:rsid w:val="1BA42674"/>
    <w:rsid w:val="1BD10F10"/>
    <w:rsid w:val="1D7F699A"/>
    <w:rsid w:val="1D8F458A"/>
    <w:rsid w:val="1DB26189"/>
    <w:rsid w:val="1E1230B1"/>
    <w:rsid w:val="1F0566AA"/>
    <w:rsid w:val="1F47325B"/>
    <w:rsid w:val="20335648"/>
    <w:rsid w:val="20A653CD"/>
    <w:rsid w:val="20CC21D3"/>
    <w:rsid w:val="214A0AEB"/>
    <w:rsid w:val="21501755"/>
    <w:rsid w:val="2179392D"/>
    <w:rsid w:val="21797D8F"/>
    <w:rsid w:val="229C74AB"/>
    <w:rsid w:val="237C19DC"/>
    <w:rsid w:val="241B4272"/>
    <w:rsid w:val="24433D42"/>
    <w:rsid w:val="25C42515"/>
    <w:rsid w:val="26BB404A"/>
    <w:rsid w:val="27A80389"/>
    <w:rsid w:val="27B33864"/>
    <w:rsid w:val="28AA2E4F"/>
    <w:rsid w:val="29947784"/>
    <w:rsid w:val="29E5249C"/>
    <w:rsid w:val="2A0B26CD"/>
    <w:rsid w:val="2A62687A"/>
    <w:rsid w:val="2A715B5B"/>
    <w:rsid w:val="2B2C6BB4"/>
    <w:rsid w:val="2BC65E1C"/>
    <w:rsid w:val="2C1F2935"/>
    <w:rsid w:val="2D1922FC"/>
    <w:rsid w:val="2E4B2134"/>
    <w:rsid w:val="2E8152D7"/>
    <w:rsid w:val="2F01611C"/>
    <w:rsid w:val="300E3978"/>
    <w:rsid w:val="305C0004"/>
    <w:rsid w:val="3074717E"/>
    <w:rsid w:val="30B20EB4"/>
    <w:rsid w:val="31504650"/>
    <w:rsid w:val="31D3660C"/>
    <w:rsid w:val="32213942"/>
    <w:rsid w:val="3295693C"/>
    <w:rsid w:val="32E52C75"/>
    <w:rsid w:val="32F62013"/>
    <w:rsid w:val="336C760C"/>
    <w:rsid w:val="33E67EA2"/>
    <w:rsid w:val="35202855"/>
    <w:rsid w:val="36485785"/>
    <w:rsid w:val="36991026"/>
    <w:rsid w:val="373C380F"/>
    <w:rsid w:val="374B13D5"/>
    <w:rsid w:val="380D157C"/>
    <w:rsid w:val="39915E9D"/>
    <w:rsid w:val="39B06097"/>
    <w:rsid w:val="39F312D8"/>
    <w:rsid w:val="39FD1E00"/>
    <w:rsid w:val="3A581354"/>
    <w:rsid w:val="3A5819E1"/>
    <w:rsid w:val="3AA03494"/>
    <w:rsid w:val="3B345F1E"/>
    <w:rsid w:val="3B9F2F76"/>
    <w:rsid w:val="3C6508B9"/>
    <w:rsid w:val="3C7954BD"/>
    <w:rsid w:val="3C801FA1"/>
    <w:rsid w:val="3D5744AC"/>
    <w:rsid w:val="3DB91676"/>
    <w:rsid w:val="3FEC44F8"/>
    <w:rsid w:val="3FFD12E0"/>
    <w:rsid w:val="40796C88"/>
    <w:rsid w:val="40881B46"/>
    <w:rsid w:val="413961EC"/>
    <w:rsid w:val="41460F62"/>
    <w:rsid w:val="416B3D18"/>
    <w:rsid w:val="43190B7E"/>
    <w:rsid w:val="452B2855"/>
    <w:rsid w:val="455A2A83"/>
    <w:rsid w:val="45AE68E1"/>
    <w:rsid w:val="462F298D"/>
    <w:rsid w:val="467B4C1B"/>
    <w:rsid w:val="46F95CE2"/>
    <w:rsid w:val="47253552"/>
    <w:rsid w:val="47600A74"/>
    <w:rsid w:val="48873C63"/>
    <w:rsid w:val="489271F4"/>
    <w:rsid w:val="48FA7F00"/>
    <w:rsid w:val="4A4B37D2"/>
    <w:rsid w:val="4A831E01"/>
    <w:rsid w:val="4AD84228"/>
    <w:rsid w:val="4B6C4FE0"/>
    <w:rsid w:val="4D42012A"/>
    <w:rsid w:val="4D43658F"/>
    <w:rsid w:val="4D5C7639"/>
    <w:rsid w:val="4FDD1C6A"/>
    <w:rsid w:val="501D0419"/>
    <w:rsid w:val="50290ECF"/>
    <w:rsid w:val="50667976"/>
    <w:rsid w:val="507A2C02"/>
    <w:rsid w:val="508D6FC5"/>
    <w:rsid w:val="51234BE1"/>
    <w:rsid w:val="5207622E"/>
    <w:rsid w:val="53316850"/>
    <w:rsid w:val="53B565AF"/>
    <w:rsid w:val="53D56183"/>
    <w:rsid w:val="53D640E4"/>
    <w:rsid w:val="54812188"/>
    <w:rsid w:val="559D753C"/>
    <w:rsid w:val="559F74D6"/>
    <w:rsid w:val="56E06A12"/>
    <w:rsid w:val="57B443DE"/>
    <w:rsid w:val="57DD3A9F"/>
    <w:rsid w:val="583869E1"/>
    <w:rsid w:val="5841100E"/>
    <w:rsid w:val="58871B4E"/>
    <w:rsid w:val="58EE46AF"/>
    <w:rsid w:val="59124437"/>
    <w:rsid w:val="599F0DEC"/>
    <w:rsid w:val="59DC663B"/>
    <w:rsid w:val="59DE790F"/>
    <w:rsid w:val="5A084EF8"/>
    <w:rsid w:val="5A186A47"/>
    <w:rsid w:val="5A47537B"/>
    <w:rsid w:val="5AAD2DC6"/>
    <w:rsid w:val="5B002384"/>
    <w:rsid w:val="5B68621F"/>
    <w:rsid w:val="5B7613AA"/>
    <w:rsid w:val="5BA02F62"/>
    <w:rsid w:val="5C8F32FD"/>
    <w:rsid w:val="5CDD3592"/>
    <w:rsid w:val="5D953742"/>
    <w:rsid w:val="5D966123"/>
    <w:rsid w:val="5DDE6697"/>
    <w:rsid w:val="5E7B31A2"/>
    <w:rsid w:val="5E8418DD"/>
    <w:rsid w:val="5F62516E"/>
    <w:rsid w:val="60AC23B9"/>
    <w:rsid w:val="61D1725B"/>
    <w:rsid w:val="63117826"/>
    <w:rsid w:val="631D00D7"/>
    <w:rsid w:val="633679EE"/>
    <w:rsid w:val="642F0B2C"/>
    <w:rsid w:val="651C6C1C"/>
    <w:rsid w:val="662178CD"/>
    <w:rsid w:val="66483352"/>
    <w:rsid w:val="66A86A08"/>
    <w:rsid w:val="671B4051"/>
    <w:rsid w:val="678E406B"/>
    <w:rsid w:val="67B10492"/>
    <w:rsid w:val="67CD0118"/>
    <w:rsid w:val="67DE4B2B"/>
    <w:rsid w:val="6A4E1EA2"/>
    <w:rsid w:val="6A720215"/>
    <w:rsid w:val="6A8C4A01"/>
    <w:rsid w:val="6AE44A3D"/>
    <w:rsid w:val="6B3F161B"/>
    <w:rsid w:val="6B407384"/>
    <w:rsid w:val="6B767EB0"/>
    <w:rsid w:val="6C6F6A05"/>
    <w:rsid w:val="6C717652"/>
    <w:rsid w:val="6C7C6AC3"/>
    <w:rsid w:val="6D3F2F32"/>
    <w:rsid w:val="6D772163"/>
    <w:rsid w:val="6ECE7EE1"/>
    <w:rsid w:val="6F0E4D6F"/>
    <w:rsid w:val="6FF33AC2"/>
    <w:rsid w:val="70E07A94"/>
    <w:rsid w:val="713872CF"/>
    <w:rsid w:val="71995CFE"/>
    <w:rsid w:val="723B5C64"/>
    <w:rsid w:val="72BA3107"/>
    <w:rsid w:val="73296289"/>
    <w:rsid w:val="73885147"/>
    <w:rsid w:val="748A617F"/>
    <w:rsid w:val="765F39A7"/>
    <w:rsid w:val="766B227D"/>
    <w:rsid w:val="7787520A"/>
    <w:rsid w:val="77D86E94"/>
    <w:rsid w:val="784D469C"/>
    <w:rsid w:val="78B65555"/>
    <w:rsid w:val="79125D04"/>
    <w:rsid w:val="79427344"/>
    <w:rsid w:val="79773437"/>
    <w:rsid w:val="79BF3623"/>
    <w:rsid w:val="7A163121"/>
    <w:rsid w:val="7A4550AF"/>
    <w:rsid w:val="7A6E692F"/>
    <w:rsid w:val="7B4F3291"/>
    <w:rsid w:val="7B6B3254"/>
    <w:rsid w:val="7CD36B81"/>
    <w:rsid w:val="7DEE48AC"/>
    <w:rsid w:val="7FBC4CF5"/>
    <w:rsid w:val="7F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F022E"/>
  <w15:docId w15:val="{938407E9-7B04-46FD-820D-EAD2D37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 w:cs="Times New Roman"/>
      <w:sz w:val="22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qFormat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Cs w:val="20"/>
      <w:lang w:eastAsia="zh-CN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0"/>
      <w:lang w:eastAsia="zh-C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  <w:szCs w:val="20"/>
      <w:lang w:eastAsia="zh-CN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qFormat/>
    <w:pPr>
      <w:ind w:left="720"/>
    </w:pPr>
  </w:style>
  <w:style w:type="paragraph" w:customStyle="1" w:styleId="BodyText123">
    <w:name w:val="Body Text 1.2.3."/>
    <w:basedOn w:val="a"/>
    <w:qFormat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34">
    <w:name w:val="Body Text 1.2.3.4."/>
    <w:basedOn w:val="BodyText123"/>
    <w:qFormat/>
    <w:pPr>
      <w:ind w:left="1728"/>
    </w:pPr>
  </w:style>
  <w:style w:type="paragraph" w:styleId="70">
    <w:name w:val="toc 7"/>
    <w:basedOn w:val="a"/>
    <w:next w:val="a"/>
    <w:semiHidden/>
    <w:qFormat/>
    <w:pPr>
      <w:ind w:left="1320"/>
    </w:pPr>
    <w:rPr>
      <w:rFonts w:ascii="Times New Roman" w:hAnsi="Times New Roman"/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 Indent"/>
    <w:basedOn w:val="a"/>
    <w:qFormat/>
    <w:pPr>
      <w:spacing w:after="120"/>
      <w:ind w:leftChars="200" w:left="42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50">
    <w:name w:val="toc 5"/>
    <w:basedOn w:val="a"/>
    <w:next w:val="a"/>
    <w:semiHidden/>
    <w:qFormat/>
    <w:pPr>
      <w:ind w:left="880"/>
    </w:pPr>
    <w:rPr>
      <w:rFonts w:ascii="Times New Roman" w:hAnsi="Times New Roman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80">
    <w:name w:val="toc 8"/>
    <w:basedOn w:val="a"/>
    <w:next w:val="a"/>
    <w:semiHidden/>
    <w:qFormat/>
    <w:pPr>
      <w:ind w:left="1540"/>
    </w:pPr>
    <w:rPr>
      <w:rFonts w:ascii="Times New Roman" w:hAnsi="Times New Roman"/>
      <w:sz w:val="18"/>
      <w:szCs w:val="18"/>
    </w:rPr>
  </w:style>
  <w:style w:type="paragraph" w:styleId="a7">
    <w:name w:val="Date"/>
    <w:basedOn w:val="a"/>
    <w:next w:val="a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8">
    <w:name w:val="Balloon Text"/>
    <w:basedOn w:val="a"/>
    <w:semiHidden/>
    <w:qFormat/>
    <w:rPr>
      <w:sz w:val="16"/>
      <w:szCs w:val="16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a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40">
    <w:name w:val="toc 4"/>
    <w:basedOn w:val="30"/>
    <w:next w:val="a"/>
    <w:semiHidden/>
    <w:qFormat/>
    <w:pPr>
      <w:ind w:left="660"/>
    </w:pPr>
    <w:rPr>
      <w:i w:val="0"/>
      <w:iCs w:val="0"/>
      <w:sz w:val="18"/>
      <w:szCs w:val="18"/>
    </w:rPr>
  </w:style>
  <w:style w:type="paragraph" w:styleId="ab">
    <w:name w:val="List"/>
    <w:basedOn w:val="a0"/>
    <w:qFormat/>
    <w:pPr>
      <w:ind w:left="1440" w:hanging="360"/>
    </w:pPr>
  </w:style>
  <w:style w:type="paragraph" w:styleId="ac">
    <w:name w:val="footnote text"/>
    <w:basedOn w:val="a"/>
    <w:semiHidden/>
    <w:qFormat/>
    <w:rPr>
      <w:rFonts w:ascii="Times New Roman" w:hAnsi="Times New Roman"/>
      <w:sz w:val="24"/>
      <w:szCs w:val="20"/>
      <w:lang w:eastAsia="zh-CN"/>
    </w:rPr>
  </w:style>
  <w:style w:type="paragraph" w:styleId="60">
    <w:name w:val="toc 6"/>
    <w:basedOn w:val="a"/>
    <w:next w:val="a"/>
    <w:semiHidden/>
    <w:qFormat/>
    <w:pPr>
      <w:ind w:left="1100"/>
    </w:pPr>
    <w:rPr>
      <w:rFonts w:ascii="Times New Roman" w:hAnsi="Times New Roman"/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20"/>
    </w:pPr>
    <w:rPr>
      <w:rFonts w:ascii="Times New Roman" w:hAnsi="Times New Roman"/>
      <w:smallCaps/>
      <w:sz w:val="20"/>
      <w:szCs w:val="20"/>
    </w:rPr>
  </w:style>
  <w:style w:type="paragraph" w:styleId="90">
    <w:name w:val="toc 9"/>
    <w:basedOn w:val="a"/>
    <w:next w:val="a"/>
    <w:semiHidden/>
    <w:qFormat/>
    <w:pPr>
      <w:ind w:left="176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ad">
    <w:name w:val="Table Grid"/>
    <w:basedOn w:val="a2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1"/>
    <w:qFormat/>
  </w:style>
  <w:style w:type="character" w:styleId="af">
    <w:name w:val="FollowedHyperlink"/>
    <w:basedOn w:val="a1"/>
    <w:qFormat/>
    <w:rPr>
      <w:color w:val="800080"/>
      <w:u w:val="single"/>
    </w:rPr>
  </w:style>
  <w:style w:type="character" w:styleId="af0">
    <w:name w:val="Hyperlink"/>
    <w:basedOn w:val="a1"/>
    <w:uiPriority w:val="99"/>
    <w:qFormat/>
    <w:rPr>
      <w:rFonts w:ascii="Arial" w:hAnsi="Arial"/>
      <w:color w:val="0000FF"/>
      <w:u w:val="single"/>
    </w:rPr>
  </w:style>
  <w:style w:type="character" w:styleId="HTML0">
    <w:name w:val="HTML Code"/>
    <w:basedOn w:val="a1"/>
    <w:qFormat/>
    <w:rPr>
      <w:rFonts w:ascii="Courier New" w:eastAsia="Courier New" w:hAnsi="Courier New" w:cs="Courier New"/>
      <w:sz w:val="20"/>
      <w:szCs w:val="20"/>
    </w:rPr>
  </w:style>
  <w:style w:type="paragraph" w:customStyle="1" w:styleId="Bullets">
    <w:name w:val="Bullets"/>
    <w:basedOn w:val="ab"/>
    <w:qFormat/>
    <w:pPr>
      <w:numPr>
        <w:numId w:val="2"/>
      </w:numPr>
    </w:pPr>
  </w:style>
  <w:style w:type="paragraph" w:customStyle="1" w:styleId="Numbers">
    <w:name w:val="Numbers"/>
    <w:basedOn w:val="Bullets"/>
    <w:qFormat/>
    <w:pPr>
      <w:numPr>
        <w:numId w:val="3"/>
      </w:numPr>
    </w:pPr>
  </w:style>
  <w:style w:type="paragraph" w:customStyle="1" w:styleId="ReturnAddress">
    <w:name w:val="Return Address"/>
    <w:basedOn w:val="a"/>
    <w:qFormat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qFormat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qFormat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customStyle="1" w:styleId="Code">
    <w:name w:val="Code"/>
    <w:basedOn w:val="HTML0"/>
    <w:qFormat/>
    <w:rPr>
      <w:rFonts w:ascii="Courier" w:eastAsia="Courier New" w:hAnsi="Courier" w:cs="Arial"/>
      <w:color w:val="008000"/>
      <w:sz w:val="20"/>
      <w:szCs w:val="24"/>
    </w:rPr>
  </w:style>
  <w:style w:type="character" w:customStyle="1" w:styleId="BodyTextChar">
    <w:name w:val="Body Text Char"/>
    <w:basedOn w:val="a1"/>
    <w:qFormat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qFormat/>
    <w:rPr>
      <w:rFonts w:ascii="Times New Roman" w:hAnsi="Times New Roman" w:cs="Times New Roman"/>
      <w:i/>
    </w:rPr>
  </w:style>
  <w:style w:type="paragraph" w:customStyle="1" w:styleId="History">
    <w:name w:val="History"/>
    <w:basedOn w:val="a"/>
    <w:qFormat/>
    <w:rPr>
      <w:rFonts w:ascii="Arial Narrow" w:hAnsi="Arial Narrow"/>
      <w:sz w:val="20"/>
      <w:szCs w:val="20"/>
    </w:rPr>
  </w:style>
  <w:style w:type="character" w:customStyle="1" w:styleId="QMSID">
    <w:name w:val="QMS ID"/>
    <w:basedOn w:val="a1"/>
    <w:qFormat/>
    <w:rPr>
      <w:i/>
      <w:caps/>
      <w:szCs w:val="22"/>
    </w:rPr>
  </w:style>
  <w:style w:type="character" w:customStyle="1" w:styleId="BodyTextChar1">
    <w:name w:val="Body Text Char1"/>
    <w:basedOn w:val="a1"/>
    <w:qFormat/>
    <w:rPr>
      <w:rFonts w:ascii="Arial" w:eastAsia="宋体" w:hAnsi="Arial" w:cs="Helvetica"/>
      <w:sz w:val="22"/>
      <w:lang w:val="en-US" w:eastAsia="en-US" w:bidi="ar-SA"/>
    </w:rPr>
  </w:style>
  <w:style w:type="paragraph" w:customStyle="1" w:styleId="NormalBull1">
    <w:name w:val="NormalBull1"/>
    <w:basedOn w:val="a"/>
    <w:qFormat/>
    <w:pPr>
      <w:tabs>
        <w:tab w:val="left" w:pos="360"/>
      </w:tabs>
      <w:ind w:left="360" w:hanging="360"/>
    </w:pPr>
    <w:rPr>
      <w:rFonts w:ascii="Times New Roman" w:hAnsi="Times New Roman"/>
      <w:sz w:val="24"/>
      <w:szCs w:val="20"/>
      <w:lang w:eastAsia="zh-CN"/>
    </w:rPr>
  </w:style>
  <w:style w:type="paragraph" w:customStyle="1" w:styleId="StyleHeading1Justified">
    <w:name w:val="Style Heading 1 + Justified"/>
    <w:basedOn w:val="1"/>
    <w:qFormat/>
    <w:pPr>
      <w:keepLines w:val="0"/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Style1">
    <w:name w:val="Style1"/>
    <w:basedOn w:val="a6"/>
    <w:qFormat/>
    <w:pPr>
      <w:numPr>
        <w:numId w:val="4"/>
      </w:numPr>
    </w:pPr>
  </w:style>
  <w:style w:type="paragraph" w:customStyle="1" w:styleId="Blocklabel">
    <w:name w:val="Block label"/>
    <w:basedOn w:val="a"/>
    <w:next w:val="a"/>
    <w:qFormat/>
    <w:pPr>
      <w:keepNext/>
      <w:numPr>
        <w:numId w:val="5"/>
      </w:numPr>
      <w:spacing w:before="60" w:after="60"/>
    </w:pPr>
    <w:rPr>
      <w:rFonts w:ascii="Times New Roman" w:hAnsi="Times New Roman"/>
      <w:b/>
      <w:szCs w:val="20"/>
      <w:lang w:eastAsia="zh-CN"/>
    </w:rPr>
  </w:style>
  <w:style w:type="paragraph" w:customStyle="1" w:styleId="InfoBlue">
    <w:name w:val="InfoBlue"/>
    <w:basedOn w:val="a"/>
    <w:next w:val="a0"/>
    <w:qFormat/>
    <w:pPr>
      <w:widowControl w:val="0"/>
      <w:spacing w:after="120"/>
    </w:pPr>
    <w:rPr>
      <w:rFonts w:cs="Arial"/>
      <w:sz w:val="21"/>
      <w:szCs w:val="21"/>
      <w:lang w:eastAsia="zh-CN"/>
    </w:rPr>
  </w:style>
  <w:style w:type="paragraph" w:customStyle="1" w:styleId="40address">
    <w:name w:val="40 address"/>
    <w:basedOn w:val="a"/>
    <w:qFormat/>
    <w:pPr>
      <w:spacing w:after="180"/>
    </w:pPr>
    <w:rPr>
      <w:rFonts w:ascii="Palatino" w:hAnsi="Palatino"/>
      <w:sz w:val="24"/>
      <w:szCs w:val="20"/>
      <w:lang w:eastAsia="zh-CN"/>
    </w:rPr>
  </w:style>
  <w:style w:type="paragraph" w:customStyle="1" w:styleId="TableHeading">
    <w:name w:val="Table Heading"/>
    <w:basedOn w:val="a"/>
    <w:qFormat/>
    <w:pPr>
      <w:keepNext/>
      <w:overflowPunct w:val="0"/>
      <w:autoSpaceDE w:val="0"/>
      <w:autoSpaceDN w:val="0"/>
      <w:adjustRightInd w:val="0"/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a"/>
    <w:qFormat/>
    <w:pPr>
      <w:overflowPunct w:val="0"/>
      <w:autoSpaceDE w:val="0"/>
      <w:autoSpaceDN w:val="0"/>
      <w:adjustRightInd w:val="0"/>
      <w:spacing w:before="40"/>
      <w:textAlignment w:val="baseline"/>
    </w:pPr>
    <w:rPr>
      <w:sz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pacing w:val="0"/>
      <w:kern w:val="0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Char">
    <w:name w:val="正文文本 Char"/>
    <w:link w:val="a0"/>
    <w:qFormat/>
    <w:rPr>
      <w:rFonts w:ascii="Arial" w:hAnsi="Arial" w:cs="Helvetica"/>
      <w:sz w:val="22"/>
      <w:lang w:eastAsia="en-US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paragraph" w:styleId="af2">
    <w:name w:val="caption"/>
    <w:basedOn w:val="a"/>
    <w:next w:val="a"/>
    <w:unhideWhenUsed/>
    <w:qFormat/>
    <w:rsid w:val="00092CBF"/>
    <w:rPr>
      <w:rFonts w:asciiTheme="majorHAnsi" w:eastAsia="黑体" w:hAnsiTheme="majorHAnsi" w:cstheme="majorBidi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rsid w:val="000613FD"/>
    <w:rPr>
      <w:rFonts w:ascii="Courier New" w:eastAsia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Standard\SQMS\Template\SQMS%20Word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A5E61B-5F6A-4E15-A6CB-9CE073AA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 Word Template.dot</Template>
  <TotalTime>3182</TotalTime>
  <Pages>17</Pages>
  <Words>1542</Words>
  <Characters>8792</Characters>
  <Application>Microsoft Office Word</Application>
  <DocSecurity>0</DocSecurity>
  <Lines>73</Lines>
  <Paragraphs>20</Paragraphs>
  <ScaleCrop>false</ScaleCrop>
  <Company>Suzsoft Company Limited</Company>
  <LinksUpToDate>false</LinksUpToDate>
  <CharactersWithSpaces>10314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Report-CN</dc:title>
  <dc:creator>EPG</dc:creator>
  <cp:lastModifiedBy>li wutong</cp:lastModifiedBy>
  <cp:revision>112</cp:revision>
  <cp:lastPrinted>2012-07-19T13:17:00Z</cp:lastPrinted>
  <dcterms:created xsi:type="dcterms:W3CDTF">2015-08-13T10:38:00Z</dcterms:created>
  <dcterms:modified xsi:type="dcterms:W3CDTF">2019-11-25T01:54:00Z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